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7F" w:rsidRPr="00286042" w:rsidRDefault="00027F7F" w:rsidP="00BE5F8D">
      <w:pPr>
        <w:pStyle w:val="10"/>
        <w:rPr>
          <w:rFonts w:ascii="宋体" w:hAnsi="宋体" w:hint="eastAsia"/>
        </w:rPr>
      </w:pPr>
      <w:bookmarkStart w:id="0" w:name="_Toc139105624"/>
    </w:p>
    <w:p w:rsidR="00680AD7" w:rsidRPr="00286042" w:rsidRDefault="00680AD7" w:rsidP="00680AD7">
      <w:pPr>
        <w:rPr>
          <w:rFonts w:hAnsi="宋体" w:hint="eastAsia"/>
        </w:rPr>
      </w:pPr>
    </w:p>
    <w:p w:rsidR="00680AD7" w:rsidRPr="00286042" w:rsidRDefault="00680AD7" w:rsidP="00680AD7">
      <w:pPr>
        <w:rPr>
          <w:rFonts w:hAnsi="宋体" w:hint="eastAsia"/>
        </w:rPr>
      </w:pPr>
    </w:p>
    <w:p w:rsidR="00680AD7" w:rsidRPr="00286042" w:rsidRDefault="00680AD7" w:rsidP="00680AD7">
      <w:pPr>
        <w:rPr>
          <w:rFonts w:hAnsi="宋体" w:hint="eastAsia"/>
        </w:rPr>
      </w:pPr>
    </w:p>
    <w:p w:rsidR="00680AD7" w:rsidRPr="00286042" w:rsidRDefault="00680AD7" w:rsidP="00680AD7">
      <w:pPr>
        <w:rPr>
          <w:rFonts w:hAnsi="宋体" w:hint="eastAsia"/>
        </w:rPr>
      </w:pPr>
    </w:p>
    <w:p w:rsidR="00680AD7" w:rsidRPr="00286042" w:rsidRDefault="00680AD7" w:rsidP="00680AD7">
      <w:pPr>
        <w:rPr>
          <w:rFonts w:hAnsi="宋体" w:hint="eastAsia"/>
        </w:rPr>
      </w:pPr>
    </w:p>
    <w:p w:rsidR="00680AD7" w:rsidRPr="00286042" w:rsidRDefault="00680AD7" w:rsidP="00680AD7">
      <w:pPr>
        <w:rPr>
          <w:rFonts w:hAnsi="宋体" w:hint="eastAsia"/>
        </w:rPr>
      </w:pPr>
    </w:p>
    <w:p w:rsidR="00680AD7" w:rsidRPr="0088224B" w:rsidRDefault="00680AD7" w:rsidP="00680AD7">
      <w:pPr>
        <w:jc w:val="center"/>
        <w:rPr>
          <w:rFonts w:ascii="黑体" w:eastAsia="黑体" w:hint="eastAsia"/>
          <w:sz w:val="60"/>
          <w:szCs w:val="60"/>
        </w:rPr>
      </w:pPr>
      <w:r w:rsidRPr="0088224B">
        <w:rPr>
          <w:rFonts w:ascii="黑体" w:eastAsia="黑体" w:hint="eastAsia"/>
          <w:sz w:val="60"/>
          <w:szCs w:val="60"/>
        </w:rPr>
        <w:t>智能IC卡及智能密码钥匙</w:t>
      </w:r>
    </w:p>
    <w:p w:rsidR="00680AD7" w:rsidRPr="0088224B" w:rsidRDefault="00680AD7" w:rsidP="00680AD7">
      <w:pPr>
        <w:jc w:val="center"/>
        <w:rPr>
          <w:rFonts w:ascii="黑体" w:eastAsia="黑体" w:hint="eastAsia"/>
          <w:sz w:val="60"/>
          <w:szCs w:val="60"/>
        </w:rPr>
      </w:pPr>
      <w:r w:rsidRPr="0088224B">
        <w:rPr>
          <w:rFonts w:ascii="黑体" w:eastAsia="黑体" w:hint="eastAsia"/>
          <w:sz w:val="60"/>
          <w:szCs w:val="60"/>
        </w:rPr>
        <w:t>密码应用接口规范</w:t>
      </w:r>
    </w:p>
    <w:p w:rsidR="004527BF" w:rsidRPr="00286042" w:rsidRDefault="004527BF" w:rsidP="00680AD7">
      <w:pPr>
        <w:rPr>
          <w:rFonts w:hAnsi="宋体" w:hint="eastAsia"/>
        </w:rPr>
      </w:pPr>
    </w:p>
    <w:p w:rsidR="00680AD7" w:rsidRPr="00F26B10" w:rsidRDefault="00680AD7" w:rsidP="00F26B10">
      <w:pPr>
        <w:jc w:val="center"/>
        <w:rPr>
          <w:rFonts w:ascii="Times New Roman"/>
          <w:sz w:val="30"/>
          <w:szCs w:val="30"/>
        </w:rPr>
      </w:pPr>
      <w:r w:rsidRPr="00F26B10">
        <w:rPr>
          <w:rFonts w:ascii="Times New Roman"/>
          <w:sz w:val="30"/>
          <w:szCs w:val="30"/>
        </w:rPr>
        <w:t>Smart Card and Smart Token</w:t>
      </w:r>
    </w:p>
    <w:p w:rsidR="00680AD7" w:rsidRPr="00F26B10" w:rsidRDefault="00680AD7" w:rsidP="00F26B10">
      <w:pPr>
        <w:jc w:val="center"/>
        <w:rPr>
          <w:rFonts w:ascii="Times New Roman"/>
          <w:sz w:val="30"/>
          <w:szCs w:val="30"/>
        </w:rPr>
      </w:pPr>
      <w:r w:rsidRPr="00F26B10">
        <w:rPr>
          <w:rFonts w:ascii="Times New Roman"/>
          <w:sz w:val="30"/>
          <w:szCs w:val="30"/>
        </w:rPr>
        <w:t>Cryptography Application Interface Specification</w:t>
      </w:r>
    </w:p>
    <w:p w:rsidR="00680AD7" w:rsidRPr="00F26B10" w:rsidRDefault="00680AD7" w:rsidP="00F26B10">
      <w:pPr>
        <w:jc w:val="center"/>
        <w:rPr>
          <w:rFonts w:ascii="Times New Roman"/>
          <w:sz w:val="30"/>
          <w:szCs w:val="30"/>
        </w:rPr>
      </w:pPr>
    </w:p>
    <w:p w:rsidR="004527BF" w:rsidRPr="00286042" w:rsidRDefault="004527BF" w:rsidP="004527BF">
      <w:pPr>
        <w:jc w:val="center"/>
        <w:rPr>
          <w:rFonts w:hAnsi="宋体" w:hint="eastAsia"/>
          <w:sz w:val="40"/>
        </w:rPr>
      </w:pPr>
    </w:p>
    <w:p w:rsidR="004527BF" w:rsidRPr="00286042" w:rsidRDefault="004527BF" w:rsidP="004527BF">
      <w:pPr>
        <w:jc w:val="center"/>
        <w:rPr>
          <w:rFonts w:hAnsi="宋体" w:hint="eastAsia"/>
          <w:sz w:val="40"/>
        </w:rPr>
      </w:pPr>
    </w:p>
    <w:p w:rsidR="004527BF" w:rsidRPr="00286042" w:rsidRDefault="004527BF" w:rsidP="004527BF">
      <w:pPr>
        <w:jc w:val="center"/>
        <w:rPr>
          <w:rFonts w:hAnsi="宋体" w:hint="eastAsia"/>
          <w:sz w:val="40"/>
        </w:rPr>
      </w:pPr>
    </w:p>
    <w:p w:rsidR="004527BF" w:rsidRPr="00286042" w:rsidRDefault="004527BF" w:rsidP="004527BF">
      <w:pPr>
        <w:jc w:val="center"/>
        <w:rPr>
          <w:rFonts w:hAnsi="宋体" w:hint="eastAsia"/>
          <w:sz w:val="40"/>
        </w:rPr>
      </w:pPr>
    </w:p>
    <w:p w:rsidR="00F636CC" w:rsidRPr="00286042" w:rsidRDefault="00F636CC" w:rsidP="004527BF">
      <w:pPr>
        <w:jc w:val="center"/>
        <w:rPr>
          <w:rFonts w:hAnsi="宋体" w:hint="eastAsia"/>
          <w:sz w:val="40"/>
        </w:rPr>
      </w:pPr>
    </w:p>
    <w:p w:rsidR="00F636CC" w:rsidRPr="00286042" w:rsidRDefault="00F636CC" w:rsidP="004527BF">
      <w:pPr>
        <w:jc w:val="center"/>
        <w:rPr>
          <w:rFonts w:hAnsi="宋体" w:hint="eastAsia"/>
          <w:sz w:val="40"/>
        </w:rPr>
      </w:pPr>
    </w:p>
    <w:p w:rsidR="00F636CC" w:rsidRPr="00286042" w:rsidRDefault="00F636CC" w:rsidP="004527BF">
      <w:pPr>
        <w:jc w:val="center"/>
        <w:rPr>
          <w:rFonts w:hAnsi="宋体" w:hint="eastAsia"/>
          <w:sz w:val="40"/>
        </w:rPr>
      </w:pPr>
    </w:p>
    <w:p w:rsidR="00F636CC" w:rsidRPr="00286042" w:rsidRDefault="00F636CC" w:rsidP="004527BF">
      <w:pPr>
        <w:jc w:val="center"/>
        <w:rPr>
          <w:rFonts w:hAnsi="宋体" w:hint="eastAsia"/>
          <w:sz w:val="40"/>
        </w:rPr>
      </w:pPr>
    </w:p>
    <w:p w:rsidR="00680AD7" w:rsidRPr="0088224B" w:rsidRDefault="00680AD7" w:rsidP="0088224B">
      <w:pPr>
        <w:ind w:leftChars="-171" w:left="-359" w:rightChars="-159" w:right="-334"/>
        <w:jc w:val="center"/>
        <w:rPr>
          <w:rFonts w:ascii="方正黑体_GBK" w:eastAsia="方正黑体_GBK" w:hint="eastAsia"/>
          <w:spacing w:val="60"/>
          <w:sz w:val="36"/>
          <w:szCs w:val="36"/>
        </w:rPr>
      </w:pPr>
      <w:r w:rsidRPr="0088224B">
        <w:rPr>
          <w:rFonts w:ascii="方正黑体_GBK" w:eastAsia="方正黑体_GBK" w:hint="eastAsia"/>
          <w:spacing w:val="60"/>
          <w:sz w:val="36"/>
          <w:szCs w:val="36"/>
        </w:rPr>
        <w:t>国家密码管理局</w:t>
      </w:r>
    </w:p>
    <w:p w:rsidR="00680AD7" w:rsidRPr="0088224B" w:rsidRDefault="00680AD7" w:rsidP="0088224B">
      <w:pPr>
        <w:ind w:leftChars="-171" w:left="-359" w:rightChars="-159" w:right="-334"/>
        <w:jc w:val="center"/>
        <w:rPr>
          <w:rFonts w:ascii="方正黑体_GBK" w:eastAsia="方正黑体_GBK" w:hint="eastAsia"/>
          <w:spacing w:val="60"/>
          <w:sz w:val="36"/>
          <w:szCs w:val="36"/>
        </w:rPr>
      </w:pPr>
      <w:r w:rsidRPr="0088224B">
        <w:rPr>
          <w:rFonts w:ascii="方正黑体_GBK" w:eastAsia="方正黑体_GBK" w:hint="eastAsia"/>
          <w:spacing w:val="60"/>
          <w:sz w:val="36"/>
          <w:szCs w:val="36"/>
        </w:rPr>
        <w:t>2010年</w:t>
      </w:r>
      <w:r w:rsidR="00C843F9" w:rsidRPr="0088224B">
        <w:rPr>
          <w:rFonts w:ascii="方正黑体_GBK" w:eastAsia="方正黑体_GBK" w:hint="eastAsia"/>
          <w:spacing w:val="60"/>
          <w:sz w:val="36"/>
          <w:szCs w:val="36"/>
        </w:rPr>
        <w:t>4</w:t>
      </w:r>
      <w:r w:rsidRPr="0088224B">
        <w:rPr>
          <w:rFonts w:ascii="方正黑体_GBK" w:eastAsia="方正黑体_GBK" w:hint="eastAsia"/>
          <w:spacing w:val="60"/>
          <w:sz w:val="36"/>
          <w:szCs w:val="36"/>
        </w:rPr>
        <w:t>月</w:t>
      </w:r>
    </w:p>
    <w:p w:rsidR="004527BF" w:rsidRPr="00286042" w:rsidRDefault="004527BF" w:rsidP="004527BF">
      <w:pPr>
        <w:jc w:val="center"/>
        <w:rPr>
          <w:rFonts w:hAnsi="宋体" w:hint="eastAsia"/>
          <w:b/>
          <w:sz w:val="40"/>
        </w:rPr>
      </w:pPr>
    </w:p>
    <w:p w:rsidR="00A97162" w:rsidRPr="00286042" w:rsidRDefault="00027F7F">
      <w:pPr>
        <w:jc w:val="center"/>
        <w:rPr>
          <w:rFonts w:hAnsi="宋体" w:hint="eastAsia"/>
          <w:b/>
          <w:sz w:val="36"/>
          <w:szCs w:val="36"/>
        </w:rPr>
      </w:pPr>
      <w:r w:rsidRPr="00286042">
        <w:rPr>
          <w:rFonts w:hAnsi="宋体"/>
        </w:rPr>
        <w:br w:type="page"/>
      </w:r>
      <w:r w:rsidR="00A97162" w:rsidRPr="00286042">
        <w:rPr>
          <w:rFonts w:hAnsi="宋体" w:hint="eastAsia"/>
          <w:b/>
          <w:sz w:val="36"/>
          <w:szCs w:val="36"/>
        </w:rPr>
        <w:lastRenderedPageBreak/>
        <w:t xml:space="preserve">目      </w:t>
      </w:r>
      <w:r w:rsidR="00E74574" w:rsidRPr="00286042">
        <w:rPr>
          <w:rFonts w:hAnsi="宋体" w:hint="eastAsia"/>
          <w:b/>
          <w:sz w:val="36"/>
          <w:szCs w:val="36"/>
        </w:rPr>
        <w:t>次</w:t>
      </w:r>
    </w:p>
    <w:p w:rsidR="00AE211E" w:rsidRPr="00286042" w:rsidRDefault="00F42B12">
      <w:pPr>
        <w:pStyle w:val="20"/>
        <w:tabs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/>
          <w:b w:val="0"/>
          <w:bCs w:val="0"/>
          <w:smallCaps w:val="0"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bCs w:val="0"/>
          <w:smallCaps w:val="0"/>
          <w:sz w:val="21"/>
          <w:szCs w:val="21"/>
        </w:rPr>
        <w:instrText xml:space="preserve"> TOC \o "1-3" \u </w:instrText>
      </w:r>
      <w:r w:rsidRPr="00286042">
        <w:rPr>
          <w:rFonts w:ascii="宋体" w:hAnsi="宋体"/>
          <w:b w:val="0"/>
          <w:bCs w:val="0"/>
          <w:smallCaps w:val="0"/>
          <w:sz w:val="21"/>
          <w:szCs w:val="21"/>
        </w:rPr>
        <w:fldChar w:fldCharType="separate"/>
      </w:r>
      <w:r w:rsidR="00AE211E" w:rsidRPr="00286042">
        <w:rPr>
          <w:rFonts w:ascii="宋体" w:hAnsi="宋体" w:hint="eastAsia"/>
          <w:b w:val="0"/>
          <w:noProof/>
          <w:sz w:val="21"/>
          <w:szCs w:val="21"/>
        </w:rPr>
        <w:t>前</w:t>
      </w:r>
      <w:r w:rsidR="00AE211E" w:rsidRPr="00286042">
        <w:rPr>
          <w:rFonts w:ascii="宋体" w:hAnsi="宋体"/>
          <w:b w:val="0"/>
          <w:noProof/>
          <w:sz w:val="21"/>
          <w:szCs w:val="21"/>
        </w:rPr>
        <w:t xml:space="preserve">  </w:t>
      </w:r>
      <w:r w:rsidR="00AE211E" w:rsidRPr="00286042">
        <w:rPr>
          <w:rFonts w:ascii="宋体" w:hAnsi="宋体" w:hint="eastAsia"/>
          <w:b w:val="0"/>
          <w:noProof/>
          <w:sz w:val="21"/>
          <w:szCs w:val="21"/>
        </w:rPr>
        <w:t>言</w:t>
      </w:r>
      <w:r w:rsidR="00AE211E" w:rsidRPr="00286042">
        <w:rPr>
          <w:rFonts w:ascii="宋体" w:hAnsi="宋体"/>
          <w:b w:val="0"/>
          <w:noProof/>
          <w:sz w:val="21"/>
          <w:szCs w:val="21"/>
        </w:rPr>
        <w:tab/>
      </w:r>
      <w:r w:rsidR="00AE211E" w:rsidRPr="00286042">
        <w:rPr>
          <w:rFonts w:ascii="宋体" w:hAnsi="宋体" w:hint="eastAsia"/>
          <w:b w:val="0"/>
          <w:noProof/>
          <w:sz w:val="21"/>
          <w:szCs w:val="21"/>
        </w:rPr>
        <w:t>IV</w:t>
      </w:r>
    </w:p>
    <w:p w:rsidR="00AE211E" w:rsidRPr="00286042" w:rsidRDefault="00AE211E">
      <w:pPr>
        <w:pStyle w:val="10"/>
        <w:tabs>
          <w:tab w:val="left" w:pos="379"/>
          <w:tab w:val="right" w:leader="dot" w:pos="9060"/>
        </w:tabs>
        <w:rPr>
          <w:rFonts w:ascii="宋体" w:hAnsi="宋体"/>
          <w:bCs w:val="0"/>
          <w:caps w:val="0"/>
          <w:noProof/>
          <w:szCs w:val="21"/>
          <w:u w:val="none"/>
        </w:rPr>
      </w:pPr>
      <w:r w:rsidRPr="00286042">
        <w:rPr>
          <w:rFonts w:ascii="宋体" w:hAnsi="宋体" w:cs="Arial"/>
          <w:noProof/>
          <w:szCs w:val="21"/>
          <w:u w:val="none"/>
        </w:rPr>
        <w:t>1</w:t>
      </w:r>
      <w:r w:rsidRPr="00286042">
        <w:rPr>
          <w:rFonts w:ascii="宋体" w:hAnsi="宋体"/>
          <w:bCs w:val="0"/>
          <w:caps w:val="0"/>
          <w:noProof/>
          <w:szCs w:val="21"/>
          <w:u w:val="none"/>
        </w:rPr>
        <w:tab/>
      </w:r>
      <w:r w:rsidRPr="00286042">
        <w:rPr>
          <w:rFonts w:ascii="宋体" w:hAnsi="宋体" w:cs="Arial" w:hint="eastAsia"/>
          <w:noProof/>
          <w:szCs w:val="21"/>
          <w:u w:val="none"/>
        </w:rPr>
        <w:t>范围</w:t>
      </w:r>
      <w:r w:rsidRPr="00286042">
        <w:rPr>
          <w:rFonts w:ascii="宋体" w:hAnsi="宋体"/>
          <w:noProof/>
          <w:szCs w:val="21"/>
          <w:u w:val="none"/>
        </w:rPr>
        <w:tab/>
      </w:r>
      <w:r w:rsidRPr="00286042">
        <w:rPr>
          <w:rFonts w:ascii="宋体" w:hAnsi="宋体"/>
          <w:noProof/>
          <w:szCs w:val="21"/>
          <w:u w:val="none"/>
        </w:rPr>
        <w:fldChar w:fldCharType="begin"/>
      </w:r>
      <w:r w:rsidRPr="00286042">
        <w:rPr>
          <w:rFonts w:ascii="宋体" w:hAnsi="宋体"/>
          <w:noProof/>
          <w:szCs w:val="21"/>
          <w:u w:val="none"/>
        </w:rPr>
        <w:instrText xml:space="preserve"> PAGEREF _Toc259810606 \h </w:instrText>
      </w:r>
      <w:r w:rsidRPr="00286042">
        <w:rPr>
          <w:rFonts w:ascii="宋体" w:hAnsi="宋体"/>
          <w:noProof/>
          <w:szCs w:val="21"/>
          <w:u w:val="none"/>
        </w:rPr>
      </w:r>
      <w:r w:rsidRPr="00286042">
        <w:rPr>
          <w:rFonts w:ascii="宋体" w:hAnsi="宋体"/>
          <w:noProof/>
          <w:szCs w:val="21"/>
          <w:u w:val="none"/>
        </w:rPr>
        <w:fldChar w:fldCharType="separate"/>
      </w:r>
      <w:r w:rsidR="00286042" w:rsidRPr="00286042">
        <w:rPr>
          <w:rFonts w:ascii="宋体" w:hAnsi="宋体"/>
          <w:noProof/>
          <w:szCs w:val="21"/>
          <w:u w:val="none"/>
        </w:rPr>
        <w:t>1</w:t>
      </w:r>
      <w:r w:rsidRPr="00286042">
        <w:rPr>
          <w:rFonts w:ascii="宋体" w:hAnsi="宋体"/>
          <w:noProof/>
          <w:szCs w:val="21"/>
          <w:u w:val="none"/>
        </w:rPr>
        <w:fldChar w:fldCharType="end"/>
      </w:r>
    </w:p>
    <w:p w:rsidR="00AE211E" w:rsidRPr="00286042" w:rsidRDefault="00AE211E">
      <w:pPr>
        <w:pStyle w:val="10"/>
        <w:tabs>
          <w:tab w:val="left" w:pos="379"/>
          <w:tab w:val="right" w:leader="dot" w:pos="9060"/>
        </w:tabs>
        <w:rPr>
          <w:rFonts w:ascii="宋体" w:hAnsi="宋体"/>
          <w:bCs w:val="0"/>
          <w:caps w:val="0"/>
          <w:noProof/>
          <w:szCs w:val="21"/>
          <w:u w:val="none"/>
        </w:rPr>
      </w:pPr>
      <w:r w:rsidRPr="00286042">
        <w:rPr>
          <w:rFonts w:ascii="宋体" w:hAnsi="宋体" w:cs="Arial"/>
          <w:noProof/>
          <w:szCs w:val="21"/>
          <w:u w:val="none"/>
        </w:rPr>
        <w:t>2</w:t>
      </w:r>
      <w:r w:rsidRPr="00286042">
        <w:rPr>
          <w:rFonts w:ascii="宋体" w:hAnsi="宋体"/>
          <w:bCs w:val="0"/>
          <w:caps w:val="0"/>
          <w:noProof/>
          <w:szCs w:val="21"/>
          <w:u w:val="none"/>
        </w:rPr>
        <w:tab/>
      </w:r>
      <w:r w:rsidRPr="00286042">
        <w:rPr>
          <w:rFonts w:ascii="宋体" w:hAnsi="宋体" w:cs="Arial" w:hint="eastAsia"/>
          <w:noProof/>
          <w:szCs w:val="21"/>
          <w:u w:val="none"/>
        </w:rPr>
        <w:t>规范性引用文件</w:t>
      </w:r>
      <w:r w:rsidRPr="00286042">
        <w:rPr>
          <w:rFonts w:ascii="宋体" w:hAnsi="宋体"/>
          <w:noProof/>
          <w:szCs w:val="21"/>
          <w:u w:val="none"/>
        </w:rPr>
        <w:tab/>
      </w:r>
      <w:r w:rsidRPr="00286042">
        <w:rPr>
          <w:rFonts w:ascii="宋体" w:hAnsi="宋体"/>
          <w:noProof/>
          <w:szCs w:val="21"/>
          <w:u w:val="none"/>
        </w:rPr>
        <w:fldChar w:fldCharType="begin"/>
      </w:r>
      <w:r w:rsidRPr="00286042">
        <w:rPr>
          <w:rFonts w:ascii="宋体" w:hAnsi="宋体"/>
          <w:noProof/>
          <w:szCs w:val="21"/>
          <w:u w:val="none"/>
        </w:rPr>
        <w:instrText xml:space="preserve"> PAGEREF _Toc259810607 \h </w:instrText>
      </w:r>
      <w:r w:rsidRPr="00286042">
        <w:rPr>
          <w:rFonts w:ascii="宋体" w:hAnsi="宋体"/>
          <w:noProof/>
          <w:szCs w:val="21"/>
          <w:u w:val="none"/>
        </w:rPr>
      </w:r>
      <w:r w:rsidRPr="00286042">
        <w:rPr>
          <w:rFonts w:ascii="宋体" w:hAnsi="宋体"/>
          <w:noProof/>
          <w:szCs w:val="21"/>
          <w:u w:val="none"/>
        </w:rPr>
        <w:fldChar w:fldCharType="separate"/>
      </w:r>
      <w:r w:rsidR="00286042" w:rsidRPr="00286042">
        <w:rPr>
          <w:rFonts w:ascii="宋体" w:hAnsi="宋体"/>
          <w:noProof/>
          <w:szCs w:val="21"/>
          <w:u w:val="none"/>
        </w:rPr>
        <w:t>1</w:t>
      </w:r>
      <w:r w:rsidRPr="00286042">
        <w:rPr>
          <w:rFonts w:ascii="宋体" w:hAnsi="宋体"/>
          <w:noProof/>
          <w:szCs w:val="21"/>
          <w:u w:val="none"/>
        </w:rPr>
        <w:fldChar w:fldCharType="end"/>
      </w:r>
    </w:p>
    <w:p w:rsidR="00AE211E" w:rsidRPr="00286042" w:rsidRDefault="00AE211E">
      <w:pPr>
        <w:pStyle w:val="10"/>
        <w:tabs>
          <w:tab w:val="left" w:pos="379"/>
          <w:tab w:val="right" w:leader="dot" w:pos="9060"/>
        </w:tabs>
        <w:rPr>
          <w:rFonts w:ascii="宋体" w:hAnsi="宋体"/>
          <w:bCs w:val="0"/>
          <w:caps w:val="0"/>
          <w:noProof/>
          <w:szCs w:val="21"/>
          <w:u w:val="none"/>
        </w:rPr>
      </w:pPr>
      <w:r w:rsidRPr="00286042">
        <w:rPr>
          <w:rFonts w:ascii="宋体" w:hAnsi="宋体" w:cs="Arial"/>
          <w:noProof/>
          <w:szCs w:val="21"/>
          <w:u w:val="none"/>
        </w:rPr>
        <w:t>3</w:t>
      </w:r>
      <w:r w:rsidRPr="00286042">
        <w:rPr>
          <w:rFonts w:ascii="宋体" w:hAnsi="宋体"/>
          <w:bCs w:val="0"/>
          <w:caps w:val="0"/>
          <w:noProof/>
          <w:szCs w:val="21"/>
          <w:u w:val="none"/>
        </w:rPr>
        <w:tab/>
      </w:r>
      <w:r w:rsidRPr="00286042">
        <w:rPr>
          <w:rFonts w:ascii="宋体" w:hAnsi="宋体" w:cs="Arial" w:hint="eastAsia"/>
          <w:noProof/>
          <w:szCs w:val="21"/>
          <w:u w:val="none"/>
        </w:rPr>
        <w:t>术语和定义</w:t>
      </w:r>
      <w:r w:rsidRPr="00286042">
        <w:rPr>
          <w:rFonts w:ascii="宋体" w:hAnsi="宋体"/>
          <w:noProof/>
          <w:szCs w:val="21"/>
          <w:u w:val="none"/>
        </w:rPr>
        <w:tab/>
      </w:r>
      <w:r w:rsidRPr="00286042">
        <w:rPr>
          <w:rFonts w:ascii="宋体" w:hAnsi="宋体"/>
          <w:noProof/>
          <w:szCs w:val="21"/>
          <w:u w:val="none"/>
        </w:rPr>
        <w:fldChar w:fldCharType="begin"/>
      </w:r>
      <w:r w:rsidRPr="00286042">
        <w:rPr>
          <w:rFonts w:ascii="宋体" w:hAnsi="宋体"/>
          <w:noProof/>
          <w:szCs w:val="21"/>
          <w:u w:val="none"/>
        </w:rPr>
        <w:instrText xml:space="preserve"> PAGEREF _Toc259810608 \h </w:instrText>
      </w:r>
      <w:r w:rsidRPr="00286042">
        <w:rPr>
          <w:rFonts w:ascii="宋体" w:hAnsi="宋体"/>
          <w:noProof/>
          <w:szCs w:val="21"/>
          <w:u w:val="none"/>
        </w:rPr>
      </w:r>
      <w:r w:rsidRPr="00286042">
        <w:rPr>
          <w:rFonts w:ascii="宋体" w:hAnsi="宋体"/>
          <w:noProof/>
          <w:szCs w:val="21"/>
          <w:u w:val="none"/>
        </w:rPr>
        <w:fldChar w:fldCharType="separate"/>
      </w:r>
      <w:r w:rsidR="00286042" w:rsidRPr="00286042">
        <w:rPr>
          <w:rFonts w:ascii="宋体" w:hAnsi="宋体"/>
          <w:noProof/>
          <w:szCs w:val="21"/>
          <w:u w:val="none"/>
        </w:rPr>
        <w:t>1</w:t>
      </w:r>
      <w:r w:rsidRPr="00286042">
        <w:rPr>
          <w:rFonts w:ascii="宋体" w:hAnsi="宋体"/>
          <w:noProof/>
          <w:szCs w:val="21"/>
          <w:u w:val="none"/>
        </w:rPr>
        <w:fldChar w:fldCharType="end"/>
      </w:r>
    </w:p>
    <w:p w:rsidR="00AE211E" w:rsidRPr="00286042" w:rsidRDefault="00AE211E">
      <w:pPr>
        <w:pStyle w:val="10"/>
        <w:tabs>
          <w:tab w:val="left" w:pos="379"/>
          <w:tab w:val="right" w:leader="dot" w:pos="9060"/>
        </w:tabs>
        <w:rPr>
          <w:rFonts w:ascii="宋体" w:hAnsi="宋体"/>
          <w:bCs w:val="0"/>
          <w:caps w:val="0"/>
          <w:noProof/>
          <w:szCs w:val="21"/>
          <w:u w:val="none"/>
        </w:rPr>
      </w:pPr>
      <w:r w:rsidRPr="00286042">
        <w:rPr>
          <w:rFonts w:ascii="宋体" w:hAnsi="宋体" w:cs="Arial"/>
          <w:noProof/>
          <w:szCs w:val="21"/>
          <w:u w:val="none"/>
        </w:rPr>
        <w:t>4</w:t>
      </w:r>
      <w:r w:rsidRPr="00286042">
        <w:rPr>
          <w:rFonts w:ascii="宋体" w:hAnsi="宋体"/>
          <w:bCs w:val="0"/>
          <w:caps w:val="0"/>
          <w:noProof/>
          <w:szCs w:val="21"/>
          <w:u w:val="none"/>
        </w:rPr>
        <w:tab/>
      </w:r>
      <w:r w:rsidRPr="00286042">
        <w:rPr>
          <w:rFonts w:ascii="宋体" w:hAnsi="宋体" w:cs="Arial" w:hint="eastAsia"/>
          <w:noProof/>
          <w:szCs w:val="21"/>
          <w:u w:val="none"/>
        </w:rPr>
        <w:t>缩略语</w:t>
      </w:r>
      <w:r w:rsidRPr="00286042">
        <w:rPr>
          <w:rFonts w:ascii="宋体" w:hAnsi="宋体"/>
          <w:noProof/>
          <w:szCs w:val="21"/>
          <w:u w:val="none"/>
        </w:rPr>
        <w:tab/>
      </w:r>
      <w:r w:rsidRPr="00286042">
        <w:rPr>
          <w:rFonts w:ascii="宋体" w:hAnsi="宋体"/>
          <w:noProof/>
          <w:szCs w:val="21"/>
          <w:u w:val="none"/>
        </w:rPr>
        <w:fldChar w:fldCharType="begin"/>
      </w:r>
      <w:r w:rsidRPr="00286042">
        <w:rPr>
          <w:rFonts w:ascii="宋体" w:hAnsi="宋体"/>
          <w:noProof/>
          <w:szCs w:val="21"/>
          <w:u w:val="none"/>
        </w:rPr>
        <w:instrText xml:space="preserve"> PAGEREF _Toc259810609 \h </w:instrText>
      </w:r>
      <w:r w:rsidRPr="00286042">
        <w:rPr>
          <w:rFonts w:ascii="宋体" w:hAnsi="宋体"/>
          <w:noProof/>
          <w:szCs w:val="21"/>
          <w:u w:val="none"/>
        </w:rPr>
      </w:r>
      <w:r w:rsidRPr="00286042">
        <w:rPr>
          <w:rFonts w:ascii="宋体" w:hAnsi="宋体"/>
          <w:noProof/>
          <w:szCs w:val="21"/>
          <w:u w:val="none"/>
        </w:rPr>
        <w:fldChar w:fldCharType="separate"/>
      </w:r>
      <w:r w:rsidR="00286042" w:rsidRPr="00286042">
        <w:rPr>
          <w:rFonts w:ascii="宋体" w:hAnsi="宋体"/>
          <w:noProof/>
          <w:szCs w:val="21"/>
          <w:u w:val="none"/>
        </w:rPr>
        <w:t>2</w:t>
      </w:r>
      <w:r w:rsidRPr="00286042">
        <w:rPr>
          <w:rFonts w:ascii="宋体" w:hAnsi="宋体"/>
          <w:noProof/>
          <w:szCs w:val="21"/>
          <w:u w:val="none"/>
        </w:rPr>
        <w:fldChar w:fldCharType="end"/>
      </w:r>
    </w:p>
    <w:p w:rsidR="00AE211E" w:rsidRPr="00286042" w:rsidRDefault="00AE211E">
      <w:pPr>
        <w:pStyle w:val="10"/>
        <w:tabs>
          <w:tab w:val="left" w:pos="379"/>
          <w:tab w:val="right" w:leader="dot" w:pos="9060"/>
        </w:tabs>
        <w:rPr>
          <w:rFonts w:ascii="宋体" w:hAnsi="宋体"/>
          <w:bCs w:val="0"/>
          <w:caps w:val="0"/>
          <w:noProof/>
          <w:szCs w:val="21"/>
          <w:u w:val="none"/>
        </w:rPr>
      </w:pPr>
      <w:r w:rsidRPr="00286042">
        <w:rPr>
          <w:rFonts w:ascii="宋体" w:hAnsi="宋体" w:cs="Arial"/>
          <w:noProof/>
          <w:szCs w:val="21"/>
          <w:u w:val="none"/>
        </w:rPr>
        <w:t>5</w:t>
      </w:r>
      <w:r w:rsidRPr="00286042">
        <w:rPr>
          <w:rFonts w:ascii="宋体" w:hAnsi="宋体"/>
          <w:bCs w:val="0"/>
          <w:caps w:val="0"/>
          <w:noProof/>
          <w:szCs w:val="21"/>
          <w:u w:val="none"/>
        </w:rPr>
        <w:tab/>
      </w:r>
      <w:r w:rsidRPr="00286042">
        <w:rPr>
          <w:rFonts w:ascii="宋体" w:hAnsi="宋体" w:cs="Arial" w:hint="eastAsia"/>
          <w:noProof/>
          <w:szCs w:val="21"/>
          <w:u w:val="none"/>
        </w:rPr>
        <w:t>结构模型</w:t>
      </w:r>
      <w:r w:rsidRPr="00286042">
        <w:rPr>
          <w:rFonts w:ascii="宋体" w:hAnsi="宋体"/>
          <w:noProof/>
          <w:szCs w:val="21"/>
          <w:u w:val="none"/>
        </w:rPr>
        <w:tab/>
      </w:r>
      <w:r w:rsidRPr="00286042">
        <w:rPr>
          <w:rFonts w:ascii="宋体" w:hAnsi="宋体"/>
          <w:noProof/>
          <w:szCs w:val="21"/>
          <w:u w:val="none"/>
        </w:rPr>
        <w:fldChar w:fldCharType="begin"/>
      </w:r>
      <w:r w:rsidRPr="00286042">
        <w:rPr>
          <w:rFonts w:ascii="宋体" w:hAnsi="宋体"/>
          <w:noProof/>
          <w:szCs w:val="21"/>
          <w:u w:val="none"/>
        </w:rPr>
        <w:instrText xml:space="preserve"> PAGEREF _Toc259810610 \h </w:instrText>
      </w:r>
      <w:r w:rsidRPr="00286042">
        <w:rPr>
          <w:rFonts w:ascii="宋体" w:hAnsi="宋体"/>
          <w:noProof/>
          <w:szCs w:val="21"/>
          <w:u w:val="none"/>
        </w:rPr>
      </w:r>
      <w:r w:rsidRPr="00286042">
        <w:rPr>
          <w:rFonts w:ascii="宋体" w:hAnsi="宋体"/>
          <w:noProof/>
          <w:szCs w:val="21"/>
          <w:u w:val="none"/>
        </w:rPr>
        <w:fldChar w:fldCharType="separate"/>
      </w:r>
      <w:r w:rsidR="00286042" w:rsidRPr="00286042">
        <w:rPr>
          <w:rFonts w:ascii="宋体" w:hAnsi="宋体"/>
          <w:noProof/>
          <w:szCs w:val="21"/>
          <w:u w:val="none"/>
        </w:rPr>
        <w:t>2</w:t>
      </w:r>
      <w:r w:rsidRPr="00286042">
        <w:rPr>
          <w:rFonts w:ascii="宋体" w:hAnsi="宋体"/>
          <w:noProof/>
          <w:szCs w:val="21"/>
          <w:u w:val="none"/>
        </w:rPr>
        <w:fldChar w:fldCharType="end"/>
      </w:r>
    </w:p>
    <w:p w:rsidR="00AE211E" w:rsidRPr="00286042" w:rsidRDefault="00AE211E">
      <w:pPr>
        <w:pStyle w:val="20"/>
        <w:tabs>
          <w:tab w:val="left" w:pos="571"/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b w:val="0"/>
          <w:noProof/>
          <w:sz w:val="21"/>
          <w:szCs w:val="21"/>
        </w:rPr>
        <w:t>5.1</w:t>
      </w:r>
      <w:r w:rsidRPr="00286042">
        <w:rPr>
          <w:rFonts w:ascii="宋体" w:hAnsi="宋体"/>
          <w:b w:val="0"/>
          <w:bCs w:val="0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b w:val="0"/>
          <w:noProof/>
          <w:sz w:val="21"/>
          <w:szCs w:val="21"/>
        </w:rPr>
        <w:t>层次关系</w:t>
      </w:r>
      <w:r w:rsidRPr="00286042">
        <w:rPr>
          <w:rFonts w:ascii="宋体" w:hAnsi="宋体"/>
          <w:b w:val="0"/>
          <w:noProof/>
          <w:sz w:val="21"/>
          <w:szCs w:val="21"/>
        </w:rPr>
        <w:tab/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noProof/>
          <w:sz w:val="21"/>
          <w:szCs w:val="21"/>
        </w:rPr>
        <w:instrText xml:space="preserve"> PAGEREF _Toc259810611 \h </w:instrText>
      </w:r>
      <w:r w:rsidRPr="00286042">
        <w:rPr>
          <w:rFonts w:ascii="宋体" w:hAnsi="宋体"/>
          <w:b w:val="0"/>
          <w:noProof/>
          <w:sz w:val="21"/>
          <w:szCs w:val="21"/>
        </w:rPr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b w:val="0"/>
          <w:noProof/>
          <w:sz w:val="21"/>
          <w:szCs w:val="21"/>
        </w:rPr>
        <w:t>2</w:t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20"/>
        <w:tabs>
          <w:tab w:val="left" w:pos="571"/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b w:val="0"/>
          <w:noProof/>
          <w:sz w:val="21"/>
          <w:szCs w:val="21"/>
        </w:rPr>
        <w:t>5.2</w:t>
      </w:r>
      <w:r w:rsidRPr="00286042">
        <w:rPr>
          <w:rFonts w:ascii="宋体" w:hAnsi="宋体"/>
          <w:b w:val="0"/>
          <w:bCs w:val="0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b w:val="0"/>
          <w:noProof/>
          <w:sz w:val="21"/>
          <w:szCs w:val="21"/>
        </w:rPr>
        <w:t>设备的应用结构</w:t>
      </w:r>
      <w:r w:rsidRPr="00286042">
        <w:rPr>
          <w:rFonts w:ascii="宋体" w:hAnsi="宋体"/>
          <w:b w:val="0"/>
          <w:noProof/>
          <w:sz w:val="21"/>
          <w:szCs w:val="21"/>
        </w:rPr>
        <w:tab/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noProof/>
          <w:sz w:val="21"/>
          <w:szCs w:val="21"/>
        </w:rPr>
        <w:instrText xml:space="preserve"> PAGEREF _Toc259810612 \h </w:instrText>
      </w:r>
      <w:r w:rsidRPr="00286042">
        <w:rPr>
          <w:rFonts w:ascii="宋体" w:hAnsi="宋体"/>
          <w:b w:val="0"/>
          <w:noProof/>
          <w:sz w:val="21"/>
          <w:szCs w:val="21"/>
        </w:rPr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b w:val="0"/>
          <w:noProof/>
          <w:sz w:val="21"/>
          <w:szCs w:val="21"/>
        </w:rPr>
        <w:t>3</w:t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10"/>
        <w:tabs>
          <w:tab w:val="left" w:pos="379"/>
          <w:tab w:val="right" w:leader="dot" w:pos="9060"/>
        </w:tabs>
        <w:rPr>
          <w:rFonts w:ascii="宋体" w:hAnsi="宋体"/>
          <w:bCs w:val="0"/>
          <w:caps w:val="0"/>
          <w:noProof/>
          <w:szCs w:val="21"/>
          <w:u w:val="none"/>
        </w:rPr>
      </w:pPr>
      <w:r w:rsidRPr="00286042">
        <w:rPr>
          <w:rFonts w:ascii="宋体" w:hAnsi="宋体" w:cs="Arial"/>
          <w:noProof/>
          <w:szCs w:val="21"/>
          <w:u w:val="none"/>
        </w:rPr>
        <w:t>6</w:t>
      </w:r>
      <w:r w:rsidRPr="00286042">
        <w:rPr>
          <w:rFonts w:ascii="宋体" w:hAnsi="宋体"/>
          <w:bCs w:val="0"/>
          <w:caps w:val="0"/>
          <w:noProof/>
          <w:szCs w:val="21"/>
          <w:u w:val="none"/>
        </w:rPr>
        <w:tab/>
      </w:r>
      <w:r w:rsidRPr="00286042">
        <w:rPr>
          <w:rFonts w:ascii="宋体" w:hAnsi="宋体" w:cs="Arial" w:hint="eastAsia"/>
          <w:noProof/>
          <w:szCs w:val="21"/>
          <w:u w:val="none"/>
        </w:rPr>
        <w:t>数据类型定义</w:t>
      </w:r>
      <w:r w:rsidRPr="00286042">
        <w:rPr>
          <w:rFonts w:ascii="宋体" w:hAnsi="宋体"/>
          <w:noProof/>
          <w:szCs w:val="21"/>
          <w:u w:val="none"/>
        </w:rPr>
        <w:tab/>
      </w:r>
      <w:r w:rsidRPr="00286042">
        <w:rPr>
          <w:rFonts w:ascii="宋体" w:hAnsi="宋体"/>
          <w:noProof/>
          <w:szCs w:val="21"/>
          <w:u w:val="none"/>
        </w:rPr>
        <w:fldChar w:fldCharType="begin"/>
      </w:r>
      <w:r w:rsidRPr="00286042">
        <w:rPr>
          <w:rFonts w:ascii="宋体" w:hAnsi="宋体"/>
          <w:noProof/>
          <w:szCs w:val="21"/>
          <w:u w:val="none"/>
        </w:rPr>
        <w:instrText xml:space="preserve"> PAGEREF _Toc259810613 \h </w:instrText>
      </w:r>
      <w:r w:rsidRPr="00286042">
        <w:rPr>
          <w:rFonts w:ascii="宋体" w:hAnsi="宋体"/>
          <w:noProof/>
          <w:szCs w:val="21"/>
          <w:u w:val="none"/>
        </w:rPr>
      </w:r>
      <w:r w:rsidRPr="00286042">
        <w:rPr>
          <w:rFonts w:ascii="宋体" w:hAnsi="宋体"/>
          <w:noProof/>
          <w:szCs w:val="21"/>
          <w:u w:val="none"/>
        </w:rPr>
        <w:fldChar w:fldCharType="separate"/>
      </w:r>
      <w:r w:rsidR="00286042" w:rsidRPr="00286042">
        <w:rPr>
          <w:rFonts w:ascii="宋体" w:hAnsi="宋体"/>
          <w:noProof/>
          <w:szCs w:val="21"/>
          <w:u w:val="none"/>
        </w:rPr>
        <w:t>4</w:t>
      </w:r>
      <w:r w:rsidRPr="00286042">
        <w:rPr>
          <w:rFonts w:ascii="宋体" w:hAnsi="宋体"/>
          <w:noProof/>
          <w:szCs w:val="21"/>
          <w:u w:val="none"/>
        </w:rPr>
        <w:fldChar w:fldCharType="end"/>
      </w:r>
    </w:p>
    <w:p w:rsidR="00AE211E" w:rsidRPr="00286042" w:rsidRDefault="00AE211E">
      <w:pPr>
        <w:pStyle w:val="20"/>
        <w:tabs>
          <w:tab w:val="left" w:pos="571"/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b w:val="0"/>
          <w:noProof/>
          <w:sz w:val="21"/>
          <w:szCs w:val="21"/>
        </w:rPr>
        <w:t>6.1</w:t>
      </w:r>
      <w:r w:rsidRPr="00286042">
        <w:rPr>
          <w:rFonts w:ascii="宋体" w:hAnsi="宋体"/>
          <w:b w:val="0"/>
          <w:bCs w:val="0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b w:val="0"/>
          <w:noProof/>
          <w:sz w:val="21"/>
          <w:szCs w:val="21"/>
        </w:rPr>
        <w:t>算法标识</w:t>
      </w:r>
      <w:r w:rsidRPr="00286042">
        <w:rPr>
          <w:rFonts w:ascii="宋体" w:hAnsi="宋体"/>
          <w:b w:val="0"/>
          <w:noProof/>
          <w:sz w:val="21"/>
          <w:szCs w:val="21"/>
        </w:rPr>
        <w:tab/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noProof/>
          <w:sz w:val="21"/>
          <w:szCs w:val="21"/>
        </w:rPr>
        <w:instrText xml:space="preserve"> PAGEREF _Toc259810614 \h </w:instrText>
      </w:r>
      <w:r w:rsidRPr="00286042">
        <w:rPr>
          <w:rFonts w:ascii="宋体" w:hAnsi="宋体"/>
          <w:b w:val="0"/>
          <w:noProof/>
          <w:sz w:val="21"/>
          <w:szCs w:val="21"/>
        </w:rPr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b w:val="0"/>
          <w:noProof/>
          <w:sz w:val="21"/>
          <w:szCs w:val="21"/>
        </w:rPr>
        <w:t>4</w:t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6.1.1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分组密码算法标识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_Toc259810615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4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6.1.2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非对称密码算法标识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_Toc259810619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5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6.1.3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密码杂凑算法标识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_Toc259810623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5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20"/>
        <w:tabs>
          <w:tab w:val="left" w:pos="571"/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b w:val="0"/>
          <w:noProof/>
          <w:sz w:val="21"/>
          <w:szCs w:val="21"/>
        </w:rPr>
        <w:t>6.2</w:t>
      </w:r>
      <w:r w:rsidRPr="00286042">
        <w:rPr>
          <w:rFonts w:ascii="宋体" w:hAnsi="宋体"/>
          <w:b w:val="0"/>
          <w:bCs w:val="0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b w:val="0"/>
          <w:noProof/>
          <w:sz w:val="21"/>
          <w:szCs w:val="21"/>
        </w:rPr>
        <w:t>基本数据类型</w:t>
      </w:r>
      <w:r w:rsidRPr="00286042">
        <w:rPr>
          <w:rFonts w:ascii="宋体" w:hAnsi="宋体"/>
          <w:b w:val="0"/>
          <w:noProof/>
          <w:sz w:val="21"/>
          <w:szCs w:val="21"/>
        </w:rPr>
        <w:tab/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noProof/>
          <w:sz w:val="21"/>
          <w:szCs w:val="21"/>
        </w:rPr>
        <w:instrText xml:space="preserve"> PAGEREF _Toc259810624 \h </w:instrText>
      </w:r>
      <w:r w:rsidRPr="00286042">
        <w:rPr>
          <w:rFonts w:ascii="宋体" w:hAnsi="宋体"/>
          <w:b w:val="0"/>
          <w:noProof/>
          <w:sz w:val="21"/>
          <w:szCs w:val="21"/>
        </w:rPr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b w:val="0"/>
          <w:noProof/>
          <w:sz w:val="21"/>
          <w:szCs w:val="21"/>
        </w:rPr>
        <w:t>5</w:t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20"/>
        <w:tabs>
          <w:tab w:val="left" w:pos="571"/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b w:val="0"/>
          <w:noProof/>
          <w:sz w:val="21"/>
          <w:szCs w:val="21"/>
        </w:rPr>
        <w:t>6.3</w:t>
      </w:r>
      <w:r w:rsidRPr="00286042">
        <w:rPr>
          <w:rFonts w:ascii="宋体" w:hAnsi="宋体"/>
          <w:b w:val="0"/>
          <w:bCs w:val="0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b w:val="0"/>
          <w:noProof/>
          <w:sz w:val="21"/>
          <w:szCs w:val="21"/>
        </w:rPr>
        <w:t>常量定义</w:t>
      </w:r>
      <w:r w:rsidRPr="00286042">
        <w:rPr>
          <w:rFonts w:ascii="宋体" w:hAnsi="宋体"/>
          <w:b w:val="0"/>
          <w:noProof/>
          <w:sz w:val="21"/>
          <w:szCs w:val="21"/>
        </w:rPr>
        <w:tab/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noProof/>
          <w:sz w:val="21"/>
          <w:szCs w:val="21"/>
        </w:rPr>
        <w:instrText xml:space="preserve"> PAGEREF _Toc259810625 \h </w:instrText>
      </w:r>
      <w:r w:rsidRPr="00286042">
        <w:rPr>
          <w:rFonts w:ascii="宋体" w:hAnsi="宋体"/>
          <w:b w:val="0"/>
          <w:noProof/>
          <w:sz w:val="21"/>
          <w:szCs w:val="21"/>
        </w:rPr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b w:val="0"/>
          <w:noProof/>
          <w:sz w:val="21"/>
          <w:szCs w:val="21"/>
        </w:rPr>
        <w:t>6</w:t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20"/>
        <w:tabs>
          <w:tab w:val="left" w:pos="571"/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b w:val="0"/>
          <w:noProof/>
          <w:sz w:val="21"/>
          <w:szCs w:val="21"/>
        </w:rPr>
        <w:t>6.4</w:t>
      </w:r>
      <w:r w:rsidRPr="00286042">
        <w:rPr>
          <w:rFonts w:ascii="宋体" w:hAnsi="宋体"/>
          <w:b w:val="0"/>
          <w:bCs w:val="0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b w:val="0"/>
          <w:noProof/>
          <w:sz w:val="21"/>
          <w:szCs w:val="21"/>
        </w:rPr>
        <w:t>复合数据类型</w:t>
      </w:r>
      <w:r w:rsidRPr="00286042">
        <w:rPr>
          <w:rFonts w:ascii="宋体" w:hAnsi="宋体"/>
          <w:b w:val="0"/>
          <w:noProof/>
          <w:sz w:val="21"/>
          <w:szCs w:val="21"/>
        </w:rPr>
        <w:tab/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noProof/>
          <w:sz w:val="21"/>
          <w:szCs w:val="21"/>
        </w:rPr>
        <w:instrText xml:space="preserve"> PAGEREF _Toc259810626 \h </w:instrText>
      </w:r>
      <w:r w:rsidRPr="00286042">
        <w:rPr>
          <w:rFonts w:ascii="宋体" w:hAnsi="宋体"/>
          <w:b w:val="0"/>
          <w:noProof/>
          <w:sz w:val="21"/>
          <w:szCs w:val="21"/>
        </w:rPr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b w:val="0"/>
          <w:noProof/>
          <w:sz w:val="21"/>
          <w:szCs w:val="21"/>
        </w:rPr>
        <w:t>6</w:t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6.4.1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版本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_Toc259810627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6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6.4.2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设备信息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_Toc259810628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6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699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6.4.3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RSA</w:t>
      </w:r>
      <w:r w:rsidRPr="00286042">
        <w:rPr>
          <w:rFonts w:ascii="宋体" w:hAnsi="宋体" w:cs="Arial" w:hint="eastAsia"/>
          <w:noProof/>
          <w:sz w:val="21"/>
          <w:szCs w:val="21"/>
        </w:rPr>
        <w:t>公钥数据结构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_Toc259810629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7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699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6.4.4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RSA</w:t>
      </w:r>
      <w:r w:rsidRPr="00286042">
        <w:rPr>
          <w:rFonts w:ascii="宋体" w:hAnsi="宋体" w:cs="Arial" w:hint="eastAsia"/>
          <w:noProof/>
          <w:sz w:val="21"/>
          <w:szCs w:val="21"/>
        </w:rPr>
        <w:t>私钥数据结构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_Toc259810630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8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699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6.4.5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ECC</w:t>
      </w:r>
      <w:r w:rsidRPr="00286042">
        <w:rPr>
          <w:rFonts w:ascii="宋体" w:hAnsi="宋体" w:cs="Arial" w:hint="eastAsia"/>
          <w:noProof/>
          <w:sz w:val="21"/>
          <w:szCs w:val="21"/>
        </w:rPr>
        <w:t>公钥数据结构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_Toc259810631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8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699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6.4.6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ECC</w:t>
      </w:r>
      <w:r w:rsidRPr="00286042">
        <w:rPr>
          <w:rFonts w:ascii="宋体" w:hAnsi="宋体" w:cs="Arial" w:hint="eastAsia"/>
          <w:noProof/>
          <w:sz w:val="21"/>
          <w:szCs w:val="21"/>
        </w:rPr>
        <w:t>私钥数据结构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_Toc259810632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9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699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6.4.7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ECC</w:t>
      </w:r>
      <w:r w:rsidRPr="00286042">
        <w:rPr>
          <w:rFonts w:ascii="宋体" w:hAnsi="宋体" w:cs="Arial" w:hint="eastAsia"/>
          <w:noProof/>
          <w:sz w:val="21"/>
          <w:szCs w:val="21"/>
        </w:rPr>
        <w:t>密文数据结构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_Toc259810633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9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699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6.4.8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ECC</w:t>
      </w:r>
      <w:r w:rsidRPr="00286042">
        <w:rPr>
          <w:rFonts w:ascii="宋体" w:hAnsi="宋体" w:cs="Arial" w:hint="eastAsia"/>
          <w:noProof/>
          <w:sz w:val="21"/>
          <w:szCs w:val="21"/>
        </w:rPr>
        <w:t>签名数据结构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_Toc259810634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9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6.4.9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分组密码参数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_Toc259810635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10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6.4.10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文件属性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_Toc259810636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10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6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6.4.11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权限类型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_Toc259810637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11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6.4.12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设备状态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_Toc259810638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11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10"/>
        <w:tabs>
          <w:tab w:val="left" w:pos="379"/>
          <w:tab w:val="right" w:leader="dot" w:pos="9060"/>
        </w:tabs>
        <w:rPr>
          <w:rFonts w:ascii="宋体" w:hAnsi="宋体"/>
          <w:bCs w:val="0"/>
          <w:caps w:val="0"/>
          <w:noProof/>
          <w:szCs w:val="21"/>
          <w:u w:val="none"/>
        </w:rPr>
      </w:pPr>
      <w:r w:rsidRPr="00286042">
        <w:rPr>
          <w:rFonts w:ascii="宋体" w:hAnsi="宋体" w:cs="Arial"/>
          <w:noProof/>
          <w:szCs w:val="21"/>
          <w:u w:val="none"/>
        </w:rPr>
        <w:t>7</w:t>
      </w:r>
      <w:r w:rsidRPr="00286042">
        <w:rPr>
          <w:rFonts w:ascii="宋体" w:hAnsi="宋体"/>
          <w:bCs w:val="0"/>
          <w:caps w:val="0"/>
          <w:noProof/>
          <w:szCs w:val="21"/>
          <w:u w:val="none"/>
        </w:rPr>
        <w:tab/>
      </w:r>
      <w:r w:rsidRPr="00286042">
        <w:rPr>
          <w:rFonts w:ascii="宋体" w:hAnsi="宋体" w:cs="Arial" w:hint="eastAsia"/>
          <w:noProof/>
          <w:szCs w:val="21"/>
          <w:u w:val="none"/>
        </w:rPr>
        <w:t>接口函数</w:t>
      </w:r>
      <w:r w:rsidRPr="00286042">
        <w:rPr>
          <w:rFonts w:ascii="宋体" w:hAnsi="宋体"/>
          <w:noProof/>
          <w:szCs w:val="21"/>
          <w:u w:val="none"/>
        </w:rPr>
        <w:tab/>
      </w:r>
      <w:r w:rsidRPr="00286042">
        <w:rPr>
          <w:rFonts w:ascii="宋体" w:hAnsi="宋体"/>
          <w:noProof/>
          <w:szCs w:val="21"/>
          <w:u w:val="none"/>
        </w:rPr>
        <w:fldChar w:fldCharType="begin"/>
      </w:r>
      <w:r w:rsidRPr="00286042">
        <w:rPr>
          <w:rFonts w:ascii="宋体" w:hAnsi="宋体"/>
          <w:noProof/>
          <w:szCs w:val="21"/>
          <w:u w:val="none"/>
        </w:rPr>
        <w:instrText xml:space="preserve"> PAGEREF _Toc259810639 \h </w:instrText>
      </w:r>
      <w:r w:rsidRPr="00286042">
        <w:rPr>
          <w:rFonts w:ascii="宋体" w:hAnsi="宋体"/>
          <w:noProof/>
          <w:szCs w:val="21"/>
          <w:u w:val="none"/>
        </w:rPr>
      </w:r>
      <w:r w:rsidRPr="00286042">
        <w:rPr>
          <w:rFonts w:ascii="宋体" w:hAnsi="宋体"/>
          <w:noProof/>
          <w:szCs w:val="21"/>
          <w:u w:val="none"/>
        </w:rPr>
        <w:fldChar w:fldCharType="separate"/>
      </w:r>
      <w:r w:rsidR="00286042" w:rsidRPr="00286042">
        <w:rPr>
          <w:rFonts w:ascii="宋体" w:hAnsi="宋体"/>
          <w:noProof/>
          <w:szCs w:val="21"/>
          <w:u w:val="none"/>
        </w:rPr>
        <w:t>11</w:t>
      </w:r>
      <w:r w:rsidRPr="00286042">
        <w:rPr>
          <w:rFonts w:ascii="宋体" w:hAnsi="宋体"/>
          <w:noProof/>
          <w:szCs w:val="21"/>
          <w:u w:val="none"/>
        </w:rPr>
        <w:fldChar w:fldCharType="end"/>
      </w:r>
    </w:p>
    <w:p w:rsidR="00AE211E" w:rsidRPr="00286042" w:rsidRDefault="00AE211E">
      <w:pPr>
        <w:pStyle w:val="20"/>
        <w:tabs>
          <w:tab w:val="left" w:pos="571"/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b w:val="0"/>
          <w:noProof/>
          <w:sz w:val="21"/>
          <w:szCs w:val="21"/>
        </w:rPr>
        <w:t>7.1</w:t>
      </w:r>
      <w:r w:rsidRPr="00286042">
        <w:rPr>
          <w:rFonts w:ascii="宋体" w:hAnsi="宋体"/>
          <w:b w:val="0"/>
          <w:bCs w:val="0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b w:val="0"/>
          <w:noProof/>
          <w:sz w:val="21"/>
          <w:szCs w:val="21"/>
        </w:rPr>
        <w:t>设备管理</w:t>
      </w:r>
      <w:r w:rsidRPr="00286042">
        <w:rPr>
          <w:rFonts w:ascii="宋体" w:hAnsi="宋体"/>
          <w:b w:val="0"/>
          <w:noProof/>
          <w:sz w:val="21"/>
          <w:szCs w:val="21"/>
        </w:rPr>
        <w:tab/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noProof/>
          <w:sz w:val="21"/>
          <w:szCs w:val="21"/>
        </w:rPr>
        <w:instrText xml:space="preserve"> PAGEREF _Toc259810640 \h </w:instrText>
      </w:r>
      <w:r w:rsidRPr="00286042">
        <w:rPr>
          <w:rFonts w:ascii="宋体" w:hAnsi="宋体"/>
          <w:b w:val="0"/>
          <w:noProof/>
          <w:sz w:val="21"/>
          <w:szCs w:val="21"/>
        </w:rPr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b w:val="0"/>
          <w:noProof/>
          <w:sz w:val="21"/>
          <w:szCs w:val="21"/>
        </w:rPr>
        <w:t>11</w:t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7.1.1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概述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_Toc259810641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11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7.1.2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等待设备插拔事件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_Toc259810642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11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7.1.3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取消等待设备插拔事件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_Toc259810643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12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7.1.4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枚举设备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_Toc259810644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12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7.1.5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连接设备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_Toc259810645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12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7.1.6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断开连接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_Toc259810646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12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7.1.7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获取设备状态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_Toc259810647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12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7.1.8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设置设备标签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_Toc259810648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12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7.1.9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获取设备信息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_Toc259810649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13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7.1.10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锁定设备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_Toc259810650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13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6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7.1.11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解锁设备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_Toc259810651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13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7.1.12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设备命令传输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_Toc259810652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13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20"/>
        <w:tabs>
          <w:tab w:val="left" w:pos="571"/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b w:val="0"/>
          <w:noProof/>
          <w:sz w:val="21"/>
          <w:szCs w:val="21"/>
        </w:rPr>
        <w:t>7.2</w:t>
      </w:r>
      <w:r w:rsidRPr="00286042">
        <w:rPr>
          <w:rFonts w:ascii="宋体" w:hAnsi="宋体"/>
          <w:b w:val="0"/>
          <w:bCs w:val="0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b w:val="0"/>
          <w:noProof/>
          <w:sz w:val="21"/>
          <w:szCs w:val="21"/>
        </w:rPr>
        <w:t>访问控制</w:t>
      </w:r>
      <w:r w:rsidRPr="00286042">
        <w:rPr>
          <w:rFonts w:ascii="宋体" w:hAnsi="宋体"/>
          <w:b w:val="0"/>
          <w:noProof/>
          <w:sz w:val="21"/>
          <w:szCs w:val="21"/>
        </w:rPr>
        <w:tab/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noProof/>
          <w:sz w:val="21"/>
          <w:szCs w:val="21"/>
        </w:rPr>
        <w:instrText xml:space="preserve"> PAGEREF _Toc259810653 \h </w:instrText>
      </w:r>
      <w:r w:rsidRPr="00286042">
        <w:rPr>
          <w:rFonts w:ascii="宋体" w:hAnsi="宋体"/>
          <w:b w:val="0"/>
          <w:noProof/>
          <w:sz w:val="21"/>
          <w:szCs w:val="21"/>
        </w:rPr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b w:val="0"/>
          <w:noProof/>
          <w:sz w:val="21"/>
          <w:szCs w:val="21"/>
        </w:rPr>
        <w:t>13</w:t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7.2.1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概述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_Toc259810654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13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lastRenderedPageBreak/>
        <w:t>7.2.2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修改设备认证密钥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_Toc259810655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14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7.2.3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设备认证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_Toc259810656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14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7.2.4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修改</w:t>
      </w:r>
      <w:r w:rsidRPr="00286042">
        <w:rPr>
          <w:rFonts w:ascii="宋体" w:hAnsi="宋体" w:cs="Arial"/>
          <w:noProof/>
          <w:sz w:val="21"/>
          <w:szCs w:val="21"/>
        </w:rPr>
        <w:t>PIN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_Toc259810657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14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7.2.5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获取</w:t>
      </w:r>
      <w:r w:rsidRPr="00286042">
        <w:rPr>
          <w:rFonts w:ascii="宋体" w:hAnsi="宋体" w:cs="Arial"/>
          <w:noProof/>
          <w:sz w:val="21"/>
          <w:szCs w:val="21"/>
        </w:rPr>
        <w:t>PIN</w:t>
      </w:r>
      <w:r w:rsidRPr="00286042">
        <w:rPr>
          <w:rFonts w:ascii="宋体" w:hAnsi="宋体" w:cs="Arial" w:hint="eastAsia"/>
          <w:noProof/>
          <w:sz w:val="21"/>
          <w:szCs w:val="21"/>
        </w:rPr>
        <w:t>信息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_Toc259810658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14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7.2.6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校验</w:t>
      </w:r>
      <w:r w:rsidRPr="00286042">
        <w:rPr>
          <w:rFonts w:ascii="宋体" w:hAnsi="宋体" w:cs="Arial"/>
          <w:noProof/>
          <w:sz w:val="21"/>
          <w:szCs w:val="21"/>
        </w:rPr>
        <w:t>PIN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_Toc259810659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15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7.2.7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解锁</w:t>
      </w:r>
      <w:r w:rsidRPr="00286042">
        <w:rPr>
          <w:rFonts w:ascii="宋体" w:hAnsi="宋体" w:cs="Arial"/>
          <w:noProof/>
          <w:sz w:val="21"/>
          <w:szCs w:val="21"/>
        </w:rPr>
        <w:t>PIN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_Toc259810660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15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7.2.8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清除应用安全状态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_Toc259810661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15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20"/>
        <w:tabs>
          <w:tab w:val="left" w:pos="571"/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b w:val="0"/>
          <w:noProof/>
          <w:sz w:val="21"/>
          <w:szCs w:val="21"/>
        </w:rPr>
        <w:t>7.3</w:t>
      </w:r>
      <w:r w:rsidRPr="00286042">
        <w:rPr>
          <w:rFonts w:ascii="宋体" w:hAnsi="宋体"/>
          <w:b w:val="0"/>
          <w:bCs w:val="0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b w:val="0"/>
          <w:noProof/>
          <w:sz w:val="21"/>
          <w:szCs w:val="21"/>
        </w:rPr>
        <w:t>应用管理</w:t>
      </w:r>
      <w:r w:rsidRPr="00286042">
        <w:rPr>
          <w:rFonts w:ascii="宋体" w:hAnsi="宋体"/>
          <w:b w:val="0"/>
          <w:noProof/>
          <w:sz w:val="21"/>
          <w:szCs w:val="21"/>
        </w:rPr>
        <w:tab/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noProof/>
          <w:sz w:val="21"/>
          <w:szCs w:val="21"/>
        </w:rPr>
        <w:instrText xml:space="preserve"> PAGEREF _Toc259810662 \h </w:instrText>
      </w:r>
      <w:r w:rsidRPr="00286042">
        <w:rPr>
          <w:rFonts w:ascii="宋体" w:hAnsi="宋体"/>
          <w:b w:val="0"/>
          <w:noProof/>
          <w:sz w:val="21"/>
          <w:szCs w:val="21"/>
        </w:rPr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b w:val="0"/>
          <w:noProof/>
          <w:sz w:val="21"/>
          <w:szCs w:val="21"/>
        </w:rPr>
        <w:t>15</w:t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7.3.1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概述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_Toc259810663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15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7.3.2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创建应用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_Toc259810664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15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7.3.3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枚举应用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_Toc259810665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16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7.3.4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删除应用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_Toc259810666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16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7.3.5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打开应用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_Toc259810667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16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7.3.6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关闭应用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_Toc259810668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16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20"/>
        <w:tabs>
          <w:tab w:val="left" w:pos="571"/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b w:val="0"/>
          <w:noProof/>
          <w:sz w:val="21"/>
          <w:szCs w:val="21"/>
        </w:rPr>
        <w:t>7.4</w:t>
      </w:r>
      <w:r w:rsidRPr="00286042">
        <w:rPr>
          <w:rFonts w:ascii="宋体" w:hAnsi="宋体"/>
          <w:b w:val="0"/>
          <w:bCs w:val="0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b w:val="0"/>
          <w:noProof/>
          <w:sz w:val="21"/>
          <w:szCs w:val="21"/>
        </w:rPr>
        <w:t>文件管理</w:t>
      </w:r>
      <w:r w:rsidRPr="00286042">
        <w:rPr>
          <w:rFonts w:ascii="宋体" w:hAnsi="宋体"/>
          <w:b w:val="0"/>
          <w:noProof/>
          <w:sz w:val="21"/>
          <w:szCs w:val="21"/>
        </w:rPr>
        <w:tab/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noProof/>
          <w:sz w:val="21"/>
          <w:szCs w:val="21"/>
        </w:rPr>
        <w:instrText xml:space="preserve"> PAGEREF _Toc259810669 \h </w:instrText>
      </w:r>
      <w:r w:rsidRPr="00286042">
        <w:rPr>
          <w:rFonts w:ascii="宋体" w:hAnsi="宋体"/>
          <w:b w:val="0"/>
          <w:noProof/>
          <w:sz w:val="21"/>
          <w:szCs w:val="21"/>
        </w:rPr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b w:val="0"/>
          <w:noProof/>
          <w:sz w:val="21"/>
          <w:szCs w:val="21"/>
        </w:rPr>
        <w:t>17</w:t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7.4.1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概述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_Toc259810670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17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7.4.2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创建文件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_Toc259810671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17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7.4.3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删除文件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_Toc259810672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17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7.4.4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枚举文件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_Toc259810673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17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7.4.5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获取文件属性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_Toc259810674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18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7.4.6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读文件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_Toc259810675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18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7.4.7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写文件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_Toc259810676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18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20"/>
        <w:tabs>
          <w:tab w:val="left" w:pos="571"/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b w:val="0"/>
          <w:noProof/>
          <w:sz w:val="21"/>
          <w:szCs w:val="21"/>
        </w:rPr>
        <w:t>7.5</w:t>
      </w:r>
      <w:r w:rsidRPr="00286042">
        <w:rPr>
          <w:rFonts w:ascii="宋体" w:hAnsi="宋体"/>
          <w:b w:val="0"/>
          <w:bCs w:val="0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b w:val="0"/>
          <w:noProof/>
          <w:sz w:val="21"/>
          <w:szCs w:val="21"/>
        </w:rPr>
        <w:t>容器管理</w:t>
      </w:r>
      <w:r w:rsidRPr="00286042">
        <w:rPr>
          <w:rFonts w:ascii="宋体" w:hAnsi="宋体"/>
          <w:b w:val="0"/>
          <w:noProof/>
          <w:sz w:val="21"/>
          <w:szCs w:val="21"/>
        </w:rPr>
        <w:tab/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noProof/>
          <w:sz w:val="21"/>
          <w:szCs w:val="21"/>
        </w:rPr>
        <w:instrText xml:space="preserve"> PAGEREF _Toc259810677 \h </w:instrText>
      </w:r>
      <w:r w:rsidRPr="00286042">
        <w:rPr>
          <w:rFonts w:ascii="宋体" w:hAnsi="宋体"/>
          <w:b w:val="0"/>
          <w:noProof/>
          <w:sz w:val="21"/>
          <w:szCs w:val="21"/>
        </w:rPr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b w:val="0"/>
          <w:noProof/>
          <w:sz w:val="21"/>
          <w:szCs w:val="21"/>
        </w:rPr>
        <w:t>18</w:t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7.5.1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概述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_Toc259810678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18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7.5.2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创建容器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_Toc259810679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19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7.5.3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删除容器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_Toc259810680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19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7.5.4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打开容器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_Toc259810681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19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7.5.5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关闭容器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_Toc259810682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19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7.5.6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枚举容器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_Toc259810683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19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20"/>
        <w:tabs>
          <w:tab w:val="left" w:pos="571"/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b w:val="0"/>
          <w:noProof/>
          <w:sz w:val="21"/>
          <w:szCs w:val="21"/>
        </w:rPr>
        <w:t>7.6</w:t>
      </w:r>
      <w:r w:rsidRPr="00286042">
        <w:rPr>
          <w:rFonts w:ascii="宋体" w:hAnsi="宋体"/>
          <w:b w:val="0"/>
          <w:bCs w:val="0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b w:val="0"/>
          <w:noProof/>
          <w:sz w:val="21"/>
          <w:szCs w:val="21"/>
        </w:rPr>
        <w:t>密码服务</w:t>
      </w:r>
      <w:r w:rsidRPr="00286042">
        <w:rPr>
          <w:rFonts w:ascii="宋体" w:hAnsi="宋体"/>
          <w:b w:val="0"/>
          <w:noProof/>
          <w:sz w:val="21"/>
          <w:szCs w:val="21"/>
        </w:rPr>
        <w:tab/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noProof/>
          <w:sz w:val="21"/>
          <w:szCs w:val="21"/>
        </w:rPr>
        <w:instrText xml:space="preserve"> PAGEREF _Toc259810684 \h </w:instrText>
      </w:r>
      <w:r w:rsidRPr="00286042">
        <w:rPr>
          <w:rFonts w:ascii="宋体" w:hAnsi="宋体"/>
          <w:b w:val="0"/>
          <w:noProof/>
          <w:sz w:val="21"/>
          <w:szCs w:val="21"/>
        </w:rPr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b w:val="0"/>
          <w:noProof/>
          <w:sz w:val="21"/>
          <w:szCs w:val="21"/>
        </w:rPr>
        <w:t>20</w:t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7.6.1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概述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_Toc259810685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20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7.6.2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生成随机数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_Toc259810686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21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7.6.3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生成外部</w:t>
      </w:r>
      <w:r w:rsidRPr="00286042">
        <w:rPr>
          <w:rFonts w:ascii="宋体" w:hAnsi="宋体" w:cs="Arial"/>
          <w:noProof/>
          <w:sz w:val="21"/>
          <w:szCs w:val="21"/>
        </w:rPr>
        <w:t>RSA</w:t>
      </w:r>
      <w:r w:rsidRPr="00286042">
        <w:rPr>
          <w:rFonts w:ascii="宋体" w:hAnsi="宋体" w:cs="Arial" w:hint="eastAsia"/>
          <w:noProof/>
          <w:sz w:val="21"/>
          <w:szCs w:val="21"/>
        </w:rPr>
        <w:t>密钥对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_Toc259810687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21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7.6.4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生成</w:t>
      </w:r>
      <w:r w:rsidRPr="00286042">
        <w:rPr>
          <w:rFonts w:ascii="宋体" w:hAnsi="宋体" w:cs="Arial"/>
          <w:noProof/>
          <w:sz w:val="21"/>
          <w:szCs w:val="21"/>
        </w:rPr>
        <w:t>RSA</w:t>
      </w:r>
      <w:r w:rsidRPr="00286042">
        <w:rPr>
          <w:rFonts w:ascii="宋体" w:hAnsi="宋体" w:cs="Arial" w:hint="eastAsia"/>
          <w:noProof/>
          <w:sz w:val="21"/>
          <w:szCs w:val="21"/>
        </w:rPr>
        <w:t>签名密钥对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_Toc259810688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21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7.6.5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导入</w:t>
      </w:r>
      <w:r w:rsidRPr="00286042">
        <w:rPr>
          <w:rFonts w:ascii="宋体" w:hAnsi="宋体" w:cs="Arial"/>
          <w:noProof/>
          <w:sz w:val="21"/>
          <w:szCs w:val="21"/>
        </w:rPr>
        <w:t>RSA</w:t>
      </w:r>
      <w:r w:rsidRPr="00286042">
        <w:rPr>
          <w:rFonts w:ascii="宋体" w:hAnsi="宋体" w:cs="Arial" w:hint="eastAsia"/>
          <w:noProof/>
          <w:sz w:val="21"/>
          <w:szCs w:val="21"/>
        </w:rPr>
        <w:t>加密密钥对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_Toc259810689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21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699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7.6.6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RSA</w:t>
      </w:r>
      <w:r w:rsidRPr="00286042">
        <w:rPr>
          <w:rFonts w:ascii="宋体" w:hAnsi="宋体" w:cs="Arial" w:hint="eastAsia"/>
          <w:noProof/>
          <w:sz w:val="21"/>
          <w:szCs w:val="21"/>
        </w:rPr>
        <w:t>签名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_Toc259810690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22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699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7.6.7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RSA</w:t>
      </w:r>
      <w:r w:rsidRPr="00286042">
        <w:rPr>
          <w:rFonts w:ascii="宋体" w:hAnsi="宋体" w:cs="Arial" w:hint="eastAsia"/>
          <w:noProof/>
          <w:sz w:val="21"/>
          <w:szCs w:val="21"/>
        </w:rPr>
        <w:t>验签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_Toc259810691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22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699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7.6.8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RSA</w:t>
      </w:r>
      <w:r w:rsidRPr="00286042">
        <w:rPr>
          <w:rFonts w:ascii="宋体" w:hAnsi="宋体" w:cs="Arial" w:hint="eastAsia"/>
          <w:noProof/>
          <w:sz w:val="21"/>
          <w:szCs w:val="21"/>
        </w:rPr>
        <w:t>生成并导出会话密钥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_Toc259810692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22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699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7.6.9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RSA</w:t>
      </w:r>
      <w:r w:rsidRPr="00286042">
        <w:rPr>
          <w:rFonts w:ascii="宋体" w:hAnsi="宋体" w:cs="Arial" w:hint="eastAsia"/>
          <w:noProof/>
          <w:sz w:val="21"/>
          <w:szCs w:val="21"/>
        </w:rPr>
        <w:t>外来公钥运算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_Toc259810693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23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22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7.6.10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RSA</w:t>
      </w:r>
      <w:r w:rsidRPr="00286042">
        <w:rPr>
          <w:rFonts w:ascii="宋体" w:hAnsi="宋体" w:cs="Arial" w:hint="eastAsia"/>
          <w:noProof/>
          <w:sz w:val="21"/>
          <w:szCs w:val="21"/>
        </w:rPr>
        <w:t>外来私钥运算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_Toc259810694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23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6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7.6.11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生成</w:t>
      </w:r>
      <w:r w:rsidRPr="00286042">
        <w:rPr>
          <w:rFonts w:ascii="宋体" w:hAnsi="宋体" w:cs="Arial"/>
          <w:noProof/>
          <w:sz w:val="21"/>
          <w:szCs w:val="21"/>
        </w:rPr>
        <w:t>ECC</w:t>
      </w:r>
      <w:r w:rsidRPr="00286042">
        <w:rPr>
          <w:rFonts w:ascii="宋体" w:hAnsi="宋体" w:cs="Arial" w:hint="eastAsia"/>
          <w:noProof/>
          <w:sz w:val="21"/>
          <w:szCs w:val="21"/>
        </w:rPr>
        <w:t>签名密钥对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_Toc259810695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23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7.6.12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导入</w:t>
      </w:r>
      <w:r w:rsidRPr="00286042">
        <w:rPr>
          <w:rFonts w:ascii="宋体" w:hAnsi="宋体" w:cs="Arial"/>
          <w:noProof/>
          <w:sz w:val="21"/>
          <w:szCs w:val="21"/>
        </w:rPr>
        <w:t>ECC</w:t>
      </w:r>
      <w:r w:rsidRPr="00286042">
        <w:rPr>
          <w:rFonts w:ascii="宋体" w:hAnsi="宋体" w:cs="Arial" w:hint="eastAsia"/>
          <w:noProof/>
          <w:sz w:val="21"/>
          <w:szCs w:val="21"/>
        </w:rPr>
        <w:t>加密密钥对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_Toc259810696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24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22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7.6.13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ECC</w:t>
      </w:r>
      <w:r w:rsidRPr="00286042">
        <w:rPr>
          <w:rFonts w:ascii="宋体" w:hAnsi="宋体" w:cs="Arial" w:hint="eastAsia"/>
          <w:noProof/>
          <w:sz w:val="21"/>
          <w:szCs w:val="21"/>
        </w:rPr>
        <w:t>签名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_Toc259810697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24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22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7.6.14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ECC</w:t>
      </w:r>
      <w:r w:rsidRPr="00286042">
        <w:rPr>
          <w:rFonts w:ascii="宋体" w:hAnsi="宋体" w:cs="Arial" w:hint="eastAsia"/>
          <w:noProof/>
          <w:sz w:val="21"/>
          <w:szCs w:val="21"/>
        </w:rPr>
        <w:t>验签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_Toc259810698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24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22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7.6.15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ECC</w:t>
      </w:r>
      <w:r w:rsidRPr="00286042">
        <w:rPr>
          <w:rFonts w:ascii="宋体" w:hAnsi="宋体" w:cs="Arial" w:hint="eastAsia"/>
          <w:noProof/>
          <w:sz w:val="21"/>
          <w:szCs w:val="21"/>
        </w:rPr>
        <w:t>生成并导出会话密钥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_Toc259810699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24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22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7.6.16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ECC</w:t>
      </w:r>
      <w:r w:rsidRPr="00286042">
        <w:rPr>
          <w:rFonts w:ascii="宋体" w:hAnsi="宋体" w:cs="Arial" w:hint="eastAsia"/>
          <w:noProof/>
          <w:sz w:val="21"/>
          <w:szCs w:val="21"/>
        </w:rPr>
        <w:t>外来公钥加密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_Toc259810700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25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22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lastRenderedPageBreak/>
        <w:t>7.6.17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ECC</w:t>
      </w:r>
      <w:r w:rsidRPr="00286042">
        <w:rPr>
          <w:rFonts w:ascii="宋体" w:hAnsi="宋体" w:cs="Arial" w:hint="eastAsia"/>
          <w:noProof/>
          <w:sz w:val="21"/>
          <w:szCs w:val="21"/>
        </w:rPr>
        <w:t>外来私钥解密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_Toc259810701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25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22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7.6.18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ECC</w:t>
      </w:r>
      <w:r w:rsidRPr="00286042">
        <w:rPr>
          <w:rFonts w:ascii="宋体" w:hAnsi="宋体" w:cs="Arial" w:hint="eastAsia"/>
          <w:noProof/>
          <w:sz w:val="21"/>
          <w:szCs w:val="21"/>
        </w:rPr>
        <w:t>外来私钥签名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_Toc259810702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25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22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7.6.19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ECC</w:t>
      </w:r>
      <w:r w:rsidRPr="00286042">
        <w:rPr>
          <w:rFonts w:ascii="宋体" w:hAnsi="宋体" w:cs="Arial" w:hint="eastAsia"/>
          <w:noProof/>
          <w:sz w:val="21"/>
          <w:szCs w:val="21"/>
        </w:rPr>
        <w:t>外来公钥验签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_Toc259810703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25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22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7.6.20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ECC</w:t>
      </w:r>
      <w:r w:rsidRPr="00286042">
        <w:rPr>
          <w:rFonts w:ascii="宋体" w:hAnsi="宋体" w:cs="Arial" w:hint="eastAsia"/>
          <w:noProof/>
          <w:sz w:val="21"/>
          <w:szCs w:val="21"/>
        </w:rPr>
        <w:t>生成密钥协商参数并输出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_Toc259810704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26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22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7.6.21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ECC</w:t>
      </w:r>
      <w:r w:rsidRPr="00286042">
        <w:rPr>
          <w:rFonts w:ascii="宋体" w:hAnsi="宋体" w:cs="Arial" w:hint="eastAsia"/>
          <w:noProof/>
          <w:sz w:val="21"/>
          <w:szCs w:val="21"/>
        </w:rPr>
        <w:t>产生协商数据并计算会话密钥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_Toc259810705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26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22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7.6.22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ECC</w:t>
      </w:r>
      <w:r w:rsidRPr="00286042">
        <w:rPr>
          <w:rFonts w:ascii="宋体" w:hAnsi="宋体" w:cs="Arial" w:hint="eastAsia"/>
          <w:noProof/>
          <w:sz w:val="21"/>
          <w:szCs w:val="21"/>
        </w:rPr>
        <w:t>计算会话密钥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_Toc259810706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26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7.6.23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导出公钥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_Toc259810707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27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7.6.24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导入会话密钥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_Toc259810708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27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7.6.25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明文导入会话密钥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_Toc259810709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27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7.6.26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加密初始化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_Toc259810710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28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7.6.27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单组数据加密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_Toc259810711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28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7.6.28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多组数据加密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_Toc259810712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28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7.6.29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结束加密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_Toc259810713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28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7.6.30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解密初始化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_Toc259810714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29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7.6.31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单组数据解密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_Toc259810715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29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7.6.32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多组数据解密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_Toc259810716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29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7.6.33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结束解密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_Toc259810717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30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7.6.34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密码杂凑初始化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_Toc259810721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30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7.6.35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单组数据密码杂凑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_Toc259810722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30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7.6.36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多组数据密码杂凑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_Toc259810726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30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7.6.37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结束密码杂凑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_Toc259810730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31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7.6.38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消息鉴别码运算初始化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_Toc259810731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31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7.6.39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单组数据消息鉴别码运算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_Toc259810732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31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7.6.40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多组数据消息鉴别码运算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_Toc259810733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32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7.6.41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结束消息鉴别码运算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_Toc259810734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32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877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7.6.42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关闭密码对象句柄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_Toc259810735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32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10"/>
        <w:tabs>
          <w:tab w:val="left" w:pos="379"/>
          <w:tab w:val="right" w:leader="dot" w:pos="9060"/>
        </w:tabs>
        <w:rPr>
          <w:rFonts w:ascii="宋体" w:hAnsi="宋体"/>
          <w:bCs w:val="0"/>
          <w:caps w:val="0"/>
          <w:noProof/>
          <w:szCs w:val="21"/>
          <w:u w:val="none"/>
        </w:rPr>
      </w:pPr>
      <w:r w:rsidRPr="00286042">
        <w:rPr>
          <w:rFonts w:ascii="宋体" w:hAnsi="宋体" w:cs="Arial"/>
          <w:noProof/>
          <w:szCs w:val="21"/>
          <w:u w:val="none"/>
        </w:rPr>
        <w:t>8</w:t>
      </w:r>
      <w:r w:rsidRPr="00286042">
        <w:rPr>
          <w:rFonts w:ascii="宋体" w:hAnsi="宋体"/>
          <w:bCs w:val="0"/>
          <w:caps w:val="0"/>
          <w:noProof/>
          <w:szCs w:val="21"/>
          <w:u w:val="none"/>
        </w:rPr>
        <w:tab/>
      </w:r>
      <w:r w:rsidRPr="00286042">
        <w:rPr>
          <w:rFonts w:ascii="宋体" w:hAnsi="宋体" w:cs="Arial" w:hint="eastAsia"/>
          <w:noProof/>
          <w:szCs w:val="21"/>
          <w:u w:val="none"/>
        </w:rPr>
        <w:t>设备的安全要求</w:t>
      </w:r>
      <w:r w:rsidRPr="00286042">
        <w:rPr>
          <w:rFonts w:ascii="宋体" w:hAnsi="宋体"/>
          <w:noProof/>
          <w:szCs w:val="21"/>
          <w:u w:val="none"/>
        </w:rPr>
        <w:tab/>
      </w:r>
      <w:r w:rsidRPr="00286042">
        <w:rPr>
          <w:rFonts w:ascii="宋体" w:hAnsi="宋体"/>
          <w:noProof/>
          <w:szCs w:val="21"/>
          <w:u w:val="none"/>
        </w:rPr>
        <w:fldChar w:fldCharType="begin"/>
      </w:r>
      <w:r w:rsidRPr="00286042">
        <w:rPr>
          <w:rFonts w:ascii="宋体" w:hAnsi="宋体"/>
          <w:noProof/>
          <w:szCs w:val="21"/>
          <w:u w:val="none"/>
        </w:rPr>
        <w:instrText xml:space="preserve"> PAGEREF _Toc259810736 \h </w:instrText>
      </w:r>
      <w:r w:rsidRPr="00286042">
        <w:rPr>
          <w:rFonts w:ascii="宋体" w:hAnsi="宋体"/>
          <w:noProof/>
          <w:szCs w:val="21"/>
          <w:u w:val="none"/>
        </w:rPr>
      </w:r>
      <w:r w:rsidRPr="00286042">
        <w:rPr>
          <w:rFonts w:ascii="宋体" w:hAnsi="宋体"/>
          <w:noProof/>
          <w:szCs w:val="21"/>
          <w:u w:val="none"/>
        </w:rPr>
        <w:fldChar w:fldCharType="separate"/>
      </w:r>
      <w:r w:rsidR="00286042" w:rsidRPr="00286042">
        <w:rPr>
          <w:rFonts w:ascii="宋体" w:hAnsi="宋体"/>
          <w:noProof/>
          <w:szCs w:val="21"/>
          <w:u w:val="none"/>
        </w:rPr>
        <w:t>32</w:t>
      </w:r>
      <w:r w:rsidRPr="00286042">
        <w:rPr>
          <w:rFonts w:ascii="宋体" w:hAnsi="宋体"/>
          <w:noProof/>
          <w:szCs w:val="21"/>
          <w:u w:val="none"/>
        </w:rPr>
        <w:fldChar w:fldCharType="end"/>
      </w:r>
    </w:p>
    <w:p w:rsidR="00AE211E" w:rsidRPr="00286042" w:rsidRDefault="00AE211E">
      <w:pPr>
        <w:pStyle w:val="20"/>
        <w:tabs>
          <w:tab w:val="left" w:pos="571"/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b w:val="0"/>
          <w:noProof/>
          <w:sz w:val="21"/>
          <w:szCs w:val="21"/>
        </w:rPr>
        <w:t>8.1</w:t>
      </w:r>
      <w:r w:rsidRPr="00286042">
        <w:rPr>
          <w:rFonts w:ascii="宋体" w:hAnsi="宋体"/>
          <w:b w:val="0"/>
          <w:bCs w:val="0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b w:val="0"/>
          <w:noProof/>
          <w:sz w:val="21"/>
          <w:szCs w:val="21"/>
        </w:rPr>
        <w:t>设备使用阶段</w:t>
      </w:r>
      <w:r w:rsidRPr="00286042">
        <w:rPr>
          <w:rFonts w:ascii="宋体" w:hAnsi="宋体"/>
          <w:b w:val="0"/>
          <w:noProof/>
          <w:sz w:val="21"/>
          <w:szCs w:val="21"/>
        </w:rPr>
        <w:tab/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noProof/>
          <w:sz w:val="21"/>
          <w:szCs w:val="21"/>
        </w:rPr>
        <w:instrText xml:space="preserve"> PAGEREF _Toc259810737 \h </w:instrText>
      </w:r>
      <w:r w:rsidRPr="00286042">
        <w:rPr>
          <w:rFonts w:ascii="宋体" w:hAnsi="宋体"/>
          <w:b w:val="0"/>
          <w:noProof/>
          <w:sz w:val="21"/>
          <w:szCs w:val="21"/>
        </w:rPr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b w:val="0"/>
          <w:noProof/>
          <w:sz w:val="21"/>
          <w:szCs w:val="21"/>
        </w:rPr>
        <w:t>32</w:t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20"/>
        <w:tabs>
          <w:tab w:val="left" w:pos="571"/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b w:val="0"/>
          <w:noProof/>
          <w:sz w:val="21"/>
          <w:szCs w:val="21"/>
        </w:rPr>
        <w:t>8.2</w:t>
      </w:r>
      <w:r w:rsidRPr="00286042">
        <w:rPr>
          <w:rFonts w:ascii="宋体" w:hAnsi="宋体"/>
          <w:b w:val="0"/>
          <w:bCs w:val="0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b w:val="0"/>
          <w:noProof/>
          <w:sz w:val="21"/>
          <w:szCs w:val="21"/>
        </w:rPr>
        <w:t>权限管理</w:t>
      </w:r>
      <w:r w:rsidRPr="00286042">
        <w:rPr>
          <w:rFonts w:ascii="宋体" w:hAnsi="宋体"/>
          <w:b w:val="0"/>
          <w:noProof/>
          <w:sz w:val="21"/>
          <w:szCs w:val="21"/>
        </w:rPr>
        <w:tab/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noProof/>
          <w:sz w:val="21"/>
          <w:szCs w:val="21"/>
        </w:rPr>
        <w:instrText xml:space="preserve"> PAGEREF _Toc259810738 \h </w:instrText>
      </w:r>
      <w:r w:rsidRPr="00286042">
        <w:rPr>
          <w:rFonts w:ascii="宋体" w:hAnsi="宋体"/>
          <w:b w:val="0"/>
          <w:noProof/>
          <w:sz w:val="21"/>
          <w:szCs w:val="21"/>
        </w:rPr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b w:val="0"/>
          <w:noProof/>
          <w:sz w:val="21"/>
          <w:szCs w:val="21"/>
        </w:rPr>
        <w:t>32</w:t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8.2.1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权限分类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_Toc259810739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32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8.2.2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权限使用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_Toc259810740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32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755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8.2.3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noProof/>
          <w:sz w:val="21"/>
          <w:szCs w:val="21"/>
        </w:rPr>
        <w:t>设备认证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_Toc259810741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33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30"/>
        <w:tabs>
          <w:tab w:val="left" w:pos="699"/>
          <w:tab w:val="right" w:leader="dot" w:pos="9060"/>
        </w:tabs>
        <w:rPr>
          <w:rFonts w:ascii="宋体" w:hAnsi="宋体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noProof/>
          <w:sz w:val="21"/>
          <w:szCs w:val="21"/>
        </w:rPr>
        <w:t>8.2.4</w:t>
      </w:r>
      <w:r w:rsidRPr="00286042">
        <w:rPr>
          <w:rFonts w:ascii="宋体" w:hAnsi="宋体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/>
          <w:noProof/>
          <w:sz w:val="21"/>
          <w:szCs w:val="21"/>
        </w:rPr>
        <w:t>PIN</w:t>
      </w:r>
      <w:r w:rsidRPr="00286042">
        <w:rPr>
          <w:rFonts w:ascii="宋体" w:hAnsi="宋体" w:cs="Arial" w:hint="eastAsia"/>
          <w:noProof/>
          <w:sz w:val="21"/>
          <w:szCs w:val="21"/>
        </w:rPr>
        <w:t>码安全要求</w:t>
      </w:r>
      <w:r w:rsidRPr="00286042">
        <w:rPr>
          <w:rFonts w:ascii="宋体" w:hAnsi="宋体"/>
          <w:noProof/>
          <w:sz w:val="21"/>
          <w:szCs w:val="21"/>
        </w:rPr>
        <w:tab/>
      </w:r>
      <w:r w:rsidRPr="00286042">
        <w:rPr>
          <w:rFonts w:ascii="宋体" w:hAnsi="宋体"/>
          <w:noProof/>
          <w:sz w:val="21"/>
          <w:szCs w:val="21"/>
        </w:rPr>
        <w:fldChar w:fldCharType="begin"/>
      </w:r>
      <w:r w:rsidRPr="00286042">
        <w:rPr>
          <w:rFonts w:ascii="宋体" w:hAnsi="宋体"/>
          <w:noProof/>
          <w:sz w:val="21"/>
          <w:szCs w:val="21"/>
        </w:rPr>
        <w:instrText xml:space="preserve"> PAGEREF _Toc259810742 \h </w:instrText>
      </w:r>
      <w:r w:rsidRPr="00286042">
        <w:rPr>
          <w:rFonts w:ascii="宋体" w:hAnsi="宋体"/>
          <w:noProof/>
          <w:sz w:val="21"/>
          <w:szCs w:val="21"/>
        </w:rPr>
      </w:r>
      <w:r w:rsidRPr="00286042">
        <w:rPr>
          <w:rFonts w:ascii="宋体" w:hAnsi="宋体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noProof/>
          <w:sz w:val="21"/>
          <w:szCs w:val="21"/>
        </w:rPr>
        <w:t>33</w:t>
      </w:r>
      <w:r w:rsidRPr="00286042">
        <w:rPr>
          <w:rFonts w:ascii="宋体" w:hAnsi="宋体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20"/>
        <w:tabs>
          <w:tab w:val="left" w:pos="571"/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b w:val="0"/>
          <w:noProof/>
          <w:sz w:val="21"/>
          <w:szCs w:val="21"/>
        </w:rPr>
        <w:t>8.3</w:t>
      </w:r>
      <w:r w:rsidRPr="00286042">
        <w:rPr>
          <w:rFonts w:ascii="宋体" w:hAnsi="宋体"/>
          <w:b w:val="0"/>
          <w:bCs w:val="0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b w:val="0"/>
          <w:noProof/>
          <w:sz w:val="21"/>
          <w:szCs w:val="21"/>
        </w:rPr>
        <w:t>密钥安全要求</w:t>
      </w:r>
      <w:r w:rsidRPr="00286042">
        <w:rPr>
          <w:rFonts w:ascii="宋体" w:hAnsi="宋体"/>
          <w:b w:val="0"/>
          <w:noProof/>
          <w:sz w:val="21"/>
          <w:szCs w:val="21"/>
        </w:rPr>
        <w:tab/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noProof/>
          <w:sz w:val="21"/>
          <w:szCs w:val="21"/>
        </w:rPr>
        <w:instrText xml:space="preserve"> PAGEREF _Toc259810743 \h </w:instrText>
      </w:r>
      <w:r w:rsidRPr="00286042">
        <w:rPr>
          <w:rFonts w:ascii="宋体" w:hAnsi="宋体"/>
          <w:b w:val="0"/>
          <w:noProof/>
          <w:sz w:val="21"/>
          <w:szCs w:val="21"/>
        </w:rPr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b w:val="0"/>
          <w:noProof/>
          <w:sz w:val="21"/>
          <w:szCs w:val="21"/>
        </w:rPr>
        <w:t>33</w:t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20"/>
        <w:tabs>
          <w:tab w:val="left" w:pos="571"/>
          <w:tab w:val="right" w:leader="dot" w:pos="9060"/>
        </w:tabs>
        <w:rPr>
          <w:rFonts w:ascii="宋体" w:hAnsi="宋体"/>
          <w:b w:val="0"/>
          <w:bCs w:val="0"/>
          <w:smallCaps w:val="0"/>
          <w:noProof/>
          <w:sz w:val="21"/>
          <w:szCs w:val="21"/>
        </w:rPr>
      </w:pPr>
      <w:r w:rsidRPr="00286042">
        <w:rPr>
          <w:rFonts w:ascii="宋体" w:hAnsi="宋体" w:cs="Arial"/>
          <w:b w:val="0"/>
          <w:noProof/>
          <w:sz w:val="21"/>
          <w:szCs w:val="21"/>
        </w:rPr>
        <w:t>8.4</w:t>
      </w:r>
      <w:r w:rsidRPr="00286042">
        <w:rPr>
          <w:rFonts w:ascii="宋体" w:hAnsi="宋体"/>
          <w:b w:val="0"/>
          <w:bCs w:val="0"/>
          <w:smallCaps w:val="0"/>
          <w:noProof/>
          <w:sz w:val="21"/>
          <w:szCs w:val="21"/>
        </w:rPr>
        <w:tab/>
      </w:r>
      <w:r w:rsidRPr="00286042">
        <w:rPr>
          <w:rFonts w:ascii="宋体" w:hAnsi="宋体" w:cs="Arial" w:hint="eastAsia"/>
          <w:b w:val="0"/>
          <w:noProof/>
          <w:sz w:val="21"/>
          <w:szCs w:val="21"/>
        </w:rPr>
        <w:t>设备抗攻击要求</w:t>
      </w:r>
      <w:r w:rsidRPr="00286042">
        <w:rPr>
          <w:rFonts w:ascii="宋体" w:hAnsi="宋体"/>
          <w:b w:val="0"/>
          <w:noProof/>
          <w:sz w:val="21"/>
          <w:szCs w:val="21"/>
        </w:rPr>
        <w:tab/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begin"/>
      </w:r>
      <w:r w:rsidRPr="00286042">
        <w:rPr>
          <w:rFonts w:ascii="宋体" w:hAnsi="宋体"/>
          <w:b w:val="0"/>
          <w:noProof/>
          <w:sz w:val="21"/>
          <w:szCs w:val="21"/>
        </w:rPr>
        <w:instrText xml:space="preserve"> PAGEREF _Toc259810744 \h </w:instrText>
      </w:r>
      <w:r w:rsidRPr="00286042">
        <w:rPr>
          <w:rFonts w:ascii="宋体" w:hAnsi="宋体"/>
          <w:b w:val="0"/>
          <w:noProof/>
          <w:sz w:val="21"/>
          <w:szCs w:val="21"/>
        </w:rPr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separate"/>
      </w:r>
      <w:r w:rsidR="00286042" w:rsidRPr="00286042">
        <w:rPr>
          <w:rFonts w:ascii="宋体" w:hAnsi="宋体"/>
          <w:b w:val="0"/>
          <w:noProof/>
          <w:sz w:val="21"/>
          <w:szCs w:val="21"/>
        </w:rPr>
        <w:t>33</w:t>
      </w:r>
      <w:r w:rsidRPr="00286042">
        <w:rPr>
          <w:rFonts w:ascii="宋体" w:hAnsi="宋体"/>
          <w:b w:val="0"/>
          <w:noProof/>
          <w:sz w:val="21"/>
          <w:szCs w:val="21"/>
        </w:rPr>
        <w:fldChar w:fldCharType="end"/>
      </w:r>
    </w:p>
    <w:p w:rsidR="00AE211E" w:rsidRPr="00286042" w:rsidRDefault="00AE211E">
      <w:pPr>
        <w:pStyle w:val="10"/>
        <w:tabs>
          <w:tab w:val="right" w:leader="dot" w:pos="9060"/>
        </w:tabs>
        <w:rPr>
          <w:rFonts w:ascii="宋体" w:hAnsi="宋体"/>
          <w:bCs w:val="0"/>
          <w:caps w:val="0"/>
          <w:noProof/>
          <w:szCs w:val="21"/>
          <w:u w:val="none"/>
        </w:rPr>
      </w:pPr>
      <w:r w:rsidRPr="00286042">
        <w:rPr>
          <w:rFonts w:ascii="宋体" w:hAnsi="宋体" w:cs="Arial" w:hint="eastAsia"/>
          <w:noProof/>
          <w:szCs w:val="21"/>
          <w:u w:val="none"/>
        </w:rPr>
        <w:t>附录</w:t>
      </w:r>
      <w:r w:rsidRPr="00286042">
        <w:rPr>
          <w:rFonts w:ascii="宋体" w:hAnsi="宋体" w:cs="Arial"/>
          <w:noProof/>
          <w:szCs w:val="21"/>
          <w:u w:val="none"/>
        </w:rPr>
        <w:t xml:space="preserve">A </w:t>
      </w:r>
      <w:r w:rsidRPr="00286042">
        <w:rPr>
          <w:rFonts w:ascii="宋体" w:hAnsi="宋体" w:cs="Arial" w:hint="eastAsia"/>
          <w:noProof/>
          <w:szCs w:val="21"/>
          <w:u w:val="none"/>
        </w:rPr>
        <w:t>（规范性附录）</w:t>
      </w:r>
      <w:r w:rsidRPr="00286042">
        <w:rPr>
          <w:rFonts w:ascii="宋体" w:hAnsi="宋体" w:cs="Arial"/>
          <w:noProof/>
          <w:szCs w:val="21"/>
          <w:u w:val="none"/>
        </w:rPr>
        <w:t xml:space="preserve"> </w:t>
      </w:r>
      <w:r w:rsidRPr="00286042">
        <w:rPr>
          <w:rFonts w:ascii="宋体" w:hAnsi="宋体" w:cs="Arial" w:hint="eastAsia"/>
          <w:noProof/>
          <w:szCs w:val="21"/>
          <w:u w:val="none"/>
        </w:rPr>
        <w:t>错误代码定义和说明</w:t>
      </w:r>
      <w:r w:rsidRPr="00286042">
        <w:rPr>
          <w:rFonts w:ascii="宋体" w:hAnsi="宋体"/>
          <w:noProof/>
          <w:szCs w:val="21"/>
          <w:u w:val="none"/>
        </w:rPr>
        <w:tab/>
      </w:r>
      <w:r w:rsidRPr="00286042">
        <w:rPr>
          <w:rFonts w:ascii="宋体" w:hAnsi="宋体"/>
          <w:noProof/>
          <w:szCs w:val="21"/>
          <w:u w:val="none"/>
        </w:rPr>
        <w:fldChar w:fldCharType="begin"/>
      </w:r>
      <w:r w:rsidRPr="00286042">
        <w:rPr>
          <w:rFonts w:ascii="宋体" w:hAnsi="宋体"/>
          <w:noProof/>
          <w:szCs w:val="21"/>
          <w:u w:val="none"/>
        </w:rPr>
        <w:instrText xml:space="preserve"> PAGEREF _Toc259810745 \h </w:instrText>
      </w:r>
      <w:r w:rsidRPr="00286042">
        <w:rPr>
          <w:rFonts w:ascii="宋体" w:hAnsi="宋体"/>
          <w:noProof/>
          <w:szCs w:val="21"/>
          <w:u w:val="none"/>
        </w:rPr>
      </w:r>
      <w:r w:rsidRPr="00286042">
        <w:rPr>
          <w:rFonts w:ascii="宋体" w:hAnsi="宋体"/>
          <w:noProof/>
          <w:szCs w:val="21"/>
          <w:u w:val="none"/>
        </w:rPr>
        <w:fldChar w:fldCharType="separate"/>
      </w:r>
      <w:r w:rsidR="00286042" w:rsidRPr="00286042">
        <w:rPr>
          <w:rFonts w:ascii="宋体" w:hAnsi="宋体"/>
          <w:noProof/>
          <w:szCs w:val="21"/>
          <w:u w:val="none"/>
        </w:rPr>
        <w:t>34</w:t>
      </w:r>
      <w:r w:rsidRPr="00286042">
        <w:rPr>
          <w:rFonts w:ascii="宋体" w:hAnsi="宋体"/>
          <w:noProof/>
          <w:szCs w:val="21"/>
          <w:u w:val="none"/>
        </w:rPr>
        <w:fldChar w:fldCharType="end"/>
      </w:r>
    </w:p>
    <w:p w:rsidR="00A97162" w:rsidRPr="00286042" w:rsidRDefault="00F42B12" w:rsidP="00BE5F8D">
      <w:pPr>
        <w:contextualSpacing/>
        <w:rPr>
          <w:rFonts w:hAnsi="宋体" w:hint="eastAsia"/>
        </w:rPr>
      </w:pPr>
      <w:r w:rsidRPr="00286042">
        <w:rPr>
          <w:rFonts w:hAnsi="宋体"/>
          <w:bCs/>
          <w:smallCaps/>
        </w:rPr>
        <w:fldChar w:fldCharType="end"/>
      </w:r>
    </w:p>
    <w:p w:rsidR="00207374" w:rsidRPr="00286042" w:rsidRDefault="00207374">
      <w:pPr>
        <w:rPr>
          <w:rFonts w:hAnsi="宋体" w:hint="eastAsia"/>
        </w:rPr>
      </w:pPr>
      <w:r w:rsidRPr="00286042">
        <w:rPr>
          <w:rFonts w:hAnsi="宋体"/>
        </w:rPr>
        <w:br w:type="page"/>
      </w:r>
    </w:p>
    <w:p w:rsidR="00A711DF" w:rsidRPr="00286042" w:rsidRDefault="00A711DF" w:rsidP="00711828">
      <w:pPr>
        <w:pStyle w:val="a"/>
        <w:numPr>
          <w:ilvl w:val="0"/>
          <w:numId w:val="0"/>
        </w:numPr>
        <w:spacing w:before="156" w:after="156"/>
        <w:jc w:val="center"/>
        <w:rPr>
          <w:rFonts w:ascii="宋体" w:hAnsi="宋体" w:hint="eastAsia"/>
          <w:b/>
          <w:bCs/>
          <w:sz w:val="32"/>
          <w:szCs w:val="32"/>
        </w:rPr>
      </w:pPr>
      <w:bookmarkStart w:id="1" w:name="_Toc139105581"/>
      <w:bookmarkStart w:id="2" w:name="_Toc253475850"/>
      <w:bookmarkStart w:id="3" w:name="_Toc257727032"/>
      <w:bookmarkStart w:id="4" w:name="_Toc259810605"/>
      <w:r w:rsidRPr="00286042">
        <w:rPr>
          <w:rFonts w:ascii="宋体" w:hAnsi="宋体" w:hint="eastAsia"/>
          <w:b/>
          <w:bCs/>
          <w:sz w:val="32"/>
          <w:szCs w:val="32"/>
        </w:rPr>
        <w:t>前</w:t>
      </w:r>
      <w:r w:rsidRPr="00286042">
        <w:rPr>
          <w:rFonts w:ascii="宋体" w:hAnsi="宋体"/>
          <w:b/>
          <w:bCs/>
          <w:sz w:val="32"/>
          <w:szCs w:val="32"/>
        </w:rPr>
        <w:t xml:space="preserve">  </w:t>
      </w:r>
      <w:r w:rsidRPr="00286042">
        <w:rPr>
          <w:rFonts w:ascii="宋体" w:hAnsi="宋体" w:hint="eastAsia"/>
          <w:b/>
          <w:bCs/>
          <w:sz w:val="32"/>
          <w:szCs w:val="32"/>
        </w:rPr>
        <w:t>言</w:t>
      </w:r>
      <w:bookmarkEnd w:id="2"/>
      <w:bookmarkEnd w:id="3"/>
      <w:bookmarkEnd w:id="4"/>
    </w:p>
    <w:p w:rsidR="00A711DF" w:rsidRPr="00286042" w:rsidRDefault="00A711DF" w:rsidP="00A711DF">
      <w:pPr>
        <w:rPr>
          <w:rFonts w:hAnsi="宋体" w:hint="eastAsia"/>
        </w:rPr>
      </w:pPr>
    </w:p>
    <w:p w:rsidR="00E74574" w:rsidRPr="00286042" w:rsidRDefault="00E74574" w:rsidP="00E74574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本规范涉及的密码算法按照国家密码管理部门的要求使用。</w:t>
      </w:r>
    </w:p>
    <w:p w:rsidR="00E74574" w:rsidRPr="00286042" w:rsidRDefault="00E74574" w:rsidP="00E74574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本规范的附录A</w:t>
      </w:r>
      <w:r w:rsidR="002A5066" w:rsidRPr="00286042">
        <w:rPr>
          <w:rFonts w:hAnsi="宋体" w:hint="eastAsia"/>
        </w:rPr>
        <w:t>为</w:t>
      </w:r>
      <w:r w:rsidR="00CB6E15" w:rsidRPr="00286042">
        <w:rPr>
          <w:rFonts w:hAnsi="宋体" w:hint="eastAsia"/>
        </w:rPr>
        <w:t>规范</w:t>
      </w:r>
      <w:r w:rsidR="002A5066" w:rsidRPr="00286042">
        <w:rPr>
          <w:rFonts w:hAnsi="宋体" w:hint="eastAsia"/>
        </w:rPr>
        <w:t>性附录</w:t>
      </w:r>
      <w:r w:rsidRPr="00286042">
        <w:rPr>
          <w:rFonts w:hAnsi="宋体" w:hint="eastAsia"/>
        </w:rPr>
        <w:t>。</w:t>
      </w:r>
    </w:p>
    <w:p w:rsidR="00FD331A" w:rsidRPr="00286042" w:rsidRDefault="00A711DF" w:rsidP="008848A5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本</w:t>
      </w:r>
      <w:r w:rsidR="005D2A30" w:rsidRPr="00286042">
        <w:rPr>
          <w:rFonts w:hAnsi="宋体" w:hint="eastAsia"/>
        </w:rPr>
        <w:t>规范</w:t>
      </w:r>
      <w:r w:rsidRPr="00286042">
        <w:rPr>
          <w:rFonts w:hAnsi="宋体" w:hint="eastAsia"/>
        </w:rPr>
        <w:t>由</w:t>
      </w:r>
      <w:bookmarkStart w:id="5" w:name="OLE_LINK1"/>
      <w:r w:rsidRPr="00286042">
        <w:rPr>
          <w:rFonts w:hAnsi="宋体" w:hint="eastAsia"/>
        </w:rPr>
        <w:t>国家密码管理局</w:t>
      </w:r>
      <w:bookmarkEnd w:id="5"/>
      <w:r w:rsidRPr="00286042">
        <w:rPr>
          <w:rFonts w:hAnsi="宋体" w:hint="eastAsia"/>
        </w:rPr>
        <w:t>提出</w:t>
      </w:r>
      <w:r w:rsidR="00A06248" w:rsidRPr="00286042">
        <w:rPr>
          <w:rFonts w:hAnsi="宋体" w:hint="eastAsia"/>
        </w:rPr>
        <w:t>并归口</w:t>
      </w:r>
      <w:r w:rsidR="00FD331A" w:rsidRPr="00286042">
        <w:rPr>
          <w:rFonts w:hAnsi="宋体" w:hint="eastAsia"/>
        </w:rPr>
        <w:t>。</w:t>
      </w:r>
    </w:p>
    <w:p w:rsidR="007F51A5" w:rsidRPr="00286042" w:rsidRDefault="00A711DF" w:rsidP="008848A5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本</w:t>
      </w:r>
      <w:r w:rsidR="005D2A30" w:rsidRPr="00286042">
        <w:rPr>
          <w:rFonts w:hAnsi="宋体" w:hint="eastAsia"/>
        </w:rPr>
        <w:t>规范</w:t>
      </w:r>
      <w:r w:rsidRPr="00286042">
        <w:rPr>
          <w:rFonts w:hAnsi="宋体" w:hint="eastAsia"/>
        </w:rPr>
        <w:t>起草单位：北京海泰方圆科技有限公司</w:t>
      </w:r>
      <w:r w:rsidR="007F51A5" w:rsidRPr="00286042">
        <w:rPr>
          <w:rFonts w:hAnsi="宋体" w:hint="eastAsia"/>
        </w:rPr>
        <w:t>、</w:t>
      </w:r>
      <w:r w:rsidRPr="00286042">
        <w:rPr>
          <w:rFonts w:hAnsi="宋体" w:hint="eastAsia"/>
        </w:rPr>
        <w:t>北京握奇智能科技有限公司</w:t>
      </w:r>
      <w:r w:rsidR="00A017D1" w:rsidRPr="00286042">
        <w:rPr>
          <w:rFonts w:hAnsi="宋体" w:hint="eastAsia"/>
        </w:rPr>
        <w:t>、</w:t>
      </w:r>
      <w:r w:rsidRPr="00286042">
        <w:rPr>
          <w:rFonts w:hAnsi="宋体" w:hint="eastAsia"/>
        </w:rPr>
        <w:t>北京大明五洲科技有限公司</w:t>
      </w:r>
      <w:r w:rsidR="007F51A5" w:rsidRPr="00286042">
        <w:rPr>
          <w:rFonts w:hAnsi="宋体" w:hint="eastAsia"/>
        </w:rPr>
        <w:t>、</w:t>
      </w:r>
      <w:proofErr w:type="gramStart"/>
      <w:r w:rsidRPr="00286042">
        <w:rPr>
          <w:rFonts w:hAnsi="宋体" w:hint="eastAsia"/>
        </w:rPr>
        <w:t>恒宝股份有限公司</w:t>
      </w:r>
      <w:proofErr w:type="gramEnd"/>
      <w:r w:rsidR="007F51A5" w:rsidRPr="00286042">
        <w:rPr>
          <w:rFonts w:hAnsi="宋体" w:hint="eastAsia"/>
        </w:rPr>
        <w:t>、</w:t>
      </w:r>
      <w:r w:rsidRPr="00286042">
        <w:rPr>
          <w:rFonts w:hAnsi="宋体" w:hint="eastAsia"/>
        </w:rPr>
        <w:t>深圳市明华澳</w:t>
      </w:r>
      <w:proofErr w:type="gramStart"/>
      <w:r w:rsidRPr="00286042">
        <w:rPr>
          <w:rFonts w:hAnsi="宋体" w:hint="eastAsia"/>
        </w:rPr>
        <w:t>汉科技</w:t>
      </w:r>
      <w:proofErr w:type="gramEnd"/>
      <w:r w:rsidRPr="00286042">
        <w:rPr>
          <w:rFonts w:hAnsi="宋体" w:hint="eastAsia"/>
        </w:rPr>
        <w:t>股份有限公司</w:t>
      </w:r>
      <w:r w:rsidR="007F51A5" w:rsidRPr="00286042">
        <w:rPr>
          <w:rFonts w:hAnsi="宋体" w:hint="eastAsia"/>
        </w:rPr>
        <w:t>、</w:t>
      </w:r>
      <w:r w:rsidRPr="00286042">
        <w:rPr>
          <w:rFonts w:hAnsi="宋体" w:hint="eastAsia"/>
        </w:rPr>
        <w:t>武汉</w:t>
      </w:r>
      <w:proofErr w:type="gramStart"/>
      <w:r w:rsidRPr="00286042">
        <w:rPr>
          <w:rFonts w:hAnsi="宋体" w:hint="eastAsia"/>
        </w:rPr>
        <w:t>天喻信息</w:t>
      </w:r>
      <w:proofErr w:type="gramEnd"/>
      <w:r w:rsidRPr="00286042">
        <w:rPr>
          <w:rFonts w:hAnsi="宋体" w:hint="eastAsia"/>
        </w:rPr>
        <w:t>产业股份有限公司</w:t>
      </w:r>
      <w:r w:rsidR="007F51A5" w:rsidRPr="00286042">
        <w:rPr>
          <w:rFonts w:hAnsi="宋体" w:hint="eastAsia"/>
        </w:rPr>
        <w:t>、</w:t>
      </w:r>
      <w:r w:rsidRPr="00286042">
        <w:rPr>
          <w:rFonts w:hAnsi="宋体" w:hint="eastAsia"/>
        </w:rPr>
        <w:t>北京飞天诚信科技有限公司</w:t>
      </w:r>
      <w:r w:rsidR="00AC5A1E" w:rsidRPr="00286042">
        <w:rPr>
          <w:rFonts w:hAnsi="宋体" w:hint="eastAsia"/>
        </w:rPr>
        <w:t>、华翔腾数码科技有限公司</w:t>
      </w:r>
      <w:r w:rsidR="007F51A5" w:rsidRPr="00286042">
        <w:rPr>
          <w:rFonts w:hAnsi="宋体" w:hint="eastAsia"/>
        </w:rPr>
        <w:t>。</w:t>
      </w:r>
    </w:p>
    <w:p w:rsidR="008848A5" w:rsidRPr="00286042" w:rsidRDefault="00A711DF" w:rsidP="005B3D4A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本</w:t>
      </w:r>
      <w:r w:rsidR="005D2A30" w:rsidRPr="00286042">
        <w:rPr>
          <w:rFonts w:hAnsi="宋体" w:hint="eastAsia"/>
        </w:rPr>
        <w:t>规范</w:t>
      </w:r>
      <w:r w:rsidRPr="00286042">
        <w:rPr>
          <w:rFonts w:hAnsi="宋体" w:hint="eastAsia"/>
        </w:rPr>
        <w:t>主要起草人：石玉平</w:t>
      </w:r>
      <w:r w:rsidR="0025250D" w:rsidRPr="00286042">
        <w:rPr>
          <w:rFonts w:hAnsi="宋体" w:hint="eastAsia"/>
        </w:rPr>
        <w:t>、柳增寿、</w:t>
      </w:r>
      <w:r w:rsidRPr="00286042">
        <w:rPr>
          <w:rFonts w:hAnsi="宋体" w:hint="eastAsia"/>
        </w:rPr>
        <w:t>胡俊义、</w:t>
      </w:r>
      <w:r w:rsidR="00CB6E15" w:rsidRPr="00286042">
        <w:rPr>
          <w:rFonts w:hAnsi="宋体" w:hint="eastAsia"/>
        </w:rPr>
        <w:t>管延军、</w:t>
      </w:r>
      <w:r w:rsidR="0025250D" w:rsidRPr="00286042">
        <w:rPr>
          <w:rFonts w:hAnsi="宋体" w:hint="eastAsia"/>
        </w:rPr>
        <w:t>项莉、</w:t>
      </w:r>
      <w:r w:rsidRPr="00286042">
        <w:rPr>
          <w:rFonts w:hAnsi="宋体" w:hint="eastAsia"/>
        </w:rPr>
        <w:t>雷继业、胡鹏、赵再兴、段晓毅、刘玉峰、刘伟丰、陈吉</w:t>
      </w:r>
      <w:r w:rsidR="00A06248" w:rsidRPr="00286042">
        <w:rPr>
          <w:rFonts w:hAnsi="宋体" w:hint="eastAsia"/>
        </w:rPr>
        <w:t>、何永福、李高锋、黄东杰</w:t>
      </w:r>
      <w:r w:rsidR="00CB6E15" w:rsidRPr="00286042">
        <w:rPr>
          <w:rFonts w:hAnsi="宋体" w:hint="eastAsia"/>
        </w:rPr>
        <w:t>、王建承、汪雪林、赵李明</w:t>
      </w:r>
      <w:r w:rsidR="007F51A5" w:rsidRPr="00286042">
        <w:rPr>
          <w:rFonts w:hAnsi="宋体" w:hint="eastAsia"/>
        </w:rPr>
        <w:t>。</w:t>
      </w:r>
    </w:p>
    <w:p w:rsidR="00466AD2" w:rsidRPr="00286042" w:rsidRDefault="00466AD2" w:rsidP="005B3D4A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本规范责任专家：刘平、郭宝安。</w:t>
      </w: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9512C2" w:rsidRPr="00286042" w:rsidRDefault="009512C2" w:rsidP="005B3D4A">
      <w:pPr>
        <w:ind w:firstLineChars="200" w:firstLine="420"/>
        <w:rPr>
          <w:rFonts w:hAnsi="宋体" w:hint="eastAsia"/>
        </w:rPr>
      </w:pPr>
    </w:p>
    <w:p w:rsidR="00A45BA9" w:rsidRPr="00286042" w:rsidRDefault="00A45BA9" w:rsidP="00A45BA9">
      <w:pPr>
        <w:ind w:firstLineChars="200" w:firstLine="420"/>
        <w:rPr>
          <w:rFonts w:hAnsi="宋体" w:hint="eastAsia"/>
        </w:rPr>
      </w:pPr>
    </w:p>
    <w:bookmarkEnd w:id="1"/>
    <w:p w:rsidR="0034564A" w:rsidRPr="00286042" w:rsidRDefault="0034564A" w:rsidP="00263330">
      <w:pPr>
        <w:jc w:val="center"/>
        <w:rPr>
          <w:rFonts w:hAnsi="宋体"/>
        </w:rPr>
        <w:sectPr w:rsidR="0034564A" w:rsidRPr="00286042" w:rsidSect="00886388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134" w:right="1418" w:bottom="1134" w:left="1418" w:header="851" w:footer="677" w:gutter="0"/>
          <w:pgNumType w:start="0"/>
          <w:cols w:space="425"/>
          <w:titlePg/>
          <w:docGrid w:type="lines" w:linePitch="312"/>
        </w:sectPr>
      </w:pPr>
    </w:p>
    <w:p w:rsidR="00A97162" w:rsidRPr="00286042" w:rsidRDefault="00263330" w:rsidP="00263330">
      <w:pPr>
        <w:jc w:val="center"/>
        <w:rPr>
          <w:rFonts w:eastAsia="黑体" w:hAnsi="宋体" w:hint="eastAsia"/>
          <w:sz w:val="32"/>
          <w:szCs w:val="32"/>
        </w:rPr>
      </w:pPr>
      <w:r w:rsidRPr="00286042">
        <w:rPr>
          <w:rFonts w:eastAsia="黑体" w:hAnsi="宋体" w:hint="eastAsia"/>
          <w:sz w:val="32"/>
          <w:szCs w:val="32"/>
        </w:rPr>
        <w:lastRenderedPageBreak/>
        <w:t>智能</w:t>
      </w:r>
      <w:r w:rsidRPr="00286042">
        <w:rPr>
          <w:rFonts w:eastAsia="黑体" w:hAnsi="宋体" w:hint="eastAsia"/>
          <w:sz w:val="32"/>
          <w:szCs w:val="32"/>
        </w:rPr>
        <w:t>IC</w:t>
      </w:r>
      <w:r w:rsidRPr="00286042">
        <w:rPr>
          <w:rFonts w:eastAsia="黑体" w:hAnsi="宋体" w:hint="eastAsia"/>
          <w:sz w:val="32"/>
          <w:szCs w:val="32"/>
        </w:rPr>
        <w:t>卡及智能密码钥匙密码应用接口规范</w:t>
      </w:r>
    </w:p>
    <w:p w:rsidR="00EC439D" w:rsidRPr="00286042" w:rsidRDefault="00EC439D" w:rsidP="0026333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eastAsia="黑体" w:hAnsi="宋体" w:cs="Arial" w:hint="eastAsia"/>
          <w:b/>
        </w:rPr>
      </w:pPr>
      <w:bookmarkStart w:id="6" w:name="_Toc259810606"/>
      <w:r w:rsidRPr="00286042">
        <w:rPr>
          <w:rFonts w:eastAsia="黑体" w:hAnsi="宋体" w:cs="Arial" w:hint="eastAsia"/>
          <w:b/>
        </w:rPr>
        <w:t>范围</w:t>
      </w:r>
      <w:bookmarkEnd w:id="6"/>
    </w:p>
    <w:p w:rsidR="00584A47" w:rsidRPr="00286042" w:rsidRDefault="006415A7" w:rsidP="00584A47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本</w:t>
      </w:r>
      <w:r w:rsidR="005D2A30" w:rsidRPr="00286042">
        <w:rPr>
          <w:rFonts w:hAnsi="宋体" w:hint="eastAsia"/>
        </w:rPr>
        <w:t>规范</w:t>
      </w:r>
      <w:r w:rsidRPr="00286042">
        <w:rPr>
          <w:rFonts w:hAnsi="宋体" w:hint="eastAsia"/>
        </w:rPr>
        <w:t>规定了</w:t>
      </w:r>
      <w:r w:rsidR="00A97162" w:rsidRPr="00286042">
        <w:rPr>
          <w:rFonts w:hAnsi="宋体" w:hint="eastAsia"/>
        </w:rPr>
        <w:t>基于</w:t>
      </w:r>
      <w:r w:rsidR="000D6F27" w:rsidRPr="00286042">
        <w:rPr>
          <w:rFonts w:hAnsi="宋体" w:hint="eastAsia"/>
        </w:rPr>
        <w:t>PKI密码体</w:t>
      </w:r>
      <w:r w:rsidR="00C843F9" w:rsidRPr="00286042">
        <w:rPr>
          <w:rFonts w:hAnsi="宋体" w:hint="eastAsia"/>
        </w:rPr>
        <w:t>制</w:t>
      </w:r>
      <w:r w:rsidR="00A97162" w:rsidRPr="00286042">
        <w:rPr>
          <w:rFonts w:hAnsi="宋体" w:hint="eastAsia"/>
        </w:rPr>
        <w:t>的</w:t>
      </w:r>
      <w:r w:rsidR="003A0E71" w:rsidRPr="00286042">
        <w:rPr>
          <w:rFonts w:hAnsi="宋体" w:hint="eastAsia"/>
        </w:rPr>
        <w:t>智能IC卡及</w:t>
      </w:r>
      <w:r w:rsidR="00A97162" w:rsidRPr="00286042">
        <w:rPr>
          <w:rFonts w:hAnsi="宋体" w:hint="eastAsia"/>
        </w:rPr>
        <w:t>智能密码钥匙</w:t>
      </w:r>
      <w:r w:rsidR="00B75DF7" w:rsidRPr="00286042">
        <w:rPr>
          <w:rFonts w:hAnsi="宋体" w:hint="eastAsia"/>
        </w:rPr>
        <w:t>密码</w:t>
      </w:r>
      <w:r w:rsidR="002174ED" w:rsidRPr="00286042">
        <w:rPr>
          <w:rFonts w:hAnsi="宋体" w:hint="eastAsia"/>
        </w:rPr>
        <w:t>应用</w:t>
      </w:r>
      <w:r w:rsidR="00A97162" w:rsidRPr="00286042">
        <w:rPr>
          <w:rFonts w:hAnsi="宋体" w:hint="eastAsia"/>
        </w:rPr>
        <w:t>接口</w:t>
      </w:r>
      <w:r w:rsidR="002406F1" w:rsidRPr="00286042">
        <w:rPr>
          <w:rFonts w:hAnsi="宋体" w:hint="eastAsia"/>
        </w:rPr>
        <w:t>，</w:t>
      </w:r>
      <w:r w:rsidR="00B75DF7" w:rsidRPr="00286042">
        <w:rPr>
          <w:rFonts w:hAnsi="宋体" w:hint="eastAsia"/>
        </w:rPr>
        <w:t>描述</w:t>
      </w:r>
      <w:r w:rsidR="00584A47" w:rsidRPr="00286042">
        <w:rPr>
          <w:rFonts w:hAnsi="宋体" w:hint="eastAsia"/>
        </w:rPr>
        <w:t>了</w:t>
      </w:r>
      <w:r w:rsidR="00B75DF7" w:rsidRPr="00286042">
        <w:rPr>
          <w:rFonts w:hAnsi="宋体" w:hint="eastAsia"/>
        </w:rPr>
        <w:t>密码</w:t>
      </w:r>
      <w:r w:rsidR="00584A47" w:rsidRPr="00286042">
        <w:rPr>
          <w:rFonts w:hAnsi="宋体" w:hint="eastAsia"/>
        </w:rPr>
        <w:t>应用接口的函数、数据类型、参数的定义</w:t>
      </w:r>
      <w:r w:rsidR="00B75DF7" w:rsidRPr="00286042">
        <w:rPr>
          <w:rFonts w:hAnsi="宋体" w:hint="eastAsia"/>
        </w:rPr>
        <w:t>和设备的安全要求</w:t>
      </w:r>
      <w:r w:rsidR="00584A47" w:rsidRPr="00286042">
        <w:rPr>
          <w:rFonts w:hAnsi="宋体" w:hint="eastAsia"/>
        </w:rPr>
        <w:t>。</w:t>
      </w:r>
    </w:p>
    <w:p w:rsidR="00A97162" w:rsidRPr="00286042" w:rsidRDefault="00A97162" w:rsidP="00B729C5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本</w:t>
      </w:r>
      <w:r w:rsidR="005D2A30" w:rsidRPr="00286042">
        <w:rPr>
          <w:rFonts w:hAnsi="宋体" w:hint="eastAsia"/>
        </w:rPr>
        <w:t>规范</w:t>
      </w:r>
      <w:r w:rsidRPr="00286042">
        <w:rPr>
          <w:rFonts w:hAnsi="宋体" w:hint="eastAsia"/>
        </w:rPr>
        <w:t>适用于</w:t>
      </w:r>
      <w:r w:rsidR="003A0E71" w:rsidRPr="00286042">
        <w:rPr>
          <w:rFonts w:hAnsi="宋体" w:hint="eastAsia"/>
        </w:rPr>
        <w:t>智能IC卡及</w:t>
      </w:r>
      <w:r w:rsidRPr="00286042">
        <w:rPr>
          <w:rFonts w:hAnsi="宋体" w:hint="eastAsia"/>
        </w:rPr>
        <w:t>智能密码钥匙</w:t>
      </w:r>
      <w:r w:rsidR="002373F9" w:rsidRPr="00286042">
        <w:rPr>
          <w:rFonts w:hAnsi="宋体" w:hint="eastAsia"/>
        </w:rPr>
        <w:t>产品</w:t>
      </w:r>
      <w:r w:rsidRPr="00286042">
        <w:rPr>
          <w:rFonts w:hAnsi="宋体" w:hint="eastAsia"/>
        </w:rPr>
        <w:t>的</w:t>
      </w:r>
      <w:r w:rsidR="000D6F27" w:rsidRPr="00286042">
        <w:rPr>
          <w:rFonts w:hAnsi="宋体" w:hint="eastAsia"/>
        </w:rPr>
        <w:t>研制</w:t>
      </w:r>
      <w:r w:rsidR="002373F9" w:rsidRPr="00286042">
        <w:rPr>
          <w:rFonts w:hAnsi="宋体" w:hint="eastAsia"/>
        </w:rPr>
        <w:t>、</w:t>
      </w:r>
      <w:r w:rsidRPr="00286042">
        <w:rPr>
          <w:rFonts w:hAnsi="宋体" w:hint="eastAsia"/>
        </w:rPr>
        <w:t>使用</w:t>
      </w:r>
      <w:r w:rsidR="002373F9" w:rsidRPr="00286042">
        <w:rPr>
          <w:rFonts w:hAnsi="宋体" w:hint="eastAsia"/>
        </w:rPr>
        <w:t>和检测</w:t>
      </w:r>
      <w:r w:rsidRPr="00286042">
        <w:rPr>
          <w:rFonts w:hAnsi="宋体" w:hint="eastAsia"/>
        </w:rPr>
        <w:t>。</w:t>
      </w:r>
    </w:p>
    <w:p w:rsidR="00A97162" w:rsidRPr="00286042" w:rsidRDefault="00A97162" w:rsidP="0026333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eastAsia="黑体" w:hAnsi="宋体" w:cs="Arial" w:hint="eastAsia"/>
          <w:b/>
        </w:rPr>
      </w:pPr>
      <w:bookmarkStart w:id="7" w:name="_Toc139105583"/>
      <w:bookmarkStart w:id="8" w:name="_Toc259810607"/>
      <w:r w:rsidRPr="00286042">
        <w:rPr>
          <w:rFonts w:eastAsia="黑体" w:hAnsi="宋体" w:cs="Arial" w:hint="eastAsia"/>
          <w:b/>
        </w:rPr>
        <w:t>规范性引用文件</w:t>
      </w:r>
      <w:bookmarkEnd w:id="7"/>
      <w:bookmarkEnd w:id="8"/>
    </w:p>
    <w:p w:rsidR="00A97162" w:rsidRDefault="00A97162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下列文件中的条款通过本</w:t>
      </w:r>
      <w:r w:rsidR="004810D7" w:rsidRPr="00286042">
        <w:rPr>
          <w:rFonts w:hAnsi="宋体" w:hint="eastAsia"/>
        </w:rPr>
        <w:t>规范</w:t>
      </w:r>
      <w:r w:rsidRPr="00286042">
        <w:rPr>
          <w:rFonts w:hAnsi="宋体" w:hint="eastAsia"/>
        </w:rPr>
        <w:t>的引用而成为本</w:t>
      </w:r>
      <w:r w:rsidR="004810D7" w:rsidRPr="00286042">
        <w:rPr>
          <w:rFonts w:hAnsi="宋体" w:hint="eastAsia"/>
        </w:rPr>
        <w:t>规范</w:t>
      </w:r>
      <w:r w:rsidRPr="00286042">
        <w:rPr>
          <w:rFonts w:hAnsi="宋体" w:hint="eastAsia"/>
        </w:rPr>
        <w:t>的条款。凡是注日期的引用文件，其随后所有的修改单（不包括勘误的内容）或修订版均不适用于本</w:t>
      </w:r>
      <w:r w:rsidR="004810D7" w:rsidRPr="00286042">
        <w:rPr>
          <w:rFonts w:hAnsi="宋体" w:hint="eastAsia"/>
        </w:rPr>
        <w:t>规范</w:t>
      </w:r>
      <w:r w:rsidRPr="00286042">
        <w:rPr>
          <w:rFonts w:hAnsi="宋体" w:hint="eastAsia"/>
        </w:rPr>
        <w:t>，然而，鼓励根据本</w:t>
      </w:r>
      <w:r w:rsidR="004810D7" w:rsidRPr="00286042">
        <w:rPr>
          <w:rFonts w:hAnsi="宋体" w:hint="eastAsia"/>
        </w:rPr>
        <w:t>规范</w:t>
      </w:r>
      <w:r w:rsidRPr="00286042">
        <w:rPr>
          <w:rFonts w:hAnsi="宋体" w:hint="eastAsia"/>
        </w:rPr>
        <w:t>达成协议的各方研究是否可使用这些的最新版本。凡是不注日期的引用文件，其最新版本适用于本</w:t>
      </w:r>
      <w:r w:rsidR="004810D7" w:rsidRPr="00286042">
        <w:rPr>
          <w:rFonts w:hAnsi="宋体" w:hint="eastAsia"/>
        </w:rPr>
        <w:t>规范</w:t>
      </w:r>
      <w:r w:rsidRPr="00286042">
        <w:rPr>
          <w:rFonts w:hAnsi="宋体" w:hint="eastAsia"/>
        </w:rPr>
        <w:t>。</w:t>
      </w:r>
    </w:p>
    <w:p w:rsidR="00220351" w:rsidRPr="00286042" w:rsidRDefault="00220351">
      <w:pPr>
        <w:ind w:firstLineChars="200" w:firstLine="420"/>
        <w:rPr>
          <w:rFonts w:hAnsi="宋体" w:hint="eastAsia"/>
        </w:rPr>
      </w:pPr>
      <w:r>
        <w:rPr>
          <w:rFonts w:hAnsi="宋体" w:hint="eastAsia"/>
        </w:rPr>
        <w:t>GB/T AAAAA</w:t>
      </w:r>
      <w:r>
        <w:rPr>
          <w:rFonts w:hAnsi="宋体" w:hint="eastAsia"/>
        </w:rPr>
        <w:tab/>
      </w:r>
      <w:r w:rsidR="000800C7">
        <w:rPr>
          <w:rFonts w:hAnsi="宋体" w:hint="eastAsia"/>
        </w:rPr>
        <w:t>公</w:t>
      </w:r>
      <w:proofErr w:type="gramStart"/>
      <w:r w:rsidR="000800C7">
        <w:rPr>
          <w:rFonts w:hAnsi="宋体" w:hint="eastAsia"/>
        </w:rPr>
        <w:t>钥</w:t>
      </w:r>
      <w:proofErr w:type="gramEnd"/>
      <w:r w:rsidR="000800C7">
        <w:rPr>
          <w:rFonts w:hAnsi="宋体" w:hint="eastAsia"/>
        </w:rPr>
        <w:t xml:space="preserve">密码基础设施应用技术体系 </w:t>
      </w:r>
      <w:r>
        <w:rPr>
          <w:rFonts w:hAnsi="宋体" w:hint="eastAsia"/>
        </w:rPr>
        <w:t>SM2算法使用规范</w:t>
      </w:r>
    </w:p>
    <w:p w:rsidR="00A97162" w:rsidRPr="00286042" w:rsidRDefault="00A97162" w:rsidP="0026333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eastAsia="黑体" w:hAnsi="宋体" w:cs="Arial" w:hint="eastAsia"/>
          <w:b/>
        </w:rPr>
      </w:pPr>
      <w:bookmarkStart w:id="9" w:name="_Toc139105584"/>
      <w:bookmarkStart w:id="10" w:name="_Toc259810608"/>
      <w:r w:rsidRPr="00286042">
        <w:rPr>
          <w:rFonts w:eastAsia="黑体" w:hAnsi="宋体" w:cs="Arial" w:hint="eastAsia"/>
          <w:b/>
        </w:rPr>
        <w:t>术语</w:t>
      </w:r>
      <w:bookmarkEnd w:id="9"/>
      <w:r w:rsidR="00F73CCD" w:rsidRPr="00286042">
        <w:rPr>
          <w:rFonts w:eastAsia="黑体" w:hAnsi="宋体" w:cs="Arial" w:hint="eastAsia"/>
          <w:b/>
        </w:rPr>
        <w:t>和定义</w:t>
      </w:r>
      <w:bookmarkEnd w:id="10"/>
    </w:p>
    <w:p w:rsidR="00E71A14" w:rsidRPr="00286042" w:rsidRDefault="00E71A14" w:rsidP="00E71A14">
      <w:pPr>
        <w:ind w:firstLineChars="200" w:firstLine="420"/>
        <w:jc w:val="left"/>
        <w:rPr>
          <w:rFonts w:hAnsi="宋体" w:hint="eastAsia"/>
        </w:rPr>
      </w:pPr>
      <w:r w:rsidRPr="00286042">
        <w:rPr>
          <w:rFonts w:hAnsi="宋体" w:hint="eastAsia"/>
          <w:kern w:val="0"/>
          <w:lang w:val="en-US" w:eastAsia="zh-CN"/>
        </w:rPr>
        <w:t>以下术语和定义适用于本规范。</w:t>
      </w:r>
    </w:p>
    <w:p w:rsidR="00072075" w:rsidRPr="00286042" w:rsidRDefault="00A16241" w:rsidP="00991071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t>3.1</w:t>
      </w:r>
    </w:p>
    <w:p w:rsidR="00072075" w:rsidRPr="00286042" w:rsidRDefault="00072075" w:rsidP="00072075">
      <w:pPr>
        <w:ind w:firstLine="420"/>
        <w:rPr>
          <w:rFonts w:hAnsi="宋体" w:hint="eastAsia"/>
          <w:b/>
        </w:rPr>
      </w:pPr>
      <w:r w:rsidRPr="00286042">
        <w:rPr>
          <w:rFonts w:hAnsi="宋体" w:hint="eastAsia"/>
          <w:b/>
        </w:rPr>
        <w:t>应用 application</w:t>
      </w:r>
    </w:p>
    <w:p w:rsidR="00072075" w:rsidRPr="00286042" w:rsidRDefault="00072075" w:rsidP="00072075">
      <w:pPr>
        <w:rPr>
          <w:rFonts w:hAnsi="宋体" w:hint="eastAsia"/>
        </w:rPr>
      </w:pPr>
      <w:r w:rsidRPr="00286042">
        <w:rPr>
          <w:rFonts w:hAnsi="宋体" w:hint="eastAsia"/>
        </w:rPr>
        <w:tab/>
        <w:t>包括容器、</w:t>
      </w:r>
      <w:r w:rsidR="00B75DF7" w:rsidRPr="00286042">
        <w:rPr>
          <w:rFonts w:hAnsi="宋体" w:hint="eastAsia"/>
        </w:rPr>
        <w:t>设备</w:t>
      </w:r>
      <w:r w:rsidRPr="00286042">
        <w:rPr>
          <w:rFonts w:hAnsi="宋体" w:hint="eastAsia"/>
        </w:rPr>
        <w:t>认证密钥和文件的一种结构，具备独立的权限管理。</w:t>
      </w:r>
    </w:p>
    <w:p w:rsidR="00072075" w:rsidRPr="00286042" w:rsidRDefault="00A16241" w:rsidP="00991071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t>3.2</w:t>
      </w:r>
    </w:p>
    <w:p w:rsidR="00072075" w:rsidRPr="00286042" w:rsidRDefault="00072075" w:rsidP="00072075">
      <w:pPr>
        <w:ind w:firstLine="420"/>
        <w:rPr>
          <w:rFonts w:hAnsi="宋体" w:hint="eastAsia"/>
          <w:b/>
        </w:rPr>
      </w:pPr>
      <w:r w:rsidRPr="00286042">
        <w:rPr>
          <w:rFonts w:hAnsi="宋体" w:hint="eastAsia"/>
          <w:b/>
        </w:rPr>
        <w:t>容器 container</w:t>
      </w:r>
    </w:p>
    <w:p w:rsidR="00072075" w:rsidRPr="00286042" w:rsidRDefault="00072075" w:rsidP="00072075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特指密钥容器，是一个用于存放非对称密钥对和会话密钥的逻辑对象。</w:t>
      </w:r>
    </w:p>
    <w:p w:rsidR="00072075" w:rsidRPr="00286042" w:rsidRDefault="00A16241" w:rsidP="00991071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t>3.3</w:t>
      </w:r>
    </w:p>
    <w:p w:rsidR="00072075" w:rsidRPr="00286042" w:rsidRDefault="00072075" w:rsidP="00072075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tab/>
        <w:t>设备 device</w:t>
      </w:r>
    </w:p>
    <w:p w:rsidR="00072075" w:rsidRPr="00286042" w:rsidRDefault="00072075" w:rsidP="00072075">
      <w:pPr>
        <w:rPr>
          <w:rFonts w:hAnsi="宋体" w:hint="eastAsia"/>
        </w:rPr>
      </w:pPr>
      <w:r w:rsidRPr="00286042">
        <w:rPr>
          <w:rFonts w:hAnsi="宋体" w:hint="eastAsia"/>
          <w:b/>
        </w:rPr>
        <w:tab/>
      </w:r>
      <w:r w:rsidRPr="00286042">
        <w:rPr>
          <w:rFonts w:hAnsi="宋体" w:hint="eastAsia"/>
        </w:rPr>
        <w:t>智能IC卡及智能密码钥匙</w:t>
      </w:r>
      <w:r w:rsidR="002406F1" w:rsidRPr="00286042">
        <w:rPr>
          <w:rFonts w:hAnsi="宋体" w:hint="eastAsia"/>
        </w:rPr>
        <w:t>的</w:t>
      </w:r>
      <w:r w:rsidRPr="00286042">
        <w:rPr>
          <w:rFonts w:hAnsi="宋体" w:hint="eastAsia"/>
        </w:rPr>
        <w:t>统称。</w:t>
      </w:r>
    </w:p>
    <w:p w:rsidR="00B75DF7" w:rsidRPr="00286042" w:rsidRDefault="00B75DF7" w:rsidP="00B75DF7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t>3.4</w:t>
      </w:r>
    </w:p>
    <w:p w:rsidR="00B75DF7" w:rsidRPr="00286042" w:rsidRDefault="00B75DF7" w:rsidP="00B75DF7">
      <w:pPr>
        <w:ind w:firstLine="420"/>
        <w:rPr>
          <w:rFonts w:hAnsi="宋体" w:hint="eastAsia"/>
          <w:b/>
        </w:rPr>
      </w:pPr>
      <w:r w:rsidRPr="00286042">
        <w:rPr>
          <w:rFonts w:hAnsi="宋体" w:hint="eastAsia"/>
          <w:b/>
        </w:rPr>
        <w:t>设备认证 device authentication</w:t>
      </w:r>
    </w:p>
    <w:p w:rsidR="00B75DF7" w:rsidRPr="00286042" w:rsidRDefault="00B75DF7" w:rsidP="00B75DF7">
      <w:pPr>
        <w:rPr>
          <w:rFonts w:hAnsi="宋体" w:hint="eastAsia"/>
        </w:rPr>
      </w:pPr>
      <w:r w:rsidRPr="00286042">
        <w:rPr>
          <w:rFonts w:hAnsi="宋体" w:hint="eastAsia"/>
        </w:rPr>
        <w:tab/>
        <w:t>智能IC卡或智能密码钥匙对</w:t>
      </w:r>
      <w:r w:rsidRPr="00286042">
        <w:rPr>
          <w:rFonts w:hAnsi="宋体" w:cs="宋体" w:hint="eastAsia"/>
          <w:kern w:val="0"/>
        </w:rPr>
        <w:t>应用程序</w:t>
      </w:r>
      <w:r w:rsidRPr="00286042">
        <w:rPr>
          <w:rFonts w:hAnsi="宋体" w:hint="eastAsia"/>
        </w:rPr>
        <w:t>的认证。</w:t>
      </w:r>
    </w:p>
    <w:p w:rsidR="00B75DF7" w:rsidRPr="00286042" w:rsidRDefault="00B75DF7" w:rsidP="00B75DF7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t>3.5</w:t>
      </w:r>
    </w:p>
    <w:p w:rsidR="00B75DF7" w:rsidRPr="00286042" w:rsidRDefault="00B75DF7" w:rsidP="00B75DF7">
      <w:pPr>
        <w:ind w:firstLine="420"/>
        <w:rPr>
          <w:rFonts w:hAnsi="宋体" w:hint="eastAsia"/>
          <w:b/>
        </w:rPr>
      </w:pPr>
      <w:r w:rsidRPr="00286042">
        <w:rPr>
          <w:rFonts w:hAnsi="宋体" w:hint="eastAsia"/>
          <w:b/>
        </w:rPr>
        <w:t>设备认证密钥 device authentication key</w:t>
      </w:r>
    </w:p>
    <w:p w:rsidR="00B75DF7" w:rsidRPr="00286042" w:rsidRDefault="00B75DF7" w:rsidP="00B75DF7">
      <w:pPr>
        <w:rPr>
          <w:rFonts w:hAnsi="宋体" w:hint="eastAsia"/>
        </w:rPr>
      </w:pPr>
      <w:r w:rsidRPr="00286042">
        <w:rPr>
          <w:rFonts w:hAnsi="宋体" w:hint="eastAsia"/>
        </w:rPr>
        <w:tab/>
      </w:r>
      <w:r w:rsidR="00176E9B" w:rsidRPr="00286042">
        <w:rPr>
          <w:rFonts w:hAnsi="宋体" w:hint="eastAsia"/>
        </w:rPr>
        <w:t>用于设备认证的密钥</w:t>
      </w:r>
      <w:r w:rsidRPr="00286042">
        <w:rPr>
          <w:rFonts w:hAnsi="宋体" w:hint="eastAsia"/>
        </w:rPr>
        <w:t>。</w:t>
      </w:r>
    </w:p>
    <w:p w:rsidR="00072075" w:rsidRPr="00286042" w:rsidRDefault="00A16241" w:rsidP="00991071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t>3.</w:t>
      </w:r>
      <w:r w:rsidR="00B75DF7" w:rsidRPr="00286042">
        <w:rPr>
          <w:rFonts w:hAnsi="宋体" w:hint="eastAsia"/>
          <w:b/>
        </w:rPr>
        <w:t>6</w:t>
      </w:r>
    </w:p>
    <w:p w:rsidR="00072075" w:rsidRPr="00286042" w:rsidRDefault="00072075" w:rsidP="00072075">
      <w:pPr>
        <w:ind w:firstLine="420"/>
        <w:rPr>
          <w:rFonts w:hAnsi="宋体" w:hint="eastAsia"/>
          <w:b/>
        </w:rPr>
      </w:pPr>
      <w:r w:rsidRPr="00286042">
        <w:rPr>
          <w:rFonts w:hAnsi="宋体" w:hint="eastAsia"/>
          <w:b/>
        </w:rPr>
        <w:t>设备标签 label</w:t>
      </w:r>
    </w:p>
    <w:p w:rsidR="00072075" w:rsidRPr="00286042" w:rsidRDefault="00072075" w:rsidP="00072075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设备的别名，可以由用户进行设定并存储于设备内部。</w:t>
      </w:r>
    </w:p>
    <w:p w:rsidR="00F27429" w:rsidRPr="00286042" w:rsidRDefault="004A0090" w:rsidP="00991071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t>3.</w:t>
      </w:r>
      <w:r w:rsidR="00B75DF7" w:rsidRPr="00286042">
        <w:rPr>
          <w:rFonts w:hAnsi="宋体" w:hint="eastAsia"/>
          <w:b/>
        </w:rPr>
        <w:t>7</w:t>
      </w:r>
    </w:p>
    <w:p w:rsidR="00F27429" w:rsidRPr="00286042" w:rsidRDefault="00F27429" w:rsidP="00F27429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tab/>
        <w:t>消息鉴别码 message authentication code (MAC)</w:t>
      </w:r>
    </w:p>
    <w:p w:rsidR="00F27429" w:rsidRPr="00286042" w:rsidRDefault="00F27429" w:rsidP="00F27429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消息鉴别算法的输出。</w:t>
      </w:r>
    </w:p>
    <w:p w:rsidR="00072075" w:rsidRPr="00286042" w:rsidRDefault="00A16241" w:rsidP="00991071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t>3.</w:t>
      </w:r>
      <w:r w:rsidR="00B75DF7" w:rsidRPr="00286042">
        <w:rPr>
          <w:rFonts w:hAnsi="宋体" w:hint="eastAsia"/>
          <w:b/>
        </w:rPr>
        <w:t>8</w:t>
      </w:r>
    </w:p>
    <w:p w:rsidR="00072075" w:rsidRPr="00286042" w:rsidRDefault="00072075" w:rsidP="00072075">
      <w:pPr>
        <w:ind w:firstLine="420"/>
        <w:rPr>
          <w:rFonts w:hAnsi="宋体" w:hint="eastAsia"/>
          <w:b/>
        </w:rPr>
      </w:pPr>
      <w:r w:rsidRPr="00286042">
        <w:rPr>
          <w:rFonts w:hAnsi="宋体" w:hint="eastAsia"/>
          <w:b/>
        </w:rPr>
        <w:t>管理员PIN Administrator PIN</w:t>
      </w:r>
    </w:p>
    <w:p w:rsidR="00072075" w:rsidRPr="00286042" w:rsidRDefault="004D40C7" w:rsidP="00072075">
      <w:pPr>
        <w:pStyle w:val="af5"/>
        <w:ind w:left="425" w:firstLineChars="0" w:firstLine="0"/>
        <w:rPr>
          <w:rFonts w:hAnsi="宋体" w:hint="eastAsia"/>
        </w:rPr>
      </w:pPr>
      <w:r w:rsidRPr="00286042">
        <w:rPr>
          <w:rFonts w:hAnsi="宋体" w:hint="eastAsia"/>
        </w:rPr>
        <w:t>管理员的密码，</w:t>
      </w:r>
      <w:r w:rsidR="00072075" w:rsidRPr="00286042">
        <w:rPr>
          <w:rFonts w:hAnsi="宋体" w:hint="eastAsia"/>
        </w:rPr>
        <w:t>为ASCII字符串。</w:t>
      </w:r>
    </w:p>
    <w:p w:rsidR="00072075" w:rsidRPr="00286042" w:rsidRDefault="00A16241" w:rsidP="00991071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t>3.</w:t>
      </w:r>
      <w:r w:rsidR="00B75DF7" w:rsidRPr="00286042">
        <w:rPr>
          <w:rFonts w:hAnsi="宋体" w:hint="eastAsia"/>
          <w:b/>
        </w:rPr>
        <w:t>9</w:t>
      </w:r>
    </w:p>
    <w:p w:rsidR="00072075" w:rsidRPr="00286042" w:rsidRDefault="00072075" w:rsidP="00072075">
      <w:pPr>
        <w:ind w:firstLine="420"/>
        <w:rPr>
          <w:rFonts w:hAnsi="宋体" w:hint="eastAsia"/>
          <w:b/>
        </w:rPr>
      </w:pPr>
      <w:r w:rsidRPr="00286042">
        <w:rPr>
          <w:rFonts w:hAnsi="宋体" w:hint="eastAsia"/>
          <w:b/>
        </w:rPr>
        <w:t>用户PIN User PIN</w:t>
      </w:r>
    </w:p>
    <w:p w:rsidR="00072075" w:rsidRPr="00286042" w:rsidRDefault="004D40C7" w:rsidP="00072075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用户的个人密码，</w:t>
      </w:r>
      <w:r w:rsidR="00072075" w:rsidRPr="00286042">
        <w:rPr>
          <w:rFonts w:hAnsi="宋体" w:hint="eastAsia"/>
        </w:rPr>
        <w:t>为ASCII字符串。</w:t>
      </w:r>
    </w:p>
    <w:p w:rsidR="00363588" w:rsidRPr="00286042" w:rsidRDefault="004A0090" w:rsidP="00991071">
      <w:pPr>
        <w:rPr>
          <w:rFonts w:hAnsi="宋体" w:hint="eastAsia"/>
          <w:b/>
        </w:rPr>
      </w:pPr>
      <w:bookmarkStart w:id="11" w:name="_Toc171413964"/>
      <w:bookmarkStart w:id="12" w:name="_Toc172347221"/>
      <w:bookmarkStart w:id="13" w:name="_Toc192259682"/>
      <w:r w:rsidRPr="00286042">
        <w:rPr>
          <w:rFonts w:hAnsi="宋体" w:hint="eastAsia"/>
          <w:b/>
        </w:rPr>
        <w:t>3.</w:t>
      </w:r>
      <w:r w:rsidR="00B75DF7" w:rsidRPr="00286042">
        <w:rPr>
          <w:rFonts w:hAnsi="宋体" w:hint="eastAsia"/>
          <w:b/>
        </w:rPr>
        <w:t>10</w:t>
      </w:r>
    </w:p>
    <w:p w:rsidR="00C36C9B" w:rsidRPr="00286042" w:rsidRDefault="00C36C9B" w:rsidP="00363588">
      <w:pPr>
        <w:ind w:firstLine="420"/>
        <w:rPr>
          <w:rFonts w:hAnsi="宋体" w:hint="eastAsia"/>
          <w:b/>
        </w:rPr>
      </w:pPr>
      <w:r w:rsidRPr="00286042">
        <w:rPr>
          <w:rFonts w:hAnsi="宋体" w:hint="eastAsia"/>
          <w:b/>
        </w:rPr>
        <w:t>智能IC卡 smart card</w:t>
      </w:r>
      <w:bookmarkEnd w:id="11"/>
      <w:bookmarkEnd w:id="12"/>
      <w:bookmarkEnd w:id="13"/>
    </w:p>
    <w:p w:rsidR="00C36C9B" w:rsidRPr="00286042" w:rsidRDefault="00C36C9B" w:rsidP="00C36C9B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含CPU的IC卡，这里指能完成密码功能的IC卡</w:t>
      </w:r>
      <w:r w:rsidR="00363588" w:rsidRPr="00286042">
        <w:rPr>
          <w:rFonts w:hAnsi="宋体" w:hint="eastAsia"/>
        </w:rPr>
        <w:t>。</w:t>
      </w:r>
    </w:p>
    <w:p w:rsidR="00C36C9B" w:rsidRPr="00286042" w:rsidRDefault="004A0090" w:rsidP="00991071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lastRenderedPageBreak/>
        <w:t>3.</w:t>
      </w:r>
      <w:r w:rsidR="00A16241" w:rsidRPr="00286042">
        <w:rPr>
          <w:rFonts w:hAnsi="宋体" w:hint="eastAsia"/>
          <w:b/>
        </w:rPr>
        <w:t>1</w:t>
      </w:r>
      <w:r w:rsidR="00176E9B" w:rsidRPr="00286042">
        <w:rPr>
          <w:rFonts w:hAnsi="宋体" w:hint="eastAsia"/>
          <w:b/>
        </w:rPr>
        <w:t>1</w:t>
      </w:r>
    </w:p>
    <w:p w:rsidR="00C36C9B" w:rsidRPr="00286042" w:rsidRDefault="00C36C9B" w:rsidP="00C36C9B">
      <w:pPr>
        <w:ind w:firstLine="420"/>
        <w:rPr>
          <w:rFonts w:hAnsi="宋体" w:hint="eastAsia"/>
          <w:b/>
        </w:rPr>
      </w:pPr>
      <w:r w:rsidRPr="00286042">
        <w:rPr>
          <w:rFonts w:hAnsi="宋体" w:hint="eastAsia"/>
          <w:b/>
        </w:rPr>
        <w:t>智能密码钥匙</w:t>
      </w:r>
      <w:r w:rsidR="00637546" w:rsidRPr="00286042">
        <w:rPr>
          <w:rFonts w:hAnsi="宋体" w:hint="eastAsia"/>
          <w:b/>
        </w:rPr>
        <w:t>s</w:t>
      </w:r>
      <w:r w:rsidRPr="00286042">
        <w:rPr>
          <w:rFonts w:hAnsi="宋体" w:hint="eastAsia"/>
          <w:b/>
        </w:rPr>
        <w:t xml:space="preserve">mart </w:t>
      </w:r>
      <w:r w:rsidR="00637546" w:rsidRPr="00286042">
        <w:rPr>
          <w:rFonts w:hAnsi="宋体" w:hint="eastAsia"/>
          <w:b/>
        </w:rPr>
        <w:t>t</w:t>
      </w:r>
      <w:r w:rsidRPr="00286042">
        <w:rPr>
          <w:rFonts w:hAnsi="宋体" w:hint="eastAsia"/>
          <w:b/>
        </w:rPr>
        <w:t>oken</w:t>
      </w:r>
    </w:p>
    <w:p w:rsidR="00C36C9B" w:rsidRPr="00286042" w:rsidRDefault="00C36C9B" w:rsidP="00C36C9B">
      <w:pPr>
        <w:ind w:leftChars="200" w:left="420"/>
        <w:jc w:val="left"/>
        <w:rPr>
          <w:rFonts w:hAnsi="宋体" w:hint="eastAsia"/>
        </w:rPr>
      </w:pPr>
      <w:r w:rsidRPr="00286042">
        <w:rPr>
          <w:rFonts w:hAnsi="宋体" w:hint="eastAsia"/>
        </w:rPr>
        <w:t>能完成密码功能和安全存储的终端</w:t>
      </w:r>
      <w:r w:rsidRPr="00286042">
        <w:rPr>
          <w:rFonts w:hAnsi="宋体"/>
        </w:rPr>
        <w:t>密码产品</w:t>
      </w:r>
      <w:r w:rsidRPr="00286042">
        <w:rPr>
          <w:rFonts w:hAnsi="宋体" w:hint="eastAsia"/>
        </w:rPr>
        <w:t>，一般采用USB接口。</w:t>
      </w:r>
    </w:p>
    <w:p w:rsidR="00176E9B" w:rsidRPr="00286042" w:rsidRDefault="00176E9B" w:rsidP="00176E9B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t>3.1</w:t>
      </w:r>
      <w:r w:rsidR="00C843F9" w:rsidRPr="00286042">
        <w:rPr>
          <w:rFonts w:hAnsi="宋体" w:hint="eastAsia"/>
          <w:b/>
        </w:rPr>
        <w:t>2</w:t>
      </w:r>
    </w:p>
    <w:p w:rsidR="00176E9B" w:rsidRPr="00286042" w:rsidRDefault="00176E9B" w:rsidP="00176E9B">
      <w:pPr>
        <w:ind w:firstLine="420"/>
        <w:rPr>
          <w:rFonts w:hAnsi="宋体" w:hint="eastAsia"/>
          <w:b/>
        </w:rPr>
      </w:pPr>
      <w:r w:rsidRPr="00286042">
        <w:rPr>
          <w:rFonts w:hAnsi="宋体" w:hint="eastAsia"/>
          <w:b/>
        </w:rPr>
        <w:t>SM1算法 SM1 algorithm</w:t>
      </w:r>
    </w:p>
    <w:p w:rsidR="00176E9B" w:rsidRPr="00286042" w:rsidRDefault="00176E9B" w:rsidP="00176E9B">
      <w:pPr>
        <w:pStyle w:val="af5"/>
        <w:ind w:left="425" w:firstLineChars="0" w:firstLine="0"/>
        <w:rPr>
          <w:rFonts w:hAnsi="宋体" w:hint="eastAsia"/>
          <w:szCs w:val="21"/>
        </w:rPr>
      </w:pPr>
      <w:r w:rsidRPr="00286042">
        <w:rPr>
          <w:rFonts w:hAnsi="宋体" w:hint="eastAsia"/>
        </w:rPr>
        <w:t>一种国家商用密码分组加密算法，分组长度为128比特，密钥长度为128比特。</w:t>
      </w:r>
    </w:p>
    <w:p w:rsidR="008150B8" w:rsidRPr="00286042" w:rsidRDefault="008150B8" w:rsidP="008150B8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t>3.1</w:t>
      </w:r>
      <w:r w:rsidR="00C843F9" w:rsidRPr="00286042">
        <w:rPr>
          <w:rFonts w:hAnsi="宋体" w:hint="eastAsia"/>
          <w:b/>
        </w:rPr>
        <w:t>3</w:t>
      </w:r>
    </w:p>
    <w:p w:rsidR="008150B8" w:rsidRPr="00286042" w:rsidRDefault="008150B8" w:rsidP="008150B8">
      <w:pPr>
        <w:ind w:firstLine="420"/>
        <w:rPr>
          <w:rFonts w:hAnsi="宋体" w:hint="eastAsia"/>
          <w:b/>
        </w:rPr>
      </w:pPr>
      <w:r w:rsidRPr="00286042">
        <w:rPr>
          <w:rFonts w:hAnsi="宋体" w:hint="eastAsia"/>
          <w:b/>
        </w:rPr>
        <w:t>SM2算法 SM2 algorithm</w:t>
      </w:r>
    </w:p>
    <w:p w:rsidR="008150B8" w:rsidRPr="00286042" w:rsidRDefault="00267D6F" w:rsidP="008150B8">
      <w:pPr>
        <w:pStyle w:val="af5"/>
        <w:ind w:left="425" w:firstLineChars="0" w:firstLine="0"/>
        <w:rPr>
          <w:rFonts w:hAnsi="宋体" w:hint="eastAsia"/>
          <w:szCs w:val="21"/>
        </w:rPr>
      </w:pPr>
      <w:r w:rsidRPr="00286042">
        <w:rPr>
          <w:rFonts w:hAnsi="宋体" w:hint="eastAsia"/>
        </w:rPr>
        <w:t>一种</w:t>
      </w:r>
      <w:r w:rsidR="008150B8" w:rsidRPr="00286042">
        <w:rPr>
          <w:rFonts w:hAnsi="宋体" w:hint="eastAsia"/>
        </w:rPr>
        <w:t>国家商用密码</w:t>
      </w:r>
      <w:r w:rsidR="00176E9B" w:rsidRPr="00286042">
        <w:rPr>
          <w:rFonts w:hAnsi="宋体" w:hint="eastAsia"/>
        </w:rPr>
        <w:t>非对称</w:t>
      </w:r>
      <w:r w:rsidRPr="00286042">
        <w:rPr>
          <w:rFonts w:hAnsi="宋体" w:hint="eastAsia"/>
        </w:rPr>
        <w:t>密码</w:t>
      </w:r>
      <w:r w:rsidR="008150B8" w:rsidRPr="00286042">
        <w:rPr>
          <w:rFonts w:hAnsi="宋体" w:hint="eastAsia"/>
        </w:rPr>
        <w:t>算法，密钥长度为256比特。</w:t>
      </w:r>
    </w:p>
    <w:p w:rsidR="008150B8" w:rsidRPr="00286042" w:rsidRDefault="008150B8" w:rsidP="008150B8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t>3.1</w:t>
      </w:r>
      <w:r w:rsidR="00C843F9" w:rsidRPr="00286042">
        <w:rPr>
          <w:rFonts w:hAnsi="宋体" w:hint="eastAsia"/>
          <w:b/>
        </w:rPr>
        <w:t>4</w:t>
      </w:r>
    </w:p>
    <w:p w:rsidR="008150B8" w:rsidRPr="00286042" w:rsidRDefault="008150B8" w:rsidP="008150B8">
      <w:pPr>
        <w:ind w:firstLine="420"/>
        <w:rPr>
          <w:rFonts w:hAnsi="宋体" w:hint="eastAsia"/>
          <w:b/>
        </w:rPr>
      </w:pPr>
      <w:r w:rsidRPr="00286042">
        <w:rPr>
          <w:rFonts w:hAnsi="宋体" w:hint="eastAsia"/>
          <w:b/>
        </w:rPr>
        <w:t>SM3算法 SM3 algorithm</w:t>
      </w:r>
    </w:p>
    <w:p w:rsidR="008150B8" w:rsidRPr="00286042" w:rsidRDefault="00267D6F" w:rsidP="00176E9B">
      <w:pPr>
        <w:pStyle w:val="af5"/>
        <w:ind w:left="425" w:firstLineChars="0" w:firstLine="0"/>
        <w:rPr>
          <w:rFonts w:hAnsi="宋体" w:hint="eastAsia"/>
        </w:rPr>
      </w:pPr>
      <w:r w:rsidRPr="00286042">
        <w:rPr>
          <w:rFonts w:hAnsi="宋体" w:hint="eastAsia"/>
        </w:rPr>
        <w:t>一种</w:t>
      </w:r>
      <w:r w:rsidR="008150B8" w:rsidRPr="00286042">
        <w:rPr>
          <w:rFonts w:hAnsi="宋体" w:hint="eastAsia"/>
        </w:rPr>
        <w:t>国家商用密码密码杂凑算法，</w:t>
      </w:r>
      <w:r w:rsidR="00176E9B" w:rsidRPr="00286042">
        <w:rPr>
          <w:rFonts w:hAnsi="宋体" w:hint="eastAsia"/>
        </w:rPr>
        <w:t>输出长度为256</w:t>
      </w:r>
      <w:r w:rsidR="008150B8" w:rsidRPr="00286042">
        <w:rPr>
          <w:rFonts w:hAnsi="宋体" w:hint="eastAsia"/>
        </w:rPr>
        <w:t>比特。</w:t>
      </w:r>
    </w:p>
    <w:p w:rsidR="00176E9B" w:rsidRPr="00286042" w:rsidRDefault="00176E9B" w:rsidP="00176E9B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t>3.1</w:t>
      </w:r>
      <w:r w:rsidR="00C843F9" w:rsidRPr="00286042">
        <w:rPr>
          <w:rFonts w:hAnsi="宋体" w:hint="eastAsia"/>
          <w:b/>
        </w:rPr>
        <w:t>5</w:t>
      </w:r>
    </w:p>
    <w:p w:rsidR="00176E9B" w:rsidRPr="00286042" w:rsidRDefault="00176E9B" w:rsidP="00176E9B">
      <w:pPr>
        <w:ind w:firstLine="420"/>
        <w:rPr>
          <w:rFonts w:hAnsi="宋体" w:hint="eastAsia"/>
          <w:b/>
        </w:rPr>
      </w:pPr>
      <w:r w:rsidRPr="00286042">
        <w:rPr>
          <w:rFonts w:hAnsi="宋体" w:hint="eastAsia"/>
          <w:b/>
        </w:rPr>
        <w:t>SMS4算法 SMS4 algorithm</w:t>
      </w:r>
    </w:p>
    <w:p w:rsidR="00176E9B" w:rsidRPr="00286042" w:rsidRDefault="00176E9B" w:rsidP="00176E9B">
      <w:pPr>
        <w:pStyle w:val="af5"/>
        <w:ind w:left="425" w:firstLineChars="0" w:firstLine="0"/>
        <w:rPr>
          <w:rFonts w:hAnsi="宋体" w:hint="eastAsia"/>
          <w:szCs w:val="21"/>
        </w:rPr>
      </w:pPr>
      <w:r w:rsidRPr="00286042">
        <w:rPr>
          <w:rFonts w:hAnsi="宋体" w:hint="eastAsia"/>
        </w:rPr>
        <w:t>一种国家商用密码</w:t>
      </w:r>
      <w:r w:rsidR="00C843F9" w:rsidRPr="00286042">
        <w:rPr>
          <w:rFonts w:hAnsi="宋体" w:hint="eastAsia"/>
        </w:rPr>
        <w:t>分组加密算法，</w:t>
      </w:r>
      <w:r w:rsidRPr="00286042">
        <w:rPr>
          <w:rFonts w:hAnsi="宋体" w:hint="eastAsia"/>
        </w:rPr>
        <w:t>分组长度为128比特，密钥长度为128比特。</w:t>
      </w:r>
    </w:p>
    <w:p w:rsidR="00C843F9" w:rsidRPr="00286042" w:rsidRDefault="00C843F9" w:rsidP="00C843F9">
      <w:pPr>
        <w:rPr>
          <w:rFonts w:hAnsi="宋体" w:hint="eastAsia"/>
          <w:b/>
        </w:rPr>
      </w:pPr>
      <w:r w:rsidRPr="00286042">
        <w:rPr>
          <w:rFonts w:hAnsi="宋体" w:hint="eastAsia"/>
          <w:b/>
        </w:rPr>
        <w:t>3.16</w:t>
      </w:r>
    </w:p>
    <w:p w:rsidR="00C843F9" w:rsidRPr="00286042" w:rsidRDefault="00C843F9" w:rsidP="00C843F9">
      <w:pPr>
        <w:ind w:firstLine="420"/>
        <w:rPr>
          <w:rFonts w:hAnsi="宋体" w:hint="eastAsia"/>
          <w:b/>
        </w:rPr>
      </w:pPr>
      <w:r w:rsidRPr="00286042">
        <w:rPr>
          <w:rFonts w:hAnsi="宋体" w:hint="eastAsia"/>
          <w:b/>
        </w:rPr>
        <w:t>SSF33算法 SSF33 algorithm</w:t>
      </w:r>
    </w:p>
    <w:p w:rsidR="00C843F9" w:rsidRPr="00286042" w:rsidRDefault="00C843F9" w:rsidP="00C843F9">
      <w:pPr>
        <w:pStyle w:val="af5"/>
        <w:ind w:left="425" w:firstLineChars="0" w:firstLine="0"/>
        <w:rPr>
          <w:rFonts w:hAnsi="宋体" w:hint="eastAsia"/>
          <w:szCs w:val="21"/>
        </w:rPr>
      </w:pPr>
      <w:r w:rsidRPr="00286042">
        <w:rPr>
          <w:rFonts w:hAnsi="宋体" w:hint="eastAsia"/>
        </w:rPr>
        <w:t>一种国家商用密码分组加密算法，分组长度为128比特，密钥长度为128比特。</w:t>
      </w:r>
    </w:p>
    <w:p w:rsidR="00A97162" w:rsidRPr="00286042" w:rsidRDefault="00F73CCD" w:rsidP="0026333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eastAsia="黑体" w:hAnsi="宋体" w:cs="Arial" w:hint="eastAsia"/>
          <w:b/>
        </w:rPr>
      </w:pPr>
      <w:bookmarkStart w:id="14" w:name="_Toc244340916"/>
      <w:bookmarkStart w:id="15" w:name="_Toc244340917"/>
      <w:bookmarkStart w:id="16" w:name="_Toc244340918"/>
      <w:bookmarkStart w:id="17" w:name="_Toc244340919"/>
      <w:bookmarkStart w:id="18" w:name="_Toc244340921"/>
      <w:bookmarkStart w:id="19" w:name="_Toc244340922"/>
      <w:bookmarkStart w:id="20" w:name="_Toc244340923"/>
      <w:bookmarkStart w:id="21" w:name="_Toc244340924"/>
      <w:bookmarkStart w:id="22" w:name="_Toc244340925"/>
      <w:bookmarkStart w:id="23" w:name="_Toc244340927"/>
      <w:bookmarkStart w:id="24" w:name="_Toc244340928"/>
      <w:bookmarkStart w:id="25" w:name="_Toc244340930"/>
      <w:bookmarkStart w:id="26" w:name="_Toc244340931"/>
      <w:bookmarkStart w:id="27" w:name="_Toc244340933"/>
      <w:bookmarkStart w:id="28" w:name="_Toc259810609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286042">
        <w:rPr>
          <w:rFonts w:eastAsia="黑体" w:hAnsi="宋体" w:cs="Arial" w:hint="eastAsia"/>
          <w:b/>
        </w:rPr>
        <w:t>缩略语</w:t>
      </w:r>
      <w:bookmarkEnd w:id="28"/>
    </w:p>
    <w:p w:rsidR="00F73CCD" w:rsidRPr="00286042" w:rsidRDefault="00F73CCD" w:rsidP="00F73CCD">
      <w:pPr>
        <w:pStyle w:val="af5"/>
        <w:ind w:left="425" w:firstLineChars="0" w:firstLine="0"/>
        <w:rPr>
          <w:rFonts w:hAnsi="宋体" w:hint="eastAsia"/>
          <w:szCs w:val="21"/>
        </w:rPr>
      </w:pPr>
      <w:r w:rsidRPr="00286042">
        <w:rPr>
          <w:rFonts w:hAnsi="宋体"/>
          <w:szCs w:val="21"/>
        </w:rPr>
        <w:t>下列缩略语适用于本规范：</w:t>
      </w:r>
    </w:p>
    <w:p w:rsidR="00F73CCD" w:rsidRPr="00286042" w:rsidRDefault="00F73CCD" w:rsidP="00F73CCD">
      <w:pPr>
        <w:pStyle w:val="af5"/>
        <w:ind w:left="425" w:firstLineChars="0" w:firstLine="0"/>
        <w:rPr>
          <w:rFonts w:hAnsi="宋体" w:hint="eastAsia"/>
          <w:szCs w:val="21"/>
        </w:rPr>
      </w:pPr>
      <w:r w:rsidRPr="00286042">
        <w:rPr>
          <w:rFonts w:hAnsi="宋体" w:hint="eastAsia"/>
          <w:szCs w:val="21"/>
        </w:rPr>
        <w:t>API</w:t>
      </w:r>
      <w:r w:rsidRPr="00286042">
        <w:rPr>
          <w:rFonts w:hAnsi="宋体" w:hint="eastAsia"/>
          <w:szCs w:val="21"/>
        </w:rPr>
        <w:tab/>
      </w:r>
      <w:r w:rsidRPr="00286042">
        <w:rPr>
          <w:rFonts w:hAnsi="宋体" w:hint="eastAsia"/>
          <w:szCs w:val="21"/>
        </w:rPr>
        <w:tab/>
      </w:r>
      <w:r w:rsidRPr="00286042">
        <w:rPr>
          <w:rFonts w:hAnsi="宋体" w:hint="eastAsia"/>
          <w:szCs w:val="21"/>
        </w:rPr>
        <w:tab/>
      </w:r>
      <w:r w:rsidRPr="00286042">
        <w:rPr>
          <w:rFonts w:hAnsi="宋体"/>
          <w:szCs w:val="21"/>
        </w:rPr>
        <w:t>应用编程接口（Application Programming Interface）</w:t>
      </w:r>
    </w:p>
    <w:p w:rsidR="00F73CCD" w:rsidRPr="00286042" w:rsidRDefault="00F73CCD" w:rsidP="00F73CCD">
      <w:pPr>
        <w:pStyle w:val="af5"/>
        <w:ind w:left="425" w:firstLineChars="0" w:firstLine="0"/>
        <w:rPr>
          <w:rFonts w:hAnsi="宋体" w:cs="Arial" w:hint="eastAsia"/>
          <w:color w:val="000000"/>
          <w:szCs w:val="21"/>
        </w:rPr>
      </w:pPr>
      <w:r w:rsidRPr="00286042">
        <w:rPr>
          <w:rFonts w:hAnsi="宋体" w:hint="eastAsia"/>
          <w:szCs w:val="21"/>
        </w:rPr>
        <w:t>PKI</w:t>
      </w:r>
      <w:r w:rsidRPr="00286042">
        <w:rPr>
          <w:rFonts w:hAnsi="宋体" w:hint="eastAsia"/>
          <w:szCs w:val="21"/>
        </w:rPr>
        <w:tab/>
      </w:r>
      <w:r w:rsidRPr="00286042">
        <w:rPr>
          <w:rFonts w:hAnsi="宋体" w:hint="eastAsia"/>
          <w:szCs w:val="21"/>
        </w:rPr>
        <w:tab/>
      </w:r>
      <w:r w:rsidRPr="00286042">
        <w:rPr>
          <w:rFonts w:hAnsi="宋体" w:hint="eastAsia"/>
          <w:szCs w:val="21"/>
        </w:rPr>
        <w:tab/>
      </w:r>
      <w:r w:rsidRPr="00286042">
        <w:rPr>
          <w:rFonts w:hAnsi="宋体" w:cs="Arial"/>
          <w:color w:val="000000"/>
          <w:szCs w:val="21"/>
        </w:rPr>
        <w:t>公钥基础设施</w:t>
      </w:r>
      <w:r w:rsidR="00286042" w:rsidRPr="00286042">
        <w:rPr>
          <w:rFonts w:hAnsi="宋体" w:cs="Arial" w:hint="eastAsia"/>
          <w:color w:val="000000"/>
          <w:szCs w:val="21"/>
        </w:rPr>
        <w:t>（</w:t>
      </w:r>
      <w:r w:rsidRPr="00286042">
        <w:rPr>
          <w:rFonts w:hAnsi="宋体" w:cs="Arial"/>
          <w:color w:val="000000"/>
          <w:szCs w:val="21"/>
        </w:rPr>
        <w:t>Public Key Infrastructure</w:t>
      </w:r>
      <w:r w:rsidR="00286042" w:rsidRPr="00286042">
        <w:rPr>
          <w:rFonts w:hAnsi="宋体" w:cs="Arial" w:hint="eastAsia"/>
          <w:color w:val="000000"/>
          <w:szCs w:val="21"/>
        </w:rPr>
        <w:t>)</w:t>
      </w:r>
    </w:p>
    <w:p w:rsidR="004C2491" w:rsidRPr="00286042" w:rsidRDefault="004C2491" w:rsidP="004C2491">
      <w:pPr>
        <w:pStyle w:val="af5"/>
        <w:ind w:leftChars="200" w:left="1680" w:hangingChars="600" w:hanging="1260"/>
        <w:rPr>
          <w:rFonts w:hAnsi="宋体" w:hint="eastAsia"/>
        </w:rPr>
      </w:pPr>
      <w:r w:rsidRPr="00286042">
        <w:rPr>
          <w:rFonts w:hAnsi="宋体" w:hint="eastAsia"/>
          <w:szCs w:val="21"/>
        </w:rPr>
        <w:t>PKCS#1</w:t>
      </w:r>
      <w:r w:rsidRPr="00286042">
        <w:rPr>
          <w:rFonts w:hAnsi="宋体" w:hint="eastAsia"/>
          <w:szCs w:val="21"/>
        </w:rPr>
        <w:tab/>
      </w:r>
      <w:r w:rsidRPr="00286042">
        <w:rPr>
          <w:rFonts w:hAnsi="宋体"/>
          <w:szCs w:val="21"/>
        </w:rPr>
        <w:t>公钥密码使用标准</w:t>
      </w:r>
      <w:r w:rsidRPr="00286042">
        <w:rPr>
          <w:rFonts w:hAnsi="宋体" w:hint="eastAsia"/>
        </w:rPr>
        <w:t>系列规范中的第1部分，</w:t>
      </w:r>
      <w:r w:rsidRPr="00286042">
        <w:rPr>
          <w:rFonts w:hAnsi="宋体"/>
        </w:rPr>
        <w:t>定义RSA公开密钥算法加密和签名机制</w:t>
      </w:r>
      <w:r w:rsidRPr="00286042">
        <w:rPr>
          <w:rFonts w:hAnsi="宋体"/>
          <w:szCs w:val="21"/>
        </w:rPr>
        <w:t>(the Public-Key Cryptography Standard</w:t>
      </w:r>
      <w:r w:rsidRPr="00286042">
        <w:rPr>
          <w:rFonts w:hAnsi="宋体" w:hint="eastAsia"/>
          <w:szCs w:val="21"/>
        </w:rPr>
        <w:t xml:space="preserve"> Part 1</w:t>
      </w:r>
      <w:r w:rsidRPr="00286042">
        <w:rPr>
          <w:rFonts w:hAnsi="宋体"/>
          <w:szCs w:val="21"/>
        </w:rPr>
        <w:t>)</w:t>
      </w:r>
    </w:p>
    <w:p w:rsidR="004C2491" w:rsidRPr="00286042" w:rsidRDefault="004C2491" w:rsidP="004C2491">
      <w:pPr>
        <w:pStyle w:val="af5"/>
        <w:ind w:leftChars="200" w:left="1680" w:hangingChars="600" w:hanging="1260"/>
        <w:rPr>
          <w:rFonts w:hAnsi="宋体" w:hint="eastAsia"/>
          <w:szCs w:val="21"/>
        </w:rPr>
      </w:pPr>
      <w:r w:rsidRPr="00286042">
        <w:rPr>
          <w:rFonts w:hAnsi="宋体" w:hint="eastAsia"/>
          <w:szCs w:val="21"/>
        </w:rPr>
        <w:t>PKCS#5</w:t>
      </w:r>
      <w:r w:rsidRPr="00286042">
        <w:rPr>
          <w:rFonts w:hAnsi="宋体" w:hint="eastAsia"/>
          <w:szCs w:val="21"/>
        </w:rPr>
        <w:tab/>
      </w:r>
      <w:r w:rsidRPr="00286042">
        <w:rPr>
          <w:rFonts w:hAnsi="宋体"/>
          <w:szCs w:val="21"/>
        </w:rPr>
        <w:t>公钥密码使用标准</w:t>
      </w:r>
      <w:r w:rsidRPr="00286042">
        <w:rPr>
          <w:rFonts w:hAnsi="宋体" w:hint="eastAsia"/>
        </w:rPr>
        <w:t>系列规范中的第5部分，</w:t>
      </w:r>
      <w:r w:rsidRPr="00286042">
        <w:rPr>
          <w:rFonts w:hAnsi="宋体"/>
        </w:rPr>
        <w:t>描述一种利用从口令派生出来的安全密钥加密字符串的方法</w:t>
      </w:r>
      <w:r w:rsidRPr="00286042">
        <w:rPr>
          <w:rFonts w:hAnsi="宋体"/>
          <w:szCs w:val="21"/>
        </w:rPr>
        <w:t>(the Public-Key Cryptography Standard</w:t>
      </w:r>
      <w:r w:rsidRPr="00286042">
        <w:rPr>
          <w:rFonts w:hAnsi="宋体" w:hint="eastAsia"/>
          <w:szCs w:val="21"/>
        </w:rPr>
        <w:t xml:space="preserve"> Part 5</w:t>
      </w:r>
      <w:r w:rsidRPr="00286042">
        <w:rPr>
          <w:rFonts w:hAnsi="宋体"/>
          <w:szCs w:val="21"/>
        </w:rPr>
        <w:t>)</w:t>
      </w:r>
    </w:p>
    <w:p w:rsidR="00F73CCD" w:rsidRPr="00286042" w:rsidRDefault="00F73CCD" w:rsidP="00711828">
      <w:pPr>
        <w:pStyle w:val="af5"/>
        <w:ind w:left="425" w:firstLineChars="0" w:firstLine="0"/>
        <w:rPr>
          <w:rFonts w:hAnsi="宋体" w:hint="eastAsia"/>
          <w:szCs w:val="21"/>
        </w:rPr>
      </w:pPr>
      <w:r w:rsidRPr="00286042">
        <w:rPr>
          <w:rFonts w:hAnsi="宋体" w:hint="eastAsia"/>
          <w:szCs w:val="21"/>
        </w:rPr>
        <w:t>PIN</w:t>
      </w:r>
      <w:r w:rsidRPr="00286042">
        <w:rPr>
          <w:rFonts w:hAnsi="宋体" w:hint="eastAsia"/>
          <w:szCs w:val="21"/>
        </w:rPr>
        <w:tab/>
      </w:r>
      <w:r w:rsidRPr="00286042">
        <w:rPr>
          <w:rFonts w:hAnsi="宋体" w:hint="eastAsia"/>
          <w:szCs w:val="21"/>
        </w:rPr>
        <w:tab/>
      </w:r>
      <w:r w:rsidRPr="00286042">
        <w:rPr>
          <w:rFonts w:hAnsi="宋体" w:hint="eastAsia"/>
          <w:szCs w:val="21"/>
        </w:rPr>
        <w:tab/>
        <w:t>个人身份识别码</w:t>
      </w:r>
      <w:r w:rsidR="00286042" w:rsidRPr="00286042">
        <w:rPr>
          <w:rFonts w:hAnsi="宋体" w:hint="eastAsia"/>
          <w:szCs w:val="21"/>
        </w:rPr>
        <w:t>（</w:t>
      </w:r>
      <w:r w:rsidRPr="00286042">
        <w:rPr>
          <w:rFonts w:hAnsi="宋体" w:hint="eastAsia"/>
          <w:szCs w:val="21"/>
        </w:rPr>
        <w:t>Personal Identification Number</w:t>
      </w:r>
      <w:r w:rsidR="00286042" w:rsidRPr="00286042">
        <w:rPr>
          <w:rFonts w:hAnsi="宋体" w:hint="eastAsia"/>
          <w:szCs w:val="21"/>
        </w:rPr>
        <w:t>)</w:t>
      </w:r>
    </w:p>
    <w:p w:rsidR="004C2491" w:rsidRPr="00286042" w:rsidRDefault="006B009A" w:rsidP="00711828">
      <w:pPr>
        <w:pStyle w:val="af5"/>
        <w:ind w:left="425" w:firstLineChars="0" w:firstLine="0"/>
        <w:rPr>
          <w:rFonts w:hAnsi="宋体" w:hint="eastAsia"/>
          <w:szCs w:val="21"/>
        </w:rPr>
      </w:pPr>
      <w:r w:rsidRPr="00286042">
        <w:rPr>
          <w:rFonts w:hAnsi="宋体" w:hint="eastAsia"/>
          <w:szCs w:val="21"/>
        </w:rPr>
        <w:t>MAC</w:t>
      </w:r>
      <w:r w:rsidR="004C2491" w:rsidRPr="00286042">
        <w:rPr>
          <w:rFonts w:hAnsi="宋体" w:hint="eastAsia"/>
          <w:szCs w:val="21"/>
        </w:rPr>
        <w:tab/>
      </w:r>
      <w:r w:rsidR="004C2491" w:rsidRPr="00286042">
        <w:rPr>
          <w:rFonts w:hAnsi="宋体" w:hint="eastAsia"/>
          <w:szCs w:val="21"/>
        </w:rPr>
        <w:tab/>
      </w:r>
      <w:r w:rsidR="004C2491" w:rsidRPr="00286042">
        <w:rPr>
          <w:rFonts w:hAnsi="宋体"/>
          <w:szCs w:val="21"/>
        </w:rPr>
        <w:t>消息</w:t>
      </w:r>
      <w:r w:rsidR="001B56F7" w:rsidRPr="00286042">
        <w:rPr>
          <w:rFonts w:hAnsi="宋体" w:hint="eastAsia"/>
          <w:szCs w:val="21"/>
        </w:rPr>
        <w:t>鉴别</w:t>
      </w:r>
      <w:r w:rsidR="004C2491" w:rsidRPr="00286042">
        <w:rPr>
          <w:rFonts w:hAnsi="宋体"/>
          <w:szCs w:val="21"/>
        </w:rPr>
        <w:t>码</w:t>
      </w:r>
      <w:r w:rsidR="004C2491" w:rsidRPr="00286042">
        <w:rPr>
          <w:rFonts w:hAnsi="宋体" w:hint="eastAsia"/>
          <w:szCs w:val="21"/>
        </w:rPr>
        <w:t>（</w:t>
      </w:r>
      <w:r w:rsidR="004C2491" w:rsidRPr="00286042">
        <w:rPr>
          <w:rFonts w:hAnsi="宋体"/>
          <w:szCs w:val="21"/>
        </w:rPr>
        <w:t>Message Authentication Code</w:t>
      </w:r>
      <w:r w:rsidR="004C2491" w:rsidRPr="00286042">
        <w:rPr>
          <w:rFonts w:hAnsi="宋体" w:hint="eastAsia"/>
          <w:szCs w:val="21"/>
        </w:rPr>
        <w:t>）</w:t>
      </w:r>
    </w:p>
    <w:p w:rsidR="00972160" w:rsidRPr="00286042" w:rsidRDefault="00972160" w:rsidP="00711828">
      <w:pPr>
        <w:pStyle w:val="af5"/>
        <w:ind w:left="425" w:firstLineChars="0" w:firstLine="0"/>
        <w:rPr>
          <w:rFonts w:hAnsi="宋体" w:hint="eastAsia"/>
          <w:szCs w:val="21"/>
        </w:rPr>
      </w:pPr>
      <w:r w:rsidRPr="00286042">
        <w:rPr>
          <w:rFonts w:hAnsi="宋体" w:hint="eastAsia"/>
          <w:szCs w:val="21"/>
        </w:rPr>
        <w:t>ECC</w:t>
      </w:r>
      <w:r w:rsidR="008150B8" w:rsidRPr="00286042">
        <w:rPr>
          <w:rFonts w:hAnsi="宋体" w:hint="eastAsia"/>
          <w:szCs w:val="21"/>
        </w:rPr>
        <w:tab/>
      </w:r>
      <w:r w:rsidR="008150B8" w:rsidRPr="00286042">
        <w:rPr>
          <w:rFonts w:hAnsi="宋体" w:hint="eastAsia"/>
          <w:szCs w:val="21"/>
        </w:rPr>
        <w:tab/>
      </w:r>
      <w:r w:rsidR="008150B8" w:rsidRPr="00286042">
        <w:rPr>
          <w:rFonts w:hAnsi="宋体" w:hint="eastAsia"/>
          <w:szCs w:val="21"/>
        </w:rPr>
        <w:tab/>
      </w:r>
      <w:r w:rsidR="008150B8" w:rsidRPr="00286042">
        <w:rPr>
          <w:rFonts w:hAnsi="宋体" w:hint="eastAsia"/>
        </w:rPr>
        <w:t>椭圆曲线密码算法（Elliptic Curve Cryptography）</w:t>
      </w:r>
    </w:p>
    <w:p w:rsidR="00A97162" w:rsidRPr="00286042" w:rsidRDefault="00A97162" w:rsidP="0026333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eastAsia="黑体" w:hAnsi="宋体" w:cs="Arial" w:hint="eastAsia"/>
          <w:b/>
        </w:rPr>
      </w:pPr>
      <w:bookmarkStart w:id="29" w:name="_Toc244340935"/>
      <w:bookmarkStart w:id="30" w:name="_Toc243338846"/>
      <w:bookmarkStart w:id="31" w:name="_Toc243339123"/>
      <w:bookmarkStart w:id="32" w:name="_Toc139105585"/>
      <w:bookmarkStart w:id="33" w:name="_Toc259810610"/>
      <w:bookmarkEnd w:id="29"/>
      <w:bookmarkEnd w:id="30"/>
      <w:bookmarkEnd w:id="31"/>
      <w:r w:rsidRPr="00286042">
        <w:rPr>
          <w:rFonts w:eastAsia="黑体" w:hAnsi="宋体" w:cs="Arial" w:hint="eastAsia"/>
          <w:b/>
        </w:rPr>
        <w:t>结构模型</w:t>
      </w:r>
      <w:bookmarkEnd w:id="32"/>
      <w:bookmarkEnd w:id="33"/>
    </w:p>
    <w:p w:rsidR="00A97162" w:rsidRPr="00286042" w:rsidRDefault="00C634A5" w:rsidP="00263330">
      <w:pPr>
        <w:numPr>
          <w:ilvl w:val="1"/>
          <w:numId w:val="1"/>
        </w:numPr>
        <w:tabs>
          <w:tab w:val="clear" w:pos="576"/>
          <w:tab w:val="num" w:pos="0"/>
        </w:tabs>
        <w:ind w:left="992" w:hanging="992"/>
        <w:outlineLvl w:val="1"/>
        <w:rPr>
          <w:rFonts w:eastAsia="黑体" w:hAnsi="宋体" w:cs="Arial" w:hint="eastAsia"/>
          <w:b/>
        </w:rPr>
      </w:pPr>
      <w:bookmarkStart w:id="34" w:name="_Toc259810611"/>
      <w:r w:rsidRPr="00286042">
        <w:rPr>
          <w:rFonts w:eastAsia="黑体" w:hAnsi="宋体" w:cs="Arial" w:hint="eastAsia"/>
          <w:b/>
        </w:rPr>
        <w:t>层次关系</w:t>
      </w:r>
      <w:bookmarkEnd w:id="34"/>
    </w:p>
    <w:p w:rsidR="00FC544C" w:rsidRPr="00286042" w:rsidRDefault="00E71A14" w:rsidP="00F44659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智能IC卡及智能密码钥匙</w:t>
      </w:r>
      <w:r w:rsidR="00176E9B" w:rsidRPr="00286042">
        <w:rPr>
          <w:rFonts w:hAnsi="宋体" w:hint="eastAsia"/>
        </w:rPr>
        <w:t>密码</w:t>
      </w:r>
      <w:r w:rsidR="0022183D" w:rsidRPr="00286042">
        <w:rPr>
          <w:rFonts w:hAnsi="宋体" w:hint="eastAsia"/>
        </w:rPr>
        <w:t>应用接口位于智能IC卡及智能密码钥匙应用程序与设备之间，如</w:t>
      </w:r>
      <w:r w:rsidR="00977E6D" w:rsidRPr="00286042">
        <w:rPr>
          <w:rFonts w:hAnsi="宋体" w:hint="eastAsia"/>
        </w:rPr>
        <w:t>图1</w:t>
      </w:r>
      <w:r w:rsidR="0022183D" w:rsidRPr="00286042">
        <w:rPr>
          <w:rFonts w:hAnsi="宋体" w:hint="eastAsia"/>
        </w:rPr>
        <w:t>所示。</w:t>
      </w:r>
    </w:p>
    <w:p w:rsidR="00F44659" w:rsidRPr="00286042" w:rsidRDefault="0022183D" w:rsidP="00F44659">
      <w:pPr>
        <w:ind w:firstLineChars="200" w:firstLine="420"/>
        <w:rPr>
          <w:rFonts w:hAnsi="宋体" w:hint="eastAsia"/>
        </w:rPr>
      </w:pPr>
      <w:r w:rsidRPr="00286042">
        <w:rPr>
          <w:rFonts w:hAnsi="宋体"/>
        </w:rPr>
        <w:br w:type="page"/>
      </w:r>
    </w:p>
    <w:p w:rsidR="00961A67" w:rsidRPr="00286042" w:rsidRDefault="002373F9">
      <w:pPr>
        <w:jc w:val="center"/>
        <w:rPr>
          <w:rFonts w:hAnsi="宋体" w:hint="eastAsia"/>
        </w:rPr>
      </w:pPr>
      <w:r w:rsidRPr="00286042">
        <w:rPr>
          <w:rFonts w:hAnsi="宋体" w:hint="eastAsia"/>
        </w:rPr>
        <w:object w:dxaOrig="6895" w:dyaOrig="5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264pt" o:ole="">
            <v:imagedata r:id="rId11" o:title=""/>
          </v:shape>
          <o:OLEObject Type="Embed" ProgID="Visio.Drawing.11" ShapeID="_x0000_i1025" DrawAspect="Content" ObjectID="_1471337483" r:id="rId12"/>
        </w:object>
      </w:r>
    </w:p>
    <w:p w:rsidR="00A97162" w:rsidRPr="00286042" w:rsidRDefault="00A97162" w:rsidP="00FF6CB0">
      <w:pPr>
        <w:spacing w:line="480" w:lineRule="auto"/>
        <w:jc w:val="center"/>
        <w:rPr>
          <w:rFonts w:hAnsi="宋体" w:hint="eastAsia"/>
        </w:rPr>
      </w:pPr>
      <w:r w:rsidRPr="00286042">
        <w:rPr>
          <w:rFonts w:hAnsi="宋体" w:hint="eastAsia"/>
        </w:rPr>
        <w:t>图1</w:t>
      </w:r>
      <w:r w:rsidR="0022183D" w:rsidRPr="00286042">
        <w:rPr>
          <w:rFonts w:hAnsi="宋体" w:hint="eastAsia"/>
        </w:rPr>
        <w:t>接口</w:t>
      </w:r>
      <w:r w:rsidR="00C634A5" w:rsidRPr="00286042">
        <w:rPr>
          <w:rFonts w:hAnsi="宋体" w:hint="eastAsia"/>
        </w:rPr>
        <w:t>在应用层次关系中的位置</w:t>
      </w:r>
    </w:p>
    <w:p w:rsidR="00C634A5" w:rsidRPr="00286042" w:rsidRDefault="00C634A5" w:rsidP="00263330">
      <w:pPr>
        <w:numPr>
          <w:ilvl w:val="1"/>
          <w:numId w:val="1"/>
        </w:numPr>
        <w:tabs>
          <w:tab w:val="clear" w:pos="576"/>
          <w:tab w:val="num" w:pos="0"/>
        </w:tabs>
        <w:ind w:left="992" w:hanging="992"/>
        <w:outlineLvl w:val="1"/>
        <w:rPr>
          <w:rFonts w:eastAsia="黑体" w:hAnsi="宋体" w:cs="Arial" w:hint="eastAsia"/>
          <w:b/>
        </w:rPr>
      </w:pPr>
      <w:bookmarkStart w:id="35" w:name="_Toc259810612"/>
      <w:r w:rsidRPr="00286042">
        <w:rPr>
          <w:rFonts w:eastAsia="黑体" w:hAnsi="宋体" w:cs="Arial" w:hint="eastAsia"/>
          <w:b/>
        </w:rPr>
        <w:t>设备的应用结构</w:t>
      </w:r>
      <w:bookmarkEnd w:id="35"/>
    </w:p>
    <w:p w:rsidR="00F56F0F" w:rsidRPr="00286042" w:rsidRDefault="007C1ED1" w:rsidP="00F56F0F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一个</w:t>
      </w:r>
      <w:r w:rsidR="0082387B" w:rsidRPr="00286042">
        <w:rPr>
          <w:rFonts w:hAnsi="宋体" w:hint="eastAsia"/>
        </w:rPr>
        <w:t>设备中</w:t>
      </w:r>
      <w:r w:rsidR="00F56F0F" w:rsidRPr="00286042">
        <w:rPr>
          <w:rFonts w:hAnsi="宋体" w:hint="eastAsia"/>
        </w:rPr>
        <w:t>存在</w:t>
      </w:r>
      <w:r w:rsidR="0079727D" w:rsidRPr="00286042">
        <w:rPr>
          <w:rFonts w:hAnsi="宋体" w:hint="eastAsia"/>
        </w:rPr>
        <w:t>设备认证密钥</w:t>
      </w:r>
      <w:r w:rsidR="00A16241" w:rsidRPr="00286042">
        <w:rPr>
          <w:rFonts w:hAnsi="宋体" w:hint="eastAsia"/>
        </w:rPr>
        <w:t>和</w:t>
      </w:r>
      <w:r w:rsidR="0082387B" w:rsidRPr="00286042">
        <w:rPr>
          <w:rFonts w:hAnsi="宋体" w:hint="eastAsia"/>
        </w:rPr>
        <w:t>多个应用</w:t>
      </w:r>
      <w:r w:rsidR="00F56F0F" w:rsidRPr="00286042">
        <w:rPr>
          <w:rFonts w:hAnsi="宋体" w:hint="eastAsia"/>
        </w:rPr>
        <w:t>，应用之间相互独立</w:t>
      </w:r>
      <w:r w:rsidR="0082387B" w:rsidRPr="00286042">
        <w:rPr>
          <w:rFonts w:hAnsi="宋体" w:hint="eastAsia"/>
        </w:rPr>
        <w:t>。</w:t>
      </w:r>
      <w:r w:rsidR="00A16241" w:rsidRPr="00286042">
        <w:rPr>
          <w:rFonts w:hAnsi="宋体" w:hint="eastAsia"/>
        </w:rPr>
        <w:t>设备的逻辑结构如图2所示。</w:t>
      </w:r>
    </w:p>
    <w:p w:rsidR="00642A52" w:rsidRPr="00286042" w:rsidRDefault="002373F9" w:rsidP="00642A52">
      <w:pPr>
        <w:ind w:firstLineChars="200" w:firstLine="420"/>
        <w:jc w:val="center"/>
        <w:rPr>
          <w:rFonts w:hAnsi="宋体" w:hint="eastAsia"/>
        </w:rPr>
      </w:pPr>
      <w:r w:rsidRPr="00286042">
        <w:rPr>
          <w:rFonts w:hAnsi="宋体"/>
        </w:rPr>
        <w:object w:dxaOrig="2210" w:dyaOrig="3314">
          <v:shape id="_x0000_i1026" type="#_x0000_t75" style="width:110.25pt;height:165.75pt" o:ole="">
            <v:imagedata r:id="rId13" o:title=""/>
          </v:shape>
          <o:OLEObject Type="Embed" ProgID="Visio.Drawing.11" ShapeID="_x0000_i1026" DrawAspect="Content" ObjectID="_1471337484" r:id="rId14"/>
        </w:object>
      </w:r>
    </w:p>
    <w:p w:rsidR="00642A52" w:rsidRPr="00286042" w:rsidRDefault="00642A52" w:rsidP="00642A52">
      <w:pPr>
        <w:ind w:firstLineChars="200" w:firstLine="420"/>
        <w:jc w:val="center"/>
        <w:rPr>
          <w:rFonts w:hAnsi="宋体" w:hint="eastAsia"/>
        </w:rPr>
      </w:pPr>
      <w:r w:rsidRPr="00286042">
        <w:rPr>
          <w:rFonts w:hAnsi="宋体" w:hint="eastAsia"/>
        </w:rPr>
        <w:t>图2 设备逻辑结构</w:t>
      </w:r>
    </w:p>
    <w:p w:rsidR="00A16241" w:rsidRPr="00286042" w:rsidRDefault="00A16241" w:rsidP="00A16241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应用由管理员PIN、用户PIN、文件和容器组成，可以存在多个文件和多个容器。</w:t>
      </w:r>
    </w:p>
    <w:p w:rsidR="00F56F0F" w:rsidRPr="00286042" w:rsidRDefault="00F56F0F" w:rsidP="009451A6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每个应用维护各自的与管理员PIN和用户PIN相关的权限状态。</w:t>
      </w:r>
    </w:p>
    <w:p w:rsidR="00A16241" w:rsidRPr="00286042" w:rsidRDefault="00A16241" w:rsidP="009451A6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应用的逻辑结构如图3所示。</w:t>
      </w:r>
    </w:p>
    <w:p w:rsidR="00C564B1" w:rsidRPr="00286042" w:rsidRDefault="00C12236" w:rsidP="009451A6">
      <w:pPr>
        <w:ind w:firstLineChars="200" w:firstLine="420"/>
        <w:rPr>
          <w:rFonts w:hAnsi="宋体" w:hint="eastAsia"/>
        </w:rPr>
      </w:pPr>
      <w:r w:rsidRPr="00286042">
        <w:rPr>
          <w:rFonts w:hAnsi="宋体"/>
        </w:rPr>
        <w:object w:dxaOrig="7709" w:dyaOrig="8049">
          <v:shape id="_x0000_i1027" type="#_x0000_t75" style="width:385.5pt;height:402.75pt" o:ole="">
            <v:imagedata r:id="rId15" o:title=""/>
          </v:shape>
          <o:OLEObject Type="Embed" ProgID="Visio.Drawing.11" ShapeID="_x0000_i1027" DrawAspect="Content" ObjectID="_1471337485" r:id="rId16"/>
        </w:object>
      </w:r>
    </w:p>
    <w:p w:rsidR="00F44659" w:rsidRPr="00286042" w:rsidRDefault="00F44659" w:rsidP="00F44659">
      <w:pPr>
        <w:ind w:firstLineChars="200" w:firstLine="420"/>
        <w:jc w:val="center"/>
        <w:rPr>
          <w:rFonts w:hAnsi="宋体" w:hint="eastAsia"/>
        </w:rPr>
      </w:pPr>
      <w:r w:rsidRPr="00286042">
        <w:rPr>
          <w:rFonts w:hAnsi="宋体" w:hint="eastAsia"/>
        </w:rPr>
        <w:t>图</w:t>
      </w:r>
      <w:r w:rsidR="00A16241" w:rsidRPr="00286042">
        <w:rPr>
          <w:rFonts w:hAnsi="宋体" w:hint="eastAsia"/>
        </w:rPr>
        <w:t>3</w:t>
      </w:r>
      <w:r w:rsidRPr="00286042">
        <w:rPr>
          <w:rFonts w:hAnsi="宋体" w:hint="eastAsia"/>
        </w:rPr>
        <w:t xml:space="preserve"> 应用</w:t>
      </w:r>
      <w:r w:rsidR="002406F1" w:rsidRPr="00286042">
        <w:rPr>
          <w:rFonts w:hAnsi="宋体" w:hint="eastAsia"/>
        </w:rPr>
        <w:t>逻辑</w:t>
      </w:r>
      <w:r w:rsidRPr="00286042">
        <w:rPr>
          <w:rFonts w:hAnsi="宋体" w:hint="eastAsia"/>
        </w:rPr>
        <w:t>结构图</w:t>
      </w:r>
    </w:p>
    <w:p w:rsidR="00F47A9F" w:rsidRPr="00286042" w:rsidRDefault="00F47A9F" w:rsidP="00B729C5">
      <w:pPr>
        <w:ind w:firstLineChars="200" w:firstLine="420"/>
        <w:rPr>
          <w:rFonts w:hAnsi="宋体" w:hint="eastAsia"/>
        </w:rPr>
      </w:pPr>
      <w:bookmarkStart w:id="36" w:name="_Toc139105586"/>
    </w:p>
    <w:p w:rsidR="00F86E57" w:rsidRPr="00286042" w:rsidRDefault="004B4839" w:rsidP="00F86E57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容器中存</w:t>
      </w:r>
      <w:r w:rsidR="006B009A" w:rsidRPr="00286042">
        <w:rPr>
          <w:rFonts w:hAnsi="宋体" w:hint="eastAsia"/>
        </w:rPr>
        <w:t>放</w:t>
      </w:r>
      <w:r w:rsidR="00F86E57" w:rsidRPr="00286042">
        <w:rPr>
          <w:rFonts w:hAnsi="宋体" w:hint="eastAsia"/>
        </w:rPr>
        <w:t>加密密钥对</w:t>
      </w:r>
      <w:r w:rsidR="006B009A" w:rsidRPr="00286042">
        <w:rPr>
          <w:rFonts w:hAnsi="宋体" w:hint="eastAsia"/>
        </w:rPr>
        <w:t>、</w:t>
      </w:r>
      <w:r w:rsidR="00F86E57" w:rsidRPr="00286042">
        <w:rPr>
          <w:rFonts w:hAnsi="宋体" w:hint="eastAsia"/>
        </w:rPr>
        <w:t>签名密钥对</w:t>
      </w:r>
      <w:r w:rsidR="006B009A" w:rsidRPr="00286042">
        <w:rPr>
          <w:rFonts w:hAnsi="宋体" w:hint="eastAsia"/>
        </w:rPr>
        <w:t>和会话密钥</w:t>
      </w:r>
      <w:r w:rsidR="00F86E57" w:rsidRPr="00286042">
        <w:rPr>
          <w:rFonts w:hAnsi="宋体" w:hint="eastAsia"/>
        </w:rPr>
        <w:t>。其中加密密钥</w:t>
      </w:r>
      <w:r w:rsidR="00F56F0F" w:rsidRPr="00286042">
        <w:rPr>
          <w:rFonts w:hAnsi="宋体" w:hint="eastAsia"/>
        </w:rPr>
        <w:t>对用于</w:t>
      </w:r>
      <w:r w:rsidR="00F86E57" w:rsidRPr="00286042">
        <w:rPr>
          <w:rFonts w:hAnsi="宋体" w:hint="eastAsia"/>
        </w:rPr>
        <w:t>保护会话密钥</w:t>
      </w:r>
      <w:r w:rsidR="006B009A" w:rsidRPr="00286042">
        <w:rPr>
          <w:rFonts w:hAnsi="宋体" w:hint="eastAsia"/>
        </w:rPr>
        <w:t>，</w:t>
      </w:r>
      <w:r w:rsidR="00F86E57" w:rsidRPr="00286042">
        <w:rPr>
          <w:rFonts w:hAnsi="宋体" w:hint="eastAsia"/>
        </w:rPr>
        <w:t>签名</w:t>
      </w:r>
      <w:r w:rsidR="00F56F0F" w:rsidRPr="00286042">
        <w:rPr>
          <w:rFonts w:hAnsi="宋体" w:hint="eastAsia"/>
        </w:rPr>
        <w:t>密钥对用于数字</w:t>
      </w:r>
      <w:r w:rsidR="001056A1" w:rsidRPr="00286042">
        <w:rPr>
          <w:rFonts w:hAnsi="宋体" w:hint="eastAsia"/>
        </w:rPr>
        <w:t>签名</w:t>
      </w:r>
      <w:r w:rsidR="00F56F0F" w:rsidRPr="00286042">
        <w:rPr>
          <w:rFonts w:hAnsi="宋体" w:hint="eastAsia"/>
        </w:rPr>
        <w:t>和验证</w:t>
      </w:r>
      <w:r w:rsidR="006B009A" w:rsidRPr="00286042">
        <w:rPr>
          <w:rFonts w:hAnsi="宋体" w:hint="eastAsia"/>
        </w:rPr>
        <w:t>，会话密钥用于数据加解密和MAC运算。</w:t>
      </w:r>
      <w:r w:rsidR="007417E7" w:rsidRPr="00286042">
        <w:rPr>
          <w:rFonts w:hAnsi="宋体" w:hint="eastAsia"/>
        </w:rPr>
        <w:t>其中，签名密钥对由内部产生，加密密钥对由外部产生并安全导入，会话密钥可由内部产生或者由外部产生并安全导入。</w:t>
      </w:r>
    </w:p>
    <w:p w:rsidR="00A97162" w:rsidRPr="00286042" w:rsidRDefault="00411A50" w:rsidP="0026333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eastAsia="黑体" w:hAnsi="宋体" w:cs="Arial" w:hint="eastAsia"/>
          <w:b/>
        </w:rPr>
      </w:pPr>
      <w:bookmarkStart w:id="37" w:name="_Toc139105590"/>
      <w:bookmarkStart w:id="38" w:name="_Toc259810613"/>
      <w:bookmarkEnd w:id="36"/>
      <w:r w:rsidRPr="00286042">
        <w:rPr>
          <w:rFonts w:eastAsia="黑体" w:hAnsi="宋体" w:cs="Arial" w:hint="eastAsia"/>
          <w:b/>
        </w:rPr>
        <w:t>数据类型定义</w:t>
      </w:r>
      <w:bookmarkEnd w:id="37"/>
      <w:bookmarkEnd w:id="38"/>
    </w:p>
    <w:p w:rsidR="00143146" w:rsidRPr="00286042" w:rsidRDefault="00143146" w:rsidP="00D0771B">
      <w:pPr>
        <w:numPr>
          <w:ilvl w:val="1"/>
          <w:numId w:val="1"/>
        </w:numPr>
        <w:tabs>
          <w:tab w:val="clear" w:pos="576"/>
          <w:tab w:val="num" w:pos="0"/>
        </w:tabs>
        <w:ind w:left="992" w:hanging="992"/>
        <w:outlineLvl w:val="1"/>
        <w:rPr>
          <w:rFonts w:eastAsia="黑体" w:hAnsi="宋体" w:cs="Arial" w:hint="eastAsia"/>
          <w:b/>
        </w:rPr>
      </w:pPr>
      <w:bookmarkStart w:id="39" w:name="_Toc139105591"/>
      <w:bookmarkStart w:id="40" w:name="_Toc211247298"/>
      <w:bookmarkStart w:id="41" w:name="_Toc259810614"/>
      <w:r w:rsidRPr="00286042">
        <w:rPr>
          <w:rFonts w:eastAsia="黑体" w:hAnsi="宋体" w:cs="Arial" w:hint="eastAsia"/>
          <w:b/>
        </w:rPr>
        <w:t>算法标识</w:t>
      </w:r>
      <w:bookmarkEnd w:id="40"/>
      <w:bookmarkEnd w:id="41"/>
    </w:p>
    <w:p w:rsidR="00143146" w:rsidRPr="00286042" w:rsidRDefault="00143146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42" w:name="_Toc259810615"/>
      <w:r w:rsidRPr="00286042">
        <w:rPr>
          <w:rFonts w:eastAsia="黑体" w:hAnsi="宋体" w:cs="Arial" w:hint="eastAsia"/>
          <w:b/>
        </w:rPr>
        <w:t>分组密码算法标识</w:t>
      </w:r>
      <w:bookmarkEnd w:id="42"/>
    </w:p>
    <w:p w:rsidR="00143146" w:rsidRPr="00286042" w:rsidRDefault="00143146" w:rsidP="00143146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分组密码算法标识包含密码算法的类型</w:t>
      </w:r>
      <w:r w:rsidR="00C678B5" w:rsidRPr="00286042">
        <w:rPr>
          <w:rFonts w:hAnsi="宋体" w:hint="eastAsia"/>
        </w:rPr>
        <w:t>和</w:t>
      </w:r>
      <w:r w:rsidRPr="00286042">
        <w:rPr>
          <w:rFonts w:hAnsi="宋体" w:hint="eastAsia"/>
        </w:rPr>
        <w:t>加密模式。</w:t>
      </w:r>
    </w:p>
    <w:p w:rsidR="00143146" w:rsidRPr="00286042" w:rsidRDefault="00143146" w:rsidP="00143146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分组密码算法标识的编码规则为：从低位到高位，第0位到第7位按位表示分组密码算法工作模式，第8位到第31</w:t>
      </w:r>
      <w:r w:rsidR="004D40C7" w:rsidRPr="00286042">
        <w:rPr>
          <w:rFonts w:hAnsi="宋体" w:hint="eastAsia"/>
        </w:rPr>
        <w:t>位按位表示分组密码算法</w:t>
      </w:r>
      <w:r w:rsidR="00C678B5" w:rsidRPr="00286042">
        <w:rPr>
          <w:rFonts w:hAnsi="宋体" w:hint="eastAsia"/>
        </w:rPr>
        <w:t>类型</w:t>
      </w:r>
      <w:r w:rsidR="004D40C7" w:rsidRPr="00286042">
        <w:rPr>
          <w:rFonts w:hAnsi="宋体" w:hint="eastAsia"/>
        </w:rPr>
        <w:t>，</w:t>
      </w:r>
      <w:r w:rsidRPr="00286042">
        <w:rPr>
          <w:rFonts w:hAnsi="宋体" w:hint="eastAsia"/>
        </w:rPr>
        <w:t>分组密码算法的标识如表1所示。</w:t>
      </w:r>
    </w:p>
    <w:p w:rsidR="00143146" w:rsidRPr="00286042" w:rsidRDefault="00926B98" w:rsidP="0035389D">
      <w:pPr>
        <w:keepNext/>
        <w:numPr>
          <w:ilvl w:val="0"/>
          <w:numId w:val="6"/>
        </w:numPr>
        <w:jc w:val="center"/>
        <w:rPr>
          <w:rFonts w:hAnsi="宋体" w:hint="eastAsia"/>
        </w:rPr>
      </w:pPr>
      <w:r w:rsidRPr="00286042">
        <w:rPr>
          <w:rFonts w:hAnsi="宋体" w:hint="eastAsia"/>
        </w:rPr>
        <w:t xml:space="preserve"> </w:t>
      </w:r>
      <w:r w:rsidR="00D539EF" w:rsidRPr="00286042">
        <w:rPr>
          <w:rFonts w:hAnsi="宋体" w:hint="eastAsia"/>
        </w:rPr>
        <w:t>分组密码算法标识表</w:t>
      </w:r>
    </w:p>
    <w:tbl>
      <w:tblPr>
        <w:tblW w:w="8280" w:type="dxa"/>
        <w:tblInd w:w="3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520"/>
        <w:gridCol w:w="1800"/>
        <w:gridCol w:w="3960"/>
      </w:tblGrid>
      <w:tr w:rsidR="00143146" w:rsidRPr="00286042" w:rsidTr="00A94B5E"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143146" w:rsidRPr="00286042" w:rsidRDefault="00143146" w:rsidP="00E835CB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标签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143146" w:rsidRPr="00286042" w:rsidRDefault="00143146" w:rsidP="00E835CB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标识符</w:t>
            </w:r>
          </w:p>
        </w:tc>
        <w:tc>
          <w:tcPr>
            <w:tcW w:w="39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143146" w:rsidRPr="00286042" w:rsidRDefault="00143146" w:rsidP="00E835CB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描述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SGD_SM1_ECB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0x00000</w:t>
            </w:r>
            <w:r w:rsidRPr="00286042">
              <w:rPr>
                <w:rFonts w:hAnsi="宋体" w:hint="eastAsia"/>
              </w:rPr>
              <w:t>1</w:t>
            </w:r>
            <w:r w:rsidRPr="00286042">
              <w:rPr>
                <w:rFonts w:hAnsi="宋体"/>
              </w:rPr>
              <w:t>01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SM1算法ECB加密模式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SGD_SM1_CBC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0x00000</w:t>
            </w:r>
            <w:r w:rsidRPr="00286042">
              <w:rPr>
                <w:rFonts w:hAnsi="宋体" w:hint="eastAsia"/>
              </w:rPr>
              <w:t>1</w:t>
            </w:r>
            <w:r w:rsidRPr="00286042">
              <w:rPr>
                <w:rFonts w:hAnsi="宋体"/>
              </w:rPr>
              <w:t>0</w:t>
            </w:r>
            <w:r w:rsidRPr="00286042">
              <w:rPr>
                <w:rFonts w:hAnsi="宋体" w:hint="eastAsia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SM1算法CBC加密模式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SGD_SM1_CFB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0x00000</w:t>
            </w:r>
            <w:r w:rsidRPr="00286042">
              <w:rPr>
                <w:rFonts w:hAnsi="宋体" w:hint="eastAsia"/>
              </w:rPr>
              <w:t>1</w:t>
            </w:r>
            <w:r w:rsidRPr="00286042">
              <w:rPr>
                <w:rFonts w:hAnsi="宋体"/>
              </w:rPr>
              <w:t>0</w:t>
            </w:r>
            <w:r w:rsidRPr="00286042">
              <w:rPr>
                <w:rFonts w:hAnsi="宋体" w:hint="eastAsia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SM1算法CFB加密模式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SGD_SM1_OFB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0x00000</w:t>
            </w:r>
            <w:r w:rsidRPr="00286042">
              <w:rPr>
                <w:rFonts w:hAnsi="宋体" w:hint="eastAsia"/>
              </w:rPr>
              <w:t>1</w:t>
            </w:r>
            <w:r w:rsidRPr="00286042">
              <w:rPr>
                <w:rFonts w:hAnsi="宋体"/>
              </w:rPr>
              <w:t>0</w:t>
            </w:r>
            <w:r w:rsidRPr="00286042">
              <w:rPr>
                <w:rFonts w:hAnsi="宋体" w:hint="eastAsia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SM1算法OFB加密模式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SGD_SM1_MAC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0x00000</w:t>
            </w:r>
            <w:r w:rsidRPr="00286042">
              <w:rPr>
                <w:rFonts w:hAnsi="宋体" w:hint="eastAsia"/>
              </w:rPr>
              <w:t>110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SM1算法MAC运算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SGD_SSF33_ECB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0x00000</w:t>
            </w:r>
            <w:r w:rsidRPr="00286042">
              <w:rPr>
                <w:rFonts w:hAnsi="宋体" w:hint="eastAsia"/>
              </w:rPr>
              <w:t>2</w:t>
            </w:r>
            <w:r w:rsidRPr="00286042">
              <w:rPr>
                <w:rFonts w:hAnsi="宋体"/>
              </w:rPr>
              <w:t>01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SSF33算法ECB加密模式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lastRenderedPageBreak/>
              <w:t>SGD_SSF33_CBC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0x00000</w:t>
            </w:r>
            <w:r w:rsidRPr="00286042">
              <w:rPr>
                <w:rFonts w:hAnsi="宋体" w:hint="eastAsia"/>
              </w:rPr>
              <w:t>2</w:t>
            </w:r>
            <w:r w:rsidRPr="00286042">
              <w:rPr>
                <w:rFonts w:hAnsi="宋体"/>
              </w:rPr>
              <w:t>0</w:t>
            </w:r>
            <w:r w:rsidRPr="00286042">
              <w:rPr>
                <w:rFonts w:hAnsi="宋体" w:hint="eastAsia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SSF33算法CBC加密模式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SGD_SSF33_CFB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0x00000</w:t>
            </w:r>
            <w:r w:rsidRPr="00286042">
              <w:rPr>
                <w:rFonts w:hAnsi="宋体" w:hint="eastAsia"/>
              </w:rPr>
              <w:t>2</w:t>
            </w:r>
            <w:r w:rsidRPr="00286042">
              <w:rPr>
                <w:rFonts w:hAnsi="宋体"/>
              </w:rPr>
              <w:t>0</w:t>
            </w:r>
            <w:r w:rsidRPr="00286042">
              <w:rPr>
                <w:rFonts w:hAnsi="宋体" w:hint="eastAsia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SSF33算法CFB加密模式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SGD_SSF33_OFB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0x00000</w:t>
            </w:r>
            <w:r w:rsidRPr="00286042">
              <w:rPr>
                <w:rFonts w:hAnsi="宋体" w:hint="eastAsia"/>
              </w:rPr>
              <w:t>2</w:t>
            </w:r>
            <w:r w:rsidRPr="00286042">
              <w:rPr>
                <w:rFonts w:hAnsi="宋体"/>
              </w:rPr>
              <w:t>0</w:t>
            </w:r>
            <w:r w:rsidRPr="00286042">
              <w:rPr>
                <w:rFonts w:hAnsi="宋体" w:hint="eastAsia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SSF33算法OFB加密模式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SGD_SSF33_MAC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/>
              </w:rPr>
            </w:pPr>
            <w:r w:rsidRPr="00286042">
              <w:rPr>
                <w:rFonts w:hAnsi="宋体"/>
              </w:rPr>
              <w:t>0x00000</w:t>
            </w:r>
            <w:r w:rsidRPr="00286042">
              <w:rPr>
                <w:rFonts w:hAnsi="宋体" w:hint="eastAsia"/>
              </w:rPr>
              <w:t>210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SSF33算法MAC运算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SGD_SMS4_ECB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0x00000</w:t>
            </w:r>
            <w:r w:rsidRPr="00286042">
              <w:rPr>
                <w:rFonts w:hAnsi="宋体" w:hint="eastAsia"/>
              </w:rPr>
              <w:t>4</w:t>
            </w:r>
            <w:r w:rsidRPr="00286042">
              <w:rPr>
                <w:rFonts w:hAnsi="宋体"/>
              </w:rPr>
              <w:t>01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SMS4算法ECB加密模式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SGD_SMS4_CBC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0x00000</w:t>
            </w:r>
            <w:r w:rsidRPr="00286042">
              <w:rPr>
                <w:rFonts w:hAnsi="宋体" w:hint="eastAsia"/>
              </w:rPr>
              <w:t>4</w:t>
            </w:r>
            <w:r w:rsidRPr="00286042">
              <w:rPr>
                <w:rFonts w:hAnsi="宋体"/>
              </w:rPr>
              <w:t>0</w:t>
            </w:r>
            <w:r w:rsidRPr="00286042">
              <w:rPr>
                <w:rFonts w:hAnsi="宋体" w:hint="eastAsia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SMS4算法CBC加密模式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SGD_SMS4_CFB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0x00000</w:t>
            </w:r>
            <w:r w:rsidRPr="00286042">
              <w:rPr>
                <w:rFonts w:hAnsi="宋体" w:hint="eastAsia"/>
              </w:rPr>
              <w:t>4</w:t>
            </w:r>
            <w:r w:rsidRPr="00286042">
              <w:rPr>
                <w:rFonts w:hAnsi="宋体"/>
              </w:rPr>
              <w:t>0</w:t>
            </w:r>
            <w:r w:rsidRPr="00286042">
              <w:rPr>
                <w:rFonts w:hAnsi="宋体" w:hint="eastAsia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SMS4算法CFB加密模式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SGD_SMS4_OFB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0x00000</w:t>
            </w:r>
            <w:r w:rsidRPr="00286042">
              <w:rPr>
                <w:rFonts w:hAnsi="宋体" w:hint="eastAsia"/>
              </w:rPr>
              <w:t>4</w:t>
            </w:r>
            <w:r w:rsidRPr="00286042">
              <w:rPr>
                <w:rFonts w:hAnsi="宋体"/>
              </w:rPr>
              <w:t>0</w:t>
            </w:r>
            <w:r w:rsidRPr="00286042">
              <w:rPr>
                <w:rFonts w:hAnsi="宋体" w:hint="eastAsia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SMS4算法OFB加密模式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SGD_SMS4_MAC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/>
              </w:rPr>
            </w:pPr>
            <w:r w:rsidRPr="00286042">
              <w:rPr>
                <w:rFonts w:hAnsi="宋体"/>
              </w:rPr>
              <w:t>0x00000</w:t>
            </w:r>
            <w:r w:rsidRPr="00286042">
              <w:rPr>
                <w:rFonts w:hAnsi="宋体" w:hint="eastAsia"/>
              </w:rPr>
              <w:t>410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SMS4算法MAC运算</w:t>
            </w:r>
          </w:p>
        </w:tc>
      </w:tr>
    </w:tbl>
    <w:p w:rsidR="00143146" w:rsidRPr="00286042" w:rsidRDefault="00143146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43" w:name="_Toc259810619"/>
      <w:r w:rsidRPr="00286042">
        <w:rPr>
          <w:rFonts w:eastAsia="黑体" w:hAnsi="宋体" w:cs="Arial" w:hint="eastAsia"/>
          <w:b/>
        </w:rPr>
        <w:t>非对称密码算法标识</w:t>
      </w:r>
      <w:bookmarkEnd w:id="43"/>
    </w:p>
    <w:p w:rsidR="00143146" w:rsidRPr="00286042" w:rsidRDefault="00143146" w:rsidP="00143146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非对称密码算法标识仅定义了密码算法的类型，在使用非对称算法进行数字签名运算时，可将非对称密码算法标识符与密码杂凑算法标识符进行“或”运算后使用，如“RSA with SHA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286042">
          <w:rPr>
            <w:rFonts w:hAnsi="宋体" w:hint="eastAsia"/>
          </w:rPr>
          <w:t>1”</w:t>
        </w:r>
      </w:smartTag>
      <w:r w:rsidRPr="00286042">
        <w:rPr>
          <w:rFonts w:hAnsi="宋体" w:hint="eastAsia"/>
        </w:rPr>
        <w:t>可表示为SGD_RSA | SGD_SHA1，即0x00010002，“|”表示“或”运算。</w:t>
      </w:r>
    </w:p>
    <w:p w:rsidR="00143146" w:rsidRPr="00286042" w:rsidRDefault="00143146" w:rsidP="00143146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非对称密码算法标识的编码规则为：从低位到高位，第0位到第7位为0，第8位到第15位按位表示非对称密码算法的算法协议，如果所表示的非对称算法没有相应的算法协议则为0，第16位到第31</w:t>
      </w:r>
      <w:r w:rsidR="004D40C7" w:rsidRPr="00286042">
        <w:rPr>
          <w:rFonts w:hAnsi="宋体" w:hint="eastAsia"/>
        </w:rPr>
        <w:t>位按位表示非对称密码算法类型，</w:t>
      </w:r>
      <w:r w:rsidRPr="00286042">
        <w:rPr>
          <w:rFonts w:hAnsi="宋体" w:hint="eastAsia"/>
        </w:rPr>
        <w:t>非对称密码算法的标识如表2所示。</w:t>
      </w:r>
    </w:p>
    <w:p w:rsidR="00143146" w:rsidRPr="00286042" w:rsidRDefault="00926B98" w:rsidP="0035389D">
      <w:pPr>
        <w:keepNext/>
        <w:numPr>
          <w:ilvl w:val="0"/>
          <w:numId w:val="6"/>
        </w:numPr>
        <w:jc w:val="center"/>
        <w:rPr>
          <w:rFonts w:hAnsi="宋体" w:hint="eastAsia"/>
        </w:rPr>
      </w:pPr>
      <w:r w:rsidRPr="00286042">
        <w:rPr>
          <w:rFonts w:hAnsi="宋体" w:hint="eastAsia"/>
        </w:rPr>
        <w:t xml:space="preserve"> 非对称密码算法标识表</w:t>
      </w:r>
    </w:p>
    <w:tbl>
      <w:tblPr>
        <w:tblW w:w="8280" w:type="dxa"/>
        <w:tblInd w:w="3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520"/>
        <w:gridCol w:w="1800"/>
        <w:gridCol w:w="3960"/>
      </w:tblGrid>
      <w:tr w:rsidR="00143146" w:rsidRPr="00286042" w:rsidTr="00A94B5E"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143146" w:rsidRPr="00286042" w:rsidRDefault="00143146" w:rsidP="00E835CB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标签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143146" w:rsidRPr="00286042" w:rsidRDefault="00143146" w:rsidP="00E835CB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标识符</w:t>
            </w:r>
          </w:p>
        </w:tc>
        <w:tc>
          <w:tcPr>
            <w:tcW w:w="39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143146" w:rsidRPr="00286042" w:rsidRDefault="00143146" w:rsidP="00E835CB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描述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SGD_RSA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</w:t>
            </w:r>
            <w:r w:rsidRPr="00286042">
              <w:rPr>
                <w:rFonts w:hAnsi="宋体" w:hint="eastAsia"/>
              </w:rPr>
              <w:t>0</w:t>
            </w:r>
            <w:r w:rsidRPr="00286042">
              <w:rPr>
                <w:rFonts w:hAnsi="宋体"/>
              </w:rPr>
              <w:t>00</w:t>
            </w:r>
            <w:r w:rsidRPr="00286042">
              <w:rPr>
                <w:rFonts w:hAnsi="宋体" w:hint="eastAsia"/>
              </w:rPr>
              <w:t>100</w:t>
            </w:r>
            <w:r w:rsidRPr="00286042">
              <w:rPr>
                <w:rFonts w:hAnsi="宋体"/>
              </w:rPr>
              <w:t>0</w:t>
            </w:r>
            <w:r w:rsidRPr="00286042">
              <w:rPr>
                <w:rFonts w:hAnsi="宋体" w:hint="eastAsia"/>
              </w:rPr>
              <w:t>0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RSA算法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SGD_SM2_1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</w:t>
            </w:r>
            <w:r w:rsidRPr="00286042">
              <w:rPr>
                <w:rFonts w:hAnsi="宋体" w:hint="eastAsia"/>
              </w:rPr>
              <w:t>0</w:t>
            </w:r>
            <w:r w:rsidRPr="00286042">
              <w:rPr>
                <w:rFonts w:hAnsi="宋体"/>
              </w:rPr>
              <w:t>00</w:t>
            </w:r>
            <w:r w:rsidRPr="00286042">
              <w:rPr>
                <w:rFonts w:hAnsi="宋体" w:hint="eastAsia"/>
              </w:rPr>
              <w:t>201</w:t>
            </w:r>
            <w:r w:rsidRPr="00286042">
              <w:rPr>
                <w:rFonts w:hAnsi="宋体"/>
              </w:rPr>
              <w:t>0</w:t>
            </w:r>
            <w:r w:rsidRPr="00286042">
              <w:rPr>
                <w:rFonts w:hAnsi="宋体" w:hint="eastAsia"/>
              </w:rPr>
              <w:t>0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椭圆曲线签名算法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SGD_SM2_2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</w:t>
            </w:r>
            <w:r w:rsidRPr="00286042">
              <w:rPr>
                <w:rFonts w:hAnsi="宋体" w:hint="eastAsia"/>
              </w:rPr>
              <w:t>0</w:t>
            </w:r>
            <w:r w:rsidRPr="00286042">
              <w:rPr>
                <w:rFonts w:hAnsi="宋体"/>
              </w:rPr>
              <w:t>00</w:t>
            </w:r>
            <w:r w:rsidRPr="00286042">
              <w:rPr>
                <w:rFonts w:hAnsi="宋体" w:hint="eastAsia"/>
              </w:rPr>
              <w:t>202</w:t>
            </w:r>
            <w:r w:rsidRPr="00286042">
              <w:rPr>
                <w:rFonts w:hAnsi="宋体"/>
              </w:rPr>
              <w:t>0</w:t>
            </w:r>
            <w:r w:rsidRPr="00286042">
              <w:rPr>
                <w:rFonts w:hAnsi="宋体" w:hint="eastAsia"/>
              </w:rPr>
              <w:t>0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椭圆曲线密钥交换协议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SGD_SM2_3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</w:t>
            </w:r>
            <w:r w:rsidRPr="00286042">
              <w:rPr>
                <w:rFonts w:hAnsi="宋体" w:hint="eastAsia"/>
              </w:rPr>
              <w:t>0</w:t>
            </w:r>
            <w:r w:rsidRPr="00286042">
              <w:rPr>
                <w:rFonts w:hAnsi="宋体"/>
              </w:rPr>
              <w:t>00</w:t>
            </w:r>
            <w:r w:rsidRPr="00286042">
              <w:rPr>
                <w:rFonts w:hAnsi="宋体" w:hint="eastAsia"/>
              </w:rPr>
              <w:t>204</w:t>
            </w:r>
            <w:r w:rsidRPr="00286042">
              <w:rPr>
                <w:rFonts w:hAnsi="宋体"/>
              </w:rPr>
              <w:t>0</w:t>
            </w:r>
            <w:r w:rsidRPr="00286042">
              <w:rPr>
                <w:rFonts w:hAnsi="宋体" w:hint="eastAsia"/>
              </w:rPr>
              <w:t>0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椭圆曲线加密算法</w:t>
            </w:r>
          </w:p>
        </w:tc>
      </w:tr>
    </w:tbl>
    <w:p w:rsidR="00143146" w:rsidRPr="00286042" w:rsidRDefault="00CD19F1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44" w:name="_Toc259810623"/>
      <w:r w:rsidRPr="00286042">
        <w:rPr>
          <w:rFonts w:eastAsia="黑体" w:hAnsi="宋体" w:cs="Arial" w:hint="eastAsia"/>
          <w:b/>
        </w:rPr>
        <w:t>密码杂凑</w:t>
      </w:r>
      <w:r w:rsidR="00143146" w:rsidRPr="00286042">
        <w:rPr>
          <w:rFonts w:eastAsia="黑体" w:hAnsi="宋体" w:cs="Arial" w:hint="eastAsia"/>
          <w:b/>
        </w:rPr>
        <w:t>算法标识</w:t>
      </w:r>
      <w:bookmarkEnd w:id="44"/>
    </w:p>
    <w:p w:rsidR="00143146" w:rsidRPr="00286042" w:rsidRDefault="00143146" w:rsidP="00143146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密码杂凑算法标识符可以在进行</w:t>
      </w:r>
      <w:r w:rsidR="002B3126" w:rsidRPr="00286042">
        <w:rPr>
          <w:rFonts w:hAnsi="宋体" w:hint="eastAsia"/>
        </w:rPr>
        <w:t>密码杂凑</w:t>
      </w:r>
      <w:r w:rsidRPr="00286042">
        <w:rPr>
          <w:rFonts w:hAnsi="宋体" w:hint="eastAsia"/>
        </w:rPr>
        <w:t>运算或计算MAC时应用，也可以与非对称密码算法标识符进行“或”运算后使用，表示签名运算前对数据进行</w:t>
      </w:r>
      <w:r w:rsidR="002B3126" w:rsidRPr="00286042">
        <w:rPr>
          <w:rFonts w:hAnsi="宋体" w:hint="eastAsia"/>
        </w:rPr>
        <w:t>密码杂凑</w:t>
      </w:r>
      <w:r w:rsidRPr="00286042">
        <w:rPr>
          <w:rFonts w:hAnsi="宋体" w:hint="eastAsia"/>
        </w:rPr>
        <w:t>运算的算法类型。</w:t>
      </w:r>
    </w:p>
    <w:p w:rsidR="00143146" w:rsidRPr="00286042" w:rsidRDefault="00143146" w:rsidP="00143146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密码杂凑算法标识的编码规则为：从低位到高位，第0位到第7位表示密码杂凑算法，第8位到第31位为0</w:t>
      </w:r>
      <w:r w:rsidR="004D40C7" w:rsidRPr="00286042">
        <w:rPr>
          <w:rFonts w:hAnsi="宋体" w:hint="eastAsia"/>
        </w:rPr>
        <w:t>，</w:t>
      </w:r>
      <w:r w:rsidRPr="00286042">
        <w:rPr>
          <w:rFonts w:hAnsi="宋体" w:hint="eastAsia"/>
        </w:rPr>
        <w:t>密码杂凑算法的标识如表3所示。</w:t>
      </w:r>
    </w:p>
    <w:p w:rsidR="00143146" w:rsidRPr="00286042" w:rsidRDefault="00926B98" w:rsidP="0035389D">
      <w:pPr>
        <w:keepNext/>
        <w:numPr>
          <w:ilvl w:val="0"/>
          <w:numId w:val="6"/>
        </w:numPr>
        <w:jc w:val="center"/>
        <w:rPr>
          <w:rFonts w:hAnsi="宋体" w:hint="eastAsia"/>
        </w:rPr>
      </w:pPr>
      <w:r w:rsidRPr="00286042">
        <w:rPr>
          <w:rFonts w:hAnsi="宋体" w:hint="eastAsia"/>
        </w:rPr>
        <w:t xml:space="preserve"> 密码杂凑算法标识表</w:t>
      </w:r>
    </w:p>
    <w:tbl>
      <w:tblPr>
        <w:tblW w:w="8280" w:type="dxa"/>
        <w:tblInd w:w="3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520"/>
        <w:gridCol w:w="1800"/>
        <w:gridCol w:w="3960"/>
      </w:tblGrid>
      <w:tr w:rsidR="00143146" w:rsidRPr="00286042" w:rsidTr="00A94B5E"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143146" w:rsidRPr="00286042" w:rsidRDefault="00143146" w:rsidP="00E835CB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标签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143146" w:rsidRPr="00286042" w:rsidRDefault="00143146" w:rsidP="00E835CB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标识符</w:t>
            </w:r>
          </w:p>
        </w:tc>
        <w:tc>
          <w:tcPr>
            <w:tcW w:w="39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143146" w:rsidRPr="00286042" w:rsidRDefault="00143146" w:rsidP="00E835CB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描述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SGD_SM3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</w:t>
            </w:r>
            <w:r w:rsidRPr="00286042">
              <w:rPr>
                <w:rFonts w:hAnsi="宋体" w:hint="eastAsia"/>
              </w:rPr>
              <w:t>0</w:t>
            </w:r>
            <w:r w:rsidRPr="00286042">
              <w:rPr>
                <w:rFonts w:hAnsi="宋体"/>
              </w:rPr>
              <w:t>00</w:t>
            </w:r>
            <w:r w:rsidRPr="00286042">
              <w:rPr>
                <w:rFonts w:hAnsi="宋体" w:hint="eastAsia"/>
              </w:rPr>
              <w:t>0</w:t>
            </w:r>
            <w:r w:rsidRPr="00286042">
              <w:rPr>
                <w:rFonts w:hAnsi="宋体"/>
              </w:rPr>
              <w:t>000</w:t>
            </w:r>
            <w:r w:rsidRPr="00286042">
              <w:rPr>
                <w:rFonts w:hAnsi="宋体" w:hint="eastAsia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SM3</w:t>
            </w:r>
            <w:r w:rsidR="00C678B5" w:rsidRPr="00286042">
              <w:rPr>
                <w:rFonts w:hAnsi="宋体" w:hint="eastAsia"/>
              </w:rPr>
              <w:t>密码</w:t>
            </w:r>
            <w:r w:rsidRPr="00286042">
              <w:rPr>
                <w:rFonts w:hAnsi="宋体" w:hint="eastAsia"/>
              </w:rPr>
              <w:t>杂凑算法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SGD_SHA1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/>
              </w:rPr>
            </w:pPr>
            <w:r w:rsidRPr="00286042">
              <w:rPr>
                <w:rFonts w:hAnsi="宋体"/>
              </w:rPr>
              <w:t>0x</w:t>
            </w:r>
            <w:r w:rsidRPr="00286042">
              <w:rPr>
                <w:rFonts w:hAnsi="宋体" w:hint="eastAsia"/>
              </w:rPr>
              <w:t>0</w:t>
            </w:r>
            <w:r w:rsidRPr="00286042">
              <w:rPr>
                <w:rFonts w:hAnsi="宋体"/>
              </w:rPr>
              <w:t>00</w:t>
            </w:r>
            <w:r w:rsidRPr="00286042">
              <w:rPr>
                <w:rFonts w:hAnsi="宋体" w:hint="eastAsia"/>
              </w:rPr>
              <w:t>0</w:t>
            </w:r>
            <w:r w:rsidRPr="00286042">
              <w:rPr>
                <w:rFonts w:hAnsi="宋体"/>
              </w:rPr>
              <w:t>00</w:t>
            </w:r>
            <w:r w:rsidRPr="00286042">
              <w:rPr>
                <w:rFonts w:hAnsi="宋体" w:hint="eastAsia"/>
              </w:rPr>
              <w:t>02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SHA1</w:t>
            </w:r>
            <w:r w:rsidR="00C678B5" w:rsidRPr="00286042">
              <w:rPr>
                <w:rFonts w:hAnsi="宋体" w:hint="eastAsia"/>
              </w:rPr>
              <w:t>密码</w:t>
            </w:r>
            <w:r w:rsidRPr="00286042">
              <w:rPr>
                <w:rFonts w:hAnsi="宋体" w:hint="eastAsia"/>
              </w:rPr>
              <w:t>杂凑算法</w:t>
            </w:r>
          </w:p>
        </w:tc>
      </w:tr>
      <w:tr w:rsidR="00143146" w:rsidRPr="00286042" w:rsidTr="00A94B5E">
        <w:tc>
          <w:tcPr>
            <w:tcW w:w="252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SGD_SHA256</w:t>
            </w:r>
          </w:p>
        </w:tc>
        <w:tc>
          <w:tcPr>
            <w:tcW w:w="180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0x</w:t>
            </w:r>
            <w:r w:rsidRPr="00286042">
              <w:rPr>
                <w:rFonts w:hAnsi="宋体" w:hint="eastAsia"/>
              </w:rPr>
              <w:t>0</w:t>
            </w:r>
            <w:r w:rsidRPr="00286042">
              <w:rPr>
                <w:rFonts w:hAnsi="宋体"/>
              </w:rPr>
              <w:t>00</w:t>
            </w:r>
            <w:r w:rsidRPr="00286042">
              <w:rPr>
                <w:rFonts w:hAnsi="宋体" w:hint="eastAsia"/>
              </w:rPr>
              <w:t>0</w:t>
            </w:r>
            <w:r w:rsidRPr="00286042">
              <w:rPr>
                <w:rFonts w:hAnsi="宋体"/>
              </w:rPr>
              <w:t>00</w:t>
            </w:r>
            <w:r w:rsidRPr="00286042">
              <w:rPr>
                <w:rFonts w:hAnsi="宋体" w:hint="eastAsia"/>
              </w:rPr>
              <w:t>0</w:t>
            </w:r>
            <w:r w:rsidR="005D7955" w:rsidRPr="00286042">
              <w:rPr>
                <w:rFonts w:hAnsi="宋体" w:hint="eastAsia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:rsidR="00143146" w:rsidRPr="00286042" w:rsidRDefault="00143146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SHA256</w:t>
            </w:r>
            <w:r w:rsidR="00C678B5" w:rsidRPr="00286042">
              <w:rPr>
                <w:rFonts w:hAnsi="宋体" w:hint="eastAsia"/>
              </w:rPr>
              <w:t>密码</w:t>
            </w:r>
            <w:r w:rsidRPr="00286042">
              <w:rPr>
                <w:rFonts w:hAnsi="宋体" w:hint="eastAsia"/>
              </w:rPr>
              <w:t>杂凑算法</w:t>
            </w:r>
          </w:p>
        </w:tc>
      </w:tr>
    </w:tbl>
    <w:p w:rsidR="00A97162" w:rsidRPr="00286042" w:rsidRDefault="00A97162" w:rsidP="00D0771B">
      <w:pPr>
        <w:numPr>
          <w:ilvl w:val="1"/>
          <w:numId w:val="1"/>
        </w:numPr>
        <w:tabs>
          <w:tab w:val="clear" w:pos="576"/>
          <w:tab w:val="num" w:pos="0"/>
        </w:tabs>
        <w:ind w:left="992" w:hanging="992"/>
        <w:outlineLvl w:val="1"/>
        <w:rPr>
          <w:rFonts w:eastAsia="黑体" w:hAnsi="宋体" w:cs="Arial" w:hint="eastAsia"/>
          <w:b/>
        </w:rPr>
      </w:pPr>
      <w:bookmarkStart w:id="45" w:name="_Toc259810624"/>
      <w:r w:rsidRPr="00286042">
        <w:rPr>
          <w:rFonts w:eastAsia="黑体" w:hAnsi="宋体" w:cs="Arial" w:hint="eastAsia"/>
          <w:b/>
        </w:rPr>
        <w:t>基本数据类型</w:t>
      </w:r>
      <w:bookmarkEnd w:id="39"/>
      <w:bookmarkEnd w:id="45"/>
    </w:p>
    <w:p w:rsidR="00EB339D" w:rsidRPr="00286042" w:rsidRDefault="00B166D0" w:rsidP="00EB339D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本规范中的</w:t>
      </w:r>
      <w:r w:rsidR="00F344E2" w:rsidRPr="00286042">
        <w:rPr>
          <w:rFonts w:hAnsi="宋体" w:hint="eastAsia"/>
        </w:rPr>
        <w:t>字节</w:t>
      </w:r>
      <w:r w:rsidRPr="00286042">
        <w:rPr>
          <w:rFonts w:hAnsi="宋体" w:hint="eastAsia"/>
        </w:rPr>
        <w:t>数组均为高位字节在前（Big-Endian）方式存储和交换。</w:t>
      </w:r>
      <w:r w:rsidR="00EB339D" w:rsidRPr="00286042">
        <w:rPr>
          <w:rFonts w:hAnsi="宋体" w:hint="eastAsia"/>
        </w:rPr>
        <w:t>基本数据类型定义如表</w:t>
      </w:r>
      <w:r w:rsidR="00A16241" w:rsidRPr="00286042">
        <w:rPr>
          <w:rFonts w:hAnsi="宋体" w:hint="eastAsia"/>
        </w:rPr>
        <w:t>4</w:t>
      </w:r>
      <w:r w:rsidR="00EB339D" w:rsidRPr="00286042">
        <w:rPr>
          <w:rFonts w:hAnsi="宋体" w:hint="eastAsia"/>
        </w:rPr>
        <w:t>所示：</w:t>
      </w:r>
    </w:p>
    <w:p w:rsidR="00E30CC4" w:rsidRPr="00286042" w:rsidRDefault="00E30CC4" w:rsidP="00574813">
      <w:pPr>
        <w:keepNext/>
        <w:numPr>
          <w:ilvl w:val="0"/>
          <w:numId w:val="6"/>
        </w:numPr>
        <w:jc w:val="center"/>
        <w:rPr>
          <w:rFonts w:hAnsi="宋体" w:hint="eastAsia"/>
        </w:rPr>
      </w:pPr>
      <w:r w:rsidRPr="00286042">
        <w:rPr>
          <w:rFonts w:hAnsi="宋体" w:hint="eastAsia"/>
        </w:rPr>
        <w:t xml:space="preserve">  </w:t>
      </w:r>
      <w:r w:rsidR="00926B98" w:rsidRPr="00286042">
        <w:rPr>
          <w:rFonts w:hAnsi="宋体" w:hint="eastAsia"/>
        </w:rPr>
        <w:t>基本数据类型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2175"/>
        <w:gridCol w:w="2761"/>
        <w:gridCol w:w="3557"/>
      </w:tblGrid>
      <w:tr w:rsidR="00143146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  <w:tcBorders>
              <w:top w:val="single" w:sz="12" w:space="0" w:color="000000"/>
              <w:bottom w:val="single" w:sz="6" w:space="0" w:color="000000"/>
            </w:tcBorders>
            <w:shd w:val="clear" w:color="000080" w:fill="E0E0E0"/>
          </w:tcPr>
          <w:p w:rsidR="00143146" w:rsidRPr="00286042" w:rsidRDefault="00143146" w:rsidP="00466AD2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类型名称</w:t>
            </w:r>
          </w:p>
        </w:tc>
        <w:tc>
          <w:tcPr>
            <w:tcW w:w="2761" w:type="dxa"/>
            <w:tcBorders>
              <w:top w:val="single" w:sz="12" w:space="0" w:color="000000"/>
              <w:bottom w:val="single" w:sz="6" w:space="0" w:color="000000"/>
            </w:tcBorders>
            <w:shd w:val="clear" w:color="000080" w:fill="E0E0E0"/>
          </w:tcPr>
          <w:p w:rsidR="00143146" w:rsidRPr="00286042" w:rsidRDefault="00143146" w:rsidP="00466AD2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描述</w:t>
            </w:r>
          </w:p>
        </w:tc>
        <w:tc>
          <w:tcPr>
            <w:tcW w:w="3557" w:type="dxa"/>
            <w:tcBorders>
              <w:top w:val="single" w:sz="12" w:space="0" w:color="000000"/>
              <w:bottom w:val="single" w:sz="6" w:space="0" w:color="000000"/>
            </w:tcBorders>
            <w:shd w:val="clear" w:color="000080" w:fill="E0E0E0"/>
          </w:tcPr>
          <w:p w:rsidR="00143146" w:rsidRPr="00286042" w:rsidRDefault="00143146" w:rsidP="00466AD2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定义</w:t>
            </w:r>
          </w:p>
        </w:tc>
      </w:tr>
      <w:tr w:rsidR="005D7955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INT8</w:t>
            </w:r>
          </w:p>
        </w:tc>
        <w:tc>
          <w:tcPr>
            <w:tcW w:w="2761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有符号8位整数</w:t>
            </w:r>
          </w:p>
        </w:tc>
        <w:tc>
          <w:tcPr>
            <w:tcW w:w="3557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</w:p>
        </w:tc>
      </w:tr>
      <w:tr w:rsidR="005D7955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INT16</w:t>
            </w:r>
          </w:p>
        </w:tc>
        <w:tc>
          <w:tcPr>
            <w:tcW w:w="2761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有符号16位整数</w:t>
            </w:r>
          </w:p>
        </w:tc>
        <w:tc>
          <w:tcPr>
            <w:tcW w:w="3557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</w:p>
        </w:tc>
      </w:tr>
      <w:tr w:rsidR="005D7955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INT32</w:t>
            </w:r>
          </w:p>
        </w:tc>
        <w:tc>
          <w:tcPr>
            <w:tcW w:w="2761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有符号32位整数</w:t>
            </w:r>
          </w:p>
        </w:tc>
        <w:tc>
          <w:tcPr>
            <w:tcW w:w="3557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</w:p>
        </w:tc>
      </w:tr>
      <w:tr w:rsidR="005D7955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UINT8</w:t>
            </w:r>
          </w:p>
        </w:tc>
        <w:tc>
          <w:tcPr>
            <w:tcW w:w="2761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无符号8位整数</w:t>
            </w:r>
          </w:p>
        </w:tc>
        <w:tc>
          <w:tcPr>
            <w:tcW w:w="3557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</w:p>
        </w:tc>
      </w:tr>
      <w:tr w:rsidR="005D7955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UINT16</w:t>
            </w:r>
          </w:p>
        </w:tc>
        <w:tc>
          <w:tcPr>
            <w:tcW w:w="2761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无符号16位整数</w:t>
            </w:r>
          </w:p>
        </w:tc>
        <w:tc>
          <w:tcPr>
            <w:tcW w:w="3557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</w:p>
        </w:tc>
      </w:tr>
      <w:tr w:rsidR="005D7955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UINT32</w:t>
            </w:r>
          </w:p>
        </w:tc>
        <w:tc>
          <w:tcPr>
            <w:tcW w:w="2761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无符号32位整数</w:t>
            </w:r>
          </w:p>
        </w:tc>
        <w:tc>
          <w:tcPr>
            <w:tcW w:w="3557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</w:p>
        </w:tc>
      </w:tr>
      <w:tr w:rsidR="005D7955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lastRenderedPageBreak/>
              <w:t>BOOL</w:t>
            </w:r>
          </w:p>
        </w:tc>
        <w:tc>
          <w:tcPr>
            <w:tcW w:w="2761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布尔类型，取值为TRUE或FALSE</w:t>
            </w:r>
          </w:p>
        </w:tc>
        <w:tc>
          <w:tcPr>
            <w:tcW w:w="3557" w:type="dxa"/>
            <w:tcBorders>
              <w:top w:val="single" w:sz="6" w:space="0" w:color="000000"/>
            </w:tcBorders>
          </w:tcPr>
          <w:p w:rsidR="005D7955" w:rsidRPr="00286042" w:rsidRDefault="005D7955" w:rsidP="00E835CB">
            <w:pPr>
              <w:rPr>
                <w:rFonts w:hAnsi="宋体" w:hint="eastAsia"/>
              </w:rPr>
            </w:pPr>
          </w:p>
        </w:tc>
      </w:tr>
      <w:tr w:rsidR="00143146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  <w:tcBorders>
              <w:top w:val="single" w:sz="6" w:space="0" w:color="000000"/>
            </w:tcBorders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</w:t>
            </w:r>
          </w:p>
        </w:tc>
        <w:tc>
          <w:tcPr>
            <w:tcW w:w="2761" w:type="dxa"/>
            <w:tcBorders>
              <w:top w:val="single" w:sz="6" w:space="0" w:color="000000"/>
            </w:tcBorders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字节类型，无符号8位整数</w:t>
            </w:r>
          </w:p>
        </w:tc>
        <w:tc>
          <w:tcPr>
            <w:tcW w:w="3557" w:type="dxa"/>
            <w:tcBorders>
              <w:top w:val="single" w:sz="6" w:space="0" w:color="000000"/>
            </w:tcBorders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typedef UINT8 BYTE</w:t>
            </w:r>
          </w:p>
        </w:tc>
      </w:tr>
      <w:tr w:rsidR="00143146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  <w:tcBorders>
              <w:top w:val="single" w:sz="6" w:space="0" w:color="000000"/>
            </w:tcBorders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CHAR</w:t>
            </w:r>
          </w:p>
        </w:tc>
        <w:tc>
          <w:tcPr>
            <w:tcW w:w="2761" w:type="dxa"/>
            <w:tcBorders>
              <w:top w:val="single" w:sz="6" w:space="0" w:color="000000"/>
            </w:tcBorders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字符类型，无符号8位整数</w:t>
            </w:r>
          </w:p>
        </w:tc>
        <w:tc>
          <w:tcPr>
            <w:tcW w:w="3557" w:type="dxa"/>
            <w:tcBorders>
              <w:top w:val="single" w:sz="6" w:space="0" w:color="000000"/>
            </w:tcBorders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typedef UINT8 CHAR</w:t>
            </w:r>
          </w:p>
        </w:tc>
      </w:tr>
      <w:tr w:rsidR="00143146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  <w:tcBorders>
              <w:top w:val="single" w:sz="6" w:space="0" w:color="000000"/>
            </w:tcBorders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SHORT</w:t>
            </w:r>
          </w:p>
        </w:tc>
        <w:tc>
          <w:tcPr>
            <w:tcW w:w="2761" w:type="dxa"/>
            <w:tcBorders>
              <w:top w:val="single" w:sz="6" w:space="0" w:color="000000"/>
            </w:tcBorders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短整数，有符号16位</w:t>
            </w:r>
          </w:p>
        </w:tc>
        <w:tc>
          <w:tcPr>
            <w:tcW w:w="3557" w:type="dxa"/>
            <w:tcBorders>
              <w:top w:val="single" w:sz="6" w:space="0" w:color="000000"/>
            </w:tcBorders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typedef INT16 SHORT</w:t>
            </w:r>
          </w:p>
        </w:tc>
      </w:tr>
      <w:tr w:rsidR="00143146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USHORT</w:t>
            </w:r>
          </w:p>
        </w:tc>
        <w:tc>
          <w:tcPr>
            <w:tcW w:w="2761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无符号16位整数</w:t>
            </w:r>
          </w:p>
        </w:tc>
        <w:tc>
          <w:tcPr>
            <w:tcW w:w="3557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typedef UINT16 USHORT</w:t>
            </w:r>
          </w:p>
        </w:tc>
      </w:tr>
      <w:tr w:rsidR="00143146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LONG </w:t>
            </w:r>
          </w:p>
        </w:tc>
        <w:tc>
          <w:tcPr>
            <w:tcW w:w="2761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长整数，有符号32位整数</w:t>
            </w:r>
          </w:p>
        </w:tc>
        <w:tc>
          <w:tcPr>
            <w:tcW w:w="3557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typedef INT32 LONG</w:t>
            </w:r>
          </w:p>
        </w:tc>
      </w:tr>
      <w:tr w:rsidR="00143146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2761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长整数，无符号32位整数</w:t>
            </w:r>
          </w:p>
        </w:tc>
        <w:tc>
          <w:tcPr>
            <w:tcW w:w="3557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typedef UINT32 ULONG</w:t>
            </w:r>
          </w:p>
        </w:tc>
      </w:tr>
      <w:tr w:rsidR="00143146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UINT</w:t>
            </w:r>
          </w:p>
        </w:tc>
        <w:tc>
          <w:tcPr>
            <w:tcW w:w="2761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无符号32位整数</w:t>
            </w:r>
          </w:p>
        </w:tc>
        <w:tc>
          <w:tcPr>
            <w:tcW w:w="3557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typedef UINT32 UINT</w:t>
            </w:r>
          </w:p>
        </w:tc>
      </w:tr>
      <w:tr w:rsidR="00143146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WORD</w:t>
            </w:r>
          </w:p>
        </w:tc>
        <w:tc>
          <w:tcPr>
            <w:tcW w:w="2761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字类型，无符号</w:t>
            </w:r>
            <w:r w:rsidRPr="00286042">
              <w:rPr>
                <w:rFonts w:hAnsi="宋体"/>
              </w:rPr>
              <w:t>16</w:t>
            </w:r>
            <w:r w:rsidRPr="00286042">
              <w:rPr>
                <w:rFonts w:hAnsi="宋体" w:hint="eastAsia"/>
              </w:rPr>
              <w:t>位整数</w:t>
            </w:r>
          </w:p>
        </w:tc>
        <w:tc>
          <w:tcPr>
            <w:tcW w:w="3557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typedef UINT</w:t>
            </w:r>
            <w:r w:rsidRPr="00286042">
              <w:rPr>
                <w:rFonts w:hAnsi="宋体"/>
              </w:rPr>
              <w:t>16</w:t>
            </w:r>
            <w:r w:rsidRPr="00286042">
              <w:rPr>
                <w:rFonts w:hAnsi="宋体" w:hint="eastAsia"/>
              </w:rPr>
              <w:t xml:space="preserve"> WORD</w:t>
            </w:r>
          </w:p>
        </w:tc>
      </w:tr>
      <w:tr w:rsidR="00143146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</w:tcPr>
          <w:p w:rsidR="00143146" w:rsidRPr="00286042" w:rsidRDefault="00143146" w:rsidP="00E835CB">
            <w:pPr>
              <w:rPr>
                <w:rFonts w:hAnsi="宋体"/>
              </w:rPr>
            </w:pPr>
            <w:r w:rsidRPr="00286042">
              <w:rPr>
                <w:rFonts w:hAnsi="宋体"/>
              </w:rPr>
              <w:t>DWORD</w:t>
            </w:r>
          </w:p>
        </w:tc>
        <w:tc>
          <w:tcPr>
            <w:tcW w:w="2761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双字类型，无符号32位整数</w:t>
            </w:r>
          </w:p>
        </w:tc>
        <w:tc>
          <w:tcPr>
            <w:tcW w:w="3557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typedef UINT32 DWORD</w:t>
            </w:r>
          </w:p>
        </w:tc>
      </w:tr>
      <w:tr w:rsidR="00143146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FLAGS</w:t>
            </w:r>
          </w:p>
        </w:tc>
        <w:tc>
          <w:tcPr>
            <w:tcW w:w="2761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标志类型，无符号32位整数</w:t>
            </w:r>
          </w:p>
        </w:tc>
        <w:tc>
          <w:tcPr>
            <w:tcW w:w="3557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typedef UINT32 FLAGS</w:t>
            </w:r>
          </w:p>
        </w:tc>
      </w:tr>
      <w:tr w:rsidR="00143146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LPSTR</w:t>
            </w:r>
          </w:p>
        </w:tc>
        <w:tc>
          <w:tcPr>
            <w:tcW w:w="2761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8位字符串指针，按照UTF8格式存储及交换</w:t>
            </w:r>
          </w:p>
        </w:tc>
        <w:tc>
          <w:tcPr>
            <w:tcW w:w="3557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typedef CHAR * LPSTR</w:t>
            </w:r>
          </w:p>
        </w:tc>
      </w:tr>
      <w:tr w:rsidR="00143146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HANDLE </w:t>
            </w:r>
          </w:p>
        </w:tc>
        <w:tc>
          <w:tcPr>
            <w:tcW w:w="2761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句柄，指向任意数据对象的起始地址</w:t>
            </w:r>
          </w:p>
        </w:tc>
        <w:tc>
          <w:tcPr>
            <w:tcW w:w="3557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typedef  void * HANDLE</w:t>
            </w:r>
          </w:p>
        </w:tc>
      </w:tr>
      <w:tr w:rsidR="00143146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DEVHANDLE</w:t>
            </w:r>
          </w:p>
        </w:tc>
        <w:tc>
          <w:tcPr>
            <w:tcW w:w="2761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设备句柄</w:t>
            </w:r>
          </w:p>
        </w:tc>
        <w:tc>
          <w:tcPr>
            <w:tcW w:w="3557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typedef HANDLE DEVHANDLE</w:t>
            </w:r>
          </w:p>
        </w:tc>
      </w:tr>
      <w:tr w:rsidR="00143146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2761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应用句柄</w:t>
            </w:r>
          </w:p>
        </w:tc>
        <w:tc>
          <w:tcPr>
            <w:tcW w:w="3557" w:type="dxa"/>
          </w:tcPr>
          <w:p w:rsidR="00143146" w:rsidRPr="00286042" w:rsidRDefault="00AC0F4D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</w:t>
            </w:r>
            <w:r w:rsidR="00143146" w:rsidRPr="00286042">
              <w:rPr>
                <w:rFonts w:hAnsi="宋体" w:hint="eastAsia"/>
              </w:rPr>
              <w:t>ypedef HANDLE HAPPLICATION</w:t>
            </w:r>
          </w:p>
        </w:tc>
      </w:tr>
      <w:tr w:rsidR="00143146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175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HCONTAINER</w:t>
            </w:r>
          </w:p>
        </w:tc>
        <w:tc>
          <w:tcPr>
            <w:tcW w:w="2761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容器句柄</w:t>
            </w:r>
          </w:p>
        </w:tc>
        <w:tc>
          <w:tcPr>
            <w:tcW w:w="3557" w:type="dxa"/>
          </w:tcPr>
          <w:p w:rsidR="00143146" w:rsidRPr="00286042" w:rsidRDefault="00143146" w:rsidP="00E835C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typedef HANDLE HCONTAINER</w:t>
            </w:r>
          </w:p>
        </w:tc>
      </w:tr>
    </w:tbl>
    <w:p w:rsidR="00A4101D" w:rsidRPr="00286042" w:rsidRDefault="00A4101D" w:rsidP="00D0771B">
      <w:pPr>
        <w:numPr>
          <w:ilvl w:val="1"/>
          <w:numId w:val="1"/>
        </w:numPr>
        <w:tabs>
          <w:tab w:val="clear" w:pos="576"/>
          <w:tab w:val="num" w:pos="0"/>
        </w:tabs>
        <w:ind w:left="992" w:hanging="992"/>
        <w:outlineLvl w:val="1"/>
        <w:rPr>
          <w:rFonts w:eastAsia="黑体" w:hAnsi="宋体" w:cs="Arial" w:hint="eastAsia"/>
          <w:b/>
        </w:rPr>
      </w:pPr>
      <w:bookmarkStart w:id="46" w:name="_Toc259810625"/>
      <w:r w:rsidRPr="00286042">
        <w:rPr>
          <w:rFonts w:eastAsia="黑体" w:hAnsi="宋体" w:cs="Arial" w:hint="eastAsia"/>
          <w:b/>
        </w:rPr>
        <w:t>常量定义</w:t>
      </w:r>
      <w:bookmarkEnd w:id="46"/>
    </w:p>
    <w:p w:rsidR="005D7955" w:rsidRPr="00286042" w:rsidRDefault="005D7955" w:rsidP="005D7955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数据常量标识定义了在规范中用到的常量</w:t>
      </w:r>
      <w:r w:rsidR="00A4101D" w:rsidRPr="00286042">
        <w:rPr>
          <w:rFonts w:hAnsi="宋体" w:hint="eastAsia"/>
        </w:rPr>
        <w:t>的</w:t>
      </w:r>
      <w:r w:rsidRPr="00286042">
        <w:rPr>
          <w:rFonts w:hAnsi="宋体" w:hint="eastAsia"/>
        </w:rPr>
        <w:t>取值。</w:t>
      </w:r>
    </w:p>
    <w:p w:rsidR="005D7955" w:rsidRPr="00286042" w:rsidRDefault="005D7955" w:rsidP="005D7955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数据常量标识的定义如表5所示。</w:t>
      </w:r>
    </w:p>
    <w:p w:rsidR="00926B98" w:rsidRPr="00286042" w:rsidRDefault="00926B98" w:rsidP="00926B98">
      <w:pPr>
        <w:keepNext/>
        <w:numPr>
          <w:ilvl w:val="0"/>
          <w:numId w:val="6"/>
        </w:numPr>
        <w:jc w:val="center"/>
        <w:rPr>
          <w:rFonts w:hAnsi="宋体" w:hint="eastAsia"/>
        </w:rPr>
      </w:pPr>
      <w:r w:rsidRPr="00286042">
        <w:rPr>
          <w:rFonts w:hAnsi="宋体" w:hint="eastAsia"/>
        </w:rPr>
        <w:t xml:space="preserve">  常量定义</w:t>
      </w:r>
    </w:p>
    <w:tbl>
      <w:tblPr>
        <w:tblW w:w="7854" w:type="dxa"/>
        <w:tblInd w:w="3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126"/>
        <w:gridCol w:w="1701"/>
        <w:gridCol w:w="4027"/>
      </w:tblGrid>
      <w:tr w:rsidR="005D7955" w:rsidRPr="00286042" w:rsidTr="00A94B5E">
        <w:tc>
          <w:tcPr>
            <w:tcW w:w="212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5D7955" w:rsidRPr="00286042" w:rsidRDefault="00A4101D" w:rsidP="00E835CB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常量名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5D7955" w:rsidRPr="00286042" w:rsidRDefault="00A4101D" w:rsidP="00E835CB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取值</w:t>
            </w:r>
          </w:p>
        </w:tc>
        <w:tc>
          <w:tcPr>
            <w:tcW w:w="402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5D7955" w:rsidRPr="00286042" w:rsidRDefault="005D7955" w:rsidP="00E835CB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描述</w:t>
            </w:r>
          </w:p>
        </w:tc>
      </w:tr>
      <w:tr w:rsidR="005D7955" w:rsidRPr="00286042">
        <w:tc>
          <w:tcPr>
            <w:tcW w:w="2126" w:type="dxa"/>
            <w:shd w:val="clear" w:color="auto" w:fill="auto"/>
          </w:tcPr>
          <w:p w:rsidR="005D7955" w:rsidRPr="00286042" w:rsidRDefault="005D7955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TRUE</w:t>
            </w:r>
          </w:p>
        </w:tc>
        <w:tc>
          <w:tcPr>
            <w:tcW w:w="1701" w:type="dxa"/>
            <w:shd w:val="clear" w:color="auto" w:fill="auto"/>
          </w:tcPr>
          <w:p w:rsidR="005D7955" w:rsidRPr="00286042" w:rsidRDefault="005D7955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0x00000001</w:t>
            </w:r>
          </w:p>
        </w:tc>
        <w:tc>
          <w:tcPr>
            <w:tcW w:w="4027" w:type="dxa"/>
            <w:shd w:val="clear" w:color="auto" w:fill="auto"/>
          </w:tcPr>
          <w:p w:rsidR="005D7955" w:rsidRPr="00286042" w:rsidRDefault="005D7955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布尔值为真</w:t>
            </w:r>
          </w:p>
        </w:tc>
      </w:tr>
      <w:tr w:rsidR="005D7955" w:rsidRPr="00286042">
        <w:tc>
          <w:tcPr>
            <w:tcW w:w="2126" w:type="dxa"/>
            <w:shd w:val="clear" w:color="auto" w:fill="auto"/>
          </w:tcPr>
          <w:p w:rsidR="005D7955" w:rsidRPr="00286042" w:rsidRDefault="005D7955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FALSE</w:t>
            </w:r>
          </w:p>
        </w:tc>
        <w:tc>
          <w:tcPr>
            <w:tcW w:w="1701" w:type="dxa"/>
            <w:shd w:val="clear" w:color="auto" w:fill="auto"/>
          </w:tcPr>
          <w:p w:rsidR="005D7955" w:rsidRPr="00286042" w:rsidRDefault="005D7955" w:rsidP="00E835CB">
            <w:pPr>
              <w:jc w:val="left"/>
              <w:rPr>
                <w:rFonts w:hAnsi="宋体"/>
              </w:rPr>
            </w:pPr>
            <w:r w:rsidRPr="00286042">
              <w:rPr>
                <w:rFonts w:hAnsi="宋体" w:hint="eastAsia"/>
              </w:rPr>
              <w:t>0x00000000</w:t>
            </w:r>
          </w:p>
        </w:tc>
        <w:tc>
          <w:tcPr>
            <w:tcW w:w="4027" w:type="dxa"/>
            <w:shd w:val="clear" w:color="auto" w:fill="auto"/>
          </w:tcPr>
          <w:p w:rsidR="005D7955" w:rsidRPr="00286042" w:rsidRDefault="005D7955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布尔值为假</w:t>
            </w:r>
          </w:p>
        </w:tc>
      </w:tr>
      <w:tr w:rsidR="007C056E" w:rsidRPr="00286042">
        <w:tc>
          <w:tcPr>
            <w:tcW w:w="2126" w:type="dxa"/>
            <w:shd w:val="clear" w:color="auto" w:fill="auto"/>
          </w:tcPr>
          <w:p w:rsidR="007C056E" w:rsidRPr="00286042" w:rsidRDefault="007C056E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DEVAPI</w:t>
            </w:r>
          </w:p>
        </w:tc>
        <w:tc>
          <w:tcPr>
            <w:tcW w:w="1701" w:type="dxa"/>
            <w:shd w:val="clear" w:color="auto" w:fill="auto"/>
          </w:tcPr>
          <w:p w:rsidR="007C056E" w:rsidRPr="00286042" w:rsidRDefault="007C056E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_</w:t>
            </w:r>
            <w:r w:rsidR="00926B98" w:rsidRPr="00286042">
              <w:rPr>
                <w:rFonts w:hAnsi="宋体" w:hint="eastAsia"/>
              </w:rPr>
              <w:t>_</w:t>
            </w:r>
            <w:r w:rsidRPr="00286042">
              <w:rPr>
                <w:rFonts w:hAnsi="宋体" w:hint="eastAsia"/>
              </w:rPr>
              <w:t>stdcall</w:t>
            </w:r>
          </w:p>
        </w:tc>
        <w:tc>
          <w:tcPr>
            <w:tcW w:w="4027" w:type="dxa"/>
            <w:shd w:val="clear" w:color="auto" w:fill="auto"/>
          </w:tcPr>
          <w:p w:rsidR="007C056E" w:rsidRPr="00286042" w:rsidRDefault="007C056E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_</w:t>
            </w:r>
            <w:r w:rsidR="00926B98" w:rsidRPr="00286042">
              <w:rPr>
                <w:rFonts w:hAnsi="宋体" w:hint="eastAsia"/>
              </w:rPr>
              <w:t>_</w:t>
            </w:r>
            <w:r w:rsidRPr="00286042">
              <w:rPr>
                <w:rFonts w:hAnsi="宋体" w:hint="eastAsia"/>
              </w:rPr>
              <w:t>stdcall函数调用方式</w:t>
            </w:r>
          </w:p>
        </w:tc>
      </w:tr>
      <w:tr w:rsidR="007C056E" w:rsidRPr="00286042">
        <w:tc>
          <w:tcPr>
            <w:tcW w:w="2126" w:type="dxa"/>
            <w:shd w:val="clear" w:color="auto" w:fill="auto"/>
          </w:tcPr>
          <w:p w:rsidR="007C056E" w:rsidRPr="00286042" w:rsidRDefault="007C056E" w:rsidP="007C056E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ADMIN_TYPE</w:t>
            </w:r>
          </w:p>
        </w:tc>
        <w:tc>
          <w:tcPr>
            <w:tcW w:w="1701" w:type="dxa"/>
            <w:shd w:val="clear" w:color="auto" w:fill="auto"/>
          </w:tcPr>
          <w:p w:rsidR="007C056E" w:rsidRPr="00286042" w:rsidRDefault="007C056E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</w:t>
            </w:r>
          </w:p>
        </w:tc>
        <w:tc>
          <w:tcPr>
            <w:tcW w:w="4027" w:type="dxa"/>
            <w:shd w:val="clear" w:color="auto" w:fill="auto"/>
          </w:tcPr>
          <w:p w:rsidR="007C056E" w:rsidRPr="00286042" w:rsidRDefault="007C056E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管理员PIN类型</w:t>
            </w:r>
          </w:p>
        </w:tc>
      </w:tr>
      <w:tr w:rsidR="007C056E" w:rsidRPr="00286042">
        <w:tc>
          <w:tcPr>
            <w:tcW w:w="2126" w:type="dxa"/>
            <w:shd w:val="clear" w:color="auto" w:fill="auto"/>
          </w:tcPr>
          <w:p w:rsidR="007C056E" w:rsidRPr="00286042" w:rsidRDefault="007C056E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USER_TYPE</w:t>
            </w:r>
          </w:p>
        </w:tc>
        <w:tc>
          <w:tcPr>
            <w:tcW w:w="1701" w:type="dxa"/>
            <w:shd w:val="clear" w:color="auto" w:fill="auto"/>
          </w:tcPr>
          <w:p w:rsidR="007C056E" w:rsidRPr="00286042" w:rsidRDefault="007C056E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1</w:t>
            </w:r>
          </w:p>
        </w:tc>
        <w:tc>
          <w:tcPr>
            <w:tcW w:w="4027" w:type="dxa"/>
            <w:shd w:val="clear" w:color="auto" w:fill="auto"/>
          </w:tcPr>
          <w:p w:rsidR="007C056E" w:rsidRPr="00286042" w:rsidRDefault="007C056E" w:rsidP="00E835CB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用户PIN类型</w:t>
            </w:r>
          </w:p>
        </w:tc>
      </w:tr>
    </w:tbl>
    <w:p w:rsidR="00A97162" w:rsidRPr="00286042" w:rsidRDefault="00A97162" w:rsidP="00D0771B">
      <w:pPr>
        <w:numPr>
          <w:ilvl w:val="1"/>
          <w:numId w:val="1"/>
        </w:numPr>
        <w:tabs>
          <w:tab w:val="clear" w:pos="576"/>
          <w:tab w:val="num" w:pos="0"/>
        </w:tabs>
        <w:ind w:left="992" w:hanging="992"/>
        <w:outlineLvl w:val="1"/>
        <w:rPr>
          <w:rFonts w:eastAsia="黑体" w:hAnsi="宋体" w:cs="Arial" w:hint="eastAsia"/>
          <w:b/>
        </w:rPr>
      </w:pPr>
      <w:bookmarkStart w:id="47" w:name="_Toc259810626"/>
      <w:r w:rsidRPr="00286042">
        <w:rPr>
          <w:rFonts w:eastAsia="黑体" w:hAnsi="宋体" w:cs="Arial" w:hint="eastAsia"/>
          <w:b/>
        </w:rPr>
        <w:t>复合数据类型</w:t>
      </w:r>
      <w:bookmarkEnd w:id="47"/>
    </w:p>
    <w:p w:rsidR="00A97162" w:rsidRPr="00286042" w:rsidRDefault="00A97162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48" w:name="_Toc259810627"/>
      <w:r w:rsidRPr="00286042">
        <w:rPr>
          <w:rFonts w:eastAsia="黑体" w:hAnsi="宋体" w:cs="Arial" w:hint="eastAsia"/>
          <w:b/>
        </w:rPr>
        <w:t>版本</w:t>
      </w:r>
      <w:bookmarkEnd w:id="48"/>
    </w:p>
    <w:p w:rsidR="00A97162" w:rsidRPr="00286042" w:rsidRDefault="00A97162">
      <w:pPr>
        <w:rPr>
          <w:rFonts w:hAnsi="宋体" w:hint="eastAsia"/>
          <w:lang w:val="sv-SE"/>
        </w:rPr>
      </w:pPr>
      <w:r w:rsidRPr="00286042">
        <w:rPr>
          <w:rFonts w:hAnsi="宋体" w:hint="eastAsia"/>
          <w:lang w:val="sv-SE"/>
        </w:rPr>
        <w:t>（1）类型定义</w:t>
      </w:r>
    </w:p>
    <w:p w:rsidR="00A97162" w:rsidRPr="00286042" w:rsidRDefault="00A97162" w:rsidP="00BF5D7E">
      <w:pPr>
        <w:ind w:leftChars="200" w:left="420"/>
        <w:rPr>
          <w:rFonts w:hAnsi="宋体" w:hint="eastAsia"/>
          <w:lang w:val="sv-SE"/>
        </w:rPr>
      </w:pPr>
      <w:r w:rsidRPr="00286042">
        <w:rPr>
          <w:rFonts w:hAnsi="宋体" w:hint="eastAsia"/>
          <w:lang w:val="sv-SE"/>
        </w:rPr>
        <w:t xml:space="preserve">typedef </w:t>
      </w:r>
      <w:r w:rsidR="00923969" w:rsidRPr="00286042">
        <w:rPr>
          <w:rFonts w:hAnsi="宋体" w:hint="eastAsia"/>
        </w:rPr>
        <w:t xml:space="preserve">struct </w:t>
      </w:r>
      <w:r w:rsidRPr="00286042">
        <w:rPr>
          <w:rFonts w:hAnsi="宋体" w:hint="eastAsia"/>
        </w:rPr>
        <w:t>Struct</w:t>
      </w:r>
      <w:r w:rsidRPr="00286042">
        <w:rPr>
          <w:rFonts w:hAnsi="宋体" w:hint="eastAsia"/>
          <w:lang w:val="sv-SE"/>
        </w:rPr>
        <w:t>_Version{</w:t>
      </w:r>
    </w:p>
    <w:p w:rsidR="00A97162" w:rsidRPr="00286042" w:rsidRDefault="00A97162" w:rsidP="00BF5D7E">
      <w:pPr>
        <w:ind w:leftChars="200" w:left="420" w:firstLine="420"/>
        <w:rPr>
          <w:rFonts w:hAnsi="宋体" w:hint="eastAsia"/>
          <w:lang w:val="sv-SE"/>
        </w:rPr>
      </w:pPr>
      <w:r w:rsidRPr="00286042">
        <w:rPr>
          <w:rFonts w:hAnsi="宋体" w:hint="eastAsia"/>
          <w:lang w:val="sv-SE"/>
        </w:rPr>
        <w:t>BYTE major;</w:t>
      </w:r>
    </w:p>
    <w:p w:rsidR="00A97162" w:rsidRPr="00286042" w:rsidRDefault="00A97162" w:rsidP="00BF5D7E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BYTE minor;</w:t>
      </w:r>
    </w:p>
    <w:p w:rsidR="00A97162" w:rsidRPr="00286042" w:rsidRDefault="00A97162" w:rsidP="00BF5D7E">
      <w:pPr>
        <w:ind w:leftChars="200" w:left="420"/>
        <w:rPr>
          <w:rFonts w:hAnsi="宋体"/>
        </w:rPr>
      </w:pPr>
      <w:proofErr w:type="gramStart"/>
      <w:r w:rsidRPr="00286042">
        <w:rPr>
          <w:rFonts w:hAnsi="宋体" w:hint="eastAsia"/>
        </w:rPr>
        <w:t>}VERSION</w:t>
      </w:r>
      <w:proofErr w:type="gramEnd"/>
      <w:r w:rsidR="00C222DC" w:rsidRPr="00286042">
        <w:rPr>
          <w:rFonts w:hAnsi="宋体" w:hint="eastAsia"/>
        </w:rPr>
        <w:t>;</w:t>
      </w:r>
    </w:p>
    <w:p w:rsidR="00A97162" w:rsidRPr="00286042" w:rsidRDefault="00A97162" w:rsidP="00AE211E">
      <w:pPr>
        <w:rPr>
          <w:rFonts w:hAnsi="宋体" w:hint="eastAsia"/>
        </w:rPr>
      </w:pPr>
      <w:r w:rsidRPr="00286042">
        <w:rPr>
          <w:rFonts w:hAnsi="宋体" w:hint="eastAsia"/>
        </w:rPr>
        <w:t>（2）数据项描述</w:t>
      </w:r>
      <w:r w:rsidR="00EB339D" w:rsidRPr="00286042">
        <w:rPr>
          <w:rFonts w:hAnsi="宋体" w:hint="eastAsia"/>
        </w:rPr>
        <w:t>参见表</w:t>
      </w:r>
      <w:r w:rsidR="00C37894" w:rsidRPr="00286042">
        <w:rPr>
          <w:rFonts w:hAnsi="宋体" w:hint="eastAsia"/>
        </w:rPr>
        <w:t>6</w:t>
      </w:r>
      <w:r w:rsidR="00EB339D" w:rsidRPr="00286042">
        <w:rPr>
          <w:rFonts w:hAnsi="宋体" w:hint="eastAsia"/>
        </w:rPr>
        <w:t>：</w:t>
      </w:r>
    </w:p>
    <w:p w:rsidR="00CE1707" w:rsidRPr="00286042" w:rsidRDefault="00926B98" w:rsidP="00926B98">
      <w:pPr>
        <w:keepNext/>
        <w:numPr>
          <w:ilvl w:val="0"/>
          <w:numId w:val="6"/>
        </w:numPr>
        <w:jc w:val="center"/>
        <w:rPr>
          <w:rFonts w:hAnsi="宋体" w:hint="eastAsia"/>
        </w:rPr>
      </w:pPr>
      <w:r w:rsidRPr="00286042">
        <w:rPr>
          <w:rFonts w:hAnsi="宋体" w:hint="eastAsia"/>
        </w:rPr>
        <w:t>版本定义</w:t>
      </w:r>
    </w:p>
    <w:tbl>
      <w:tblPr>
        <w:tblW w:w="8613" w:type="dxa"/>
        <w:tblInd w:w="3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153"/>
        <w:gridCol w:w="945"/>
        <w:gridCol w:w="1236"/>
        <w:gridCol w:w="5279"/>
      </w:tblGrid>
      <w:tr w:rsidR="00A97162" w:rsidRPr="00286042" w:rsidTr="00A94B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3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数据项</w:t>
            </w:r>
          </w:p>
        </w:tc>
        <w:tc>
          <w:tcPr>
            <w:tcW w:w="945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类型</w:t>
            </w:r>
          </w:p>
        </w:tc>
        <w:tc>
          <w:tcPr>
            <w:tcW w:w="1236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意义</w:t>
            </w:r>
          </w:p>
        </w:tc>
        <w:tc>
          <w:tcPr>
            <w:tcW w:w="5279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备注</w:t>
            </w:r>
          </w:p>
        </w:tc>
      </w:tr>
      <w:tr w:rsidR="00A97162" w:rsidRPr="00286042" w:rsidTr="00A94B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3" w:type="dxa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major</w:t>
            </w:r>
          </w:p>
        </w:tc>
        <w:tc>
          <w:tcPr>
            <w:tcW w:w="945" w:type="dxa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</w:t>
            </w:r>
          </w:p>
        </w:tc>
        <w:tc>
          <w:tcPr>
            <w:tcW w:w="1236" w:type="dxa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主版本号</w:t>
            </w:r>
          </w:p>
        </w:tc>
        <w:tc>
          <w:tcPr>
            <w:tcW w:w="5279" w:type="dxa"/>
            <w:vMerge w:val="restart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主版本号和次版本号以“.”分隔，例如 Version 1.0，主版本号为1，次版本号为0；Version 2.10，主版本号为2，次版本号为10。</w:t>
            </w:r>
          </w:p>
        </w:tc>
      </w:tr>
      <w:tr w:rsidR="00A97162" w:rsidRPr="00286042" w:rsidTr="00A94B5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3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minor</w:t>
            </w:r>
          </w:p>
        </w:tc>
        <w:tc>
          <w:tcPr>
            <w:tcW w:w="945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</w:t>
            </w:r>
          </w:p>
        </w:tc>
        <w:tc>
          <w:tcPr>
            <w:tcW w:w="1236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次版本号</w:t>
            </w:r>
          </w:p>
        </w:tc>
        <w:tc>
          <w:tcPr>
            <w:tcW w:w="5279" w:type="dxa"/>
            <w:vMerge/>
          </w:tcPr>
          <w:p w:rsidR="00A97162" w:rsidRPr="00286042" w:rsidRDefault="00A97162">
            <w:pPr>
              <w:rPr>
                <w:rFonts w:hAnsi="宋体" w:hint="eastAsia"/>
              </w:rPr>
            </w:pPr>
          </w:p>
        </w:tc>
      </w:tr>
    </w:tbl>
    <w:p w:rsidR="00A97162" w:rsidRPr="00286042" w:rsidRDefault="00A97162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49" w:name="_Toc259810628"/>
      <w:r w:rsidRPr="00286042">
        <w:rPr>
          <w:rFonts w:eastAsia="黑体" w:hAnsi="宋体" w:cs="Arial" w:hint="eastAsia"/>
          <w:b/>
        </w:rPr>
        <w:t>设备信息</w:t>
      </w:r>
      <w:bookmarkEnd w:id="49"/>
    </w:p>
    <w:p w:rsidR="00A97162" w:rsidRPr="00286042" w:rsidRDefault="00A97162" w:rsidP="00AE211E">
      <w:pPr>
        <w:rPr>
          <w:rFonts w:hAnsi="宋体" w:hint="eastAsia"/>
        </w:rPr>
      </w:pPr>
      <w:r w:rsidRPr="00286042">
        <w:rPr>
          <w:rFonts w:hAnsi="宋体" w:hint="eastAsia"/>
        </w:rPr>
        <w:t>（1）类型定义</w:t>
      </w:r>
    </w:p>
    <w:p w:rsidR="00A97162" w:rsidRPr="00286042" w:rsidRDefault="00A97162">
      <w:pPr>
        <w:ind w:leftChars="200" w:left="420"/>
        <w:rPr>
          <w:rFonts w:hAnsi="宋体" w:hint="eastAsia"/>
        </w:rPr>
      </w:pPr>
      <w:proofErr w:type="gramStart"/>
      <w:r w:rsidRPr="00286042">
        <w:rPr>
          <w:rFonts w:hAnsi="宋体" w:hint="eastAsia"/>
        </w:rPr>
        <w:t>typedef</w:t>
      </w:r>
      <w:proofErr w:type="gramEnd"/>
      <w:r w:rsidRPr="00286042">
        <w:rPr>
          <w:rFonts w:hAnsi="宋体" w:hint="eastAsia"/>
        </w:rPr>
        <w:t xml:space="preserve"> struct Struct_DEVINFO{</w:t>
      </w:r>
    </w:p>
    <w:p w:rsidR="00023EA0" w:rsidRPr="00286042" w:rsidRDefault="00023EA0" w:rsidP="00F67649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lastRenderedPageBreak/>
        <w:t>VERSION</w:t>
      </w:r>
      <w:r w:rsidR="00B44F69" w:rsidRPr="00286042">
        <w:rPr>
          <w:rFonts w:hAnsi="宋体" w:hint="eastAsia"/>
        </w:rPr>
        <w:tab/>
      </w:r>
      <w:r w:rsidR="00B44F69" w:rsidRPr="00286042">
        <w:rPr>
          <w:rFonts w:hAnsi="宋体" w:hint="eastAsia"/>
        </w:rPr>
        <w:tab/>
      </w:r>
      <w:r w:rsidRPr="00286042">
        <w:rPr>
          <w:rFonts w:hAnsi="宋体" w:hint="eastAsia"/>
        </w:rPr>
        <w:t>Version;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CHAR</w:t>
      </w:r>
      <w:r w:rsidR="00B44F69" w:rsidRPr="00286042">
        <w:rPr>
          <w:rFonts w:hAnsi="宋体" w:hint="eastAsia"/>
        </w:rPr>
        <w:tab/>
      </w:r>
      <w:r w:rsidR="00B44F69" w:rsidRPr="00286042">
        <w:rPr>
          <w:rFonts w:hAnsi="宋体" w:hint="eastAsia"/>
        </w:rPr>
        <w:tab/>
      </w:r>
      <w:proofErr w:type="gramStart"/>
      <w:r w:rsidR="009A4E77" w:rsidRPr="00286042">
        <w:rPr>
          <w:rFonts w:hAnsi="宋体" w:hint="eastAsia"/>
        </w:rPr>
        <w:t>Manufacture</w:t>
      </w:r>
      <w:r w:rsidR="009A4E77" w:rsidRPr="00286042">
        <w:rPr>
          <w:rFonts w:hAnsi="宋体"/>
        </w:rPr>
        <w:t>r</w:t>
      </w:r>
      <w:r w:rsidRPr="00286042">
        <w:rPr>
          <w:rFonts w:hAnsi="宋体" w:hint="eastAsia"/>
        </w:rPr>
        <w:t>[</w:t>
      </w:r>
      <w:proofErr w:type="gramEnd"/>
      <w:r w:rsidRPr="00286042">
        <w:rPr>
          <w:rFonts w:hAnsi="宋体" w:hint="eastAsia"/>
        </w:rPr>
        <w:t>64];</w:t>
      </w:r>
    </w:p>
    <w:p w:rsidR="00023EA0" w:rsidRPr="00286042" w:rsidRDefault="00023EA0" w:rsidP="00F67649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CHAR</w:t>
      </w:r>
      <w:r w:rsidR="00B44F69" w:rsidRPr="00286042">
        <w:rPr>
          <w:rFonts w:hAnsi="宋体" w:hint="eastAsia"/>
        </w:rPr>
        <w:tab/>
      </w:r>
      <w:r w:rsidR="00B44F69" w:rsidRPr="00286042">
        <w:rPr>
          <w:rFonts w:hAnsi="宋体" w:hint="eastAsia"/>
        </w:rPr>
        <w:tab/>
      </w:r>
      <w:proofErr w:type="gramStart"/>
      <w:r w:rsidRPr="00286042">
        <w:rPr>
          <w:rFonts w:hAnsi="宋体" w:hint="eastAsia"/>
        </w:rPr>
        <w:t>Issuer[</w:t>
      </w:r>
      <w:proofErr w:type="gramEnd"/>
      <w:r w:rsidRPr="00286042">
        <w:rPr>
          <w:rFonts w:hAnsi="宋体" w:hint="eastAsia"/>
        </w:rPr>
        <w:t>64];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CHAR</w:t>
      </w:r>
      <w:r w:rsidR="00B44F69" w:rsidRPr="00286042">
        <w:rPr>
          <w:rFonts w:hAnsi="宋体" w:hint="eastAsia"/>
        </w:rPr>
        <w:tab/>
      </w:r>
      <w:r w:rsidR="00B44F69" w:rsidRPr="00286042">
        <w:rPr>
          <w:rFonts w:hAnsi="宋体" w:hint="eastAsia"/>
        </w:rPr>
        <w:tab/>
      </w:r>
      <w:proofErr w:type="gramStart"/>
      <w:r w:rsidRPr="00286042">
        <w:rPr>
          <w:rFonts w:hAnsi="宋体" w:hint="eastAsia"/>
        </w:rPr>
        <w:t>Label[</w:t>
      </w:r>
      <w:proofErr w:type="gramEnd"/>
      <w:r w:rsidR="006B009A" w:rsidRPr="00286042">
        <w:rPr>
          <w:rFonts w:hAnsi="宋体" w:hint="eastAsia"/>
        </w:rPr>
        <w:t>32</w:t>
      </w:r>
      <w:r w:rsidRPr="00286042">
        <w:rPr>
          <w:rFonts w:hAnsi="宋体" w:hint="eastAsia"/>
        </w:rPr>
        <w:t>];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CHAR</w:t>
      </w:r>
      <w:r w:rsidR="00B44F69" w:rsidRPr="00286042">
        <w:rPr>
          <w:rFonts w:hAnsi="宋体" w:hint="eastAsia"/>
        </w:rPr>
        <w:tab/>
      </w:r>
      <w:r w:rsidR="00B44F69" w:rsidRPr="00286042">
        <w:rPr>
          <w:rFonts w:hAnsi="宋体" w:hint="eastAsia"/>
        </w:rPr>
        <w:tab/>
      </w:r>
      <w:proofErr w:type="gramStart"/>
      <w:r w:rsidRPr="00286042">
        <w:rPr>
          <w:rFonts w:hAnsi="宋体" w:hint="eastAsia"/>
        </w:rPr>
        <w:t>SerialNumber[</w:t>
      </w:r>
      <w:proofErr w:type="gramEnd"/>
      <w:r w:rsidRPr="00286042">
        <w:rPr>
          <w:rFonts w:hAnsi="宋体" w:hint="eastAsia"/>
        </w:rPr>
        <w:t>32];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VERSION</w:t>
      </w:r>
      <w:r w:rsidR="00B44F69" w:rsidRPr="00286042">
        <w:rPr>
          <w:rFonts w:hAnsi="宋体" w:hint="eastAsia"/>
        </w:rPr>
        <w:tab/>
      </w:r>
      <w:r w:rsidR="00B44F69" w:rsidRPr="00286042">
        <w:rPr>
          <w:rFonts w:hAnsi="宋体" w:hint="eastAsia"/>
        </w:rPr>
        <w:tab/>
      </w:r>
      <w:r w:rsidRPr="00286042">
        <w:rPr>
          <w:rFonts w:hAnsi="宋体" w:hint="eastAsia"/>
        </w:rPr>
        <w:t>HWVersion;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VERSION</w:t>
      </w:r>
      <w:r w:rsidR="00B44F69" w:rsidRPr="00286042">
        <w:rPr>
          <w:rFonts w:hAnsi="宋体" w:hint="eastAsia"/>
        </w:rPr>
        <w:tab/>
      </w:r>
      <w:r w:rsidR="00B44F69" w:rsidRPr="00286042">
        <w:rPr>
          <w:rFonts w:hAnsi="宋体" w:hint="eastAsia"/>
        </w:rPr>
        <w:tab/>
      </w:r>
      <w:r w:rsidRPr="00286042">
        <w:rPr>
          <w:rFonts w:hAnsi="宋体" w:hint="eastAsia"/>
        </w:rPr>
        <w:t>FirmwareVersion;</w:t>
      </w:r>
    </w:p>
    <w:p w:rsidR="00A97162" w:rsidRPr="00286042" w:rsidRDefault="00A97162">
      <w:pPr>
        <w:ind w:leftChars="200" w:left="420" w:firstLine="420"/>
        <w:rPr>
          <w:rFonts w:hAnsi="宋体" w:hint="eastAsia"/>
          <w:lang w:val="sv-SE"/>
        </w:rPr>
      </w:pPr>
      <w:r w:rsidRPr="00286042">
        <w:rPr>
          <w:rFonts w:hAnsi="宋体" w:hint="eastAsia"/>
          <w:lang w:val="sv-SE"/>
        </w:rPr>
        <w:t>ULONG</w:t>
      </w:r>
      <w:r w:rsidR="00B44F69" w:rsidRPr="00286042">
        <w:rPr>
          <w:rFonts w:hAnsi="宋体" w:hint="eastAsia"/>
          <w:lang w:val="sv-SE"/>
        </w:rPr>
        <w:tab/>
      </w:r>
      <w:r w:rsidR="00B44F69" w:rsidRPr="00286042">
        <w:rPr>
          <w:rFonts w:hAnsi="宋体" w:hint="eastAsia"/>
          <w:lang w:val="sv-SE"/>
        </w:rPr>
        <w:tab/>
      </w:r>
      <w:r w:rsidRPr="00286042">
        <w:rPr>
          <w:rFonts w:hAnsi="宋体" w:hint="eastAsia"/>
          <w:lang w:val="sv-SE"/>
        </w:rPr>
        <w:t>Alg</w:t>
      </w:r>
      <w:r w:rsidR="00C93346" w:rsidRPr="00286042">
        <w:rPr>
          <w:rFonts w:hAnsi="宋体" w:hint="eastAsia"/>
          <w:lang w:val="sv-SE"/>
        </w:rPr>
        <w:t>Sym</w:t>
      </w:r>
      <w:r w:rsidR="006B009A" w:rsidRPr="00286042">
        <w:rPr>
          <w:rFonts w:hAnsi="宋体" w:hint="eastAsia"/>
          <w:lang w:val="sv-SE"/>
        </w:rPr>
        <w:t>Cap</w:t>
      </w:r>
      <w:r w:rsidRPr="00286042">
        <w:rPr>
          <w:rFonts w:hAnsi="宋体" w:hint="eastAsia"/>
          <w:lang w:val="sv-SE"/>
        </w:rPr>
        <w:t>;</w:t>
      </w:r>
    </w:p>
    <w:p w:rsidR="00C93346" w:rsidRPr="00286042" w:rsidRDefault="006B009A" w:rsidP="00C93346">
      <w:pPr>
        <w:ind w:leftChars="200" w:left="420" w:firstLine="420"/>
        <w:rPr>
          <w:rFonts w:hAnsi="宋体" w:hint="eastAsia"/>
          <w:lang w:val="sv-SE"/>
        </w:rPr>
      </w:pPr>
      <w:r w:rsidRPr="00286042">
        <w:rPr>
          <w:rFonts w:hAnsi="宋体" w:hint="eastAsia"/>
          <w:lang w:val="sv-SE"/>
        </w:rPr>
        <w:t>ULONG</w:t>
      </w:r>
      <w:r w:rsidRPr="00286042">
        <w:rPr>
          <w:rFonts w:hAnsi="宋体" w:hint="eastAsia"/>
          <w:lang w:val="sv-SE"/>
        </w:rPr>
        <w:tab/>
      </w:r>
      <w:r w:rsidR="00B44F69" w:rsidRPr="00286042">
        <w:rPr>
          <w:rFonts w:hAnsi="宋体" w:hint="eastAsia"/>
          <w:lang w:val="sv-SE"/>
        </w:rPr>
        <w:tab/>
      </w:r>
      <w:r w:rsidRPr="00286042">
        <w:rPr>
          <w:rFonts w:hAnsi="宋体" w:hint="eastAsia"/>
          <w:lang w:val="sv-SE"/>
        </w:rPr>
        <w:t>AlgAsymCap</w:t>
      </w:r>
      <w:r w:rsidR="00C93346" w:rsidRPr="00286042">
        <w:rPr>
          <w:rFonts w:hAnsi="宋体" w:hint="eastAsia"/>
          <w:lang w:val="sv-SE"/>
        </w:rPr>
        <w:t>;</w:t>
      </w:r>
    </w:p>
    <w:p w:rsidR="00C93346" w:rsidRPr="00286042" w:rsidRDefault="006B009A" w:rsidP="00C93346">
      <w:pPr>
        <w:ind w:leftChars="200" w:left="420" w:firstLine="420"/>
        <w:rPr>
          <w:rFonts w:hAnsi="宋体" w:hint="eastAsia"/>
          <w:lang w:val="sv-SE"/>
        </w:rPr>
      </w:pPr>
      <w:r w:rsidRPr="00286042">
        <w:rPr>
          <w:rFonts w:hAnsi="宋体" w:hint="eastAsia"/>
          <w:lang w:val="sv-SE"/>
        </w:rPr>
        <w:t>ULONG</w:t>
      </w:r>
      <w:r w:rsidRPr="00286042">
        <w:rPr>
          <w:rFonts w:hAnsi="宋体" w:hint="eastAsia"/>
          <w:lang w:val="sv-SE"/>
        </w:rPr>
        <w:tab/>
      </w:r>
      <w:r w:rsidR="00B44F69" w:rsidRPr="00286042">
        <w:rPr>
          <w:rFonts w:hAnsi="宋体" w:hint="eastAsia"/>
          <w:lang w:val="sv-SE"/>
        </w:rPr>
        <w:tab/>
      </w:r>
      <w:r w:rsidRPr="00286042">
        <w:rPr>
          <w:rFonts w:hAnsi="宋体" w:hint="eastAsia"/>
          <w:lang w:val="sv-SE"/>
        </w:rPr>
        <w:t>AlgHashCap</w:t>
      </w:r>
      <w:r w:rsidR="00C93346" w:rsidRPr="00286042">
        <w:rPr>
          <w:rFonts w:hAnsi="宋体" w:hint="eastAsia"/>
          <w:lang w:val="sv-SE"/>
        </w:rPr>
        <w:t>;</w:t>
      </w:r>
    </w:p>
    <w:p w:rsidR="006B009A" w:rsidRPr="00286042" w:rsidRDefault="006B009A" w:rsidP="00C93346">
      <w:pPr>
        <w:ind w:leftChars="200" w:left="420" w:firstLine="420"/>
        <w:rPr>
          <w:rFonts w:hAnsi="宋体" w:hint="eastAsia"/>
          <w:lang w:val="sv-SE"/>
        </w:rPr>
      </w:pPr>
      <w:r w:rsidRPr="00286042">
        <w:rPr>
          <w:rFonts w:hAnsi="宋体" w:hint="eastAsia"/>
          <w:lang w:val="sv-SE"/>
        </w:rPr>
        <w:t>ULONG</w:t>
      </w:r>
      <w:r w:rsidRPr="00286042">
        <w:rPr>
          <w:rFonts w:hAnsi="宋体" w:hint="eastAsia"/>
          <w:lang w:val="sv-SE"/>
        </w:rPr>
        <w:tab/>
      </w:r>
      <w:r w:rsidR="00B44F69" w:rsidRPr="00286042">
        <w:rPr>
          <w:rFonts w:hAnsi="宋体" w:hint="eastAsia"/>
          <w:lang w:val="sv-SE"/>
        </w:rPr>
        <w:tab/>
      </w:r>
      <w:r w:rsidRPr="00286042">
        <w:rPr>
          <w:rFonts w:hAnsi="宋体" w:hint="eastAsia"/>
          <w:lang w:val="sv-SE"/>
        </w:rPr>
        <w:t>DevAuthAlgId;</w:t>
      </w:r>
    </w:p>
    <w:p w:rsidR="00797452" w:rsidRPr="00286042" w:rsidRDefault="00797452">
      <w:pPr>
        <w:ind w:leftChars="200" w:left="420" w:firstLine="420"/>
        <w:rPr>
          <w:rFonts w:hAnsi="宋体" w:hint="eastAsia"/>
          <w:lang w:val="sv-SE"/>
        </w:rPr>
      </w:pPr>
      <w:r w:rsidRPr="00286042">
        <w:rPr>
          <w:rFonts w:hAnsi="宋体" w:hint="eastAsia"/>
          <w:lang w:val="sv-SE"/>
        </w:rPr>
        <w:t>ULONG</w:t>
      </w:r>
      <w:r w:rsidRPr="00286042">
        <w:rPr>
          <w:rFonts w:hAnsi="宋体" w:hint="eastAsia"/>
          <w:lang w:val="sv-SE"/>
        </w:rPr>
        <w:tab/>
      </w:r>
      <w:r w:rsidR="00B44F69" w:rsidRPr="00286042">
        <w:rPr>
          <w:rFonts w:hAnsi="宋体" w:hint="eastAsia"/>
          <w:lang w:val="sv-SE"/>
        </w:rPr>
        <w:tab/>
      </w:r>
      <w:r w:rsidRPr="00286042">
        <w:rPr>
          <w:rFonts w:hAnsi="宋体" w:hint="eastAsia"/>
          <w:lang w:val="sv-SE"/>
        </w:rPr>
        <w:t>TotalSpace;</w:t>
      </w:r>
    </w:p>
    <w:p w:rsidR="00797452" w:rsidRPr="00286042" w:rsidRDefault="00797452">
      <w:pPr>
        <w:ind w:leftChars="200" w:left="420" w:firstLine="420"/>
        <w:rPr>
          <w:rFonts w:hAnsi="宋体" w:hint="eastAsia"/>
          <w:lang w:val="sv-SE"/>
        </w:rPr>
      </w:pPr>
      <w:r w:rsidRPr="00286042">
        <w:rPr>
          <w:rFonts w:hAnsi="宋体" w:hint="eastAsia"/>
          <w:lang w:val="sv-SE"/>
        </w:rPr>
        <w:t>ULONG</w:t>
      </w:r>
      <w:r w:rsidRPr="00286042">
        <w:rPr>
          <w:rFonts w:hAnsi="宋体" w:hint="eastAsia"/>
          <w:lang w:val="sv-SE"/>
        </w:rPr>
        <w:tab/>
      </w:r>
      <w:r w:rsidR="00B44F69" w:rsidRPr="00286042">
        <w:rPr>
          <w:rFonts w:hAnsi="宋体" w:hint="eastAsia"/>
          <w:lang w:val="sv-SE"/>
        </w:rPr>
        <w:tab/>
      </w:r>
      <w:r w:rsidRPr="00286042">
        <w:rPr>
          <w:rFonts w:hAnsi="宋体" w:hint="eastAsia"/>
          <w:lang w:val="sv-SE"/>
        </w:rPr>
        <w:t>FreeSpace;</w:t>
      </w:r>
    </w:p>
    <w:p w:rsidR="00A97162" w:rsidRPr="00286042" w:rsidRDefault="00023EA0" w:rsidP="00E96660">
      <w:pPr>
        <w:ind w:leftChars="200" w:left="420" w:firstLine="420"/>
        <w:rPr>
          <w:rFonts w:hAnsi="宋体" w:hint="eastAsia"/>
          <w:lang w:val="sv-SE"/>
        </w:rPr>
      </w:pPr>
      <w:r w:rsidRPr="00286042">
        <w:rPr>
          <w:rFonts w:hAnsi="宋体" w:hint="eastAsia"/>
          <w:lang w:val="sv-SE"/>
        </w:rPr>
        <w:t>BYTE</w:t>
      </w:r>
      <w:r w:rsidR="00A97162" w:rsidRPr="00286042">
        <w:rPr>
          <w:rFonts w:hAnsi="宋体" w:hint="eastAsia"/>
          <w:lang w:val="sv-SE"/>
        </w:rPr>
        <w:t xml:space="preserve">  </w:t>
      </w:r>
      <w:r w:rsidR="00B44F69" w:rsidRPr="00286042">
        <w:rPr>
          <w:rFonts w:hAnsi="宋体" w:hint="eastAsia"/>
          <w:lang w:val="sv-SE"/>
        </w:rPr>
        <w:tab/>
      </w:r>
      <w:r w:rsidR="00B44F69" w:rsidRPr="00286042">
        <w:rPr>
          <w:rFonts w:hAnsi="宋体" w:hint="eastAsia"/>
          <w:lang w:val="sv-SE"/>
        </w:rPr>
        <w:tab/>
      </w:r>
      <w:r w:rsidR="00A97162" w:rsidRPr="00286042">
        <w:rPr>
          <w:rFonts w:hAnsi="宋体" w:hint="eastAsia"/>
          <w:lang w:val="sv-SE"/>
        </w:rPr>
        <w:t>Reserved</w:t>
      </w:r>
      <w:r w:rsidRPr="00286042">
        <w:rPr>
          <w:rFonts w:hAnsi="宋体" w:hint="eastAsia"/>
          <w:lang w:val="sv-SE"/>
        </w:rPr>
        <w:t>[64]</w:t>
      </w:r>
      <w:r w:rsidR="00A97162" w:rsidRPr="00286042">
        <w:rPr>
          <w:rFonts w:hAnsi="宋体" w:hint="eastAsia"/>
          <w:lang w:val="sv-SE"/>
        </w:rPr>
        <w:t>;</w:t>
      </w:r>
    </w:p>
    <w:p w:rsidR="00A97162" w:rsidRPr="00286042" w:rsidRDefault="00A97162">
      <w:pPr>
        <w:ind w:leftChars="200" w:left="420"/>
        <w:rPr>
          <w:rFonts w:hAnsi="宋体" w:hint="eastAsia"/>
          <w:lang w:val="sv-SE"/>
        </w:rPr>
      </w:pPr>
      <w:r w:rsidRPr="00286042">
        <w:rPr>
          <w:rFonts w:hAnsi="宋体" w:hint="eastAsia"/>
          <w:lang w:val="sv-SE"/>
        </w:rPr>
        <w:t>}DEVINFO,*</w:t>
      </w:r>
      <w:r w:rsidR="00446667" w:rsidRPr="00286042">
        <w:rPr>
          <w:rFonts w:hAnsi="宋体" w:hint="eastAsia"/>
          <w:lang w:val="sv-SE"/>
        </w:rPr>
        <w:t>P</w:t>
      </w:r>
      <w:r w:rsidRPr="00286042">
        <w:rPr>
          <w:rFonts w:hAnsi="宋体" w:hint="eastAsia"/>
          <w:lang w:val="sv-SE"/>
        </w:rPr>
        <w:t>DEVINFO;</w:t>
      </w:r>
    </w:p>
    <w:p w:rsidR="00A97162" w:rsidRPr="00286042" w:rsidRDefault="00A97162" w:rsidP="00AE211E">
      <w:pPr>
        <w:rPr>
          <w:rFonts w:hAnsi="宋体" w:hint="eastAsia"/>
          <w:lang w:val="sv-SE"/>
        </w:rPr>
      </w:pPr>
      <w:r w:rsidRPr="00286042">
        <w:rPr>
          <w:rFonts w:hAnsi="宋体" w:hint="eastAsia"/>
          <w:lang w:val="sv-SE"/>
        </w:rPr>
        <w:t>（2）</w:t>
      </w:r>
      <w:r w:rsidRPr="00286042">
        <w:rPr>
          <w:rFonts w:hAnsi="宋体" w:hint="eastAsia"/>
        </w:rPr>
        <w:t>数据项描述</w:t>
      </w:r>
      <w:r w:rsidR="00EB339D" w:rsidRPr="00286042">
        <w:rPr>
          <w:rFonts w:hAnsi="宋体" w:hint="eastAsia"/>
        </w:rPr>
        <w:t>参见表</w:t>
      </w:r>
      <w:r w:rsidR="00C37894" w:rsidRPr="00286042">
        <w:rPr>
          <w:rFonts w:hAnsi="宋体" w:hint="eastAsia"/>
          <w:lang w:val="sv-SE"/>
        </w:rPr>
        <w:t>7</w:t>
      </w:r>
      <w:r w:rsidR="00EB339D" w:rsidRPr="00286042">
        <w:rPr>
          <w:rFonts w:hAnsi="宋体" w:hint="eastAsia"/>
          <w:lang w:val="sv-SE"/>
        </w:rPr>
        <w:t>：</w:t>
      </w:r>
    </w:p>
    <w:p w:rsidR="00741AF4" w:rsidRPr="00286042" w:rsidRDefault="00926B98" w:rsidP="00926B98">
      <w:pPr>
        <w:keepNext/>
        <w:numPr>
          <w:ilvl w:val="0"/>
          <w:numId w:val="6"/>
        </w:numPr>
        <w:jc w:val="center"/>
        <w:rPr>
          <w:rFonts w:hAnsi="宋体" w:hint="eastAsia"/>
        </w:rPr>
      </w:pPr>
      <w:r w:rsidRPr="00286042">
        <w:rPr>
          <w:rFonts w:hAnsi="宋体" w:hint="eastAsia"/>
        </w:rPr>
        <w:t>设备信息描述</w:t>
      </w:r>
    </w:p>
    <w:tbl>
      <w:tblPr>
        <w:tblW w:w="0" w:type="auto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791"/>
        <w:gridCol w:w="1152"/>
        <w:gridCol w:w="2205"/>
        <w:gridCol w:w="3371"/>
      </w:tblGrid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2B3126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数据项</w:t>
            </w:r>
          </w:p>
        </w:tc>
        <w:tc>
          <w:tcPr>
            <w:tcW w:w="1152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2B3126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类型</w:t>
            </w:r>
          </w:p>
        </w:tc>
        <w:tc>
          <w:tcPr>
            <w:tcW w:w="2205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2B3126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意义</w:t>
            </w:r>
          </w:p>
        </w:tc>
        <w:tc>
          <w:tcPr>
            <w:tcW w:w="3371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2B3126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备注</w:t>
            </w:r>
          </w:p>
        </w:tc>
      </w:tr>
      <w:tr w:rsidR="000E68B5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  <w:tcBorders>
              <w:top w:val="single" w:sz="12" w:space="0" w:color="auto"/>
            </w:tcBorders>
          </w:tcPr>
          <w:p w:rsidR="000E68B5" w:rsidRPr="00286042" w:rsidRDefault="000E68B5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>Version</w:t>
            </w:r>
          </w:p>
        </w:tc>
        <w:tc>
          <w:tcPr>
            <w:tcW w:w="1152" w:type="dxa"/>
            <w:tcBorders>
              <w:top w:val="single" w:sz="12" w:space="0" w:color="auto"/>
            </w:tcBorders>
          </w:tcPr>
          <w:p w:rsidR="000E68B5" w:rsidRPr="00286042" w:rsidRDefault="000E68B5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>VERSION</w:t>
            </w:r>
          </w:p>
        </w:tc>
        <w:tc>
          <w:tcPr>
            <w:tcW w:w="2205" w:type="dxa"/>
            <w:tcBorders>
              <w:top w:val="single" w:sz="12" w:space="0" w:color="auto"/>
            </w:tcBorders>
          </w:tcPr>
          <w:p w:rsidR="000E68B5" w:rsidRPr="00286042" w:rsidRDefault="000E68B5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</w:rPr>
              <w:t>版本号</w:t>
            </w:r>
          </w:p>
        </w:tc>
        <w:tc>
          <w:tcPr>
            <w:tcW w:w="3371" w:type="dxa"/>
            <w:tcBorders>
              <w:top w:val="single" w:sz="12" w:space="0" w:color="auto"/>
            </w:tcBorders>
          </w:tcPr>
          <w:p w:rsidR="000E68B5" w:rsidRPr="00286042" w:rsidRDefault="000E68B5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>数据结构版本号，</w:t>
            </w:r>
            <w:proofErr w:type="gramStart"/>
            <w:r w:rsidRPr="00286042">
              <w:rPr>
                <w:rFonts w:hAnsi="宋体" w:hint="eastAsia"/>
                <w:lang w:val="sv-SE"/>
              </w:rPr>
              <w:t>本结构</w:t>
            </w:r>
            <w:proofErr w:type="gramEnd"/>
            <w:r w:rsidRPr="00286042">
              <w:rPr>
                <w:rFonts w:hAnsi="宋体" w:hint="eastAsia"/>
                <w:lang w:val="sv-SE"/>
              </w:rPr>
              <w:t>的版本号为1.0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  <w:tcBorders>
              <w:top w:val="single" w:sz="12" w:space="0" w:color="auto"/>
            </w:tcBorders>
          </w:tcPr>
          <w:p w:rsidR="00A97162" w:rsidRPr="00286042" w:rsidRDefault="009A4E77">
            <w:pPr>
              <w:rPr>
                <w:rFonts w:hAnsi="宋体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>Manufacture</w:t>
            </w:r>
            <w:r w:rsidRPr="00286042">
              <w:rPr>
                <w:rFonts w:hAnsi="宋体"/>
                <w:lang w:val="sv-SE"/>
              </w:rPr>
              <w:t>r</w:t>
            </w:r>
          </w:p>
        </w:tc>
        <w:tc>
          <w:tcPr>
            <w:tcW w:w="1152" w:type="dxa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>CHAR</w:t>
            </w:r>
            <w:r w:rsidRPr="00286042">
              <w:rPr>
                <w:rFonts w:hAnsi="宋体" w:hint="eastAsia"/>
              </w:rPr>
              <w:t>数组</w:t>
            </w:r>
          </w:p>
        </w:tc>
        <w:tc>
          <w:tcPr>
            <w:tcW w:w="2205" w:type="dxa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</w:rPr>
              <w:t>设备厂商信息</w:t>
            </w:r>
          </w:p>
        </w:tc>
        <w:tc>
          <w:tcPr>
            <w:tcW w:w="3371" w:type="dxa"/>
            <w:tcBorders>
              <w:top w:val="single" w:sz="12" w:space="0" w:color="auto"/>
            </w:tcBorders>
          </w:tcPr>
          <w:p w:rsidR="00A97162" w:rsidRPr="00286042" w:rsidRDefault="00A52808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>以 ‘\0</w:t>
            </w:r>
            <w:r w:rsidRPr="00286042">
              <w:rPr>
                <w:rFonts w:hAnsi="宋体"/>
                <w:lang w:val="sv-SE"/>
              </w:rPr>
              <w:t>’</w:t>
            </w:r>
            <w:r w:rsidRPr="00286042">
              <w:rPr>
                <w:rFonts w:hAnsi="宋体" w:hint="eastAsia"/>
                <w:lang w:val="sv-SE"/>
              </w:rPr>
              <w:t>为结束符的</w:t>
            </w:r>
            <w:r w:rsidR="00752FAB" w:rsidRPr="00286042">
              <w:rPr>
                <w:rFonts w:hAnsi="宋体" w:hint="eastAsia"/>
                <w:lang w:val="sv-SE"/>
              </w:rPr>
              <w:t>ASCII字符串</w:t>
            </w:r>
          </w:p>
        </w:tc>
      </w:tr>
      <w:tr w:rsidR="004C2491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  <w:tcBorders>
              <w:top w:val="single" w:sz="6" w:space="0" w:color="000000"/>
            </w:tcBorders>
          </w:tcPr>
          <w:p w:rsidR="004C2491" w:rsidRPr="00286042" w:rsidRDefault="004C2491">
            <w:pPr>
              <w:rPr>
                <w:rFonts w:hAnsi="宋体"/>
                <w:lang w:val="sv-SE"/>
              </w:rPr>
            </w:pPr>
            <w:r w:rsidRPr="00286042">
              <w:rPr>
                <w:rFonts w:hAnsi="宋体" w:hint="eastAsia"/>
              </w:rPr>
              <w:t>Issuer</w:t>
            </w:r>
          </w:p>
        </w:tc>
        <w:tc>
          <w:tcPr>
            <w:tcW w:w="1152" w:type="dxa"/>
            <w:tcBorders>
              <w:top w:val="single" w:sz="6" w:space="0" w:color="000000"/>
            </w:tcBorders>
          </w:tcPr>
          <w:p w:rsidR="004C2491" w:rsidRPr="00286042" w:rsidRDefault="004C249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CHAR数组</w:t>
            </w:r>
          </w:p>
        </w:tc>
        <w:tc>
          <w:tcPr>
            <w:tcW w:w="2205" w:type="dxa"/>
            <w:tcBorders>
              <w:top w:val="single" w:sz="6" w:space="0" w:color="000000"/>
            </w:tcBorders>
          </w:tcPr>
          <w:p w:rsidR="004C2491" w:rsidRPr="00286042" w:rsidRDefault="004C249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发行厂商信息</w:t>
            </w:r>
          </w:p>
        </w:tc>
        <w:tc>
          <w:tcPr>
            <w:tcW w:w="3371" w:type="dxa"/>
            <w:tcBorders>
              <w:top w:val="single" w:sz="6" w:space="0" w:color="000000"/>
            </w:tcBorders>
          </w:tcPr>
          <w:p w:rsidR="004C2491" w:rsidRPr="00286042" w:rsidRDefault="00A52808" w:rsidP="00E835CB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>以</w:t>
            </w:r>
            <w:r w:rsidRPr="00286042">
              <w:rPr>
                <w:rFonts w:hAnsi="宋体" w:hint="eastAsia"/>
              </w:rPr>
              <w:t xml:space="preserve"> ‘</w:t>
            </w:r>
            <w:r w:rsidRPr="00286042">
              <w:rPr>
                <w:rFonts w:hAnsi="宋体" w:hint="eastAsia"/>
                <w:lang w:val="sv-SE"/>
              </w:rPr>
              <w:t>\0</w:t>
            </w:r>
            <w:r w:rsidRPr="00286042">
              <w:rPr>
                <w:rFonts w:hAnsi="宋体"/>
                <w:lang w:val="sv-SE"/>
              </w:rPr>
              <w:t>’</w:t>
            </w:r>
            <w:r w:rsidRPr="00286042">
              <w:rPr>
                <w:rFonts w:hAnsi="宋体" w:hint="eastAsia"/>
                <w:lang w:val="sv-SE"/>
              </w:rPr>
              <w:t>为结束符的</w:t>
            </w:r>
            <w:r w:rsidR="004C2491" w:rsidRPr="00286042">
              <w:rPr>
                <w:rFonts w:hAnsi="宋体" w:hint="eastAsia"/>
                <w:lang w:val="sv-SE"/>
              </w:rPr>
              <w:t>ASCII字符串</w:t>
            </w:r>
          </w:p>
        </w:tc>
      </w:tr>
      <w:tr w:rsidR="00752FAB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  <w:tcBorders>
              <w:top w:val="single" w:sz="6" w:space="0" w:color="000000"/>
            </w:tcBorders>
          </w:tcPr>
          <w:p w:rsidR="00752FAB" w:rsidRPr="00286042" w:rsidRDefault="00752FAB">
            <w:pPr>
              <w:rPr>
                <w:rFonts w:hAnsi="宋体" w:hint="eastAsia"/>
              </w:rPr>
            </w:pPr>
            <w:r w:rsidRPr="00286042">
              <w:rPr>
                <w:rFonts w:hAnsi="宋体"/>
                <w:lang w:val="sv-SE"/>
              </w:rPr>
              <w:t>L</w:t>
            </w:r>
            <w:r w:rsidRPr="00286042">
              <w:rPr>
                <w:rFonts w:hAnsi="宋体" w:hint="eastAsia"/>
                <w:lang w:val="sv-SE"/>
              </w:rPr>
              <w:t>abe</w:t>
            </w:r>
            <w:r w:rsidRPr="00286042">
              <w:rPr>
                <w:rFonts w:hAnsi="宋体" w:hint="eastAsia"/>
              </w:rPr>
              <w:t>l</w:t>
            </w:r>
          </w:p>
        </w:tc>
        <w:tc>
          <w:tcPr>
            <w:tcW w:w="1152" w:type="dxa"/>
            <w:tcBorders>
              <w:top w:val="single" w:sz="6" w:space="0" w:color="000000"/>
            </w:tcBorders>
          </w:tcPr>
          <w:p w:rsidR="00752FAB" w:rsidRPr="00286042" w:rsidRDefault="00752FA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CHAR数组</w:t>
            </w:r>
          </w:p>
        </w:tc>
        <w:tc>
          <w:tcPr>
            <w:tcW w:w="2205" w:type="dxa"/>
            <w:tcBorders>
              <w:top w:val="single" w:sz="6" w:space="0" w:color="000000"/>
            </w:tcBorders>
          </w:tcPr>
          <w:p w:rsidR="00752FAB" w:rsidRPr="00286042" w:rsidRDefault="00752FA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设备标签</w:t>
            </w:r>
          </w:p>
        </w:tc>
        <w:tc>
          <w:tcPr>
            <w:tcW w:w="3371" w:type="dxa"/>
            <w:tcBorders>
              <w:top w:val="single" w:sz="6" w:space="0" w:color="000000"/>
            </w:tcBorders>
          </w:tcPr>
          <w:p w:rsidR="00752FAB" w:rsidRPr="00286042" w:rsidRDefault="00A52808" w:rsidP="00E835CB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>以</w:t>
            </w:r>
            <w:r w:rsidRPr="00286042">
              <w:rPr>
                <w:rFonts w:hAnsi="宋体" w:hint="eastAsia"/>
              </w:rPr>
              <w:t xml:space="preserve"> ‘</w:t>
            </w:r>
            <w:r w:rsidRPr="00286042">
              <w:rPr>
                <w:rFonts w:hAnsi="宋体" w:hint="eastAsia"/>
                <w:lang w:val="sv-SE"/>
              </w:rPr>
              <w:t>\0</w:t>
            </w:r>
            <w:r w:rsidRPr="00286042">
              <w:rPr>
                <w:rFonts w:hAnsi="宋体"/>
                <w:lang w:val="sv-SE"/>
              </w:rPr>
              <w:t>’</w:t>
            </w:r>
            <w:r w:rsidRPr="00286042">
              <w:rPr>
                <w:rFonts w:hAnsi="宋体" w:hint="eastAsia"/>
                <w:lang w:val="sv-SE"/>
              </w:rPr>
              <w:t>为结束符的</w:t>
            </w:r>
            <w:r w:rsidR="00752FAB" w:rsidRPr="00286042">
              <w:rPr>
                <w:rFonts w:hAnsi="宋体" w:hint="eastAsia"/>
                <w:lang w:val="sv-SE"/>
              </w:rPr>
              <w:t>ASCII字符串</w:t>
            </w:r>
          </w:p>
        </w:tc>
      </w:tr>
      <w:tr w:rsidR="00752FAB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  <w:tcBorders>
              <w:top w:val="single" w:sz="6" w:space="0" w:color="000000"/>
            </w:tcBorders>
          </w:tcPr>
          <w:p w:rsidR="00752FAB" w:rsidRPr="00286042" w:rsidRDefault="00752FAB">
            <w:pPr>
              <w:rPr>
                <w:rFonts w:hAnsi="宋体" w:hint="eastAsia"/>
              </w:rPr>
            </w:pPr>
            <w:r w:rsidRPr="00286042">
              <w:rPr>
                <w:rFonts w:hAnsi="宋体"/>
              </w:rPr>
              <w:t>S</w:t>
            </w:r>
            <w:r w:rsidRPr="00286042">
              <w:rPr>
                <w:rFonts w:hAnsi="宋体" w:hint="eastAsia"/>
              </w:rPr>
              <w:t>erialNumber</w:t>
            </w:r>
          </w:p>
        </w:tc>
        <w:tc>
          <w:tcPr>
            <w:tcW w:w="1152" w:type="dxa"/>
            <w:tcBorders>
              <w:top w:val="single" w:sz="6" w:space="0" w:color="000000"/>
            </w:tcBorders>
          </w:tcPr>
          <w:p w:rsidR="00752FAB" w:rsidRPr="00286042" w:rsidRDefault="00752FA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CHAR数组</w:t>
            </w:r>
          </w:p>
        </w:tc>
        <w:tc>
          <w:tcPr>
            <w:tcW w:w="2205" w:type="dxa"/>
            <w:tcBorders>
              <w:top w:val="single" w:sz="6" w:space="0" w:color="000000"/>
            </w:tcBorders>
          </w:tcPr>
          <w:p w:rsidR="00752FAB" w:rsidRPr="00286042" w:rsidRDefault="00752FA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序列号</w:t>
            </w:r>
          </w:p>
        </w:tc>
        <w:tc>
          <w:tcPr>
            <w:tcW w:w="3371" w:type="dxa"/>
            <w:tcBorders>
              <w:top w:val="single" w:sz="6" w:space="0" w:color="000000"/>
            </w:tcBorders>
          </w:tcPr>
          <w:p w:rsidR="00752FAB" w:rsidRPr="00286042" w:rsidRDefault="00A52808" w:rsidP="00E835CB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>以</w:t>
            </w:r>
            <w:r w:rsidRPr="00286042">
              <w:rPr>
                <w:rFonts w:hAnsi="宋体" w:hint="eastAsia"/>
              </w:rPr>
              <w:t xml:space="preserve"> ‘</w:t>
            </w:r>
            <w:r w:rsidRPr="00286042">
              <w:rPr>
                <w:rFonts w:hAnsi="宋体" w:hint="eastAsia"/>
                <w:lang w:val="sv-SE"/>
              </w:rPr>
              <w:t>\0</w:t>
            </w:r>
            <w:r w:rsidRPr="00286042">
              <w:rPr>
                <w:rFonts w:hAnsi="宋体"/>
                <w:lang w:val="sv-SE"/>
              </w:rPr>
              <w:t>’</w:t>
            </w:r>
            <w:r w:rsidRPr="00286042">
              <w:rPr>
                <w:rFonts w:hAnsi="宋体" w:hint="eastAsia"/>
                <w:lang w:val="sv-SE"/>
              </w:rPr>
              <w:t>为结束符的</w:t>
            </w:r>
            <w:r w:rsidR="00752FAB" w:rsidRPr="00286042">
              <w:rPr>
                <w:rFonts w:hAnsi="宋体" w:hint="eastAsia"/>
                <w:lang w:val="sv-SE"/>
              </w:rPr>
              <w:t>ASCII字符串</w:t>
            </w:r>
          </w:p>
        </w:tc>
      </w:tr>
      <w:tr w:rsidR="00752FAB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752FAB" w:rsidRPr="00286042" w:rsidRDefault="00752FAB">
            <w:pPr>
              <w:rPr>
                <w:rFonts w:hAnsi="宋体" w:hint="eastAsia"/>
              </w:rPr>
            </w:pPr>
            <w:r w:rsidRPr="00286042">
              <w:rPr>
                <w:rFonts w:hAnsi="宋体"/>
              </w:rPr>
              <w:t>H</w:t>
            </w:r>
            <w:r w:rsidRPr="00286042">
              <w:rPr>
                <w:rFonts w:hAnsi="宋体" w:hint="eastAsia"/>
              </w:rPr>
              <w:t>WVersion</w:t>
            </w:r>
          </w:p>
        </w:tc>
        <w:tc>
          <w:tcPr>
            <w:tcW w:w="1152" w:type="dxa"/>
          </w:tcPr>
          <w:p w:rsidR="00752FAB" w:rsidRPr="00286042" w:rsidRDefault="00752FA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VERSION</w:t>
            </w:r>
          </w:p>
        </w:tc>
        <w:tc>
          <w:tcPr>
            <w:tcW w:w="2205" w:type="dxa"/>
          </w:tcPr>
          <w:p w:rsidR="00752FAB" w:rsidRPr="00286042" w:rsidRDefault="00752FA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设备硬件版本 </w:t>
            </w:r>
          </w:p>
        </w:tc>
        <w:tc>
          <w:tcPr>
            <w:tcW w:w="3371" w:type="dxa"/>
          </w:tcPr>
          <w:p w:rsidR="00752FAB" w:rsidRPr="00286042" w:rsidRDefault="00752FAB">
            <w:pPr>
              <w:rPr>
                <w:rFonts w:hAnsi="宋体" w:hint="eastAsia"/>
              </w:rPr>
            </w:pPr>
          </w:p>
        </w:tc>
      </w:tr>
      <w:tr w:rsidR="00752FAB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752FAB" w:rsidRPr="00286042" w:rsidRDefault="00752FAB">
            <w:pPr>
              <w:rPr>
                <w:rFonts w:hAnsi="宋体" w:hint="eastAsia"/>
              </w:rPr>
            </w:pPr>
            <w:r w:rsidRPr="00286042">
              <w:rPr>
                <w:rFonts w:hAnsi="宋体"/>
              </w:rPr>
              <w:t>F</w:t>
            </w:r>
            <w:r w:rsidRPr="00286042">
              <w:rPr>
                <w:rFonts w:hAnsi="宋体" w:hint="eastAsia"/>
              </w:rPr>
              <w:t>irmwareVersion</w:t>
            </w:r>
          </w:p>
        </w:tc>
        <w:tc>
          <w:tcPr>
            <w:tcW w:w="1152" w:type="dxa"/>
          </w:tcPr>
          <w:p w:rsidR="00752FAB" w:rsidRPr="00286042" w:rsidRDefault="00752FA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VERSION</w:t>
            </w:r>
          </w:p>
        </w:tc>
        <w:tc>
          <w:tcPr>
            <w:tcW w:w="2205" w:type="dxa"/>
          </w:tcPr>
          <w:p w:rsidR="00752FAB" w:rsidRPr="00286042" w:rsidRDefault="00752FA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设备本身固件版本</w:t>
            </w:r>
          </w:p>
        </w:tc>
        <w:tc>
          <w:tcPr>
            <w:tcW w:w="3371" w:type="dxa"/>
          </w:tcPr>
          <w:p w:rsidR="00752FAB" w:rsidRPr="00286042" w:rsidRDefault="00752FAB">
            <w:pPr>
              <w:rPr>
                <w:rFonts w:hAnsi="宋体" w:hint="eastAsia"/>
              </w:rPr>
            </w:pPr>
          </w:p>
        </w:tc>
      </w:tr>
      <w:tr w:rsidR="004C2491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4C2491" w:rsidRPr="00286042" w:rsidRDefault="004C249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sv-SE"/>
              </w:rPr>
              <w:t>AlgSymCap</w:t>
            </w:r>
          </w:p>
        </w:tc>
        <w:tc>
          <w:tcPr>
            <w:tcW w:w="1152" w:type="dxa"/>
          </w:tcPr>
          <w:p w:rsidR="004C2491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2205" w:type="dxa"/>
          </w:tcPr>
          <w:p w:rsidR="004C2491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分组密码算法标识</w:t>
            </w:r>
          </w:p>
        </w:tc>
        <w:tc>
          <w:tcPr>
            <w:tcW w:w="3371" w:type="dxa"/>
          </w:tcPr>
          <w:p w:rsidR="00A52808" w:rsidRPr="00286042" w:rsidRDefault="00A52808" w:rsidP="00A52808">
            <w:pPr>
              <w:rPr>
                <w:rFonts w:hAnsi="宋体" w:hint="eastAsia"/>
              </w:rPr>
            </w:pPr>
          </w:p>
        </w:tc>
      </w:tr>
      <w:tr w:rsidR="004C2491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4C2491" w:rsidRPr="00286042" w:rsidRDefault="004C249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sv-SE"/>
              </w:rPr>
              <w:t>AlgAsymCap</w:t>
            </w:r>
          </w:p>
        </w:tc>
        <w:tc>
          <w:tcPr>
            <w:tcW w:w="1152" w:type="dxa"/>
          </w:tcPr>
          <w:p w:rsidR="004C2491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2205" w:type="dxa"/>
          </w:tcPr>
          <w:p w:rsidR="004C2491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非对称密码算法标识</w:t>
            </w:r>
          </w:p>
        </w:tc>
        <w:tc>
          <w:tcPr>
            <w:tcW w:w="3371" w:type="dxa"/>
          </w:tcPr>
          <w:p w:rsidR="004C2491" w:rsidRPr="00286042" w:rsidRDefault="004C2491">
            <w:pPr>
              <w:rPr>
                <w:rFonts w:hAnsi="宋体" w:hint="eastAsia"/>
              </w:rPr>
            </w:pPr>
          </w:p>
        </w:tc>
      </w:tr>
      <w:tr w:rsidR="004C2491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4C2491" w:rsidRPr="00286042" w:rsidRDefault="004C249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sv-SE"/>
              </w:rPr>
              <w:t>AlgHashCap</w:t>
            </w:r>
          </w:p>
        </w:tc>
        <w:tc>
          <w:tcPr>
            <w:tcW w:w="1152" w:type="dxa"/>
          </w:tcPr>
          <w:p w:rsidR="004C2491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2205" w:type="dxa"/>
          </w:tcPr>
          <w:p w:rsidR="004C2491" w:rsidRPr="00286042" w:rsidRDefault="00CD19F1" w:rsidP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密码杂凑算法标识</w:t>
            </w:r>
          </w:p>
        </w:tc>
        <w:tc>
          <w:tcPr>
            <w:tcW w:w="3371" w:type="dxa"/>
          </w:tcPr>
          <w:p w:rsidR="004C2491" w:rsidRPr="00286042" w:rsidRDefault="004C2491">
            <w:pPr>
              <w:rPr>
                <w:rFonts w:hAnsi="宋体" w:hint="eastAsia"/>
              </w:rPr>
            </w:pPr>
          </w:p>
        </w:tc>
      </w:tr>
      <w:tr w:rsidR="004C2491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4C2491" w:rsidRPr="00286042" w:rsidRDefault="004C249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sv-SE"/>
              </w:rPr>
              <w:t>DevAuthAlgId</w:t>
            </w:r>
          </w:p>
        </w:tc>
        <w:tc>
          <w:tcPr>
            <w:tcW w:w="1152" w:type="dxa"/>
          </w:tcPr>
          <w:p w:rsidR="004C2491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2205" w:type="dxa"/>
          </w:tcPr>
          <w:p w:rsidR="004C2491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设备认证使用的分组密码算法标识</w:t>
            </w:r>
          </w:p>
        </w:tc>
        <w:tc>
          <w:tcPr>
            <w:tcW w:w="3371" w:type="dxa"/>
          </w:tcPr>
          <w:p w:rsidR="004C2491" w:rsidRPr="00286042" w:rsidRDefault="004C2491">
            <w:pPr>
              <w:rPr>
                <w:rFonts w:hAnsi="宋体" w:hint="eastAsia"/>
              </w:rPr>
            </w:pPr>
          </w:p>
        </w:tc>
      </w:tr>
      <w:tr w:rsidR="00752FAB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752FAB" w:rsidRPr="00286042" w:rsidRDefault="00752FA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TotalSpace</w:t>
            </w:r>
          </w:p>
        </w:tc>
        <w:tc>
          <w:tcPr>
            <w:tcW w:w="1152" w:type="dxa"/>
          </w:tcPr>
          <w:p w:rsidR="00752FAB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2205" w:type="dxa"/>
          </w:tcPr>
          <w:p w:rsidR="00752FAB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设备</w:t>
            </w:r>
            <w:proofErr w:type="gramStart"/>
            <w:r w:rsidRPr="00286042">
              <w:rPr>
                <w:rFonts w:hAnsi="宋体" w:hint="eastAsia"/>
              </w:rPr>
              <w:t>总空间</w:t>
            </w:r>
            <w:proofErr w:type="gramEnd"/>
            <w:r w:rsidRPr="00286042">
              <w:rPr>
                <w:rFonts w:hAnsi="宋体" w:hint="eastAsia"/>
              </w:rPr>
              <w:t>大小</w:t>
            </w:r>
          </w:p>
        </w:tc>
        <w:tc>
          <w:tcPr>
            <w:tcW w:w="3371" w:type="dxa"/>
          </w:tcPr>
          <w:p w:rsidR="00752FAB" w:rsidRPr="00286042" w:rsidRDefault="00752FAB">
            <w:pPr>
              <w:rPr>
                <w:rFonts w:hAnsi="宋体" w:hint="eastAsia"/>
              </w:rPr>
            </w:pPr>
          </w:p>
        </w:tc>
      </w:tr>
      <w:tr w:rsidR="00752FAB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752FAB" w:rsidRPr="00286042" w:rsidRDefault="00752FA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FreeSpace</w:t>
            </w:r>
          </w:p>
        </w:tc>
        <w:tc>
          <w:tcPr>
            <w:tcW w:w="1152" w:type="dxa"/>
          </w:tcPr>
          <w:p w:rsidR="00752FAB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2205" w:type="dxa"/>
          </w:tcPr>
          <w:p w:rsidR="00752FAB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用户可用空间大小</w:t>
            </w:r>
          </w:p>
        </w:tc>
        <w:tc>
          <w:tcPr>
            <w:tcW w:w="3371" w:type="dxa"/>
          </w:tcPr>
          <w:p w:rsidR="00752FAB" w:rsidRPr="00286042" w:rsidRDefault="00752FAB">
            <w:pPr>
              <w:rPr>
                <w:rFonts w:hAnsi="宋体" w:hint="eastAsia"/>
              </w:rPr>
            </w:pPr>
          </w:p>
        </w:tc>
      </w:tr>
      <w:tr w:rsidR="00752FAB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752FAB" w:rsidRPr="00286042" w:rsidRDefault="00752FA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Reserved</w:t>
            </w:r>
          </w:p>
        </w:tc>
        <w:tc>
          <w:tcPr>
            <w:tcW w:w="1152" w:type="dxa"/>
          </w:tcPr>
          <w:p w:rsidR="00752FAB" w:rsidRPr="00286042" w:rsidRDefault="004C249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</w:t>
            </w:r>
          </w:p>
        </w:tc>
        <w:tc>
          <w:tcPr>
            <w:tcW w:w="2205" w:type="dxa"/>
          </w:tcPr>
          <w:p w:rsidR="00752FAB" w:rsidRPr="00286042" w:rsidRDefault="00752FAB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保留扩展</w:t>
            </w:r>
          </w:p>
        </w:tc>
        <w:tc>
          <w:tcPr>
            <w:tcW w:w="3371" w:type="dxa"/>
          </w:tcPr>
          <w:p w:rsidR="00752FAB" w:rsidRPr="00286042" w:rsidRDefault="00752FAB">
            <w:pPr>
              <w:rPr>
                <w:rFonts w:hAnsi="宋体" w:hint="eastAsia"/>
              </w:rPr>
            </w:pPr>
          </w:p>
        </w:tc>
      </w:tr>
    </w:tbl>
    <w:p w:rsidR="00A97162" w:rsidRPr="00286042" w:rsidRDefault="00A97162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50" w:name="_Toc259810629"/>
      <w:r w:rsidRPr="00286042">
        <w:rPr>
          <w:rFonts w:eastAsia="黑体" w:hAnsi="宋体" w:cs="Arial" w:hint="eastAsia"/>
          <w:b/>
        </w:rPr>
        <w:t>RSA</w:t>
      </w:r>
      <w:r w:rsidRPr="00286042">
        <w:rPr>
          <w:rFonts w:eastAsia="黑体" w:hAnsi="宋体" w:cs="Arial" w:hint="eastAsia"/>
          <w:b/>
        </w:rPr>
        <w:t>公</w:t>
      </w:r>
      <w:proofErr w:type="gramStart"/>
      <w:r w:rsidRPr="00286042">
        <w:rPr>
          <w:rFonts w:eastAsia="黑体" w:hAnsi="宋体" w:cs="Arial" w:hint="eastAsia"/>
          <w:b/>
        </w:rPr>
        <w:t>钥</w:t>
      </w:r>
      <w:proofErr w:type="gramEnd"/>
      <w:r w:rsidR="00AD1496" w:rsidRPr="00286042">
        <w:rPr>
          <w:rFonts w:eastAsia="黑体" w:hAnsi="宋体" w:cs="Arial" w:hint="eastAsia"/>
          <w:b/>
        </w:rPr>
        <w:t>数据结构</w:t>
      </w:r>
      <w:bookmarkEnd w:id="50"/>
    </w:p>
    <w:p w:rsidR="00A97162" w:rsidRPr="00286042" w:rsidRDefault="00A97162" w:rsidP="00AE211E">
      <w:pPr>
        <w:rPr>
          <w:rFonts w:hAnsi="宋体" w:hint="eastAsia"/>
        </w:rPr>
      </w:pPr>
      <w:r w:rsidRPr="00286042">
        <w:rPr>
          <w:rFonts w:hAnsi="宋体" w:hint="eastAsia"/>
        </w:rPr>
        <w:t>（1）类型定义</w:t>
      </w:r>
    </w:p>
    <w:p w:rsidR="00A97162" w:rsidRPr="00286042" w:rsidRDefault="00A97162">
      <w:pPr>
        <w:ind w:leftChars="200" w:left="420"/>
        <w:rPr>
          <w:rFonts w:hAnsi="宋体" w:hint="eastAsia"/>
        </w:rPr>
      </w:pPr>
      <w:proofErr w:type="gramStart"/>
      <w:r w:rsidRPr="00286042">
        <w:rPr>
          <w:rFonts w:hAnsi="宋体" w:hint="eastAsia"/>
        </w:rPr>
        <w:t>typedef</w:t>
      </w:r>
      <w:proofErr w:type="gramEnd"/>
      <w:r w:rsidRPr="00286042">
        <w:rPr>
          <w:rFonts w:hAnsi="宋体" w:hint="eastAsia"/>
        </w:rPr>
        <w:t xml:space="preserve"> struct Struct_RSAPUBLICKEYBLOB{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ULONG</w:t>
      </w:r>
      <w:r w:rsidRPr="00286042">
        <w:rPr>
          <w:rFonts w:hAnsi="宋体" w:hint="eastAsia"/>
        </w:rPr>
        <w:tab/>
        <w:t>AlgID;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ULONG</w:t>
      </w:r>
      <w:r w:rsidRPr="00286042">
        <w:rPr>
          <w:rFonts w:hAnsi="宋体" w:hint="eastAsia"/>
        </w:rPr>
        <w:tab/>
        <w:t>BitLen</w:t>
      </w:r>
      <w:r w:rsidRPr="00286042">
        <w:rPr>
          <w:rFonts w:hAnsi="宋体"/>
        </w:rPr>
        <w:t>;</w:t>
      </w:r>
    </w:p>
    <w:p w:rsidR="00A97162" w:rsidRPr="00286042" w:rsidRDefault="00A97162">
      <w:pPr>
        <w:ind w:leftChars="200" w:left="420" w:firstLine="420"/>
        <w:rPr>
          <w:rFonts w:hAnsi="宋体" w:hint="eastAsia"/>
          <w:lang w:val="fr-FR"/>
        </w:rPr>
      </w:pPr>
      <w:r w:rsidRPr="00286042">
        <w:rPr>
          <w:rFonts w:hAnsi="宋体" w:hint="eastAsia"/>
          <w:lang w:val="fr-FR"/>
        </w:rPr>
        <w:t>BYTE</w:t>
      </w:r>
      <w:r w:rsidRPr="00286042">
        <w:rPr>
          <w:rFonts w:hAnsi="宋体" w:hint="eastAsia"/>
          <w:lang w:val="fr-FR"/>
        </w:rPr>
        <w:tab/>
        <w:t>M</w:t>
      </w:r>
      <w:r w:rsidRPr="00286042">
        <w:rPr>
          <w:rFonts w:hAnsi="宋体"/>
          <w:lang w:val="fr-FR"/>
        </w:rPr>
        <w:t>odulus[MA</w:t>
      </w:r>
      <w:r w:rsidRPr="00286042">
        <w:rPr>
          <w:rFonts w:hAnsi="宋体" w:hint="eastAsia"/>
          <w:lang w:val="fr-FR"/>
        </w:rPr>
        <w:t>X</w:t>
      </w:r>
      <w:r w:rsidRPr="00286042">
        <w:rPr>
          <w:rFonts w:hAnsi="宋体"/>
          <w:lang w:val="fr-FR"/>
        </w:rPr>
        <w:t>_RSA_MODULUS_LEN];</w:t>
      </w:r>
    </w:p>
    <w:p w:rsidR="00A97162" w:rsidRPr="00286042" w:rsidRDefault="00BD2B09">
      <w:pPr>
        <w:ind w:leftChars="200" w:left="420" w:firstLine="420"/>
        <w:rPr>
          <w:rFonts w:hAnsi="宋体" w:hint="eastAsia"/>
          <w:lang w:val="fr-FR"/>
        </w:rPr>
      </w:pPr>
      <w:r w:rsidRPr="00286042">
        <w:rPr>
          <w:rFonts w:hAnsi="宋体" w:hint="eastAsia"/>
          <w:lang w:val="fr-FR"/>
        </w:rPr>
        <w:t>BYTE</w:t>
      </w:r>
      <w:r w:rsidR="00A97162" w:rsidRPr="00286042">
        <w:rPr>
          <w:rFonts w:hAnsi="宋体" w:hint="eastAsia"/>
          <w:lang w:val="fr-FR"/>
        </w:rPr>
        <w:tab/>
        <w:t>PublicE</w:t>
      </w:r>
      <w:r w:rsidR="00A97162" w:rsidRPr="00286042">
        <w:rPr>
          <w:rFonts w:hAnsi="宋体"/>
          <w:lang w:val="fr-FR"/>
        </w:rPr>
        <w:t>xponent</w:t>
      </w:r>
      <w:r w:rsidRPr="00286042">
        <w:rPr>
          <w:rFonts w:hAnsi="宋体" w:hint="eastAsia"/>
          <w:lang w:val="fr-FR"/>
        </w:rPr>
        <w:t>[MAX_RSA_EXPONENT_LEN]</w:t>
      </w:r>
      <w:r w:rsidR="00A97162" w:rsidRPr="00286042">
        <w:rPr>
          <w:rFonts w:hAnsi="宋体"/>
          <w:lang w:val="fr-FR"/>
        </w:rPr>
        <w:t>;</w:t>
      </w:r>
    </w:p>
    <w:p w:rsidR="00A97162" w:rsidRPr="00286042" w:rsidRDefault="00A97162">
      <w:pPr>
        <w:ind w:leftChars="200" w:left="420"/>
        <w:rPr>
          <w:rFonts w:hAnsi="宋体" w:hint="eastAsia"/>
          <w:lang w:val="fr-FR"/>
        </w:rPr>
      </w:pPr>
      <w:r w:rsidRPr="00286042">
        <w:rPr>
          <w:rFonts w:hAnsi="宋体" w:hint="eastAsia"/>
          <w:lang w:val="fr-FR"/>
        </w:rPr>
        <w:t>}RSAPUBLICKEYBLOB</w:t>
      </w:r>
      <w:r w:rsidR="003711FA" w:rsidRPr="00286042">
        <w:rPr>
          <w:rFonts w:hAnsi="宋体" w:hint="eastAsia"/>
          <w:lang w:val="fr-FR"/>
        </w:rPr>
        <w:t>, *PRSAPUBLICKEYBLOB</w:t>
      </w:r>
      <w:r w:rsidR="00C222DC" w:rsidRPr="00286042">
        <w:rPr>
          <w:rFonts w:hAnsi="宋体" w:hint="eastAsia"/>
          <w:lang w:val="fr-FR"/>
        </w:rPr>
        <w:t>;</w:t>
      </w:r>
    </w:p>
    <w:p w:rsidR="00A97162" w:rsidRPr="00286042" w:rsidRDefault="00A97162">
      <w:pPr>
        <w:ind w:leftChars="200" w:left="420"/>
        <w:rPr>
          <w:rFonts w:hAnsi="宋体" w:hint="eastAsia"/>
          <w:lang w:val="fr-FR"/>
        </w:rPr>
      </w:pPr>
      <w:r w:rsidRPr="00286042">
        <w:rPr>
          <w:rFonts w:hAnsi="宋体"/>
          <w:lang w:val="fr-FR"/>
        </w:rPr>
        <w:t>MA</w:t>
      </w:r>
      <w:r w:rsidRPr="00286042">
        <w:rPr>
          <w:rFonts w:hAnsi="宋体" w:hint="eastAsia"/>
          <w:lang w:val="fr-FR"/>
        </w:rPr>
        <w:t>X</w:t>
      </w:r>
      <w:r w:rsidRPr="00286042">
        <w:rPr>
          <w:rFonts w:hAnsi="宋体"/>
          <w:lang w:val="fr-FR"/>
        </w:rPr>
        <w:t>_RSA_MODULUS_LEN</w:t>
      </w:r>
      <w:r w:rsidRPr="00286042">
        <w:rPr>
          <w:rFonts w:hAnsi="宋体" w:hint="eastAsia"/>
        </w:rPr>
        <w:t>为算法模数的最大长度</w:t>
      </w:r>
      <w:r w:rsidRPr="00286042">
        <w:rPr>
          <w:rFonts w:hAnsi="宋体" w:hint="eastAsia"/>
          <w:lang w:val="fr-FR"/>
        </w:rPr>
        <w:t>；</w:t>
      </w:r>
    </w:p>
    <w:p w:rsidR="00D03442" w:rsidRPr="00286042" w:rsidRDefault="00D03442">
      <w:pPr>
        <w:ind w:leftChars="200" w:left="420"/>
        <w:rPr>
          <w:rFonts w:hAnsi="宋体" w:hint="eastAsia"/>
          <w:lang w:val="fr-FR"/>
        </w:rPr>
      </w:pPr>
      <w:r w:rsidRPr="00286042">
        <w:rPr>
          <w:rFonts w:hAnsi="宋体" w:hint="eastAsia"/>
          <w:lang w:val="fr-FR"/>
        </w:rPr>
        <w:t>MAX_RSA_EXPONENT_LEN</w:t>
      </w:r>
      <w:r w:rsidRPr="00286042">
        <w:rPr>
          <w:rFonts w:hAnsi="宋体" w:hint="eastAsia"/>
        </w:rPr>
        <w:t>为算法</w:t>
      </w:r>
      <w:r w:rsidR="00A06BDF" w:rsidRPr="00286042">
        <w:rPr>
          <w:rFonts w:hAnsi="宋体" w:hint="eastAsia"/>
        </w:rPr>
        <w:t>指数</w:t>
      </w:r>
      <w:r w:rsidRPr="00286042">
        <w:rPr>
          <w:rFonts w:hAnsi="宋体" w:hint="eastAsia"/>
        </w:rPr>
        <w:t>的最大长度。</w:t>
      </w:r>
    </w:p>
    <w:p w:rsidR="00A97162" w:rsidRPr="00286042" w:rsidRDefault="00A97162" w:rsidP="00AE211E">
      <w:pPr>
        <w:rPr>
          <w:rFonts w:hAnsi="宋体" w:hint="eastAsia"/>
        </w:rPr>
      </w:pPr>
      <w:r w:rsidRPr="00286042">
        <w:rPr>
          <w:rFonts w:hAnsi="宋体" w:hint="eastAsia"/>
        </w:rPr>
        <w:t>（2）数据项描述</w:t>
      </w:r>
      <w:r w:rsidR="00D44DAC" w:rsidRPr="00286042">
        <w:rPr>
          <w:rFonts w:hAnsi="宋体" w:hint="eastAsia"/>
        </w:rPr>
        <w:t>参见表</w:t>
      </w:r>
      <w:r w:rsidR="00C37894" w:rsidRPr="00286042">
        <w:rPr>
          <w:rFonts w:hAnsi="宋体" w:hint="eastAsia"/>
        </w:rPr>
        <w:t>8</w:t>
      </w:r>
      <w:r w:rsidR="00D44DAC" w:rsidRPr="00286042">
        <w:rPr>
          <w:rFonts w:hAnsi="宋体" w:hint="eastAsia"/>
        </w:rPr>
        <w:t>：</w:t>
      </w:r>
    </w:p>
    <w:p w:rsidR="003F0C2D" w:rsidRPr="00286042" w:rsidRDefault="00926B98" w:rsidP="00926B98">
      <w:pPr>
        <w:keepNext/>
        <w:numPr>
          <w:ilvl w:val="0"/>
          <w:numId w:val="6"/>
        </w:numPr>
        <w:jc w:val="center"/>
        <w:rPr>
          <w:rFonts w:hAnsi="宋体" w:hint="eastAsia"/>
        </w:rPr>
      </w:pPr>
      <w:r w:rsidRPr="00286042">
        <w:rPr>
          <w:rFonts w:hAnsi="宋体" w:hint="eastAsia"/>
        </w:rPr>
        <w:lastRenderedPageBreak/>
        <w:t>RSA公</w:t>
      </w:r>
      <w:proofErr w:type="gramStart"/>
      <w:r w:rsidRPr="00286042">
        <w:rPr>
          <w:rFonts w:hAnsi="宋体" w:hint="eastAsia"/>
        </w:rPr>
        <w:t>钥</w:t>
      </w:r>
      <w:proofErr w:type="gramEnd"/>
      <w:r w:rsidRPr="00286042">
        <w:rPr>
          <w:rFonts w:hAnsi="宋体" w:hint="eastAsia"/>
        </w:rPr>
        <w:t>数据结构</w:t>
      </w:r>
    </w:p>
    <w:tbl>
      <w:tblPr>
        <w:tblW w:w="0" w:type="auto"/>
        <w:tblInd w:w="6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686"/>
        <w:gridCol w:w="1342"/>
        <w:gridCol w:w="2012"/>
        <w:gridCol w:w="3570"/>
      </w:tblGrid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6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数据项</w:t>
            </w:r>
          </w:p>
        </w:tc>
        <w:tc>
          <w:tcPr>
            <w:tcW w:w="1342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类型</w:t>
            </w:r>
          </w:p>
        </w:tc>
        <w:tc>
          <w:tcPr>
            <w:tcW w:w="2012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意义</w:t>
            </w:r>
          </w:p>
        </w:tc>
        <w:tc>
          <w:tcPr>
            <w:tcW w:w="3570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备注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6" w:type="dxa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/>
              </w:rPr>
            </w:pPr>
            <w:r w:rsidRPr="00286042">
              <w:rPr>
                <w:rFonts w:hAnsi="宋体"/>
              </w:rPr>
              <w:t>AlgID</w:t>
            </w:r>
          </w:p>
        </w:tc>
        <w:tc>
          <w:tcPr>
            <w:tcW w:w="1342" w:type="dxa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/>
              </w:rPr>
            </w:pPr>
            <w:r w:rsidRPr="00286042">
              <w:rPr>
                <w:rFonts w:hAnsi="宋体"/>
              </w:rPr>
              <w:t>ULONG</w:t>
            </w:r>
          </w:p>
        </w:tc>
        <w:tc>
          <w:tcPr>
            <w:tcW w:w="2012" w:type="dxa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算法标识号</w:t>
            </w:r>
          </w:p>
        </w:tc>
        <w:tc>
          <w:tcPr>
            <w:tcW w:w="3570" w:type="dxa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6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BitLen</w:t>
            </w:r>
          </w:p>
        </w:tc>
        <w:tc>
          <w:tcPr>
            <w:tcW w:w="1342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2012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模数的实际位长度</w:t>
            </w:r>
          </w:p>
        </w:tc>
        <w:tc>
          <w:tcPr>
            <w:tcW w:w="3570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必须是8的倍数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6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M</w:t>
            </w:r>
            <w:r w:rsidRPr="00286042">
              <w:rPr>
                <w:rFonts w:hAnsi="宋体"/>
              </w:rPr>
              <w:t>odulus</w:t>
            </w:r>
          </w:p>
        </w:tc>
        <w:tc>
          <w:tcPr>
            <w:tcW w:w="1342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2012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模数n = p * q</w:t>
            </w:r>
          </w:p>
        </w:tc>
        <w:tc>
          <w:tcPr>
            <w:tcW w:w="3570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实际长度为BitLen/8字节</w:t>
            </w:r>
          </w:p>
          <w:p w:rsidR="00D91063" w:rsidRPr="00286042" w:rsidRDefault="00D91063">
            <w:pPr>
              <w:rPr>
                <w:rFonts w:hAnsi="宋体" w:hint="eastAsia"/>
                <w:lang w:val="fr-FR"/>
              </w:rPr>
            </w:pPr>
            <w:r w:rsidRPr="00286042">
              <w:rPr>
                <w:rFonts w:hAnsi="宋体" w:hint="eastAsia"/>
                <w:lang w:val="fr-FR"/>
              </w:rPr>
              <w:t xml:space="preserve">#define </w:t>
            </w:r>
            <w:r w:rsidRPr="00286042">
              <w:rPr>
                <w:rFonts w:hAnsi="宋体"/>
                <w:lang w:val="fr-FR"/>
              </w:rPr>
              <w:t>MA</w:t>
            </w:r>
            <w:r w:rsidRPr="00286042">
              <w:rPr>
                <w:rFonts w:hAnsi="宋体" w:hint="eastAsia"/>
                <w:lang w:val="fr-FR"/>
              </w:rPr>
              <w:t>X</w:t>
            </w:r>
            <w:r w:rsidRPr="00286042">
              <w:rPr>
                <w:rFonts w:hAnsi="宋体"/>
                <w:lang w:val="fr-FR"/>
              </w:rPr>
              <w:t>_RSA_MODULUS_LEN</w:t>
            </w:r>
            <w:r w:rsidRPr="00286042">
              <w:rPr>
                <w:rFonts w:hAnsi="宋体" w:hint="eastAsia"/>
                <w:lang w:val="fr-FR"/>
              </w:rPr>
              <w:t xml:space="preserve"> </w:t>
            </w:r>
            <w:r w:rsidR="004C486E" w:rsidRPr="00286042">
              <w:rPr>
                <w:rFonts w:hAnsi="宋体" w:hint="eastAsia"/>
                <w:lang w:val="fr-FR"/>
              </w:rPr>
              <w:t>256</w:t>
            </w:r>
          </w:p>
          <w:p w:rsidR="00D91063" w:rsidRPr="00286042" w:rsidRDefault="00D91063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#define MAX_RSA_EXPONENT_LEN </w:t>
            </w:r>
            <w:r w:rsidR="004826E4" w:rsidRPr="00286042">
              <w:rPr>
                <w:rFonts w:hAnsi="宋体" w:hint="eastAsia"/>
              </w:rPr>
              <w:t>4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6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PublicExponent</w:t>
            </w:r>
          </w:p>
        </w:tc>
        <w:tc>
          <w:tcPr>
            <w:tcW w:w="1342" w:type="dxa"/>
          </w:tcPr>
          <w:p w:rsidR="00A97162" w:rsidRPr="00286042" w:rsidRDefault="004826E4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2012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公开密钥e</w:t>
            </w:r>
          </w:p>
        </w:tc>
        <w:tc>
          <w:tcPr>
            <w:tcW w:w="3570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一般为</w:t>
            </w:r>
            <w:r w:rsidR="004826E4" w:rsidRPr="00286042">
              <w:rPr>
                <w:rFonts w:hAnsi="宋体" w:hint="eastAsia"/>
              </w:rPr>
              <w:t>00010001</w:t>
            </w:r>
          </w:p>
        </w:tc>
      </w:tr>
    </w:tbl>
    <w:p w:rsidR="00A97162" w:rsidRPr="00286042" w:rsidRDefault="00A97162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51" w:name="_Toc259810630"/>
      <w:r w:rsidRPr="00286042">
        <w:rPr>
          <w:rFonts w:eastAsia="黑体" w:hAnsi="宋体" w:cs="Arial" w:hint="eastAsia"/>
          <w:b/>
        </w:rPr>
        <w:t>RSA</w:t>
      </w:r>
      <w:r w:rsidRPr="00286042">
        <w:rPr>
          <w:rFonts w:eastAsia="黑体" w:hAnsi="宋体" w:cs="Arial" w:hint="eastAsia"/>
          <w:b/>
        </w:rPr>
        <w:t>私</w:t>
      </w:r>
      <w:proofErr w:type="gramStart"/>
      <w:r w:rsidRPr="00286042">
        <w:rPr>
          <w:rFonts w:eastAsia="黑体" w:hAnsi="宋体" w:cs="Arial" w:hint="eastAsia"/>
          <w:b/>
        </w:rPr>
        <w:t>钥</w:t>
      </w:r>
      <w:proofErr w:type="gramEnd"/>
      <w:r w:rsidR="00AD1496" w:rsidRPr="00286042">
        <w:rPr>
          <w:rFonts w:eastAsia="黑体" w:hAnsi="宋体" w:cs="Arial" w:hint="eastAsia"/>
          <w:b/>
        </w:rPr>
        <w:t>数据结构</w:t>
      </w:r>
      <w:bookmarkEnd w:id="51"/>
    </w:p>
    <w:p w:rsidR="00A97162" w:rsidRPr="00286042" w:rsidRDefault="00A97162" w:rsidP="00AE211E">
      <w:pPr>
        <w:rPr>
          <w:rFonts w:hAnsi="宋体" w:hint="eastAsia"/>
        </w:rPr>
      </w:pPr>
      <w:r w:rsidRPr="00286042">
        <w:rPr>
          <w:rFonts w:hAnsi="宋体" w:hint="eastAsia"/>
        </w:rPr>
        <w:t>（1）类型定义</w:t>
      </w:r>
    </w:p>
    <w:p w:rsidR="00A97162" w:rsidRPr="00286042" w:rsidRDefault="00A97162">
      <w:pPr>
        <w:ind w:leftChars="200" w:left="420"/>
        <w:rPr>
          <w:rFonts w:hAnsi="宋体"/>
        </w:rPr>
      </w:pPr>
      <w:proofErr w:type="gramStart"/>
      <w:r w:rsidRPr="00286042">
        <w:rPr>
          <w:rFonts w:hAnsi="宋体"/>
        </w:rPr>
        <w:t>typedef</w:t>
      </w:r>
      <w:proofErr w:type="gramEnd"/>
      <w:r w:rsidRPr="00286042">
        <w:rPr>
          <w:rFonts w:hAnsi="宋体"/>
        </w:rPr>
        <w:t xml:space="preserve"> struct </w:t>
      </w:r>
      <w:r w:rsidRPr="00286042">
        <w:rPr>
          <w:rFonts w:hAnsi="宋体" w:hint="eastAsia"/>
        </w:rPr>
        <w:t>Struct_RSA</w:t>
      </w:r>
      <w:r w:rsidRPr="00286042">
        <w:rPr>
          <w:rFonts w:hAnsi="宋体"/>
        </w:rPr>
        <w:t>PRIVATEKEY</w:t>
      </w:r>
      <w:r w:rsidRPr="00286042">
        <w:rPr>
          <w:rFonts w:hAnsi="宋体" w:hint="eastAsia"/>
        </w:rPr>
        <w:t>BLOB</w:t>
      </w:r>
      <w:r w:rsidRPr="00286042">
        <w:rPr>
          <w:rFonts w:hAnsi="宋体"/>
        </w:rPr>
        <w:t>{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ULONG</w:t>
      </w:r>
      <w:r w:rsidRPr="00286042">
        <w:rPr>
          <w:rFonts w:hAnsi="宋体" w:hint="eastAsia"/>
        </w:rPr>
        <w:tab/>
        <w:t>AlgID;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ULONG</w:t>
      </w:r>
      <w:r w:rsidRPr="00286042">
        <w:rPr>
          <w:rFonts w:hAnsi="宋体" w:hint="eastAsia"/>
        </w:rPr>
        <w:tab/>
        <w:t>B</w:t>
      </w:r>
      <w:r w:rsidRPr="00286042">
        <w:rPr>
          <w:rFonts w:hAnsi="宋体"/>
        </w:rPr>
        <w:t>it</w:t>
      </w:r>
      <w:r w:rsidRPr="00286042">
        <w:rPr>
          <w:rFonts w:hAnsi="宋体" w:hint="eastAsia"/>
        </w:rPr>
        <w:t>Len</w:t>
      </w:r>
      <w:r w:rsidRPr="00286042">
        <w:rPr>
          <w:rFonts w:hAnsi="宋体"/>
        </w:rPr>
        <w:t>;</w:t>
      </w:r>
    </w:p>
    <w:p w:rsidR="00A97162" w:rsidRPr="00286042" w:rsidRDefault="00A97162">
      <w:pPr>
        <w:ind w:leftChars="200" w:left="420" w:firstLine="420"/>
        <w:rPr>
          <w:rFonts w:hAnsi="宋体" w:hint="eastAsia"/>
          <w:lang w:val="fr-FR"/>
        </w:rPr>
      </w:pPr>
      <w:r w:rsidRPr="00286042">
        <w:rPr>
          <w:rFonts w:hAnsi="宋体" w:hint="eastAsia"/>
          <w:lang w:val="fr-FR"/>
        </w:rPr>
        <w:t>BYTE</w:t>
      </w:r>
      <w:r w:rsidRPr="00286042">
        <w:rPr>
          <w:rFonts w:hAnsi="宋体" w:hint="eastAsia"/>
          <w:lang w:val="fr-FR"/>
        </w:rPr>
        <w:tab/>
        <w:t>M</w:t>
      </w:r>
      <w:r w:rsidRPr="00286042">
        <w:rPr>
          <w:rFonts w:hAnsi="宋体"/>
          <w:lang w:val="fr-FR"/>
        </w:rPr>
        <w:t>odulus[MA</w:t>
      </w:r>
      <w:r w:rsidRPr="00286042">
        <w:rPr>
          <w:rFonts w:hAnsi="宋体" w:hint="eastAsia"/>
          <w:lang w:val="fr-FR"/>
        </w:rPr>
        <w:t>X</w:t>
      </w:r>
      <w:r w:rsidRPr="00286042">
        <w:rPr>
          <w:rFonts w:hAnsi="宋体"/>
          <w:lang w:val="fr-FR"/>
        </w:rPr>
        <w:t>_RSA_MODULUS_LEN];</w:t>
      </w:r>
    </w:p>
    <w:p w:rsidR="004826E4" w:rsidRPr="00286042" w:rsidRDefault="004826E4" w:rsidP="004826E4">
      <w:pPr>
        <w:ind w:leftChars="200" w:left="420" w:firstLine="420"/>
        <w:rPr>
          <w:rFonts w:hAnsi="宋体" w:hint="eastAsia"/>
          <w:lang w:val="fr-FR"/>
        </w:rPr>
      </w:pPr>
      <w:r w:rsidRPr="00286042">
        <w:rPr>
          <w:rFonts w:hAnsi="宋体" w:hint="eastAsia"/>
          <w:lang w:val="fr-FR"/>
        </w:rPr>
        <w:t>BYTE</w:t>
      </w:r>
      <w:r w:rsidRPr="00286042">
        <w:rPr>
          <w:rFonts w:hAnsi="宋体" w:hint="eastAsia"/>
          <w:lang w:val="fr-FR"/>
        </w:rPr>
        <w:tab/>
        <w:t>PublicE</w:t>
      </w:r>
      <w:r w:rsidRPr="00286042">
        <w:rPr>
          <w:rFonts w:hAnsi="宋体"/>
          <w:lang w:val="fr-FR"/>
        </w:rPr>
        <w:t>xponent</w:t>
      </w:r>
      <w:r w:rsidRPr="00286042">
        <w:rPr>
          <w:rFonts w:hAnsi="宋体" w:hint="eastAsia"/>
          <w:lang w:val="fr-FR"/>
        </w:rPr>
        <w:t>[MAX_RSA_EXPONENT_LEN]</w:t>
      </w:r>
      <w:r w:rsidRPr="00286042">
        <w:rPr>
          <w:rFonts w:hAnsi="宋体"/>
          <w:lang w:val="fr-FR"/>
        </w:rPr>
        <w:t>;</w:t>
      </w:r>
    </w:p>
    <w:p w:rsidR="00A97162" w:rsidRPr="00286042" w:rsidRDefault="00A97162">
      <w:pPr>
        <w:ind w:leftChars="200" w:left="420" w:firstLine="420"/>
        <w:rPr>
          <w:rFonts w:hAnsi="宋体" w:hint="eastAsia"/>
          <w:lang w:val="fr-FR"/>
        </w:rPr>
      </w:pPr>
      <w:r w:rsidRPr="00286042">
        <w:rPr>
          <w:rFonts w:hAnsi="宋体" w:hint="eastAsia"/>
          <w:lang w:val="fr-FR"/>
        </w:rPr>
        <w:t>BYTE</w:t>
      </w:r>
      <w:r w:rsidRPr="00286042">
        <w:rPr>
          <w:rFonts w:hAnsi="宋体" w:hint="eastAsia"/>
          <w:lang w:val="fr-FR"/>
        </w:rPr>
        <w:tab/>
        <w:t>PrivateE</w:t>
      </w:r>
      <w:r w:rsidRPr="00286042">
        <w:rPr>
          <w:rFonts w:hAnsi="宋体"/>
          <w:lang w:val="fr-FR"/>
        </w:rPr>
        <w:t>xponent[MA</w:t>
      </w:r>
      <w:r w:rsidRPr="00286042">
        <w:rPr>
          <w:rFonts w:hAnsi="宋体" w:hint="eastAsia"/>
          <w:lang w:val="fr-FR"/>
        </w:rPr>
        <w:t>X</w:t>
      </w:r>
      <w:r w:rsidRPr="00286042">
        <w:rPr>
          <w:rFonts w:hAnsi="宋体"/>
          <w:lang w:val="fr-FR"/>
        </w:rPr>
        <w:t>_RSA_MODULUS_LEN];</w:t>
      </w:r>
    </w:p>
    <w:p w:rsidR="00A97162" w:rsidRPr="00286042" w:rsidRDefault="00A97162">
      <w:pPr>
        <w:ind w:leftChars="200" w:left="420" w:firstLine="420"/>
        <w:rPr>
          <w:rFonts w:hAnsi="宋体" w:hint="eastAsia"/>
          <w:lang w:val="fr-FR"/>
        </w:rPr>
      </w:pPr>
      <w:r w:rsidRPr="00286042">
        <w:rPr>
          <w:rFonts w:hAnsi="宋体" w:hint="eastAsia"/>
          <w:lang w:val="fr-FR"/>
        </w:rPr>
        <w:t>BYTE</w:t>
      </w:r>
      <w:r w:rsidRPr="00286042">
        <w:rPr>
          <w:rFonts w:hAnsi="宋体" w:hint="eastAsia"/>
          <w:lang w:val="fr-FR"/>
        </w:rPr>
        <w:tab/>
        <w:t>P</w:t>
      </w:r>
      <w:r w:rsidRPr="00286042">
        <w:rPr>
          <w:rFonts w:hAnsi="宋体"/>
          <w:lang w:val="fr-FR"/>
        </w:rPr>
        <w:t>rime</w:t>
      </w:r>
      <w:r w:rsidRPr="00286042">
        <w:rPr>
          <w:rFonts w:hAnsi="宋体" w:hint="eastAsia"/>
          <w:lang w:val="fr-FR"/>
        </w:rPr>
        <w:t>1</w:t>
      </w:r>
      <w:r w:rsidRPr="00286042">
        <w:rPr>
          <w:rFonts w:hAnsi="宋体"/>
          <w:lang w:val="fr-FR"/>
        </w:rPr>
        <w:t>[MA</w:t>
      </w:r>
      <w:r w:rsidRPr="00286042">
        <w:rPr>
          <w:rFonts w:hAnsi="宋体" w:hint="eastAsia"/>
          <w:lang w:val="fr-FR"/>
        </w:rPr>
        <w:t>X</w:t>
      </w:r>
      <w:r w:rsidRPr="00286042">
        <w:rPr>
          <w:rFonts w:hAnsi="宋体"/>
          <w:lang w:val="fr-FR"/>
        </w:rPr>
        <w:t>_RSA_</w:t>
      </w:r>
      <w:r w:rsidRPr="00286042">
        <w:rPr>
          <w:rFonts w:hAnsi="宋体" w:hint="eastAsia"/>
          <w:lang w:val="fr-FR"/>
        </w:rPr>
        <w:t>MODULUS</w:t>
      </w:r>
      <w:r w:rsidRPr="00286042">
        <w:rPr>
          <w:rFonts w:hAnsi="宋体"/>
          <w:lang w:val="fr-FR"/>
        </w:rPr>
        <w:t>_LEN</w:t>
      </w:r>
      <w:r w:rsidRPr="00286042">
        <w:rPr>
          <w:rFonts w:hAnsi="宋体" w:hint="eastAsia"/>
          <w:lang w:val="fr-FR"/>
        </w:rPr>
        <w:t>/2</w:t>
      </w:r>
      <w:r w:rsidRPr="00286042">
        <w:rPr>
          <w:rFonts w:hAnsi="宋体"/>
          <w:lang w:val="fr-FR"/>
        </w:rPr>
        <w:t>];</w:t>
      </w:r>
    </w:p>
    <w:p w:rsidR="00A97162" w:rsidRPr="00286042" w:rsidRDefault="00A97162">
      <w:pPr>
        <w:ind w:leftChars="200" w:left="420" w:firstLine="420"/>
        <w:rPr>
          <w:rFonts w:hAnsi="宋体" w:hint="eastAsia"/>
          <w:lang w:val="fr-FR"/>
        </w:rPr>
      </w:pPr>
      <w:r w:rsidRPr="00286042">
        <w:rPr>
          <w:rFonts w:hAnsi="宋体" w:hint="eastAsia"/>
          <w:lang w:val="fr-FR"/>
        </w:rPr>
        <w:t>BYTE</w:t>
      </w:r>
      <w:r w:rsidRPr="00286042">
        <w:rPr>
          <w:rFonts w:hAnsi="宋体" w:hint="eastAsia"/>
          <w:lang w:val="fr-FR"/>
        </w:rPr>
        <w:tab/>
        <w:t>P</w:t>
      </w:r>
      <w:r w:rsidRPr="00286042">
        <w:rPr>
          <w:rFonts w:hAnsi="宋体"/>
          <w:lang w:val="fr-FR"/>
        </w:rPr>
        <w:t>rime</w:t>
      </w:r>
      <w:r w:rsidRPr="00286042">
        <w:rPr>
          <w:rFonts w:hAnsi="宋体" w:hint="eastAsia"/>
          <w:lang w:val="fr-FR"/>
        </w:rPr>
        <w:t>2</w:t>
      </w:r>
      <w:r w:rsidRPr="00286042">
        <w:rPr>
          <w:rFonts w:hAnsi="宋体"/>
          <w:lang w:val="fr-FR"/>
        </w:rPr>
        <w:t>[MA</w:t>
      </w:r>
      <w:r w:rsidRPr="00286042">
        <w:rPr>
          <w:rFonts w:hAnsi="宋体" w:hint="eastAsia"/>
          <w:lang w:val="fr-FR"/>
        </w:rPr>
        <w:t>X</w:t>
      </w:r>
      <w:r w:rsidRPr="00286042">
        <w:rPr>
          <w:rFonts w:hAnsi="宋体"/>
          <w:lang w:val="fr-FR"/>
        </w:rPr>
        <w:t>_RSA_</w:t>
      </w:r>
      <w:r w:rsidRPr="00286042">
        <w:rPr>
          <w:rFonts w:hAnsi="宋体" w:hint="eastAsia"/>
          <w:lang w:val="fr-FR"/>
        </w:rPr>
        <w:t>MODULUS</w:t>
      </w:r>
      <w:r w:rsidRPr="00286042">
        <w:rPr>
          <w:rFonts w:hAnsi="宋体"/>
          <w:lang w:val="fr-FR"/>
        </w:rPr>
        <w:t>_LEN</w:t>
      </w:r>
      <w:r w:rsidRPr="00286042">
        <w:rPr>
          <w:rFonts w:hAnsi="宋体" w:hint="eastAsia"/>
          <w:lang w:val="fr-FR"/>
        </w:rPr>
        <w:t>/2</w:t>
      </w:r>
      <w:r w:rsidRPr="00286042">
        <w:rPr>
          <w:rFonts w:hAnsi="宋体"/>
          <w:lang w:val="fr-FR"/>
        </w:rPr>
        <w:t>];</w:t>
      </w:r>
    </w:p>
    <w:p w:rsidR="00A97162" w:rsidRPr="00286042" w:rsidRDefault="00A97162">
      <w:pPr>
        <w:ind w:leftChars="200" w:left="420" w:firstLine="420"/>
        <w:rPr>
          <w:rFonts w:hAnsi="宋体" w:hint="eastAsia"/>
          <w:lang w:val="fr-FR"/>
        </w:rPr>
      </w:pPr>
      <w:r w:rsidRPr="00286042">
        <w:rPr>
          <w:rFonts w:hAnsi="宋体" w:hint="eastAsia"/>
          <w:lang w:val="fr-FR"/>
        </w:rPr>
        <w:t>BYTE</w:t>
      </w:r>
      <w:r w:rsidRPr="00286042">
        <w:rPr>
          <w:rFonts w:hAnsi="宋体" w:hint="eastAsia"/>
          <w:lang w:val="fr-FR"/>
        </w:rPr>
        <w:tab/>
        <w:t>P</w:t>
      </w:r>
      <w:r w:rsidRPr="00286042">
        <w:rPr>
          <w:rFonts w:hAnsi="宋体"/>
          <w:lang w:val="fr-FR"/>
        </w:rPr>
        <w:t>rime</w:t>
      </w:r>
      <w:r w:rsidRPr="00286042">
        <w:rPr>
          <w:rFonts w:hAnsi="宋体" w:hint="eastAsia"/>
          <w:lang w:val="fr-FR"/>
        </w:rPr>
        <w:t>1</w:t>
      </w:r>
      <w:r w:rsidRPr="00286042">
        <w:rPr>
          <w:rFonts w:hAnsi="宋体"/>
          <w:lang w:val="fr-FR"/>
        </w:rPr>
        <w:t>Exponent[MA</w:t>
      </w:r>
      <w:r w:rsidRPr="00286042">
        <w:rPr>
          <w:rFonts w:hAnsi="宋体" w:hint="eastAsia"/>
          <w:lang w:val="fr-FR"/>
        </w:rPr>
        <w:t>X</w:t>
      </w:r>
      <w:r w:rsidRPr="00286042">
        <w:rPr>
          <w:rFonts w:hAnsi="宋体"/>
          <w:lang w:val="fr-FR"/>
        </w:rPr>
        <w:t>_RSA_</w:t>
      </w:r>
      <w:r w:rsidRPr="00286042">
        <w:rPr>
          <w:rFonts w:hAnsi="宋体" w:hint="eastAsia"/>
          <w:lang w:val="fr-FR"/>
        </w:rPr>
        <w:t>MODULUS</w:t>
      </w:r>
      <w:r w:rsidRPr="00286042">
        <w:rPr>
          <w:rFonts w:hAnsi="宋体"/>
          <w:lang w:val="fr-FR"/>
        </w:rPr>
        <w:t>_LEN</w:t>
      </w:r>
      <w:r w:rsidRPr="00286042">
        <w:rPr>
          <w:rFonts w:hAnsi="宋体" w:hint="eastAsia"/>
          <w:lang w:val="fr-FR"/>
        </w:rPr>
        <w:t>/2</w:t>
      </w:r>
      <w:r w:rsidRPr="00286042">
        <w:rPr>
          <w:rFonts w:hAnsi="宋体"/>
          <w:lang w:val="fr-FR"/>
        </w:rPr>
        <w:t>];</w:t>
      </w:r>
    </w:p>
    <w:p w:rsidR="00A97162" w:rsidRPr="00286042" w:rsidRDefault="00A97162">
      <w:pPr>
        <w:ind w:leftChars="200" w:left="420" w:firstLine="420"/>
        <w:rPr>
          <w:rFonts w:hAnsi="宋体" w:hint="eastAsia"/>
          <w:lang w:val="fr-FR"/>
        </w:rPr>
      </w:pPr>
      <w:r w:rsidRPr="00286042">
        <w:rPr>
          <w:rFonts w:hAnsi="宋体" w:hint="eastAsia"/>
          <w:lang w:val="fr-FR"/>
        </w:rPr>
        <w:t>BYTE</w:t>
      </w:r>
      <w:r w:rsidRPr="00286042">
        <w:rPr>
          <w:rFonts w:hAnsi="宋体" w:hint="eastAsia"/>
          <w:lang w:val="fr-FR"/>
        </w:rPr>
        <w:tab/>
        <w:t>P</w:t>
      </w:r>
      <w:r w:rsidRPr="00286042">
        <w:rPr>
          <w:rFonts w:hAnsi="宋体"/>
          <w:lang w:val="fr-FR"/>
        </w:rPr>
        <w:t>rime</w:t>
      </w:r>
      <w:r w:rsidRPr="00286042">
        <w:rPr>
          <w:rFonts w:hAnsi="宋体" w:hint="eastAsia"/>
          <w:lang w:val="fr-FR"/>
        </w:rPr>
        <w:t>2</w:t>
      </w:r>
      <w:r w:rsidRPr="00286042">
        <w:rPr>
          <w:rFonts w:hAnsi="宋体"/>
          <w:lang w:val="fr-FR"/>
        </w:rPr>
        <w:t>Exponent[MA</w:t>
      </w:r>
      <w:r w:rsidRPr="00286042">
        <w:rPr>
          <w:rFonts w:hAnsi="宋体" w:hint="eastAsia"/>
          <w:lang w:val="fr-FR"/>
        </w:rPr>
        <w:t>X</w:t>
      </w:r>
      <w:r w:rsidRPr="00286042">
        <w:rPr>
          <w:rFonts w:hAnsi="宋体"/>
          <w:lang w:val="fr-FR"/>
        </w:rPr>
        <w:t>_RSA_</w:t>
      </w:r>
      <w:r w:rsidRPr="00286042">
        <w:rPr>
          <w:rFonts w:hAnsi="宋体" w:hint="eastAsia"/>
          <w:lang w:val="fr-FR"/>
        </w:rPr>
        <w:t>MODULUS</w:t>
      </w:r>
      <w:r w:rsidRPr="00286042">
        <w:rPr>
          <w:rFonts w:hAnsi="宋体"/>
          <w:lang w:val="fr-FR"/>
        </w:rPr>
        <w:t>_LEN</w:t>
      </w:r>
      <w:r w:rsidRPr="00286042">
        <w:rPr>
          <w:rFonts w:hAnsi="宋体" w:hint="eastAsia"/>
          <w:lang w:val="fr-FR"/>
        </w:rPr>
        <w:t>/2</w:t>
      </w:r>
      <w:r w:rsidRPr="00286042">
        <w:rPr>
          <w:rFonts w:hAnsi="宋体"/>
          <w:lang w:val="fr-FR"/>
        </w:rPr>
        <w:t>];</w:t>
      </w:r>
    </w:p>
    <w:p w:rsidR="00A97162" w:rsidRPr="00286042" w:rsidRDefault="00A97162">
      <w:pPr>
        <w:ind w:leftChars="200" w:left="420" w:firstLine="420"/>
        <w:rPr>
          <w:rFonts w:hAnsi="宋体" w:hint="eastAsia"/>
          <w:lang w:val="fr-FR"/>
        </w:rPr>
      </w:pPr>
      <w:r w:rsidRPr="00286042">
        <w:rPr>
          <w:rFonts w:hAnsi="宋体" w:hint="eastAsia"/>
          <w:lang w:val="fr-FR"/>
        </w:rPr>
        <w:t>BYTE</w:t>
      </w:r>
      <w:r w:rsidRPr="00286042">
        <w:rPr>
          <w:rFonts w:hAnsi="宋体" w:hint="eastAsia"/>
          <w:lang w:val="fr-FR"/>
        </w:rPr>
        <w:tab/>
        <w:t>C</w:t>
      </w:r>
      <w:r w:rsidRPr="00286042">
        <w:rPr>
          <w:rFonts w:hAnsi="宋体"/>
          <w:lang w:val="fr-FR"/>
        </w:rPr>
        <w:t>oefficient[MA</w:t>
      </w:r>
      <w:r w:rsidRPr="00286042">
        <w:rPr>
          <w:rFonts w:hAnsi="宋体" w:hint="eastAsia"/>
          <w:lang w:val="fr-FR"/>
        </w:rPr>
        <w:t>X</w:t>
      </w:r>
      <w:r w:rsidRPr="00286042">
        <w:rPr>
          <w:rFonts w:hAnsi="宋体"/>
          <w:lang w:val="fr-FR"/>
        </w:rPr>
        <w:t>_RSA_</w:t>
      </w:r>
      <w:r w:rsidRPr="00286042">
        <w:rPr>
          <w:rFonts w:hAnsi="宋体" w:hint="eastAsia"/>
          <w:lang w:val="fr-FR"/>
        </w:rPr>
        <w:t>MODULUS</w:t>
      </w:r>
      <w:r w:rsidRPr="00286042">
        <w:rPr>
          <w:rFonts w:hAnsi="宋体"/>
          <w:lang w:val="fr-FR"/>
        </w:rPr>
        <w:t>_LEN</w:t>
      </w:r>
      <w:r w:rsidRPr="00286042">
        <w:rPr>
          <w:rFonts w:hAnsi="宋体" w:hint="eastAsia"/>
          <w:lang w:val="fr-FR"/>
        </w:rPr>
        <w:t>/2</w:t>
      </w:r>
      <w:r w:rsidRPr="00286042">
        <w:rPr>
          <w:rFonts w:hAnsi="宋体"/>
          <w:lang w:val="fr-FR"/>
        </w:rPr>
        <w:t>];</w:t>
      </w:r>
    </w:p>
    <w:p w:rsidR="00A97162" w:rsidRPr="00286042" w:rsidRDefault="00A97162">
      <w:pPr>
        <w:ind w:leftChars="200" w:left="420"/>
        <w:rPr>
          <w:rFonts w:hAnsi="宋体" w:hint="eastAsia"/>
          <w:lang w:val="fr-FR"/>
        </w:rPr>
      </w:pPr>
      <w:r w:rsidRPr="00286042">
        <w:rPr>
          <w:rFonts w:hAnsi="宋体"/>
          <w:lang w:val="fr-FR"/>
        </w:rPr>
        <w:t>}RSAPRIVATEKEY</w:t>
      </w:r>
      <w:r w:rsidRPr="00286042">
        <w:rPr>
          <w:rFonts w:hAnsi="宋体" w:hint="eastAsia"/>
          <w:lang w:val="fr-FR"/>
        </w:rPr>
        <w:t>BLOB</w:t>
      </w:r>
      <w:r w:rsidR="005E2068" w:rsidRPr="00286042">
        <w:rPr>
          <w:rFonts w:hAnsi="宋体" w:hint="eastAsia"/>
          <w:lang w:val="fr-FR"/>
        </w:rPr>
        <w:t>, *P</w:t>
      </w:r>
      <w:r w:rsidR="005E2068" w:rsidRPr="00286042">
        <w:rPr>
          <w:rFonts w:hAnsi="宋体"/>
          <w:lang w:val="fr-FR"/>
        </w:rPr>
        <w:t>RSAPRIVATEKEY</w:t>
      </w:r>
      <w:r w:rsidR="005E2068" w:rsidRPr="00286042">
        <w:rPr>
          <w:rFonts w:hAnsi="宋体" w:hint="eastAsia"/>
          <w:lang w:val="fr-FR"/>
        </w:rPr>
        <w:t>BLOB</w:t>
      </w:r>
      <w:r w:rsidRPr="00286042">
        <w:rPr>
          <w:rFonts w:hAnsi="宋体"/>
          <w:lang w:val="fr-FR"/>
        </w:rPr>
        <w:t>;</w:t>
      </w:r>
    </w:p>
    <w:p w:rsidR="00A97162" w:rsidRPr="00286042" w:rsidRDefault="00A97162">
      <w:pPr>
        <w:ind w:leftChars="200" w:left="420"/>
        <w:rPr>
          <w:rFonts w:hAnsi="宋体" w:hint="eastAsia"/>
          <w:lang w:val="fr-FR"/>
        </w:rPr>
      </w:pPr>
      <w:r w:rsidRPr="00286042">
        <w:rPr>
          <w:rFonts w:hAnsi="宋体"/>
          <w:lang w:val="fr-FR"/>
        </w:rPr>
        <w:t>MA</w:t>
      </w:r>
      <w:r w:rsidRPr="00286042">
        <w:rPr>
          <w:rFonts w:hAnsi="宋体" w:hint="eastAsia"/>
          <w:lang w:val="fr-FR"/>
        </w:rPr>
        <w:t>X</w:t>
      </w:r>
      <w:r w:rsidRPr="00286042">
        <w:rPr>
          <w:rFonts w:hAnsi="宋体"/>
          <w:lang w:val="fr-FR"/>
        </w:rPr>
        <w:t>_RSA_MODULUS_LEN</w:t>
      </w:r>
      <w:r w:rsidRPr="00286042">
        <w:rPr>
          <w:rFonts w:hAnsi="宋体" w:hint="eastAsia"/>
        </w:rPr>
        <w:t>为</w:t>
      </w:r>
      <w:r w:rsidRPr="00286042">
        <w:rPr>
          <w:rFonts w:hAnsi="宋体" w:hint="eastAsia"/>
          <w:lang w:val="fr-FR"/>
        </w:rPr>
        <w:t>RSA</w:t>
      </w:r>
      <w:r w:rsidRPr="00286042">
        <w:rPr>
          <w:rFonts w:hAnsi="宋体" w:hint="eastAsia"/>
        </w:rPr>
        <w:t>算法模数的最大长度</w:t>
      </w:r>
      <w:r w:rsidRPr="00286042">
        <w:rPr>
          <w:rFonts w:hAnsi="宋体" w:hint="eastAsia"/>
          <w:lang w:val="fr-FR"/>
        </w:rPr>
        <w:t>；</w:t>
      </w:r>
    </w:p>
    <w:p w:rsidR="00A97162" w:rsidRPr="00286042" w:rsidRDefault="00A97162" w:rsidP="00AE211E">
      <w:pPr>
        <w:rPr>
          <w:rFonts w:hAnsi="宋体" w:hint="eastAsia"/>
          <w:lang w:val="fr-FR"/>
        </w:rPr>
      </w:pPr>
      <w:r w:rsidRPr="00286042">
        <w:rPr>
          <w:rFonts w:hAnsi="宋体" w:hint="eastAsia"/>
          <w:lang w:val="fr-FR"/>
        </w:rPr>
        <w:t>（2）</w:t>
      </w:r>
      <w:r w:rsidRPr="00286042">
        <w:rPr>
          <w:rFonts w:hAnsi="宋体" w:hint="eastAsia"/>
        </w:rPr>
        <w:t>数据项描述</w:t>
      </w:r>
      <w:r w:rsidR="00D44DAC" w:rsidRPr="00286042">
        <w:rPr>
          <w:rFonts w:hAnsi="宋体" w:hint="eastAsia"/>
        </w:rPr>
        <w:t>参见表</w:t>
      </w:r>
      <w:r w:rsidR="00C37894" w:rsidRPr="00286042">
        <w:rPr>
          <w:rFonts w:hAnsi="宋体" w:hint="eastAsia"/>
          <w:lang w:val="fr-FR"/>
        </w:rPr>
        <w:t>9</w:t>
      </w:r>
      <w:r w:rsidR="00D44DAC" w:rsidRPr="00286042">
        <w:rPr>
          <w:rFonts w:hAnsi="宋体" w:hint="eastAsia"/>
          <w:lang w:val="fr-FR"/>
        </w:rPr>
        <w:t>：</w:t>
      </w:r>
    </w:p>
    <w:p w:rsidR="008C7388" w:rsidRPr="00286042" w:rsidRDefault="008C3841" w:rsidP="008C3841">
      <w:pPr>
        <w:keepNext/>
        <w:numPr>
          <w:ilvl w:val="0"/>
          <w:numId w:val="6"/>
        </w:numPr>
        <w:jc w:val="center"/>
        <w:rPr>
          <w:rFonts w:hAnsi="宋体" w:hint="eastAsia"/>
        </w:rPr>
      </w:pPr>
      <w:r w:rsidRPr="00286042">
        <w:rPr>
          <w:rFonts w:hAnsi="宋体" w:hint="eastAsia"/>
        </w:rPr>
        <w:t>RSA私</w:t>
      </w:r>
      <w:proofErr w:type="gramStart"/>
      <w:r w:rsidRPr="00286042">
        <w:rPr>
          <w:rFonts w:hAnsi="宋体" w:hint="eastAsia"/>
        </w:rPr>
        <w:t>钥</w:t>
      </w:r>
      <w:proofErr w:type="gramEnd"/>
      <w:r w:rsidRPr="00286042">
        <w:rPr>
          <w:rFonts w:hAnsi="宋体" w:hint="eastAsia"/>
        </w:rPr>
        <w:t>数据结构</w:t>
      </w:r>
    </w:p>
    <w:tbl>
      <w:tblPr>
        <w:tblW w:w="0" w:type="auto"/>
        <w:tblInd w:w="6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791"/>
        <w:gridCol w:w="1342"/>
        <w:gridCol w:w="1907"/>
        <w:gridCol w:w="3479"/>
      </w:tblGrid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数据项</w:t>
            </w:r>
          </w:p>
        </w:tc>
        <w:tc>
          <w:tcPr>
            <w:tcW w:w="1342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类型</w:t>
            </w:r>
          </w:p>
        </w:tc>
        <w:tc>
          <w:tcPr>
            <w:tcW w:w="1907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意义</w:t>
            </w:r>
          </w:p>
        </w:tc>
        <w:tc>
          <w:tcPr>
            <w:tcW w:w="3479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备注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/>
              </w:rPr>
            </w:pPr>
            <w:r w:rsidRPr="00286042">
              <w:rPr>
                <w:rFonts w:hAnsi="宋体"/>
              </w:rPr>
              <w:t>AlgID</w:t>
            </w:r>
          </w:p>
        </w:tc>
        <w:tc>
          <w:tcPr>
            <w:tcW w:w="1342" w:type="dxa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/>
              </w:rPr>
            </w:pPr>
            <w:r w:rsidRPr="00286042">
              <w:rPr>
                <w:rFonts w:hAnsi="宋体"/>
              </w:rPr>
              <w:t>ULONG</w:t>
            </w:r>
          </w:p>
        </w:tc>
        <w:tc>
          <w:tcPr>
            <w:tcW w:w="1907" w:type="dxa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算法标识号</w:t>
            </w:r>
          </w:p>
        </w:tc>
        <w:tc>
          <w:tcPr>
            <w:tcW w:w="3479" w:type="dxa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BitLen</w:t>
            </w:r>
          </w:p>
        </w:tc>
        <w:tc>
          <w:tcPr>
            <w:tcW w:w="1342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1907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模数的实际位长度</w:t>
            </w:r>
          </w:p>
        </w:tc>
        <w:tc>
          <w:tcPr>
            <w:tcW w:w="3479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必须是8的倍数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M</w:t>
            </w:r>
            <w:r w:rsidRPr="00286042">
              <w:rPr>
                <w:rFonts w:hAnsi="宋体"/>
              </w:rPr>
              <w:t>odulus</w:t>
            </w:r>
          </w:p>
        </w:tc>
        <w:tc>
          <w:tcPr>
            <w:tcW w:w="1342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1907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模数n = p * q</w:t>
            </w:r>
          </w:p>
        </w:tc>
        <w:tc>
          <w:tcPr>
            <w:tcW w:w="3479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实际长度为BitLen/8字节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PublicExponent</w:t>
            </w:r>
          </w:p>
        </w:tc>
        <w:tc>
          <w:tcPr>
            <w:tcW w:w="1342" w:type="dxa"/>
          </w:tcPr>
          <w:p w:rsidR="00A97162" w:rsidRPr="00286042" w:rsidRDefault="004826E4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1907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公开密钥e</w:t>
            </w:r>
          </w:p>
        </w:tc>
        <w:tc>
          <w:tcPr>
            <w:tcW w:w="3479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一般为</w:t>
            </w:r>
            <w:r w:rsidR="004826E4" w:rsidRPr="00286042">
              <w:rPr>
                <w:rFonts w:hAnsi="宋体" w:hint="eastAsia"/>
              </w:rPr>
              <w:t>00010001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PrivateExponent</w:t>
            </w:r>
          </w:p>
        </w:tc>
        <w:tc>
          <w:tcPr>
            <w:tcW w:w="1342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1907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私有密钥d</w:t>
            </w:r>
          </w:p>
        </w:tc>
        <w:tc>
          <w:tcPr>
            <w:tcW w:w="3479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实际长度为BitLen/8字节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Prime1</w:t>
            </w:r>
          </w:p>
        </w:tc>
        <w:tc>
          <w:tcPr>
            <w:tcW w:w="1342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1907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素数p</w:t>
            </w:r>
          </w:p>
        </w:tc>
        <w:tc>
          <w:tcPr>
            <w:tcW w:w="3479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实际长度为BitLen/16字节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Prime2</w:t>
            </w:r>
          </w:p>
        </w:tc>
        <w:tc>
          <w:tcPr>
            <w:tcW w:w="1342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1907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素数q</w:t>
            </w:r>
          </w:p>
        </w:tc>
        <w:tc>
          <w:tcPr>
            <w:tcW w:w="3479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实际长度为BitLen/16字节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Prime1Exponent</w:t>
            </w:r>
          </w:p>
        </w:tc>
        <w:tc>
          <w:tcPr>
            <w:tcW w:w="1342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1907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d mod (p-1)的值</w:t>
            </w:r>
          </w:p>
        </w:tc>
        <w:tc>
          <w:tcPr>
            <w:tcW w:w="3479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实际长度为BitLen/16字节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Prime2Exponent</w:t>
            </w:r>
          </w:p>
        </w:tc>
        <w:tc>
          <w:tcPr>
            <w:tcW w:w="1342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1907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d mod (q -1)的值</w:t>
            </w:r>
          </w:p>
        </w:tc>
        <w:tc>
          <w:tcPr>
            <w:tcW w:w="3479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实际长度为BitLen/16字节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Coefficient</w:t>
            </w:r>
          </w:p>
        </w:tc>
        <w:tc>
          <w:tcPr>
            <w:tcW w:w="1342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1907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q模p的乘法逆元</w:t>
            </w:r>
          </w:p>
        </w:tc>
        <w:tc>
          <w:tcPr>
            <w:tcW w:w="3479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实际长度为BitLen/16字节</w:t>
            </w:r>
          </w:p>
        </w:tc>
      </w:tr>
    </w:tbl>
    <w:p w:rsidR="00A97162" w:rsidRPr="00286042" w:rsidRDefault="0059227B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52" w:name="_Toc259810631"/>
      <w:r w:rsidRPr="00286042">
        <w:rPr>
          <w:rFonts w:eastAsia="黑体" w:hAnsi="宋体" w:cs="Arial" w:hint="eastAsia"/>
          <w:b/>
        </w:rPr>
        <w:t>ECC</w:t>
      </w:r>
      <w:r w:rsidR="00A97162" w:rsidRPr="00286042">
        <w:rPr>
          <w:rFonts w:eastAsia="黑体" w:hAnsi="宋体" w:cs="Arial" w:hint="eastAsia"/>
          <w:b/>
        </w:rPr>
        <w:t>公</w:t>
      </w:r>
      <w:proofErr w:type="gramStart"/>
      <w:r w:rsidR="00A97162" w:rsidRPr="00286042">
        <w:rPr>
          <w:rFonts w:eastAsia="黑体" w:hAnsi="宋体" w:cs="Arial" w:hint="eastAsia"/>
          <w:b/>
        </w:rPr>
        <w:t>钥</w:t>
      </w:r>
      <w:proofErr w:type="gramEnd"/>
      <w:r w:rsidR="00AD1496" w:rsidRPr="00286042">
        <w:rPr>
          <w:rFonts w:eastAsia="黑体" w:hAnsi="宋体" w:cs="Arial" w:hint="eastAsia"/>
          <w:b/>
        </w:rPr>
        <w:t>数据结构</w:t>
      </w:r>
      <w:bookmarkEnd w:id="52"/>
    </w:p>
    <w:p w:rsidR="00A97162" w:rsidRPr="00286042" w:rsidRDefault="00A97162" w:rsidP="00AE211E">
      <w:pPr>
        <w:rPr>
          <w:rFonts w:hAnsi="宋体" w:hint="eastAsia"/>
        </w:rPr>
      </w:pPr>
      <w:r w:rsidRPr="00286042">
        <w:rPr>
          <w:rFonts w:hAnsi="宋体" w:hint="eastAsia"/>
        </w:rPr>
        <w:t>（1）类型定义</w:t>
      </w:r>
    </w:p>
    <w:p w:rsidR="00A97162" w:rsidRPr="00286042" w:rsidRDefault="00A97162">
      <w:pPr>
        <w:ind w:leftChars="200" w:left="420"/>
        <w:rPr>
          <w:rFonts w:hAnsi="宋体" w:hint="eastAsia"/>
        </w:rPr>
      </w:pPr>
      <w:proofErr w:type="gramStart"/>
      <w:r w:rsidRPr="00286042">
        <w:rPr>
          <w:rFonts w:hAnsi="宋体" w:hint="eastAsia"/>
        </w:rPr>
        <w:t>typedef</w:t>
      </w:r>
      <w:proofErr w:type="gramEnd"/>
      <w:r w:rsidRPr="00286042">
        <w:rPr>
          <w:rFonts w:hAnsi="宋体" w:hint="eastAsia"/>
        </w:rPr>
        <w:t xml:space="preserve"> struct Struct_</w:t>
      </w:r>
      <w:r w:rsidR="0059227B" w:rsidRPr="00286042">
        <w:rPr>
          <w:rFonts w:hAnsi="宋体" w:hint="eastAsia"/>
        </w:rPr>
        <w:t>ECC</w:t>
      </w:r>
      <w:r w:rsidRPr="00286042">
        <w:rPr>
          <w:rFonts w:hAnsi="宋体" w:hint="eastAsia"/>
        </w:rPr>
        <w:t>PUBLICKEYBLOB{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ULONG</w:t>
      </w:r>
      <w:r w:rsidRPr="00286042">
        <w:rPr>
          <w:rFonts w:hAnsi="宋体" w:hint="eastAsia"/>
        </w:rPr>
        <w:tab/>
        <w:t>BitLen</w:t>
      </w:r>
      <w:r w:rsidRPr="00286042">
        <w:rPr>
          <w:rFonts w:hAnsi="宋体"/>
        </w:rPr>
        <w:t>;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BYTE</w:t>
      </w:r>
      <w:r w:rsidRPr="00286042">
        <w:rPr>
          <w:rFonts w:hAnsi="宋体" w:hint="eastAsia"/>
        </w:rPr>
        <w:tab/>
      </w:r>
      <w:proofErr w:type="gramStart"/>
      <w:r w:rsidRPr="00286042">
        <w:rPr>
          <w:rFonts w:hAnsi="宋体" w:hint="eastAsia"/>
        </w:rPr>
        <w:t>XCoordinate</w:t>
      </w:r>
      <w:r w:rsidRPr="00286042">
        <w:rPr>
          <w:rFonts w:hAnsi="宋体"/>
        </w:rPr>
        <w:t>[</w:t>
      </w:r>
      <w:proofErr w:type="gramEnd"/>
      <w:r w:rsidR="0059227B" w:rsidRPr="00286042">
        <w:rPr>
          <w:rFonts w:hAnsi="宋体" w:hint="eastAsia"/>
        </w:rPr>
        <w:t>ECC</w:t>
      </w:r>
      <w:r w:rsidRPr="00286042">
        <w:rPr>
          <w:rFonts w:hAnsi="宋体"/>
        </w:rPr>
        <w:t>_MA</w:t>
      </w:r>
      <w:r w:rsidRPr="00286042">
        <w:rPr>
          <w:rFonts w:hAnsi="宋体" w:hint="eastAsia"/>
        </w:rPr>
        <w:t>X</w:t>
      </w:r>
      <w:r w:rsidRPr="00286042">
        <w:rPr>
          <w:rFonts w:hAnsi="宋体"/>
        </w:rPr>
        <w:t>_</w:t>
      </w:r>
      <w:r w:rsidR="00717177" w:rsidRPr="00286042">
        <w:rPr>
          <w:rFonts w:hAnsi="宋体" w:hint="eastAsia"/>
        </w:rPr>
        <w:t>XCOORDINATE</w:t>
      </w:r>
      <w:r w:rsidR="00717177" w:rsidRPr="00286042">
        <w:rPr>
          <w:rFonts w:hAnsi="宋体"/>
        </w:rPr>
        <w:t>_</w:t>
      </w:r>
      <w:r w:rsidR="0006614E" w:rsidRPr="00286042">
        <w:rPr>
          <w:rFonts w:hAnsi="宋体" w:hint="eastAsia"/>
        </w:rPr>
        <w:t>BITS_</w:t>
      </w:r>
      <w:r w:rsidRPr="00286042">
        <w:rPr>
          <w:rFonts w:hAnsi="宋体"/>
        </w:rPr>
        <w:t>LEN</w:t>
      </w:r>
      <w:r w:rsidR="007E0F26" w:rsidRPr="00286042">
        <w:rPr>
          <w:rFonts w:hAnsi="宋体" w:hint="eastAsia"/>
        </w:rPr>
        <w:t>/8</w:t>
      </w:r>
      <w:r w:rsidRPr="00286042">
        <w:rPr>
          <w:rFonts w:hAnsi="宋体"/>
        </w:rPr>
        <w:t>];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BYTE</w:t>
      </w:r>
      <w:r w:rsidRPr="00286042">
        <w:rPr>
          <w:rFonts w:hAnsi="宋体" w:hint="eastAsia"/>
        </w:rPr>
        <w:tab/>
      </w:r>
      <w:proofErr w:type="gramStart"/>
      <w:r w:rsidRPr="00286042">
        <w:rPr>
          <w:rFonts w:hAnsi="宋体" w:hint="eastAsia"/>
        </w:rPr>
        <w:t>YCoordinate</w:t>
      </w:r>
      <w:r w:rsidR="00565558" w:rsidRPr="00286042">
        <w:rPr>
          <w:rFonts w:hAnsi="宋体" w:hint="eastAsia"/>
        </w:rPr>
        <w:t>[</w:t>
      </w:r>
      <w:proofErr w:type="gramEnd"/>
      <w:r w:rsidR="0059227B" w:rsidRPr="00286042">
        <w:rPr>
          <w:rFonts w:hAnsi="宋体" w:hint="eastAsia"/>
        </w:rPr>
        <w:t>ECC</w:t>
      </w:r>
      <w:r w:rsidR="00D03442" w:rsidRPr="00286042">
        <w:rPr>
          <w:rFonts w:hAnsi="宋体" w:hint="eastAsia"/>
        </w:rPr>
        <w:t>_MAX_</w:t>
      </w:r>
      <w:r w:rsidR="00FA3C0F" w:rsidRPr="00286042">
        <w:rPr>
          <w:rFonts w:hAnsi="宋体" w:hint="eastAsia"/>
        </w:rPr>
        <w:t>YC</w:t>
      </w:r>
      <w:r w:rsidR="00717177" w:rsidRPr="00286042">
        <w:rPr>
          <w:rFonts w:hAnsi="宋体" w:hint="eastAsia"/>
        </w:rPr>
        <w:t>OORDINATE</w:t>
      </w:r>
      <w:r w:rsidR="00473A25" w:rsidRPr="00286042">
        <w:rPr>
          <w:rFonts w:hAnsi="宋体" w:hint="eastAsia"/>
        </w:rPr>
        <w:t>_</w:t>
      </w:r>
      <w:r w:rsidR="0006614E" w:rsidRPr="00286042">
        <w:rPr>
          <w:rFonts w:hAnsi="宋体" w:hint="eastAsia"/>
        </w:rPr>
        <w:t>BITS_</w:t>
      </w:r>
      <w:r w:rsidR="00473A25" w:rsidRPr="00286042">
        <w:rPr>
          <w:rFonts w:hAnsi="宋体" w:hint="eastAsia"/>
        </w:rPr>
        <w:t>LEN</w:t>
      </w:r>
      <w:r w:rsidR="007E0F26" w:rsidRPr="00286042">
        <w:rPr>
          <w:rFonts w:hAnsi="宋体" w:hint="eastAsia"/>
        </w:rPr>
        <w:t>/8</w:t>
      </w:r>
      <w:r w:rsidR="00565558" w:rsidRPr="00286042">
        <w:rPr>
          <w:rFonts w:hAnsi="宋体" w:hint="eastAsia"/>
        </w:rPr>
        <w:t>]</w:t>
      </w:r>
      <w:r w:rsidRPr="00286042">
        <w:rPr>
          <w:rFonts w:hAnsi="宋体"/>
        </w:rPr>
        <w:t>;</w:t>
      </w:r>
    </w:p>
    <w:p w:rsidR="00A97162" w:rsidRPr="00286042" w:rsidRDefault="00A97162">
      <w:pPr>
        <w:ind w:leftChars="200" w:left="420"/>
        <w:rPr>
          <w:rFonts w:hAnsi="宋体" w:hint="eastAsia"/>
        </w:rPr>
      </w:pPr>
      <w:proofErr w:type="gramStart"/>
      <w:r w:rsidRPr="00286042">
        <w:rPr>
          <w:rFonts w:hAnsi="宋体" w:hint="eastAsia"/>
        </w:rPr>
        <w:t>}</w:t>
      </w:r>
      <w:r w:rsidR="0059227B" w:rsidRPr="00286042">
        <w:rPr>
          <w:rFonts w:hAnsi="宋体" w:hint="eastAsia"/>
        </w:rPr>
        <w:t>ECC</w:t>
      </w:r>
      <w:r w:rsidRPr="00286042">
        <w:rPr>
          <w:rFonts w:hAnsi="宋体" w:hint="eastAsia"/>
        </w:rPr>
        <w:t>PUBLICKEYBLOB</w:t>
      </w:r>
      <w:proofErr w:type="gramEnd"/>
      <w:r w:rsidR="00D617AC" w:rsidRPr="00286042">
        <w:rPr>
          <w:rFonts w:hAnsi="宋体" w:hint="eastAsia"/>
        </w:rPr>
        <w:t>, *P</w:t>
      </w:r>
      <w:r w:rsidR="0059227B" w:rsidRPr="00286042">
        <w:rPr>
          <w:rFonts w:hAnsi="宋体" w:hint="eastAsia"/>
        </w:rPr>
        <w:t>ECC</w:t>
      </w:r>
      <w:r w:rsidR="00D617AC" w:rsidRPr="00286042">
        <w:rPr>
          <w:rFonts w:hAnsi="宋体" w:hint="eastAsia"/>
        </w:rPr>
        <w:t>PUBLICKEYBLOB</w:t>
      </w:r>
      <w:r w:rsidR="00C222DC" w:rsidRPr="00286042">
        <w:rPr>
          <w:rFonts w:hAnsi="宋体" w:hint="eastAsia"/>
        </w:rPr>
        <w:t>;</w:t>
      </w:r>
    </w:p>
    <w:p w:rsidR="00410A3B" w:rsidRPr="00286042" w:rsidRDefault="0059227B" w:rsidP="00410A3B">
      <w:pPr>
        <w:ind w:leftChars="200" w:left="420"/>
        <w:rPr>
          <w:rFonts w:hAnsi="宋体" w:hint="eastAsia"/>
        </w:rPr>
      </w:pPr>
      <w:r w:rsidRPr="00286042">
        <w:rPr>
          <w:rFonts w:hAnsi="宋体" w:hint="eastAsia"/>
        </w:rPr>
        <w:t>ECC</w:t>
      </w:r>
      <w:r w:rsidR="00410A3B" w:rsidRPr="00286042">
        <w:rPr>
          <w:rFonts w:hAnsi="宋体" w:hint="eastAsia"/>
        </w:rPr>
        <w:t>_MAX_XCOORDINATE_LEN为</w:t>
      </w:r>
      <w:r w:rsidRPr="00286042">
        <w:rPr>
          <w:rFonts w:hAnsi="宋体" w:hint="eastAsia"/>
        </w:rPr>
        <w:t>ECC</w:t>
      </w:r>
      <w:r w:rsidR="00410A3B" w:rsidRPr="00286042">
        <w:rPr>
          <w:rFonts w:hAnsi="宋体" w:hint="eastAsia"/>
        </w:rPr>
        <w:t>算法X</w:t>
      </w:r>
      <w:r w:rsidR="000E68B5" w:rsidRPr="00286042">
        <w:rPr>
          <w:rFonts w:hAnsi="宋体" w:hint="eastAsia"/>
        </w:rPr>
        <w:t>坐</w:t>
      </w:r>
      <w:r w:rsidR="00410A3B" w:rsidRPr="00286042">
        <w:rPr>
          <w:rFonts w:hAnsi="宋体" w:hint="eastAsia"/>
        </w:rPr>
        <w:t>标的最大长度</w:t>
      </w:r>
      <w:r w:rsidR="000E68B5" w:rsidRPr="00286042">
        <w:rPr>
          <w:rFonts w:hAnsi="宋体" w:hint="eastAsia"/>
        </w:rPr>
        <w:t>；</w:t>
      </w:r>
    </w:p>
    <w:p w:rsidR="00473A25" w:rsidRPr="00286042" w:rsidRDefault="0059227B">
      <w:pPr>
        <w:ind w:leftChars="200" w:left="420"/>
        <w:rPr>
          <w:rFonts w:hAnsi="宋体" w:hint="eastAsia"/>
        </w:rPr>
      </w:pPr>
      <w:r w:rsidRPr="00286042">
        <w:rPr>
          <w:rFonts w:hAnsi="宋体" w:hint="eastAsia"/>
        </w:rPr>
        <w:t>ECC</w:t>
      </w:r>
      <w:r w:rsidR="00410A3B" w:rsidRPr="00286042">
        <w:rPr>
          <w:rFonts w:hAnsi="宋体" w:hint="eastAsia"/>
        </w:rPr>
        <w:t>_MAX_YCOORDINATE_LEN</w:t>
      </w:r>
      <w:r w:rsidR="00473A25" w:rsidRPr="00286042">
        <w:rPr>
          <w:rFonts w:hAnsi="宋体" w:hint="eastAsia"/>
        </w:rPr>
        <w:t>为</w:t>
      </w:r>
      <w:r w:rsidRPr="00286042">
        <w:rPr>
          <w:rFonts w:hAnsi="宋体" w:hint="eastAsia"/>
        </w:rPr>
        <w:t>ECC</w:t>
      </w:r>
      <w:r w:rsidR="00473A25" w:rsidRPr="00286042">
        <w:rPr>
          <w:rFonts w:hAnsi="宋体" w:hint="eastAsia"/>
        </w:rPr>
        <w:t>算法</w:t>
      </w:r>
      <w:r w:rsidR="00A06BDF" w:rsidRPr="00286042">
        <w:rPr>
          <w:rFonts w:hAnsi="宋体" w:hint="eastAsia"/>
        </w:rPr>
        <w:t>Y</w:t>
      </w:r>
      <w:r w:rsidR="000E68B5" w:rsidRPr="00286042">
        <w:rPr>
          <w:rFonts w:hAnsi="宋体" w:hint="eastAsia"/>
        </w:rPr>
        <w:t>坐</w:t>
      </w:r>
      <w:r w:rsidR="00A06BDF" w:rsidRPr="00286042">
        <w:rPr>
          <w:rFonts w:hAnsi="宋体" w:hint="eastAsia"/>
        </w:rPr>
        <w:t>标</w:t>
      </w:r>
      <w:r w:rsidR="00473A25" w:rsidRPr="00286042">
        <w:rPr>
          <w:rFonts w:hAnsi="宋体" w:hint="eastAsia"/>
        </w:rPr>
        <w:t>的最大长度。</w:t>
      </w:r>
    </w:p>
    <w:p w:rsidR="00A97162" w:rsidRPr="00286042" w:rsidRDefault="00A97162" w:rsidP="00AE211E">
      <w:pPr>
        <w:rPr>
          <w:rFonts w:hAnsi="宋体" w:hint="eastAsia"/>
        </w:rPr>
      </w:pPr>
      <w:r w:rsidRPr="00286042">
        <w:rPr>
          <w:rFonts w:hAnsi="宋体" w:hint="eastAsia"/>
        </w:rPr>
        <w:lastRenderedPageBreak/>
        <w:t>（2）数据项描述</w:t>
      </w:r>
      <w:r w:rsidR="00D44DAC" w:rsidRPr="00286042">
        <w:rPr>
          <w:rFonts w:hAnsi="宋体" w:hint="eastAsia"/>
        </w:rPr>
        <w:t>参见表1</w:t>
      </w:r>
      <w:r w:rsidR="00C37894" w:rsidRPr="00286042">
        <w:rPr>
          <w:rFonts w:hAnsi="宋体" w:hint="eastAsia"/>
        </w:rPr>
        <w:t>0</w:t>
      </w:r>
      <w:r w:rsidR="00D44DAC" w:rsidRPr="00286042">
        <w:rPr>
          <w:rFonts w:hAnsi="宋体" w:hint="eastAsia"/>
        </w:rPr>
        <w:t>：</w:t>
      </w:r>
    </w:p>
    <w:p w:rsidR="00FD2B82" w:rsidRPr="00286042" w:rsidRDefault="008C3841" w:rsidP="008C3841">
      <w:pPr>
        <w:keepNext/>
        <w:numPr>
          <w:ilvl w:val="0"/>
          <w:numId w:val="6"/>
        </w:numPr>
        <w:spacing w:line="360" w:lineRule="auto"/>
        <w:jc w:val="center"/>
        <w:rPr>
          <w:rFonts w:hAnsi="宋体" w:hint="eastAsia"/>
        </w:rPr>
      </w:pPr>
      <w:r w:rsidRPr="00286042">
        <w:rPr>
          <w:rFonts w:hAnsi="宋体" w:hint="eastAsia"/>
        </w:rPr>
        <w:t>ECC公</w:t>
      </w:r>
      <w:proofErr w:type="gramStart"/>
      <w:r w:rsidRPr="00286042">
        <w:rPr>
          <w:rFonts w:hAnsi="宋体" w:hint="eastAsia"/>
        </w:rPr>
        <w:t>钥</w:t>
      </w:r>
      <w:proofErr w:type="gramEnd"/>
      <w:r w:rsidRPr="00286042">
        <w:rPr>
          <w:rFonts w:hAnsi="宋体" w:hint="eastAsia"/>
        </w:rPr>
        <w:t>数据结构</w:t>
      </w:r>
    </w:p>
    <w:tbl>
      <w:tblPr>
        <w:tblW w:w="0" w:type="auto"/>
        <w:tblInd w:w="6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371"/>
        <w:gridCol w:w="1149"/>
        <w:gridCol w:w="1350"/>
        <w:gridCol w:w="4544"/>
      </w:tblGrid>
      <w:tr w:rsidR="00A97162" w:rsidRPr="00286042" w:rsidTr="005907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1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数据项</w:t>
            </w:r>
          </w:p>
        </w:tc>
        <w:tc>
          <w:tcPr>
            <w:tcW w:w="1149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类型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意义</w:t>
            </w:r>
          </w:p>
        </w:tc>
        <w:tc>
          <w:tcPr>
            <w:tcW w:w="4544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备注</w:t>
            </w:r>
          </w:p>
        </w:tc>
      </w:tr>
      <w:tr w:rsidR="00A97162" w:rsidRPr="00286042" w:rsidTr="005907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1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BitLen</w:t>
            </w:r>
          </w:p>
        </w:tc>
        <w:tc>
          <w:tcPr>
            <w:tcW w:w="1149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1350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模数的实际位长度</w:t>
            </w:r>
          </w:p>
        </w:tc>
        <w:tc>
          <w:tcPr>
            <w:tcW w:w="4544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必须是8的倍数</w:t>
            </w:r>
          </w:p>
        </w:tc>
      </w:tr>
      <w:tr w:rsidR="00A97162" w:rsidRPr="00286042" w:rsidTr="005907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1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X</w:t>
            </w:r>
            <w:r w:rsidR="000E68B5" w:rsidRPr="00286042">
              <w:rPr>
                <w:rFonts w:hAnsi="宋体" w:hint="eastAsia"/>
              </w:rPr>
              <w:t>C</w:t>
            </w:r>
            <w:r w:rsidRPr="00286042">
              <w:rPr>
                <w:rFonts w:hAnsi="宋体" w:hint="eastAsia"/>
              </w:rPr>
              <w:t>oordinate</w:t>
            </w:r>
          </w:p>
        </w:tc>
        <w:tc>
          <w:tcPr>
            <w:tcW w:w="1149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1350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曲线上点的X</w:t>
            </w:r>
            <w:r w:rsidR="000E68B5" w:rsidRPr="00286042">
              <w:rPr>
                <w:rFonts w:hAnsi="宋体" w:hint="eastAsia"/>
              </w:rPr>
              <w:t>坐</w:t>
            </w:r>
            <w:r w:rsidRPr="00286042">
              <w:rPr>
                <w:rFonts w:hAnsi="宋体" w:hint="eastAsia"/>
              </w:rPr>
              <w:t>标</w:t>
            </w:r>
          </w:p>
        </w:tc>
        <w:tc>
          <w:tcPr>
            <w:tcW w:w="4544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有限域上的整数</w:t>
            </w:r>
          </w:p>
          <w:p w:rsidR="00FA3C0F" w:rsidRPr="00286042" w:rsidRDefault="002D53DE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#define </w:t>
            </w:r>
            <w:r w:rsidR="0059227B" w:rsidRPr="00286042">
              <w:rPr>
                <w:rFonts w:hAnsi="宋体" w:hint="eastAsia"/>
              </w:rPr>
              <w:t>ECC</w:t>
            </w:r>
            <w:r w:rsidR="00705353" w:rsidRPr="00286042">
              <w:rPr>
                <w:rFonts w:hAnsi="宋体" w:hint="eastAsia"/>
              </w:rPr>
              <w:t>_MAX_XCOORDINATE_</w:t>
            </w:r>
            <w:r w:rsidR="0006614E" w:rsidRPr="00286042">
              <w:rPr>
                <w:rFonts w:hAnsi="宋体" w:hint="eastAsia"/>
              </w:rPr>
              <w:t>BITS_</w:t>
            </w:r>
            <w:r w:rsidR="00705353" w:rsidRPr="00286042">
              <w:rPr>
                <w:rFonts w:hAnsi="宋体" w:hint="eastAsia"/>
              </w:rPr>
              <w:t xml:space="preserve">LEN </w:t>
            </w:r>
            <w:r w:rsidR="00B50EA5" w:rsidRPr="00286042">
              <w:rPr>
                <w:rFonts w:hAnsi="宋体" w:hint="eastAsia"/>
              </w:rPr>
              <w:t>512</w:t>
            </w:r>
          </w:p>
        </w:tc>
      </w:tr>
      <w:tr w:rsidR="00A97162" w:rsidRPr="00286042" w:rsidTr="005907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71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Y</w:t>
            </w:r>
            <w:r w:rsidR="000E68B5" w:rsidRPr="00286042">
              <w:rPr>
                <w:rFonts w:hAnsi="宋体" w:hint="eastAsia"/>
              </w:rPr>
              <w:t>C</w:t>
            </w:r>
            <w:r w:rsidRPr="00286042">
              <w:rPr>
                <w:rFonts w:hAnsi="宋体" w:hint="eastAsia"/>
              </w:rPr>
              <w:t>oordinate</w:t>
            </w:r>
          </w:p>
        </w:tc>
        <w:tc>
          <w:tcPr>
            <w:tcW w:w="1149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1350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曲线上点的Y</w:t>
            </w:r>
            <w:r w:rsidR="000E68B5" w:rsidRPr="00286042">
              <w:rPr>
                <w:rFonts w:hAnsi="宋体" w:hint="eastAsia"/>
              </w:rPr>
              <w:t>坐</w:t>
            </w:r>
            <w:r w:rsidRPr="00286042">
              <w:rPr>
                <w:rFonts w:hAnsi="宋体" w:hint="eastAsia"/>
              </w:rPr>
              <w:t>标</w:t>
            </w:r>
          </w:p>
        </w:tc>
        <w:tc>
          <w:tcPr>
            <w:tcW w:w="4544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有限域上的整数</w:t>
            </w:r>
          </w:p>
          <w:p w:rsidR="00FA3C0F" w:rsidRPr="00286042" w:rsidRDefault="00FA3C0F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#define </w:t>
            </w:r>
            <w:r w:rsidR="0059227B" w:rsidRPr="00286042">
              <w:rPr>
                <w:rFonts w:hAnsi="宋体" w:hint="eastAsia"/>
              </w:rPr>
              <w:t>ECC</w:t>
            </w:r>
            <w:r w:rsidRPr="00286042">
              <w:rPr>
                <w:rFonts w:hAnsi="宋体" w:hint="eastAsia"/>
              </w:rPr>
              <w:t>_MAX_YCOORDINATE_</w:t>
            </w:r>
            <w:r w:rsidR="0006614E" w:rsidRPr="00286042">
              <w:rPr>
                <w:rFonts w:hAnsi="宋体" w:hint="eastAsia"/>
              </w:rPr>
              <w:t>BITS_</w:t>
            </w:r>
            <w:r w:rsidRPr="00286042">
              <w:rPr>
                <w:rFonts w:hAnsi="宋体" w:hint="eastAsia"/>
              </w:rPr>
              <w:t xml:space="preserve">LEN </w:t>
            </w:r>
            <w:r w:rsidR="00B50EA5" w:rsidRPr="00286042">
              <w:rPr>
                <w:rFonts w:hAnsi="宋体" w:hint="eastAsia"/>
              </w:rPr>
              <w:t>512</w:t>
            </w:r>
          </w:p>
        </w:tc>
      </w:tr>
    </w:tbl>
    <w:p w:rsidR="00A97162" w:rsidRPr="00286042" w:rsidRDefault="0059227B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53" w:name="_Toc259810632"/>
      <w:r w:rsidRPr="00286042">
        <w:rPr>
          <w:rFonts w:eastAsia="黑体" w:hAnsi="宋体" w:cs="Arial" w:hint="eastAsia"/>
          <w:b/>
        </w:rPr>
        <w:t>ECC</w:t>
      </w:r>
      <w:r w:rsidR="00A97162" w:rsidRPr="00286042">
        <w:rPr>
          <w:rFonts w:eastAsia="黑体" w:hAnsi="宋体" w:cs="Arial" w:hint="eastAsia"/>
          <w:b/>
        </w:rPr>
        <w:t>私</w:t>
      </w:r>
      <w:proofErr w:type="gramStart"/>
      <w:r w:rsidR="00A97162" w:rsidRPr="00286042">
        <w:rPr>
          <w:rFonts w:eastAsia="黑体" w:hAnsi="宋体" w:cs="Arial" w:hint="eastAsia"/>
          <w:b/>
        </w:rPr>
        <w:t>钥</w:t>
      </w:r>
      <w:proofErr w:type="gramEnd"/>
      <w:r w:rsidR="00AD1496" w:rsidRPr="00286042">
        <w:rPr>
          <w:rFonts w:eastAsia="黑体" w:hAnsi="宋体" w:cs="Arial" w:hint="eastAsia"/>
          <w:b/>
        </w:rPr>
        <w:t>数据结构</w:t>
      </w:r>
      <w:bookmarkEnd w:id="53"/>
    </w:p>
    <w:p w:rsidR="00A97162" w:rsidRPr="00286042" w:rsidRDefault="00A97162" w:rsidP="00AE211E">
      <w:pPr>
        <w:rPr>
          <w:rFonts w:hAnsi="宋体" w:hint="eastAsia"/>
        </w:rPr>
      </w:pPr>
      <w:r w:rsidRPr="00286042">
        <w:rPr>
          <w:rFonts w:hAnsi="宋体" w:hint="eastAsia"/>
        </w:rPr>
        <w:t>（1）类型定义</w:t>
      </w:r>
    </w:p>
    <w:p w:rsidR="00A97162" w:rsidRPr="00286042" w:rsidRDefault="00A97162">
      <w:pPr>
        <w:ind w:leftChars="200" w:left="420"/>
        <w:rPr>
          <w:rFonts w:hAnsi="宋体"/>
        </w:rPr>
      </w:pPr>
      <w:proofErr w:type="gramStart"/>
      <w:r w:rsidRPr="00286042">
        <w:rPr>
          <w:rFonts w:hAnsi="宋体"/>
        </w:rPr>
        <w:t>typedef</w:t>
      </w:r>
      <w:proofErr w:type="gramEnd"/>
      <w:r w:rsidRPr="00286042">
        <w:rPr>
          <w:rFonts w:hAnsi="宋体"/>
        </w:rPr>
        <w:t xml:space="preserve"> struct </w:t>
      </w:r>
      <w:r w:rsidRPr="00286042">
        <w:rPr>
          <w:rFonts w:hAnsi="宋体" w:hint="eastAsia"/>
        </w:rPr>
        <w:t>Struct_</w:t>
      </w:r>
      <w:r w:rsidR="0059227B" w:rsidRPr="00286042">
        <w:rPr>
          <w:rFonts w:hAnsi="宋体" w:hint="eastAsia"/>
        </w:rPr>
        <w:t>ECC</w:t>
      </w:r>
      <w:r w:rsidRPr="00286042">
        <w:rPr>
          <w:rFonts w:hAnsi="宋体"/>
        </w:rPr>
        <w:t>PRIVATEKEY</w:t>
      </w:r>
      <w:r w:rsidRPr="00286042">
        <w:rPr>
          <w:rFonts w:hAnsi="宋体" w:hint="eastAsia"/>
        </w:rPr>
        <w:t>BLOB</w:t>
      </w:r>
      <w:r w:rsidRPr="00286042">
        <w:rPr>
          <w:rFonts w:hAnsi="宋体"/>
        </w:rPr>
        <w:t>{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ULONG</w:t>
      </w:r>
      <w:r w:rsidRPr="00286042">
        <w:rPr>
          <w:rFonts w:hAnsi="宋体" w:hint="eastAsia"/>
        </w:rPr>
        <w:tab/>
        <w:t>B</w:t>
      </w:r>
      <w:r w:rsidRPr="00286042">
        <w:rPr>
          <w:rFonts w:hAnsi="宋体"/>
        </w:rPr>
        <w:t>it</w:t>
      </w:r>
      <w:r w:rsidRPr="00286042">
        <w:rPr>
          <w:rFonts w:hAnsi="宋体" w:hint="eastAsia"/>
        </w:rPr>
        <w:t>Len</w:t>
      </w:r>
      <w:r w:rsidRPr="00286042">
        <w:rPr>
          <w:rFonts w:hAnsi="宋体"/>
        </w:rPr>
        <w:t>;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BYTE</w:t>
      </w:r>
      <w:r w:rsidRPr="00286042">
        <w:rPr>
          <w:rFonts w:hAnsi="宋体" w:hint="eastAsia"/>
        </w:rPr>
        <w:tab/>
      </w:r>
      <w:proofErr w:type="gramStart"/>
      <w:r w:rsidRPr="00286042">
        <w:rPr>
          <w:rFonts w:hAnsi="宋体" w:hint="eastAsia"/>
        </w:rPr>
        <w:t>PrivateKey</w:t>
      </w:r>
      <w:r w:rsidRPr="00286042">
        <w:rPr>
          <w:rFonts w:hAnsi="宋体"/>
        </w:rPr>
        <w:t>[</w:t>
      </w:r>
      <w:proofErr w:type="gramEnd"/>
      <w:r w:rsidR="0059227B" w:rsidRPr="00286042">
        <w:rPr>
          <w:rFonts w:hAnsi="宋体" w:hint="eastAsia"/>
        </w:rPr>
        <w:t>ECC</w:t>
      </w:r>
      <w:r w:rsidRPr="00286042">
        <w:rPr>
          <w:rFonts w:hAnsi="宋体" w:hint="eastAsia"/>
        </w:rPr>
        <w:t>_</w:t>
      </w:r>
      <w:r w:rsidRPr="00286042">
        <w:rPr>
          <w:rFonts w:hAnsi="宋体"/>
        </w:rPr>
        <w:t>MA</w:t>
      </w:r>
      <w:r w:rsidRPr="00286042">
        <w:rPr>
          <w:rFonts w:hAnsi="宋体" w:hint="eastAsia"/>
        </w:rPr>
        <w:t>X</w:t>
      </w:r>
      <w:r w:rsidRPr="00286042">
        <w:rPr>
          <w:rFonts w:hAnsi="宋体"/>
        </w:rPr>
        <w:t>_MODULUS_</w:t>
      </w:r>
      <w:r w:rsidR="0006614E" w:rsidRPr="00286042">
        <w:rPr>
          <w:rFonts w:hAnsi="宋体" w:hint="eastAsia"/>
        </w:rPr>
        <w:t>BITS_LEN/8</w:t>
      </w:r>
      <w:r w:rsidRPr="00286042">
        <w:rPr>
          <w:rFonts w:hAnsi="宋体"/>
        </w:rPr>
        <w:t>];</w:t>
      </w:r>
    </w:p>
    <w:p w:rsidR="00A97162" w:rsidRPr="00286042" w:rsidRDefault="00A97162">
      <w:pPr>
        <w:ind w:leftChars="200" w:left="420"/>
        <w:rPr>
          <w:rFonts w:hAnsi="宋体" w:hint="eastAsia"/>
        </w:rPr>
      </w:pPr>
      <w:proofErr w:type="gramStart"/>
      <w:r w:rsidRPr="00286042">
        <w:rPr>
          <w:rFonts w:hAnsi="宋体"/>
        </w:rPr>
        <w:t>}</w:t>
      </w:r>
      <w:r w:rsidR="0059227B" w:rsidRPr="00286042">
        <w:rPr>
          <w:rFonts w:hAnsi="宋体" w:hint="eastAsia"/>
        </w:rPr>
        <w:t>ECC</w:t>
      </w:r>
      <w:r w:rsidRPr="00286042">
        <w:rPr>
          <w:rFonts w:hAnsi="宋体"/>
        </w:rPr>
        <w:t>PRIVATEKEY</w:t>
      </w:r>
      <w:r w:rsidRPr="00286042">
        <w:rPr>
          <w:rFonts w:hAnsi="宋体" w:hint="eastAsia"/>
        </w:rPr>
        <w:t>BLOB</w:t>
      </w:r>
      <w:proofErr w:type="gramEnd"/>
      <w:r w:rsidR="00937DFB" w:rsidRPr="00286042">
        <w:rPr>
          <w:rFonts w:hAnsi="宋体" w:hint="eastAsia"/>
        </w:rPr>
        <w:t>, *P</w:t>
      </w:r>
      <w:r w:rsidR="0059227B" w:rsidRPr="00286042">
        <w:rPr>
          <w:rFonts w:hAnsi="宋体" w:hint="eastAsia"/>
        </w:rPr>
        <w:t>ECC</w:t>
      </w:r>
      <w:r w:rsidR="00937DFB" w:rsidRPr="00286042">
        <w:rPr>
          <w:rFonts w:hAnsi="宋体"/>
        </w:rPr>
        <w:t>PRIVATEKEY</w:t>
      </w:r>
      <w:r w:rsidR="00937DFB" w:rsidRPr="00286042">
        <w:rPr>
          <w:rFonts w:hAnsi="宋体" w:hint="eastAsia"/>
        </w:rPr>
        <w:t>BLOB</w:t>
      </w:r>
      <w:r w:rsidRPr="00286042">
        <w:rPr>
          <w:rFonts w:hAnsi="宋体"/>
        </w:rPr>
        <w:t>;</w:t>
      </w:r>
    </w:p>
    <w:p w:rsidR="00A97162" w:rsidRPr="00286042" w:rsidRDefault="0059227B">
      <w:pPr>
        <w:ind w:leftChars="200" w:left="420"/>
        <w:rPr>
          <w:rFonts w:hAnsi="宋体" w:hint="eastAsia"/>
        </w:rPr>
      </w:pPr>
      <w:r w:rsidRPr="00286042">
        <w:rPr>
          <w:rFonts w:hAnsi="宋体" w:hint="eastAsia"/>
        </w:rPr>
        <w:t>ECC</w:t>
      </w:r>
      <w:r w:rsidR="00A97162" w:rsidRPr="00286042">
        <w:rPr>
          <w:rFonts w:hAnsi="宋体" w:hint="eastAsia"/>
        </w:rPr>
        <w:t>_</w:t>
      </w:r>
      <w:r w:rsidR="00A97162" w:rsidRPr="00286042">
        <w:rPr>
          <w:rFonts w:hAnsi="宋体"/>
        </w:rPr>
        <w:t>MA</w:t>
      </w:r>
      <w:r w:rsidR="00A97162" w:rsidRPr="00286042">
        <w:rPr>
          <w:rFonts w:hAnsi="宋体" w:hint="eastAsia"/>
        </w:rPr>
        <w:t>X</w:t>
      </w:r>
      <w:r w:rsidR="00A97162" w:rsidRPr="00286042">
        <w:rPr>
          <w:rFonts w:hAnsi="宋体"/>
        </w:rPr>
        <w:t>_MODULUS_</w:t>
      </w:r>
      <w:r w:rsidR="0006614E" w:rsidRPr="00286042">
        <w:rPr>
          <w:rFonts w:hAnsi="宋体" w:hint="eastAsia"/>
        </w:rPr>
        <w:t>BITS_</w:t>
      </w:r>
      <w:r w:rsidR="00A97162" w:rsidRPr="00286042">
        <w:rPr>
          <w:rFonts w:hAnsi="宋体"/>
        </w:rPr>
        <w:t>LEN</w:t>
      </w:r>
      <w:r w:rsidR="00A97162" w:rsidRPr="00286042">
        <w:rPr>
          <w:rFonts w:hAnsi="宋体" w:hint="eastAsia"/>
        </w:rPr>
        <w:t>为</w:t>
      </w:r>
      <w:r w:rsidRPr="00286042">
        <w:rPr>
          <w:rFonts w:hAnsi="宋体" w:hint="eastAsia"/>
        </w:rPr>
        <w:t>ECC</w:t>
      </w:r>
      <w:r w:rsidR="00A97162" w:rsidRPr="00286042">
        <w:rPr>
          <w:rFonts w:hAnsi="宋体" w:hint="eastAsia"/>
        </w:rPr>
        <w:t>算法模数的最大长度</w:t>
      </w:r>
      <w:r w:rsidR="0059076E" w:rsidRPr="00286042">
        <w:rPr>
          <w:rFonts w:hAnsi="宋体" w:hint="eastAsia"/>
        </w:rPr>
        <w:t>。</w:t>
      </w:r>
    </w:p>
    <w:p w:rsidR="00A97162" w:rsidRPr="00286042" w:rsidRDefault="00A97162" w:rsidP="00AE211E">
      <w:pPr>
        <w:rPr>
          <w:rFonts w:hAnsi="宋体" w:hint="eastAsia"/>
        </w:rPr>
      </w:pPr>
      <w:r w:rsidRPr="00286042">
        <w:rPr>
          <w:rFonts w:hAnsi="宋体" w:hint="eastAsia"/>
        </w:rPr>
        <w:t>（2）数据项描述</w:t>
      </w:r>
      <w:r w:rsidR="00D44DAC" w:rsidRPr="00286042">
        <w:rPr>
          <w:rFonts w:hAnsi="宋体" w:hint="eastAsia"/>
        </w:rPr>
        <w:t>参见表</w:t>
      </w:r>
      <w:r w:rsidR="00C37894" w:rsidRPr="00286042">
        <w:rPr>
          <w:rFonts w:hAnsi="宋体" w:hint="eastAsia"/>
        </w:rPr>
        <w:t>11</w:t>
      </w:r>
      <w:r w:rsidR="00D44DAC" w:rsidRPr="00286042">
        <w:rPr>
          <w:rFonts w:hAnsi="宋体" w:hint="eastAsia"/>
        </w:rPr>
        <w:t>：</w:t>
      </w:r>
    </w:p>
    <w:p w:rsidR="006B1A95" w:rsidRPr="00286042" w:rsidRDefault="000360EA" w:rsidP="000360EA">
      <w:pPr>
        <w:keepNext/>
        <w:numPr>
          <w:ilvl w:val="0"/>
          <w:numId w:val="6"/>
        </w:numPr>
        <w:spacing w:line="360" w:lineRule="auto"/>
        <w:jc w:val="center"/>
        <w:rPr>
          <w:rFonts w:hAnsi="宋体" w:hint="eastAsia"/>
        </w:rPr>
      </w:pPr>
      <w:r w:rsidRPr="00286042">
        <w:rPr>
          <w:rFonts w:hAnsi="宋体" w:hint="eastAsia"/>
        </w:rPr>
        <w:t>ECC私</w:t>
      </w:r>
      <w:proofErr w:type="gramStart"/>
      <w:r w:rsidRPr="00286042">
        <w:rPr>
          <w:rFonts w:hAnsi="宋体" w:hint="eastAsia"/>
        </w:rPr>
        <w:t>钥</w:t>
      </w:r>
      <w:proofErr w:type="gramEnd"/>
      <w:r w:rsidRPr="00286042">
        <w:rPr>
          <w:rFonts w:hAnsi="宋体" w:hint="eastAsia"/>
        </w:rPr>
        <w:t>数据结构</w:t>
      </w:r>
    </w:p>
    <w:tbl>
      <w:tblPr>
        <w:tblW w:w="0" w:type="auto"/>
        <w:tblInd w:w="6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318"/>
        <w:gridCol w:w="1276"/>
        <w:gridCol w:w="1984"/>
        <w:gridCol w:w="3941"/>
      </w:tblGrid>
      <w:tr w:rsidR="00A97162" w:rsidRPr="00286042" w:rsidTr="005907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8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数据项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类型</w:t>
            </w:r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意义</w:t>
            </w:r>
          </w:p>
        </w:tc>
        <w:tc>
          <w:tcPr>
            <w:tcW w:w="3941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备注</w:t>
            </w:r>
          </w:p>
        </w:tc>
      </w:tr>
      <w:tr w:rsidR="00A97162" w:rsidRPr="00286042" w:rsidTr="005907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8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BitLen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1984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模数的实际位长度</w:t>
            </w:r>
          </w:p>
        </w:tc>
        <w:tc>
          <w:tcPr>
            <w:tcW w:w="3941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必须是8的倍数</w:t>
            </w:r>
          </w:p>
        </w:tc>
      </w:tr>
      <w:tr w:rsidR="00A97162" w:rsidRPr="00286042" w:rsidTr="005907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8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PrivateKey</w:t>
            </w:r>
          </w:p>
        </w:tc>
        <w:tc>
          <w:tcPr>
            <w:tcW w:w="1276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1984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私有密钥</w:t>
            </w:r>
          </w:p>
        </w:tc>
        <w:tc>
          <w:tcPr>
            <w:tcW w:w="3941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有限域上的整数</w:t>
            </w:r>
          </w:p>
          <w:p w:rsidR="00476015" w:rsidRPr="00286042" w:rsidRDefault="00476015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#define </w:t>
            </w:r>
            <w:r w:rsidR="0059227B" w:rsidRPr="00286042">
              <w:rPr>
                <w:rFonts w:hAnsi="宋体" w:hint="eastAsia"/>
              </w:rPr>
              <w:t>ECC</w:t>
            </w:r>
            <w:r w:rsidRPr="00286042">
              <w:rPr>
                <w:rFonts w:hAnsi="宋体" w:hint="eastAsia"/>
              </w:rPr>
              <w:t>_</w:t>
            </w:r>
            <w:r w:rsidRPr="00286042">
              <w:rPr>
                <w:rFonts w:hAnsi="宋体"/>
              </w:rPr>
              <w:t>MA</w:t>
            </w:r>
            <w:r w:rsidRPr="00286042">
              <w:rPr>
                <w:rFonts w:hAnsi="宋体" w:hint="eastAsia"/>
              </w:rPr>
              <w:t>X</w:t>
            </w:r>
            <w:r w:rsidRPr="00286042">
              <w:rPr>
                <w:rFonts w:hAnsi="宋体"/>
              </w:rPr>
              <w:t>_MODULUS_</w:t>
            </w:r>
            <w:r w:rsidR="0006614E" w:rsidRPr="00286042">
              <w:rPr>
                <w:rFonts w:hAnsi="宋体" w:hint="eastAsia"/>
              </w:rPr>
              <w:t>BITS_LEN</w:t>
            </w:r>
            <w:r w:rsidRPr="00286042">
              <w:rPr>
                <w:rFonts w:hAnsi="宋体" w:hint="eastAsia"/>
              </w:rPr>
              <w:t xml:space="preserve"> 512</w:t>
            </w:r>
          </w:p>
        </w:tc>
      </w:tr>
    </w:tbl>
    <w:p w:rsidR="00BF1E67" w:rsidRPr="00286042" w:rsidRDefault="00BF1E67" w:rsidP="00BF1E67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54" w:name="_Toc198204660"/>
      <w:bookmarkStart w:id="55" w:name="_Toc259810633"/>
      <w:r w:rsidRPr="00286042">
        <w:rPr>
          <w:rFonts w:eastAsia="黑体" w:hAnsi="宋体" w:cs="Arial" w:hint="eastAsia"/>
          <w:b/>
        </w:rPr>
        <w:t>ECC</w:t>
      </w:r>
      <w:r w:rsidR="00E43F72" w:rsidRPr="00286042">
        <w:rPr>
          <w:rFonts w:eastAsia="黑体" w:hAnsi="宋体" w:cs="Arial" w:hint="eastAsia"/>
          <w:b/>
        </w:rPr>
        <w:t>密文</w:t>
      </w:r>
      <w:r w:rsidRPr="00286042">
        <w:rPr>
          <w:rFonts w:eastAsia="黑体" w:hAnsi="宋体" w:cs="Arial" w:hint="eastAsia"/>
          <w:b/>
        </w:rPr>
        <w:t>数据结构</w:t>
      </w:r>
      <w:bookmarkEnd w:id="54"/>
      <w:bookmarkEnd w:id="55"/>
    </w:p>
    <w:p w:rsidR="00BF1E67" w:rsidRPr="00286042" w:rsidRDefault="00BF1E67" w:rsidP="00AE211E">
      <w:pPr>
        <w:numPr>
          <w:ilvl w:val="0"/>
          <w:numId w:val="20"/>
        </w:numPr>
        <w:rPr>
          <w:rFonts w:hAnsi="宋体" w:hint="eastAsia"/>
        </w:rPr>
      </w:pPr>
      <w:r w:rsidRPr="00286042">
        <w:rPr>
          <w:rFonts w:hAnsi="宋体" w:hint="eastAsia"/>
        </w:rPr>
        <w:t>类型定义</w:t>
      </w:r>
    </w:p>
    <w:p w:rsidR="00BF1E67" w:rsidRPr="00286042" w:rsidRDefault="00BF1E67" w:rsidP="00BF1E67">
      <w:pPr>
        <w:ind w:firstLine="420"/>
        <w:rPr>
          <w:rFonts w:hAnsi="宋体"/>
        </w:rPr>
      </w:pPr>
      <w:proofErr w:type="gramStart"/>
      <w:r w:rsidRPr="00286042">
        <w:rPr>
          <w:rFonts w:hAnsi="宋体"/>
        </w:rPr>
        <w:t>typedef</w:t>
      </w:r>
      <w:proofErr w:type="gramEnd"/>
      <w:r w:rsidRPr="00286042">
        <w:rPr>
          <w:rFonts w:hAnsi="宋体"/>
        </w:rPr>
        <w:t xml:space="preserve"> struct </w:t>
      </w:r>
      <w:r w:rsidR="00D279A9" w:rsidRPr="00286042">
        <w:rPr>
          <w:rFonts w:hAnsi="宋体" w:hint="eastAsia"/>
        </w:rPr>
        <w:t>Struct</w:t>
      </w:r>
      <w:r w:rsidRPr="00286042">
        <w:rPr>
          <w:rFonts w:hAnsi="宋体"/>
        </w:rPr>
        <w:t>_ECCCIPHERBLOB{</w:t>
      </w:r>
    </w:p>
    <w:p w:rsidR="00BF1E67" w:rsidRPr="00286042" w:rsidRDefault="00BF1E67" w:rsidP="00BF1E67">
      <w:pPr>
        <w:ind w:left="420" w:firstLine="420"/>
        <w:rPr>
          <w:rFonts w:hAnsi="宋体" w:hint="eastAsia"/>
        </w:rPr>
      </w:pPr>
      <w:proofErr w:type="gramStart"/>
      <w:r w:rsidRPr="00286042">
        <w:rPr>
          <w:rFonts w:hAnsi="宋体" w:hint="eastAsia"/>
        </w:rPr>
        <w:t>BYTE  XCoordinate</w:t>
      </w:r>
      <w:proofErr w:type="gramEnd"/>
      <w:r w:rsidRPr="00286042">
        <w:rPr>
          <w:rFonts w:hAnsi="宋体" w:hint="eastAsia"/>
        </w:rPr>
        <w:t>[</w:t>
      </w:r>
      <w:r w:rsidR="00D279A9" w:rsidRPr="00286042">
        <w:rPr>
          <w:rFonts w:hAnsi="宋体" w:hint="eastAsia"/>
        </w:rPr>
        <w:t>ECC</w:t>
      </w:r>
      <w:r w:rsidR="00D279A9" w:rsidRPr="00286042">
        <w:rPr>
          <w:rFonts w:hAnsi="宋体"/>
        </w:rPr>
        <w:t>_MA</w:t>
      </w:r>
      <w:r w:rsidR="00D279A9" w:rsidRPr="00286042">
        <w:rPr>
          <w:rFonts w:hAnsi="宋体" w:hint="eastAsia"/>
        </w:rPr>
        <w:t>X</w:t>
      </w:r>
      <w:r w:rsidR="00D279A9" w:rsidRPr="00286042">
        <w:rPr>
          <w:rFonts w:hAnsi="宋体"/>
        </w:rPr>
        <w:t>_</w:t>
      </w:r>
      <w:r w:rsidR="00D279A9" w:rsidRPr="00286042">
        <w:rPr>
          <w:rFonts w:hAnsi="宋体" w:hint="eastAsia"/>
        </w:rPr>
        <w:t>XCOORDINATE</w:t>
      </w:r>
      <w:r w:rsidR="00D279A9" w:rsidRPr="00286042">
        <w:rPr>
          <w:rFonts w:hAnsi="宋体"/>
        </w:rPr>
        <w:t>_</w:t>
      </w:r>
      <w:r w:rsidR="00D279A9" w:rsidRPr="00286042">
        <w:rPr>
          <w:rFonts w:hAnsi="宋体" w:hint="eastAsia"/>
        </w:rPr>
        <w:t>BITS_</w:t>
      </w:r>
      <w:r w:rsidR="00D279A9" w:rsidRPr="00286042">
        <w:rPr>
          <w:rFonts w:hAnsi="宋体"/>
        </w:rPr>
        <w:t>LEN</w:t>
      </w:r>
      <w:r w:rsidRPr="00286042">
        <w:rPr>
          <w:rFonts w:hAnsi="宋体" w:hint="eastAsia"/>
        </w:rPr>
        <w:t xml:space="preserve">/8]; </w:t>
      </w:r>
    </w:p>
    <w:p w:rsidR="00BF1E67" w:rsidRPr="00286042" w:rsidRDefault="00BF1E67" w:rsidP="00BF1E67">
      <w:pPr>
        <w:ind w:left="420" w:firstLine="420"/>
        <w:rPr>
          <w:rFonts w:hAnsi="宋体" w:hint="eastAsia"/>
        </w:rPr>
      </w:pPr>
      <w:proofErr w:type="gramStart"/>
      <w:r w:rsidRPr="00286042">
        <w:rPr>
          <w:rFonts w:hAnsi="宋体" w:hint="eastAsia"/>
        </w:rPr>
        <w:t>BYTE  YCoordinate</w:t>
      </w:r>
      <w:proofErr w:type="gramEnd"/>
      <w:r w:rsidRPr="00286042">
        <w:rPr>
          <w:rFonts w:hAnsi="宋体" w:hint="eastAsia"/>
        </w:rPr>
        <w:t>[</w:t>
      </w:r>
      <w:r w:rsidR="00D279A9" w:rsidRPr="00286042">
        <w:rPr>
          <w:rFonts w:hAnsi="宋体" w:hint="eastAsia"/>
        </w:rPr>
        <w:t>ECC</w:t>
      </w:r>
      <w:r w:rsidR="00D279A9" w:rsidRPr="00286042">
        <w:rPr>
          <w:rFonts w:hAnsi="宋体"/>
        </w:rPr>
        <w:t>_MA</w:t>
      </w:r>
      <w:r w:rsidR="00D279A9" w:rsidRPr="00286042">
        <w:rPr>
          <w:rFonts w:hAnsi="宋体" w:hint="eastAsia"/>
        </w:rPr>
        <w:t>X</w:t>
      </w:r>
      <w:r w:rsidR="00D279A9" w:rsidRPr="00286042">
        <w:rPr>
          <w:rFonts w:hAnsi="宋体"/>
        </w:rPr>
        <w:t>_</w:t>
      </w:r>
      <w:r w:rsidR="00D279A9" w:rsidRPr="00286042">
        <w:rPr>
          <w:rFonts w:hAnsi="宋体" w:hint="eastAsia"/>
        </w:rPr>
        <w:t>XCOORDINATE</w:t>
      </w:r>
      <w:r w:rsidR="00D279A9" w:rsidRPr="00286042">
        <w:rPr>
          <w:rFonts w:hAnsi="宋体"/>
        </w:rPr>
        <w:t>_</w:t>
      </w:r>
      <w:r w:rsidR="00D279A9" w:rsidRPr="00286042">
        <w:rPr>
          <w:rFonts w:hAnsi="宋体" w:hint="eastAsia"/>
        </w:rPr>
        <w:t>BITS_</w:t>
      </w:r>
      <w:r w:rsidR="00D279A9" w:rsidRPr="00286042">
        <w:rPr>
          <w:rFonts w:hAnsi="宋体"/>
        </w:rPr>
        <w:t>LEN</w:t>
      </w:r>
      <w:r w:rsidR="00D279A9" w:rsidRPr="00286042">
        <w:rPr>
          <w:rFonts w:hAnsi="宋体" w:hint="eastAsia"/>
        </w:rPr>
        <w:t>/</w:t>
      </w:r>
      <w:r w:rsidRPr="00286042">
        <w:rPr>
          <w:rFonts w:hAnsi="宋体" w:hint="eastAsia"/>
        </w:rPr>
        <w:t xml:space="preserve">8]; </w:t>
      </w:r>
    </w:p>
    <w:p w:rsidR="00F26B10" w:rsidRDefault="00F26B10" w:rsidP="00F26B10">
      <w:pPr>
        <w:ind w:left="420" w:firstLine="420"/>
        <w:rPr>
          <w:rFonts w:hAnsi="宋体" w:hint="eastAsia"/>
        </w:rPr>
      </w:pPr>
      <w:proofErr w:type="gramStart"/>
      <w:r>
        <w:rPr>
          <w:rFonts w:hAnsi="宋体" w:hint="eastAsia"/>
        </w:rPr>
        <w:t>BYTE  HASH</w:t>
      </w:r>
      <w:proofErr w:type="gramEnd"/>
      <w:r w:rsidRPr="00286042">
        <w:rPr>
          <w:rFonts w:hAnsi="宋体" w:hint="eastAsia"/>
        </w:rPr>
        <w:t>[</w:t>
      </w:r>
      <w:r>
        <w:rPr>
          <w:rFonts w:hAnsi="宋体" w:hint="eastAsia"/>
        </w:rPr>
        <w:t>32</w:t>
      </w:r>
      <w:r w:rsidRPr="00286042">
        <w:rPr>
          <w:rFonts w:hAnsi="宋体" w:hint="eastAsia"/>
        </w:rPr>
        <w:t xml:space="preserve">]; </w:t>
      </w:r>
    </w:p>
    <w:p w:rsidR="00F26B10" w:rsidRPr="00286042" w:rsidRDefault="00F26B10" w:rsidP="00F26B10">
      <w:pPr>
        <w:ind w:left="420" w:firstLine="420"/>
        <w:rPr>
          <w:rFonts w:hAnsi="宋体" w:hint="eastAsia"/>
        </w:rPr>
      </w:pPr>
      <w:r>
        <w:rPr>
          <w:rFonts w:hAnsi="宋体" w:hint="eastAsia"/>
        </w:rPr>
        <w:t>ULONG</w:t>
      </w:r>
      <w:r>
        <w:rPr>
          <w:rFonts w:hAnsi="宋体" w:hint="eastAsia"/>
        </w:rPr>
        <w:tab/>
        <w:t>CipherLen;</w:t>
      </w:r>
    </w:p>
    <w:p w:rsidR="00BF1E67" w:rsidRPr="00286042" w:rsidRDefault="00BF1E67" w:rsidP="00BF1E67">
      <w:pPr>
        <w:ind w:left="420" w:firstLine="420"/>
        <w:rPr>
          <w:rFonts w:hAnsi="宋体" w:hint="eastAsia"/>
        </w:rPr>
      </w:pPr>
      <w:proofErr w:type="gramStart"/>
      <w:r w:rsidRPr="00286042">
        <w:rPr>
          <w:rFonts w:hAnsi="宋体" w:hint="eastAsia"/>
        </w:rPr>
        <w:t>BYTE  Cipher</w:t>
      </w:r>
      <w:proofErr w:type="gramEnd"/>
      <w:r w:rsidRPr="00286042">
        <w:rPr>
          <w:rFonts w:hAnsi="宋体" w:hint="eastAsia"/>
        </w:rPr>
        <w:t>[</w:t>
      </w:r>
      <w:r w:rsidR="00F26B10">
        <w:rPr>
          <w:rFonts w:hAnsi="宋体" w:hint="eastAsia"/>
        </w:rPr>
        <w:t>1</w:t>
      </w:r>
      <w:r w:rsidRPr="00286042">
        <w:rPr>
          <w:rFonts w:hAnsi="宋体" w:hint="eastAsia"/>
        </w:rPr>
        <w:t xml:space="preserve">]; </w:t>
      </w:r>
    </w:p>
    <w:p w:rsidR="00BF1E67" w:rsidRPr="00286042" w:rsidRDefault="00BF1E67" w:rsidP="00BF1E67">
      <w:pPr>
        <w:ind w:firstLine="420"/>
        <w:rPr>
          <w:rFonts w:hAnsi="宋体" w:hint="eastAsia"/>
        </w:rPr>
      </w:pPr>
      <w:r w:rsidRPr="00286042">
        <w:rPr>
          <w:rFonts w:hAnsi="宋体"/>
        </w:rPr>
        <w:t>} ECCCIPHERBLOB</w:t>
      </w:r>
      <w:r w:rsidR="00D279A9" w:rsidRPr="00286042">
        <w:rPr>
          <w:rFonts w:hAnsi="宋体" w:hint="eastAsia"/>
        </w:rPr>
        <w:t>, *PECCCIPHERBLOB</w:t>
      </w:r>
      <w:r w:rsidRPr="00286042">
        <w:rPr>
          <w:rFonts w:hAnsi="宋体"/>
        </w:rPr>
        <w:t>;</w:t>
      </w:r>
    </w:p>
    <w:p w:rsidR="00BF1E67" w:rsidRPr="00286042" w:rsidRDefault="00BF1E67" w:rsidP="00AE211E">
      <w:pPr>
        <w:rPr>
          <w:rFonts w:hAnsi="宋体" w:hint="eastAsia"/>
        </w:rPr>
      </w:pPr>
      <w:r w:rsidRPr="00286042">
        <w:rPr>
          <w:rFonts w:hAnsi="宋体" w:hint="eastAsia"/>
        </w:rPr>
        <w:t>（2）数据项描述参见表12：</w:t>
      </w:r>
    </w:p>
    <w:p w:rsidR="00BF1E67" w:rsidRPr="00286042" w:rsidRDefault="00BF1E67" w:rsidP="00BF1E67">
      <w:pPr>
        <w:keepNext/>
        <w:numPr>
          <w:ilvl w:val="0"/>
          <w:numId w:val="6"/>
        </w:numPr>
        <w:spacing w:line="360" w:lineRule="auto"/>
        <w:jc w:val="center"/>
        <w:rPr>
          <w:rFonts w:hAnsi="宋体" w:hint="eastAsia"/>
        </w:rPr>
      </w:pPr>
      <w:r w:rsidRPr="00286042">
        <w:rPr>
          <w:rFonts w:hAnsi="宋体" w:hint="eastAsia"/>
        </w:rPr>
        <w:t>ECC密文数据结构</w:t>
      </w:r>
    </w:p>
    <w:tbl>
      <w:tblPr>
        <w:tblW w:w="8506" w:type="dxa"/>
        <w:tblInd w:w="6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44"/>
        <w:gridCol w:w="1133"/>
        <w:gridCol w:w="3403"/>
        <w:gridCol w:w="2126"/>
      </w:tblGrid>
      <w:tr w:rsidR="00BF1E67" w:rsidRPr="00286042" w:rsidTr="005907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BF1E67" w:rsidRPr="00286042" w:rsidRDefault="00BF1E67" w:rsidP="0061544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数据项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BF1E67" w:rsidRPr="00286042" w:rsidRDefault="00BF1E67" w:rsidP="0061544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类型</w:t>
            </w:r>
          </w:p>
        </w:tc>
        <w:tc>
          <w:tcPr>
            <w:tcW w:w="3403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BF1E67" w:rsidRPr="00286042" w:rsidRDefault="00BF1E67" w:rsidP="0061544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意义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BF1E67" w:rsidRPr="00286042" w:rsidRDefault="00BF1E67" w:rsidP="0061544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备注</w:t>
            </w:r>
          </w:p>
        </w:tc>
      </w:tr>
      <w:tr w:rsidR="00BF1E67" w:rsidRPr="00286042" w:rsidTr="005907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tcBorders>
              <w:top w:val="single" w:sz="12" w:space="0" w:color="auto"/>
            </w:tcBorders>
          </w:tcPr>
          <w:p w:rsidR="00BF1E67" w:rsidRPr="00286042" w:rsidRDefault="00BF1E67" w:rsidP="00615449">
            <w:pPr>
              <w:rPr>
                <w:rFonts w:hAnsi="宋体"/>
              </w:rPr>
            </w:pPr>
            <w:r w:rsidRPr="00286042">
              <w:rPr>
                <w:rFonts w:hAnsi="宋体" w:hint="eastAsia"/>
              </w:rPr>
              <w:t>XCoordinate</w:t>
            </w:r>
          </w:p>
        </w:tc>
        <w:tc>
          <w:tcPr>
            <w:tcW w:w="1133" w:type="dxa"/>
            <w:tcBorders>
              <w:top w:val="single" w:sz="12" w:space="0" w:color="auto"/>
            </w:tcBorders>
          </w:tcPr>
          <w:p w:rsidR="00BF1E67" w:rsidRPr="00286042" w:rsidRDefault="00BF1E67" w:rsidP="00615449">
            <w:pPr>
              <w:rPr>
                <w:rFonts w:hAnsi="宋体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3403" w:type="dxa"/>
            <w:tcBorders>
              <w:top w:val="single" w:sz="12" w:space="0" w:color="auto"/>
            </w:tcBorders>
          </w:tcPr>
          <w:p w:rsidR="00BF1E67" w:rsidRPr="00286042" w:rsidRDefault="00BF1E67" w:rsidP="00615449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与y组成椭圆曲线上的点（x，y）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:rsidR="00BF1E67" w:rsidRPr="00286042" w:rsidRDefault="00BF1E67" w:rsidP="00615449">
            <w:pPr>
              <w:rPr>
                <w:rFonts w:hAnsi="宋体" w:hint="eastAsia"/>
              </w:rPr>
            </w:pPr>
          </w:p>
        </w:tc>
      </w:tr>
      <w:tr w:rsidR="00BF1E67" w:rsidRPr="00286042" w:rsidTr="005907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tcBorders>
              <w:top w:val="single" w:sz="6" w:space="0" w:color="000000"/>
            </w:tcBorders>
          </w:tcPr>
          <w:p w:rsidR="00BF1E67" w:rsidRPr="00286042" w:rsidRDefault="00BF1E67" w:rsidP="00615449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YCoordinate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BF1E67" w:rsidRPr="00286042" w:rsidRDefault="00BF1E67" w:rsidP="00615449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3403" w:type="dxa"/>
            <w:tcBorders>
              <w:top w:val="single" w:sz="6" w:space="0" w:color="000000"/>
            </w:tcBorders>
          </w:tcPr>
          <w:p w:rsidR="00BF1E67" w:rsidRPr="00286042" w:rsidRDefault="00BF1E67" w:rsidP="00615449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与x组成椭圆曲线上的点（x，y）</w:t>
            </w:r>
          </w:p>
        </w:tc>
        <w:tc>
          <w:tcPr>
            <w:tcW w:w="2126" w:type="dxa"/>
            <w:tcBorders>
              <w:top w:val="single" w:sz="6" w:space="0" w:color="000000"/>
            </w:tcBorders>
          </w:tcPr>
          <w:p w:rsidR="00BF1E67" w:rsidRPr="00286042" w:rsidRDefault="00BF1E67" w:rsidP="00615449">
            <w:pPr>
              <w:rPr>
                <w:rFonts w:hAnsi="宋体" w:hint="eastAsia"/>
              </w:rPr>
            </w:pPr>
          </w:p>
        </w:tc>
      </w:tr>
      <w:tr w:rsidR="00F26B10" w:rsidRPr="00286042" w:rsidTr="00F26B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</w:tcPr>
          <w:p w:rsidR="00F26B10" w:rsidRPr="00286042" w:rsidRDefault="00F26B10" w:rsidP="00F26B1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HASH</w:t>
            </w:r>
          </w:p>
        </w:tc>
        <w:tc>
          <w:tcPr>
            <w:tcW w:w="1133" w:type="dxa"/>
          </w:tcPr>
          <w:p w:rsidR="00F26B10" w:rsidRPr="00286042" w:rsidRDefault="00F26B10" w:rsidP="00F26B1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3403" w:type="dxa"/>
          </w:tcPr>
          <w:p w:rsidR="00F26B10" w:rsidRPr="00286042" w:rsidRDefault="00F26B10" w:rsidP="00F26B1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明文的</w:t>
            </w:r>
            <w:proofErr w:type="gramStart"/>
            <w:r>
              <w:rPr>
                <w:rFonts w:hAnsi="宋体" w:hint="eastAsia"/>
              </w:rPr>
              <w:t>杂凑值</w:t>
            </w:r>
            <w:proofErr w:type="gramEnd"/>
          </w:p>
        </w:tc>
        <w:tc>
          <w:tcPr>
            <w:tcW w:w="2126" w:type="dxa"/>
          </w:tcPr>
          <w:p w:rsidR="00F26B10" w:rsidRPr="00286042" w:rsidRDefault="00F26B10" w:rsidP="00F26B10">
            <w:pPr>
              <w:rPr>
                <w:rFonts w:hAnsi="宋体" w:hint="eastAsia"/>
              </w:rPr>
            </w:pPr>
          </w:p>
        </w:tc>
      </w:tr>
      <w:tr w:rsidR="00F26B10" w:rsidRPr="00286042" w:rsidTr="005907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</w:tcPr>
          <w:p w:rsidR="00F26B10" w:rsidRPr="00286042" w:rsidRDefault="00F26B10" w:rsidP="00615449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CipherLen</w:t>
            </w:r>
          </w:p>
        </w:tc>
        <w:tc>
          <w:tcPr>
            <w:tcW w:w="1133" w:type="dxa"/>
          </w:tcPr>
          <w:p w:rsidR="00F26B10" w:rsidRPr="00286042" w:rsidRDefault="00F26B10" w:rsidP="00615449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ULONG</w:t>
            </w:r>
          </w:p>
        </w:tc>
        <w:tc>
          <w:tcPr>
            <w:tcW w:w="3403" w:type="dxa"/>
          </w:tcPr>
          <w:p w:rsidR="00F26B10" w:rsidRPr="00286042" w:rsidRDefault="00F26B10" w:rsidP="00615449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密文数据长度</w:t>
            </w:r>
          </w:p>
        </w:tc>
        <w:tc>
          <w:tcPr>
            <w:tcW w:w="2126" w:type="dxa"/>
          </w:tcPr>
          <w:p w:rsidR="00F26B10" w:rsidRPr="00286042" w:rsidRDefault="00F26B10" w:rsidP="00615449">
            <w:pPr>
              <w:rPr>
                <w:rFonts w:hAnsi="宋体" w:hint="eastAsia"/>
              </w:rPr>
            </w:pPr>
          </w:p>
        </w:tc>
      </w:tr>
      <w:tr w:rsidR="00BF1E67" w:rsidRPr="00286042" w:rsidTr="005907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</w:tcPr>
          <w:p w:rsidR="00BF1E67" w:rsidRPr="00286042" w:rsidRDefault="00BF1E67" w:rsidP="00615449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Cipher</w:t>
            </w:r>
          </w:p>
        </w:tc>
        <w:tc>
          <w:tcPr>
            <w:tcW w:w="1133" w:type="dxa"/>
          </w:tcPr>
          <w:p w:rsidR="00BF1E67" w:rsidRPr="00286042" w:rsidRDefault="00BF1E67" w:rsidP="00615449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3403" w:type="dxa"/>
          </w:tcPr>
          <w:p w:rsidR="00BF1E67" w:rsidRPr="00286042" w:rsidRDefault="00D279A9" w:rsidP="00615449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密文</w:t>
            </w:r>
            <w:r w:rsidR="00BF1E67" w:rsidRPr="00286042">
              <w:rPr>
                <w:rFonts w:hAnsi="宋体" w:hint="eastAsia"/>
              </w:rPr>
              <w:t>数据</w:t>
            </w:r>
          </w:p>
        </w:tc>
        <w:tc>
          <w:tcPr>
            <w:tcW w:w="2126" w:type="dxa"/>
          </w:tcPr>
          <w:p w:rsidR="00BF1E67" w:rsidRPr="00286042" w:rsidRDefault="00636B22" w:rsidP="00615449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实际长度为CipherLen</w:t>
            </w:r>
          </w:p>
        </w:tc>
      </w:tr>
    </w:tbl>
    <w:p w:rsidR="00BF1E67" w:rsidRPr="00286042" w:rsidRDefault="00BF1E67" w:rsidP="00BF1E67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56" w:name="_Toc198204661"/>
      <w:bookmarkStart w:id="57" w:name="_Toc259810634"/>
      <w:r w:rsidRPr="00286042">
        <w:rPr>
          <w:rFonts w:eastAsia="黑体" w:hAnsi="宋体" w:cs="Arial" w:hint="eastAsia"/>
          <w:b/>
        </w:rPr>
        <w:t>ECC</w:t>
      </w:r>
      <w:r w:rsidRPr="00286042">
        <w:rPr>
          <w:rFonts w:eastAsia="黑体" w:hAnsi="宋体" w:cs="Arial" w:hint="eastAsia"/>
          <w:b/>
        </w:rPr>
        <w:t>签名数据结构</w:t>
      </w:r>
      <w:bookmarkEnd w:id="56"/>
      <w:bookmarkEnd w:id="57"/>
    </w:p>
    <w:p w:rsidR="00BF1E67" w:rsidRPr="00286042" w:rsidRDefault="00BF1E67" w:rsidP="00AE211E">
      <w:pPr>
        <w:rPr>
          <w:rFonts w:hAnsi="宋体" w:hint="eastAsia"/>
        </w:rPr>
      </w:pPr>
      <w:r w:rsidRPr="00286042">
        <w:rPr>
          <w:rFonts w:hAnsi="宋体" w:hint="eastAsia"/>
        </w:rPr>
        <w:t>（1）类型定义</w:t>
      </w:r>
    </w:p>
    <w:p w:rsidR="00BF1E67" w:rsidRPr="00286042" w:rsidRDefault="00BF1E67" w:rsidP="00BF1E67">
      <w:pPr>
        <w:ind w:leftChars="200" w:left="420"/>
        <w:rPr>
          <w:rFonts w:hAnsi="宋体"/>
        </w:rPr>
      </w:pPr>
      <w:proofErr w:type="gramStart"/>
      <w:r w:rsidRPr="00286042">
        <w:rPr>
          <w:rFonts w:hAnsi="宋体"/>
        </w:rPr>
        <w:t>typedef</w:t>
      </w:r>
      <w:proofErr w:type="gramEnd"/>
      <w:r w:rsidRPr="00286042">
        <w:rPr>
          <w:rFonts w:hAnsi="宋体"/>
        </w:rPr>
        <w:t xml:space="preserve"> struct </w:t>
      </w:r>
      <w:r w:rsidR="00D279A9" w:rsidRPr="00286042">
        <w:rPr>
          <w:rFonts w:hAnsi="宋体" w:hint="eastAsia"/>
        </w:rPr>
        <w:t>Struct</w:t>
      </w:r>
      <w:r w:rsidRPr="00286042">
        <w:rPr>
          <w:rFonts w:hAnsi="宋体"/>
        </w:rPr>
        <w:t>_ECCSIGNATUREBLOB{</w:t>
      </w:r>
    </w:p>
    <w:p w:rsidR="00BF1E67" w:rsidRPr="00286042" w:rsidRDefault="00D279A9" w:rsidP="00BF1E67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 xml:space="preserve">BYTE </w:t>
      </w:r>
      <w:proofErr w:type="gramStart"/>
      <w:r w:rsidRPr="00286042">
        <w:rPr>
          <w:rFonts w:hAnsi="宋体" w:hint="eastAsia"/>
        </w:rPr>
        <w:t>r</w:t>
      </w:r>
      <w:r w:rsidR="00BF1E67" w:rsidRPr="00286042">
        <w:rPr>
          <w:rFonts w:hAnsi="宋体" w:hint="eastAsia"/>
        </w:rPr>
        <w:t>[</w:t>
      </w:r>
      <w:proofErr w:type="gramEnd"/>
      <w:r w:rsidRPr="00286042">
        <w:rPr>
          <w:rFonts w:hAnsi="宋体" w:hint="eastAsia"/>
        </w:rPr>
        <w:t>ECC</w:t>
      </w:r>
      <w:r w:rsidRPr="00286042">
        <w:rPr>
          <w:rFonts w:hAnsi="宋体"/>
        </w:rPr>
        <w:t>_MA</w:t>
      </w:r>
      <w:r w:rsidRPr="00286042">
        <w:rPr>
          <w:rFonts w:hAnsi="宋体" w:hint="eastAsia"/>
        </w:rPr>
        <w:t>X</w:t>
      </w:r>
      <w:r w:rsidRPr="00286042">
        <w:rPr>
          <w:rFonts w:hAnsi="宋体"/>
        </w:rPr>
        <w:t>_</w:t>
      </w:r>
      <w:r w:rsidRPr="00286042">
        <w:rPr>
          <w:rFonts w:hAnsi="宋体" w:hint="eastAsia"/>
        </w:rPr>
        <w:t>XCOORDINATE</w:t>
      </w:r>
      <w:r w:rsidRPr="00286042">
        <w:rPr>
          <w:rFonts w:hAnsi="宋体"/>
        </w:rPr>
        <w:t>_</w:t>
      </w:r>
      <w:r w:rsidRPr="00286042">
        <w:rPr>
          <w:rFonts w:hAnsi="宋体" w:hint="eastAsia"/>
        </w:rPr>
        <w:t>BITS_</w:t>
      </w:r>
      <w:r w:rsidRPr="00286042">
        <w:rPr>
          <w:rFonts w:hAnsi="宋体"/>
        </w:rPr>
        <w:t>LEN</w:t>
      </w:r>
      <w:r w:rsidRPr="00286042">
        <w:rPr>
          <w:rFonts w:hAnsi="宋体" w:hint="eastAsia"/>
        </w:rPr>
        <w:t>/8</w:t>
      </w:r>
      <w:r w:rsidR="00BF1E67" w:rsidRPr="00286042">
        <w:rPr>
          <w:rFonts w:hAnsi="宋体" w:hint="eastAsia"/>
        </w:rPr>
        <w:t>];</w:t>
      </w:r>
    </w:p>
    <w:p w:rsidR="00BF1E67" w:rsidRPr="00286042" w:rsidRDefault="00D279A9" w:rsidP="00BF1E67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lastRenderedPageBreak/>
        <w:t xml:space="preserve">BYTE </w:t>
      </w:r>
      <w:proofErr w:type="gramStart"/>
      <w:r w:rsidRPr="00286042">
        <w:rPr>
          <w:rFonts w:hAnsi="宋体" w:hint="eastAsia"/>
        </w:rPr>
        <w:t>s</w:t>
      </w:r>
      <w:r w:rsidR="00BF1E67" w:rsidRPr="00286042">
        <w:rPr>
          <w:rFonts w:hAnsi="宋体" w:hint="eastAsia"/>
        </w:rPr>
        <w:t>[</w:t>
      </w:r>
      <w:proofErr w:type="gramEnd"/>
      <w:r w:rsidR="00BF1E67" w:rsidRPr="00286042">
        <w:rPr>
          <w:rFonts w:hAnsi="宋体" w:hint="eastAsia"/>
        </w:rPr>
        <w:t>ECC_MAX_XCOORDINATE_BITS_LEN/8];</w:t>
      </w:r>
    </w:p>
    <w:p w:rsidR="00BF1E67" w:rsidRPr="00286042" w:rsidRDefault="00BF1E67" w:rsidP="00BF1E67">
      <w:pPr>
        <w:ind w:leftChars="200" w:left="420"/>
        <w:rPr>
          <w:rFonts w:hAnsi="宋体" w:hint="eastAsia"/>
        </w:rPr>
      </w:pPr>
      <w:r w:rsidRPr="00286042">
        <w:rPr>
          <w:rFonts w:hAnsi="宋体"/>
        </w:rPr>
        <w:t>} ECCSIGNATUREBLOB</w:t>
      </w:r>
      <w:r w:rsidR="00D279A9" w:rsidRPr="00286042">
        <w:rPr>
          <w:rFonts w:hAnsi="宋体" w:hint="eastAsia"/>
        </w:rPr>
        <w:t>, *PECCSIGNATUREBLOB</w:t>
      </w:r>
      <w:r w:rsidRPr="00286042">
        <w:rPr>
          <w:rFonts w:hAnsi="宋体"/>
        </w:rPr>
        <w:t>;</w:t>
      </w:r>
    </w:p>
    <w:p w:rsidR="00BF1E67" w:rsidRPr="00286042" w:rsidRDefault="00BF1E67" w:rsidP="00BF1E67">
      <w:pPr>
        <w:ind w:leftChars="200" w:left="420"/>
        <w:rPr>
          <w:rFonts w:hAnsi="宋体" w:hint="eastAsia"/>
        </w:rPr>
      </w:pPr>
      <w:r w:rsidRPr="00286042">
        <w:rPr>
          <w:rFonts w:hAnsi="宋体" w:hint="eastAsia"/>
        </w:rPr>
        <w:t>ECC_</w:t>
      </w:r>
      <w:r w:rsidRPr="00286042">
        <w:rPr>
          <w:rFonts w:hAnsi="宋体"/>
        </w:rPr>
        <w:t>MA</w:t>
      </w:r>
      <w:r w:rsidRPr="00286042">
        <w:rPr>
          <w:rFonts w:hAnsi="宋体" w:hint="eastAsia"/>
        </w:rPr>
        <w:t>X</w:t>
      </w:r>
      <w:r w:rsidRPr="00286042">
        <w:rPr>
          <w:rFonts w:hAnsi="宋体"/>
        </w:rPr>
        <w:t>_MODULUS_</w:t>
      </w:r>
      <w:r w:rsidRPr="00286042">
        <w:rPr>
          <w:rFonts w:hAnsi="宋体" w:hint="eastAsia"/>
        </w:rPr>
        <w:t>BITS_</w:t>
      </w:r>
      <w:r w:rsidRPr="00286042">
        <w:rPr>
          <w:rFonts w:hAnsi="宋体"/>
        </w:rPr>
        <w:t>LEN</w:t>
      </w:r>
      <w:r w:rsidRPr="00286042">
        <w:rPr>
          <w:rFonts w:hAnsi="宋体" w:hint="eastAsia"/>
        </w:rPr>
        <w:t>为ECC算法模数的最大长度；</w:t>
      </w:r>
    </w:p>
    <w:p w:rsidR="00BF1E67" w:rsidRPr="00286042" w:rsidRDefault="00BF1E67" w:rsidP="00AE211E">
      <w:pPr>
        <w:rPr>
          <w:rFonts w:hAnsi="宋体" w:hint="eastAsia"/>
        </w:rPr>
      </w:pPr>
      <w:r w:rsidRPr="00286042">
        <w:rPr>
          <w:rFonts w:hAnsi="宋体" w:hint="eastAsia"/>
        </w:rPr>
        <w:t>（2）数据项描述参见表</w:t>
      </w:r>
      <w:r w:rsidR="00D279A9" w:rsidRPr="00286042">
        <w:rPr>
          <w:rFonts w:hAnsi="宋体" w:hint="eastAsia"/>
        </w:rPr>
        <w:t>13</w:t>
      </w:r>
      <w:r w:rsidRPr="00286042">
        <w:rPr>
          <w:rFonts w:hAnsi="宋体" w:hint="eastAsia"/>
        </w:rPr>
        <w:t>：</w:t>
      </w:r>
    </w:p>
    <w:p w:rsidR="00BF1E67" w:rsidRPr="00286042" w:rsidRDefault="00BF1E67" w:rsidP="00BF1E67">
      <w:pPr>
        <w:keepNext/>
        <w:numPr>
          <w:ilvl w:val="0"/>
          <w:numId w:val="6"/>
        </w:numPr>
        <w:spacing w:line="360" w:lineRule="auto"/>
        <w:jc w:val="center"/>
        <w:rPr>
          <w:rFonts w:hAnsi="宋体" w:hint="eastAsia"/>
        </w:rPr>
      </w:pPr>
      <w:r w:rsidRPr="00286042">
        <w:rPr>
          <w:rFonts w:hAnsi="宋体" w:hint="eastAsia"/>
        </w:rPr>
        <w:t>ECC</w:t>
      </w:r>
      <w:r w:rsidR="00D279A9" w:rsidRPr="00286042">
        <w:rPr>
          <w:rFonts w:hAnsi="宋体" w:hint="eastAsia"/>
        </w:rPr>
        <w:t>签名数据结构</w:t>
      </w:r>
    </w:p>
    <w:tbl>
      <w:tblPr>
        <w:tblW w:w="0" w:type="auto"/>
        <w:tblInd w:w="6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791"/>
        <w:gridCol w:w="1254"/>
        <w:gridCol w:w="1995"/>
        <w:gridCol w:w="3479"/>
      </w:tblGrid>
      <w:tr w:rsidR="00BF1E67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BF1E67" w:rsidRPr="00286042" w:rsidRDefault="00BF1E67" w:rsidP="0061544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数据项</w:t>
            </w:r>
          </w:p>
        </w:tc>
        <w:tc>
          <w:tcPr>
            <w:tcW w:w="1254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BF1E67" w:rsidRPr="00286042" w:rsidRDefault="00BF1E67" w:rsidP="0061544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类型</w:t>
            </w:r>
          </w:p>
        </w:tc>
        <w:tc>
          <w:tcPr>
            <w:tcW w:w="1995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BF1E67" w:rsidRPr="00286042" w:rsidRDefault="00BF1E67" w:rsidP="0061544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意义</w:t>
            </w:r>
          </w:p>
        </w:tc>
        <w:tc>
          <w:tcPr>
            <w:tcW w:w="3479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BF1E67" w:rsidRPr="00286042" w:rsidRDefault="00BF1E67" w:rsidP="0061544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备注</w:t>
            </w:r>
          </w:p>
        </w:tc>
      </w:tr>
      <w:tr w:rsidR="00BF1E67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  <w:tcBorders>
              <w:top w:val="single" w:sz="12" w:space="0" w:color="auto"/>
            </w:tcBorders>
          </w:tcPr>
          <w:p w:rsidR="00BF1E67" w:rsidRPr="00286042" w:rsidRDefault="00D279A9" w:rsidP="00615449">
            <w:pPr>
              <w:rPr>
                <w:rFonts w:hAnsi="宋体"/>
              </w:rPr>
            </w:pPr>
            <w:r w:rsidRPr="00286042">
              <w:rPr>
                <w:rFonts w:hAnsi="宋体" w:hint="eastAsia"/>
              </w:rPr>
              <w:t>r</w:t>
            </w:r>
          </w:p>
        </w:tc>
        <w:tc>
          <w:tcPr>
            <w:tcW w:w="1254" w:type="dxa"/>
            <w:tcBorders>
              <w:top w:val="single" w:sz="12" w:space="0" w:color="auto"/>
            </w:tcBorders>
          </w:tcPr>
          <w:p w:rsidR="00BF1E67" w:rsidRPr="00286042" w:rsidRDefault="00D279A9" w:rsidP="00615449">
            <w:pPr>
              <w:rPr>
                <w:rFonts w:hAnsi="宋体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:rsidR="00BF1E67" w:rsidRPr="00286042" w:rsidRDefault="00D279A9" w:rsidP="00615449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签名结果的r部分</w:t>
            </w:r>
          </w:p>
        </w:tc>
        <w:tc>
          <w:tcPr>
            <w:tcW w:w="3479" w:type="dxa"/>
            <w:tcBorders>
              <w:top w:val="single" w:sz="12" w:space="0" w:color="auto"/>
            </w:tcBorders>
          </w:tcPr>
          <w:p w:rsidR="00BF1E67" w:rsidRPr="00286042" w:rsidRDefault="00BF1E67" w:rsidP="00615449">
            <w:pPr>
              <w:rPr>
                <w:rFonts w:hAnsi="宋体" w:hint="eastAsia"/>
              </w:rPr>
            </w:pPr>
          </w:p>
        </w:tc>
      </w:tr>
      <w:tr w:rsidR="00BF1E67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91" w:type="dxa"/>
          </w:tcPr>
          <w:p w:rsidR="00BF1E67" w:rsidRPr="00286042" w:rsidRDefault="00D279A9" w:rsidP="00615449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</w:t>
            </w:r>
          </w:p>
        </w:tc>
        <w:tc>
          <w:tcPr>
            <w:tcW w:w="1254" w:type="dxa"/>
          </w:tcPr>
          <w:p w:rsidR="00BF1E67" w:rsidRPr="00286042" w:rsidRDefault="00BF1E67" w:rsidP="00615449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BYTE数组</w:t>
            </w:r>
          </w:p>
        </w:tc>
        <w:tc>
          <w:tcPr>
            <w:tcW w:w="1995" w:type="dxa"/>
          </w:tcPr>
          <w:p w:rsidR="00BF1E67" w:rsidRPr="00286042" w:rsidRDefault="00D279A9" w:rsidP="00615449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签名结果的s部分</w:t>
            </w:r>
          </w:p>
        </w:tc>
        <w:tc>
          <w:tcPr>
            <w:tcW w:w="3479" w:type="dxa"/>
          </w:tcPr>
          <w:p w:rsidR="00BF1E67" w:rsidRPr="00286042" w:rsidRDefault="00BF1E67" w:rsidP="00615449">
            <w:pPr>
              <w:rPr>
                <w:rFonts w:hAnsi="宋体" w:hint="eastAsia"/>
              </w:rPr>
            </w:pPr>
          </w:p>
        </w:tc>
      </w:tr>
    </w:tbl>
    <w:p w:rsidR="00A97162" w:rsidRPr="00286042" w:rsidRDefault="00A97162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58" w:name="_Toc259810635"/>
      <w:r w:rsidRPr="00286042">
        <w:rPr>
          <w:rFonts w:eastAsia="黑体" w:hAnsi="宋体" w:cs="Arial" w:hint="eastAsia"/>
          <w:b/>
        </w:rPr>
        <w:t>分组密码参数</w:t>
      </w:r>
      <w:bookmarkEnd w:id="58"/>
    </w:p>
    <w:p w:rsidR="00A97162" w:rsidRPr="00286042" w:rsidRDefault="00A97162" w:rsidP="00AE211E">
      <w:pPr>
        <w:rPr>
          <w:rFonts w:hAnsi="宋体" w:hint="eastAsia"/>
        </w:rPr>
      </w:pPr>
      <w:r w:rsidRPr="00286042">
        <w:rPr>
          <w:rFonts w:hAnsi="宋体" w:hint="eastAsia"/>
        </w:rPr>
        <w:t>（1）类型定义</w:t>
      </w:r>
    </w:p>
    <w:p w:rsidR="00A97162" w:rsidRPr="00286042" w:rsidRDefault="00A97162">
      <w:pPr>
        <w:ind w:leftChars="200" w:left="420"/>
        <w:rPr>
          <w:rFonts w:hAnsi="宋体" w:hint="eastAsia"/>
        </w:rPr>
      </w:pPr>
      <w:proofErr w:type="gramStart"/>
      <w:r w:rsidRPr="00286042">
        <w:rPr>
          <w:rFonts w:hAnsi="宋体" w:hint="eastAsia"/>
        </w:rPr>
        <w:t>typedef</w:t>
      </w:r>
      <w:proofErr w:type="gramEnd"/>
      <w:r w:rsidRPr="00286042">
        <w:rPr>
          <w:rFonts w:hAnsi="宋体" w:hint="eastAsia"/>
        </w:rPr>
        <w:t xml:space="preserve"> struct Struct_BLOCKCIPHERPARAM{</w:t>
      </w:r>
    </w:p>
    <w:p w:rsidR="00A97162" w:rsidRPr="00286042" w:rsidRDefault="00A97162">
      <w:pPr>
        <w:ind w:leftChars="200" w:left="420" w:firstLine="420"/>
        <w:rPr>
          <w:rFonts w:hAnsi="宋体" w:hint="eastAsia"/>
          <w:lang w:val="fr-FR"/>
        </w:rPr>
      </w:pPr>
      <w:r w:rsidRPr="00286042">
        <w:rPr>
          <w:rFonts w:hAnsi="宋体" w:hint="eastAsia"/>
          <w:lang w:val="fr-FR"/>
        </w:rPr>
        <w:t>BYTE</w:t>
      </w:r>
      <w:r w:rsidRPr="00286042">
        <w:rPr>
          <w:rFonts w:hAnsi="宋体" w:hint="eastAsia"/>
          <w:lang w:val="fr-FR"/>
        </w:rPr>
        <w:tab/>
        <w:t>IV[MAX_IV_LEN]</w:t>
      </w:r>
      <w:r w:rsidRPr="00286042">
        <w:rPr>
          <w:rFonts w:hAnsi="宋体"/>
          <w:lang w:val="fr-FR"/>
        </w:rPr>
        <w:t>;</w:t>
      </w:r>
    </w:p>
    <w:p w:rsidR="00A97162" w:rsidRPr="00286042" w:rsidRDefault="00D13A0D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ULONG</w:t>
      </w:r>
      <w:r w:rsidR="00A97162" w:rsidRPr="00286042">
        <w:rPr>
          <w:rFonts w:hAnsi="宋体" w:hint="eastAsia"/>
        </w:rPr>
        <w:tab/>
        <w:t>IVLen;</w:t>
      </w:r>
    </w:p>
    <w:p w:rsidR="001B51A1" w:rsidRPr="00286042" w:rsidRDefault="001B51A1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ULONG</w:t>
      </w:r>
      <w:r w:rsidRPr="00286042">
        <w:rPr>
          <w:rFonts w:hAnsi="宋体" w:hint="eastAsia"/>
        </w:rPr>
        <w:tab/>
        <w:t>PaddingType;</w:t>
      </w:r>
    </w:p>
    <w:p w:rsidR="00A97162" w:rsidRPr="00286042" w:rsidRDefault="00D13A0D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ULONG</w:t>
      </w:r>
      <w:r w:rsidR="00A97162" w:rsidRPr="00286042">
        <w:rPr>
          <w:rFonts w:hAnsi="宋体" w:hint="eastAsia"/>
        </w:rPr>
        <w:tab/>
        <w:t>FeedBitLen</w:t>
      </w:r>
      <w:r w:rsidR="00A97162" w:rsidRPr="00286042">
        <w:rPr>
          <w:rFonts w:hAnsi="宋体"/>
        </w:rPr>
        <w:t>;</w:t>
      </w:r>
    </w:p>
    <w:p w:rsidR="00322EA0" w:rsidRPr="00286042" w:rsidRDefault="00A97162">
      <w:pPr>
        <w:ind w:leftChars="200" w:left="420"/>
        <w:rPr>
          <w:rFonts w:hAnsi="宋体" w:hint="eastAsia"/>
        </w:rPr>
      </w:pPr>
      <w:r w:rsidRPr="00286042">
        <w:rPr>
          <w:rFonts w:hAnsi="宋体" w:hint="eastAsia"/>
        </w:rPr>
        <w:t>} BLOCKCIPHERPARAM</w:t>
      </w:r>
      <w:r w:rsidR="00446667" w:rsidRPr="00286042">
        <w:rPr>
          <w:rFonts w:hAnsi="宋体" w:hint="eastAsia"/>
        </w:rPr>
        <w:t>, *PBLOCKCIPHERPARAM;</w:t>
      </w:r>
    </w:p>
    <w:p w:rsidR="00A97162" w:rsidRPr="00286042" w:rsidRDefault="00A97162" w:rsidP="00AE211E">
      <w:pPr>
        <w:rPr>
          <w:rFonts w:hAnsi="宋体" w:hint="eastAsia"/>
        </w:rPr>
      </w:pPr>
      <w:r w:rsidRPr="00286042">
        <w:rPr>
          <w:rFonts w:hAnsi="宋体" w:hint="eastAsia"/>
        </w:rPr>
        <w:t>（2）数据项描述</w:t>
      </w:r>
      <w:r w:rsidR="00D44DAC" w:rsidRPr="00286042">
        <w:rPr>
          <w:rFonts w:hAnsi="宋体" w:hint="eastAsia"/>
        </w:rPr>
        <w:t>参见表1</w:t>
      </w:r>
      <w:r w:rsidR="00D279A9" w:rsidRPr="00286042">
        <w:rPr>
          <w:rFonts w:hAnsi="宋体" w:hint="eastAsia"/>
        </w:rPr>
        <w:t>4</w:t>
      </w:r>
      <w:r w:rsidR="00D44DAC" w:rsidRPr="00286042">
        <w:rPr>
          <w:rFonts w:hAnsi="宋体" w:hint="eastAsia"/>
        </w:rPr>
        <w:t>：</w:t>
      </w:r>
    </w:p>
    <w:p w:rsidR="004F52C7" w:rsidRPr="00286042" w:rsidRDefault="000360EA" w:rsidP="000360EA">
      <w:pPr>
        <w:keepNext/>
        <w:numPr>
          <w:ilvl w:val="0"/>
          <w:numId w:val="6"/>
        </w:numPr>
        <w:spacing w:line="360" w:lineRule="auto"/>
        <w:jc w:val="center"/>
        <w:rPr>
          <w:rFonts w:hAnsi="宋体" w:hint="eastAsia"/>
        </w:rPr>
      </w:pPr>
      <w:r w:rsidRPr="00286042">
        <w:rPr>
          <w:rFonts w:hAnsi="宋体" w:hint="eastAsia"/>
        </w:rPr>
        <w:t>分组密码参数</w:t>
      </w:r>
    </w:p>
    <w:tbl>
      <w:tblPr>
        <w:tblW w:w="0" w:type="auto"/>
        <w:tblInd w:w="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423"/>
        <w:gridCol w:w="1134"/>
        <w:gridCol w:w="3940"/>
        <w:gridCol w:w="2127"/>
      </w:tblGrid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3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数据项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类型</w:t>
            </w:r>
          </w:p>
        </w:tc>
        <w:tc>
          <w:tcPr>
            <w:tcW w:w="3940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意义</w:t>
            </w:r>
          </w:p>
        </w:tc>
        <w:tc>
          <w:tcPr>
            <w:tcW w:w="2127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备注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3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/>
              </w:rPr>
            </w:pPr>
            <w:r w:rsidRPr="00286042">
              <w:rPr>
                <w:rFonts w:hAnsi="宋体"/>
              </w:rPr>
              <w:t>IV</w:t>
            </w:r>
          </w:p>
        </w:tc>
        <w:tc>
          <w:tcPr>
            <w:tcW w:w="1134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/>
              </w:rPr>
              <w:t>BYTE</w:t>
            </w:r>
            <w:r w:rsidRPr="00286042">
              <w:rPr>
                <w:rFonts w:hAnsi="宋体" w:hint="eastAsia"/>
              </w:rPr>
              <w:t>数组</w:t>
            </w:r>
          </w:p>
        </w:tc>
        <w:tc>
          <w:tcPr>
            <w:tcW w:w="3940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初始向量</w:t>
            </w:r>
            <w:r w:rsidR="009A1AD3" w:rsidRPr="00286042">
              <w:rPr>
                <w:rFonts w:hAnsi="宋体" w:hint="eastAsia"/>
              </w:rPr>
              <w:t>，MAX_IV_LEN为初始化向量的最大长度</w:t>
            </w:r>
          </w:p>
          <w:p w:rsidR="00692FDC" w:rsidRPr="00286042" w:rsidRDefault="00692FDC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#define </w:t>
            </w:r>
            <w:r w:rsidRPr="00286042">
              <w:rPr>
                <w:rFonts w:hAnsi="宋体" w:hint="eastAsia"/>
                <w:lang w:val="fr-FR"/>
              </w:rPr>
              <w:t xml:space="preserve">MAX_IV_LEN </w:t>
            </w:r>
            <w:r w:rsidR="006109F3" w:rsidRPr="00286042">
              <w:rPr>
                <w:rFonts w:hAnsi="宋体" w:hint="eastAsia"/>
                <w:lang w:val="fr-FR"/>
              </w:rPr>
              <w:t>32</w:t>
            </w:r>
          </w:p>
        </w:tc>
        <w:tc>
          <w:tcPr>
            <w:tcW w:w="2127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</w:p>
        </w:tc>
      </w:tr>
      <w:tr w:rsidR="001B51A1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3" w:type="dxa"/>
            <w:tcBorders>
              <w:top w:val="single" w:sz="6" w:space="0" w:color="000000"/>
            </w:tcBorders>
          </w:tcPr>
          <w:p w:rsidR="001B51A1" w:rsidRPr="00286042" w:rsidRDefault="001B51A1" w:rsidP="001B51A1">
            <w:pPr>
              <w:rPr>
                <w:rFonts w:hAnsi="宋体"/>
              </w:rPr>
            </w:pPr>
            <w:r w:rsidRPr="00286042">
              <w:rPr>
                <w:rFonts w:hAnsi="宋体"/>
              </w:rPr>
              <w:t>IVLen</w:t>
            </w:r>
          </w:p>
        </w:tc>
        <w:tc>
          <w:tcPr>
            <w:tcW w:w="1134" w:type="dxa"/>
            <w:tcBorders>
              <w:top w:val="single" w:sz="6" w:space="0" w:color="000000"/>
            </w:tcBorders>
          </w:tcPr>
          <w:p w:rsidR="001B51A1" w:rsidRPr="00286042" w:rsidRDefault="001B51A1" w:rsidP="001B51A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3940" w:type="dxa"/>
            <w:tcBorders>
              <w:top w:val="single" w:sz="6" w:space="0" w:color="000000"/>
            </w:tcBorders>
          </w:tcPr>
          <w:p w:rsidR="001B51A1" w:rsidRPr="00286042" w:rsidRDefault="001B51A1" w:rsidP="001B51A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初始向量实际长度（按字节计算）</w:t>
            </w:r>
          </w:p>
        </w:tc>
        <w:tc>
          <w:tcPr>
            <w:tcW w:w="2127" w:type="dxa"/>
            <w:tcBorders>
              <w:top w:val="single" w:sz="6" w:space="0" w:color="000000"/>
            </w:tcBorders>
          </w:tcPr>
          <w:p w:rsidR="001B51A1" w:rsidRPr="00286042" w:rsidRDefault="001B51A1" w:rsidP="001B51A1">
            <w:pPr>
              <w:rPr>
                <w:rFonts w:hAnsi="宋体" w:hint="eastAsia"/>
              </w:rPr>
            </w:pP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3" w:type="dxa"/>
            <w:tcBorders>
              <w:top w:val="single" w:sz="6" w:space="0" w:color="000000"/>
            </w:tcBorders>
          </w:tcPr>
          <w:p w:rsidR="00A97162" w:rsidRPr="00286042" w:rsidRDefault="001B51A1">
            <w:pPr>
              <w:rPr>
                <w:rFonts w:hAnsi="宋体"/>
              </w:rPr>
            </w:pPr>
            <w:r w:rsidRPr="00286042">
              <w:rPr>
                <w:rFonts w:hAnsi="宋体" w:hint="eastAsia"/>
              </w:rPr>
              <w:t>PaddingType</w:t>
            </w:r>
          </w:p>
        </w:tc>
        <w:tc>
          <w:tcPr>
            <w:tcW w:w="1134" w:type="dxa"/>
            <w:tcBorders>
              <w:top w:val="single" w:sz="6" w:space="0" w:color="000000"/>
            </w:tcBorders>
          </w:tcPr>
          <w:p w:rsidR="00A97162" w:rsidRPr="00286042" w:rsidRDefault="00D13A0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3940" w:type="dxa"/>
            <w:tcBorders>
              <w:top w:val="single" w:sz="6" w:space="0" w:color="000000"/>
            </w:tcBorders>
          </w:tcPr>
          <w:p w:rsidR="00A97162" w:rsidRPr="00286042" w:rsidRDefault="001B51A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填充方式，0表示不填充，1表示按照PKCS#5方式进行填充</w:t>
            </w:r>
          </w:p>
        </w:tc>
        <w:tc>
          <w:tcPr>
            <w:tcW w:w="2127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3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/>
              </w:rPr>
            </w:pPr>
            <w:r w:rsidRPr="00286042">
              <w:rPr>
                <w:rFonts w:hAnsi="宋体"/>
              </w:rPr>
              <w:t>FeedBitLen</w:t>
            </w:r>
          </w:p>
        </w:tc>
        <w:tc>
          <w:tcPr>
            <w:tcW w:w="1134" w:type="dxa"/>
            <w:tcBorders>
              <w:top w:val="single" w:sz="6" w:space="0" w:color="000000"/>
            </w:tcBorders>
          </w:tcPr>
          <w:p w:rsidR="00A97162" w:rsidRPr="00286042" w:rsidRDefault="00D13A0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3940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反馈值的位长度（按位计算）</w:t>
            </w:r>
          </w:p>
        </w:tc>
        <w:tc>
          <w:tcPr>
            <w:tcW w:w="2127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只针对OFB、CFB模式</w:t>
            </w:r>
          </w:p>
        </w:tc>
      </w:tr>
    </w:tbl>
    <w:p w:rsidR="00636B22" w:rsidRPr="00286042" w:rsidRDefault="00636B22" w:rsidP="00636B22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59" w:name="_Toc259810636"/>
      <w:r>
        <w:rPr>
          <w:rFonts w:eastAsia="黑体" w:hAnsi="宋体" w:cs="Arial" w:hint="eastAsia"/>
          <w:b/>
        </w:rPr>
        <w:t>ECC</w:t>
      </w:r>
      <w:r>
        <w:rPr>
          <w:rFonts w:eastAsia="黑体" w:hAnsi="宋体" w:cs="Arial" w:hint="eastAsia"/>
          <w:b/>
        </w:rPr>
        <w:t>加密密钥对保护结构</w:t>
      </w:r>
    </w:p>
    <w:p w:rsidR="00636B22" w:rsidRPr="00286042" w:rsidRDefault="00636B22" w:rsidP="00636B22">
      <w:pPr>
        <w:rPr>
          <w:rFonts w:hAnsi="宋体" w:hint="eastAsia"/>
        </w:rPr>
      </w:pPr>
      <w:r w:rsidRPr="00286042">
        <w:rPr>
          <w:rFonts w:hAnsi="宋体" w:hint="eastAsia"/>
        </w:rPr>
        <w:t>（1）类型定义</w:t>
      </w:r>
    </w:p>
    <w:p w:rsidR="00636B22" w:rsidRPr="00636B22" w:rsidRDefault="00636B22" w:rsidP="00636B22">
      <w:pPr>
        <w:ind w:leftChars="200" w:left="420"/>
        <w:rPr>
          <w:rFonts w:hAnsi="宋体"/>
        </w:rPr>
      </w:pPr>
      <w:proofErr w:type="gramStart"/>
      <w:r w:rsidRPr="00636B22">
        <w:rPr>
          <w:rFonts w:hAnsi="宋体"/>
        </w:rPr>
        <w:t>typedef</w:t>
      </w:r>
      <w:proofErr w:type="gramEnd"/>
      <w:r w:rsidRPr="00636B22">
        <w:rPr>
          <w:rFonts w:hAnsi="宋体"/>
        </w:rPr>
        <w:t xml:space="preserve"> struct SKF_ENVELOPEDKEYBLOB{</w:t>
      </w:r>
    </w:p>
    <w:p w:rsidR="00636B22" w:rsidRPr="00636B22" w:rsidRDefault="00636B22" w:rsidP="00636B22">
      <w:pPr>
        <w:ind w:leftChars="200" w:left="420"/>
        <w:rPr>
          <w:rFonts w:hAnsi="宋体" w:hint="eastAsia"/>
        </w:rPr>
      </w:pPr>
      <w:r w:rsidRPr="00636B22">
        <w:rPr>
          <w:rFonts w:hAnsi="宋体" w:hint="eastAsia"/>
        </w:rPr>
        <w:tab/>
        <w:t>ULONG Version;                  // 当前版本为 1</w:t>
      </w:r>
    </w:p>
    <w:p w:rsidR="00636B22" w:rsidRDefault="00636B22" w:rsidP="00636B22">
      <w:pPr>
        <w:ind w:leftChars="200" w:left="420"/>
        <w:rPr>
          <w:rFonts w:hAnsi="宋体" w:hint="eastAsia"/>
        </w:rPr>
      </w:pPr>
      <w:r w:rsidRPr="00636B22">
        <w:rPr>
          <w:rFonts w:hAnsi="宋体" w:hint="eastAsia"/>
        </w:rPr>
        <w:tab/>
        <w:t xml:space="preserve">ULONG ulSymmAlgID;              // </w:t>
      </w:r>
      <w:r w:rsidR="00A21E20">
        <w:rPr>
          <w:rFonts w:hAnsi="宋体" w:hint="eastAsia"/>
        </w:rPr>
        <w:t>对称</w:t>
      </w:r>
      <w:r w:rsidRPr="00636B22">
        <w:rPr>
          <w:rFonts w:hAnsi="宋体" w:hint="eastAsia"/>
        </w:rPr>
        <w:t>算法标识，限定ECB模式</w:t>
      </w:r>
    </w:p>
    <w:p w:rsidR="0097360B" w:rsidRPr="00636B22" w:rsidRDefault="0097360B" w:rsidP="00636B22">
      <w:pPr>
        <w:ind w:leftChars="200" w:left="420"/>
        <w:rPr>
          <w:rFonts w:hAnsi="宋体" w:hint="eastAsia"/>
        </w:rPr>
      </w:pPr>
      <w:r>
        <w:rPr>
          <w:rFonts w:hAnsi="宋体" w:hint="eastAsia"/>
        </w:rPr>
        <w:tab/>
        <w:t>ULONG ulBits;</w:t>
      </w: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Ansi="宋体" w:hint="eastAsia"/>
        </w:rPr>
        <w:tab/>
      </w:r>
      <w:r>
        <w:rPr>
          <w:rFonts w:hAnsi="宋体" w:hint="eastAsia"/>
        </w:rPr>
        <w:tab/>
        <w:t>// 加密密钥对的密钥</w:t>
      </w:r>
      <w:r w:rsidR="00240116">
        <w:rPr>
          <w:rFonts w:hAnsi="宋体" w:hint="eastAsia"/>
        </w:rPr>
        <w:t>位</w:t>
      </w:r>
      <w:r>
        <w:rPr>
          <w:rFonts w:hAnsi="宋体" w:hint="eastAsia"/>
        </w:rPr>
        <w:t>长度</w:t>
      </w:r>
    </w:p>
    <w:p w:rsidR="00636B22" w:rsidRPr="00636B22" w:rsidRDefault="00636B22" w:rsidP="00636B22">
      <w:pPr>
        <w:ind w:leftChars="200" w:left="420"/>
        <w:rPr>
          <w:rFonts w:hAnsi="宋体" w:hint="eastAsia"/>
        </w:rPr>
      </w:pPr>
      <w:r w:rsidRPr="00636B22">
        <w:rPr>
          <w:rFonts w:hAnsi="宋体" w:hint="eastAsia"/>
        </w:rPr>
        <w:tab/>
        <w:t>BYTE cbEncryptedPriKey[64];     // 加密</w:t>
      </w:r>
      <w:r w:rsidR="00A21E20">
        <w:rPr>
          <w:rFonts w:hAnsi="宋体" w:hint="eastAsia"/>
        </w:rPr>
        <w:t>密钥对</w:t>
      </w:r>
      <w:r w:rsidRPr="00636B22">
        <w:rPr>
          <w:rFonts w:hAnsi="宋体" w:hint="eastAsia"/>
        </w:rPr>
        <w:t>私</w:t>
      </w:r>
      <w:proofErr w:type="gramStart"/>
      <w:r w:rsidRPr="00636B22">
        <w:rPr>
          <w:rFonts w:hAnsi="宋体" w:hint="eastAsia"/>
        </w:rPr>
        <w:t>钥</w:t>
      </w:r>
      <w:proofErr w:type="gramEnd"/>
      <w:r w:rsidR="00240116">
        <w:rPr>
          <w:rFonts w:hAnsi="宋体" w:hint="eastAsia"/>
        </w:rPr>
        <w:t>的</w:t>
      </w:r>
      <w:r w:rsidR="00A21E20">
        <w:rPr>
          <w:rFonts w:hAnsi="宋体" w:hint="eastAsia"/>
        </w:rPr>
        <w:t>密文</w:t>
      </w:r>
    </w:p>
    <w:p w:rsidR="00636B22" w:rsidRPr="00636B22" w:rsidRDefault="00636B22" w:rsidP="00636B22">
      <w:pPr>
        <w:ind w:leftChars="200" w:left="420"/>
        <w:rPr>
          <w:rFonts w:hAnsi="宋体" w:hint="eastAsia"/>
        </w:rPr>
      </w:pPr>
      <w:r w:rsidRPr="00636B22">
        <w:rPr>
          <w:rFonts w:hAnsi="宋体" w:hint="eastAsia"/>
        </w:rPr>
        <w:tab/>
        <w:t>ECCPUBLICKEYBLOB PubKey;        // 加密</w:t>
      </w:r>
      <w:r w:rsidR="00A21E20">
        <w:rPr>
          <w:rFonts w:hAnsi="宋体" w:hint="eastAsia"/>
        </w:rPr>
        <w:t>密钥对的</w:t>
      </w:r>
      <w:r w:rsidRPr="00636B22">
        <w:rPr>
          <w:rFonts w:hAnsi="宋体" w:hint="eastAsia"/>
        </w:rPr>
        <w:t>公</w:t>
      </w:r>
      <w:proofErr w:type="gramStart"/>
      <w:r w:rsidRPr="00636B22">
        <w:rPr>
          <w:rFonts w:hAnsi="宋体" w:hint="eastAsia"/>
        </w:rPr>
        <w:t>钥</w:t>
      </w:r>
      <w:proofErr w:type="gramEnd"/>
    </w:p>
    <w:p w:rsidR="00636B22" w:rsidRPr="00636B22" w:rsidRDefault="00636B22" w:rsidP="00636B22">
      <w:pPr>
        <w:ind w:leftChars="200" w:left="420"/>
        <w:rPr>
          <w:rFonts w:hAnsi="宋体" w:hint="eastAsia"/>
        </w:rPr>
      </w:pPr>
      <w:r w:rsidRPr="00636B22">
        <w:rPr>
          <w:rFonts w:hAnsi="宋体" w:hint="eastAsia"/>
        </w:rPr>
        <w:tab/>
        <w:t xml:space="preserve">ECCCIPHERBLOB ECCCipherBlob;    // </w:t>
      </w:r>
      <w:r w:rsidR="00B56765">
        <w:rPr>
          <w:rFonts w:hAnsi="宋体" w:hint="eastAsia"/>
        </w:rPr>
        <w:t>用保护</w:t>
      </w:r>
      <w:r w:rsidRPr="00636B22">
        <w:rPr>
          <w:rFonts w:hAnsi="宋体" w:hint="eastAsia"/>
        </w:rPr>
        <w:t>公</w:t>
      </w:r>
      <w:proofErr w:type="gramStart"/>
      <w:r w:rsidRPr="00636B22">
        <w:rPr>
          <w:rFonts w:hAnsi="宋体" w:hint="eastAsia"/>
        </w:rPr>
        <w:t>钥</w:t>
      </w:r>
      <w:proofErr w:type="gramEnd"/>
      <w:r w:rsidRPr="00636B22">
        <w:rPr>
          <w:rFonts w:hAnsi="宋体" w:hint="eastAsia"/>
        </w:rPr>
        <w:t>加密的</w:t>
      </w:r>
      <w:r w:rsidR="00B56765">
        <w:rPr>
          <w:rFonts w:hAnsi="宋体" w:hint="eastAsia"/>
        </w:rPr>
        <w:t>对称密钥密文。</w:t>
      </w:r>
    </w:p>
    <w:p w:rsidR="00636B22" w:rsidRPr="00286042" w:rsidRDefault="00636B22" w:rsidP="00636B22">
      <w:pPr>
        <w:ind w:leftChars="200" w:left="420"/>
        <w:rPr>
          <w:rFonts w:hAnsi="宋体" w:hint="eastAsia"/>
        </w:rPr>
      </w:pPr>
      <w:proofErr w:type="gramStart"/>
      <w:r w:rsidRPr="00636B22">
        <w:rPr>
          <w:rFonts w:hAnsi="宋体"/>
        </w:rPr>
        <w:t>}ENVELOPEDKEYBLOB</w:t>
      </w:r>
      <w:proofErr w:type="gramEnd"/>
      <w:r w:rsidRPr="00636B22">
        <w:rPr>
          <w:rFonts w:hAnsi="宋体"/>
        </w:rPr>
        <w:t>, *PENVELOPEDKEYBLOB;</w:t>
      </w:r>
    </w:p>
    <w:p w:rsidR="00636B22" w:rsidRPr="00286042" w:rsidRDefault="00636B22" w:rsidP="00636B22">
      <w:pPr>
        <w:rPr>
          <w:rFonts w:hAnsi="宋体" w:hint="eastAsia"/>
        </w:rPr>
      </w:pPr>
      <w:r w:rsidRPr="00286042">
        <w:rPr>
          <w:rFonts w:hAnsi="宋体" w:hint="eastAsia"/>
        </w:rPr>
        <w:t>（2）数据项描述参见表1</w:t>
      </w:r>
      <w:r w:rsidR="00794DD8">
        <w:rPr>
          <w:rFonts w:hAnsi="宋体" w:hint="eastAsia"/>
        </w:rPr>
        <w:t>5</w:t>
      </w:r>
      <w:r w:rsidRPr="00286042">
        <w:rPr>
          <w:rFonts w:hAnsi="宋体" w:hint="eastAsia"/>
        </w:rPr>
        <w:t>：</w:t>
      </w:r>
    </w:p>
    <w:p w:rsidR="00636B22" w:rsidRPr="00286042" w:rsidRDefault="00636B22" w:rsidP="00636B22">
      <w:pPr>
        <w:keepNext/>
        <w:numPr>
          <w:ilvl w:val="0"/>
          <w:numId w:val="6"/>
        </w:numPr>
        <w:spacing w:line="360" w:lineRule="auto"/>
        <w:jc w:val="center"/>
        <w:rPr>
          <w:rFonts w:hAnsi="宋体" w:hint="eastAsia"/>
        </w:rPr>
      </w:pPr>
      <w:r w:rsidRPr="00286042">
        <w:rPr>
          <w:rFonts w:hAnsi="宋体" w:hint="eastAsia"/>
        </w:rPr>
        <w:t>分组密码参数</w:t>
      </w:r>
    </w:p>
    <w:tbl>
      <w:tblPr>
        <w:tblW w:w="0" w:type="auto"/>
        <w:tblInd w:w="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708"/>
        <w:gridCol w:w="1984"/>
        <w:gridCol w:w="2551"/>
        <w:gridCol w:w="2381"/>
      </w:tblGrid>
      <w:tr w:rsidR="00636B22" w:rsidRPr="00286042" w:rsidTr="00B56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636B22" w:rsidRPr="00286042" w:rsidRDefault="00636B22" w:rsidP="00D40640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数据项</w:t>
            </w:r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636B22" w:rsidRPr="00286042" w:rsidRDefault="00636B22" w:rsidP="00D40640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类型</w:t>
            </w:r>
          </w:p>
        </w:tc>
        <w:tc>
          <w:tcPr>
            <w:tcW w:w="2551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636B22" w:rsidRPr="00286042" w:rsidRDefault="00636B22" w:rsidP="00D40640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意义</w:t>
            </w:r>
          </w:p>
        </w:tc>
        <w:tc>
          <w:tcPr>
            <w:tcW w:w="2381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636B22" w:rsidRPr="00286042" w:rsidRDefault="00636B22" w:rsidP="00D40640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备注</w:t>
            </w:r>
          </w:p>
        </w:tc>
      </w:tr>
      <w:tr w:rsidR="00636B22" w:rsidRPr="00286042" w:rsidTr="00B56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single" w:sz="6" w:space="0" w:color="000000"/>
            </w:tcBorders>
          </w:tcPr>
          <w:p w:rsidR="00636B22" w:rsidRPr="00286042" w:rsidRDefault="00636B22" w:rsidP="00D40640">
            <w:pPr>
              <w:rPr>
                <w:rFonts w:hAnsi="宋体"/>
              </w:rPr>
            </w:pPr>
            <w:r>
              <w:rPr>
                <w:rFonts w:hAnsi="宋体" w:hint="eastAsia"/>
              </w:rPr>
              <w:t>Version</w:t>
            </w:r>
          </w:p>
        </w:tc>
        <w:tc>
          <w:tcPr>
            <w:tcW w:w="1984" w:type="dxa"/>
            <w:tcBorders>
              <w:top w:val="single" w:sz="6" w:space="0" w:color="000000"/>
            </w:tcBorders>
          </w:tcPr>
          <w:p w:rsidR="00636B22" w:rsidRPr="00286042" w:rsidRDefault="00636B22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ULONG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636B22" w:rsidRPr="00286042" w:rsidRDefault="00636B22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版本号，本版本为1</w:t>
            </w:r>
          </w:p>
        </w:tc>
        <w:tc>
          <w:tcPr>
            <w:tcW w:w="2381" w:type="dxa"/>
            <w:tcBorders>
              <w:top w:val="single" w:sz="6" w:space="0" w:color="000000"/>
            </w:tcBorders>
          </w:tcPr>
          <w:p w:rsidR="00636B22" w:rsidRPr="00286042" w:rsidRDefault="00636B22" w:rsidP="00D40640">
            <w:pPr>
              <w:rPr>
                <w:rFonts w:hAnsi="宋体" w:hint="eastAsia"/>
              </w:rPr>
            </w:pPr>
          </w:p>
        </w:tc>
      </w:tr>
      <w:tr w:rsidR="00636B22" w:rsidRPr="00286042" w:rsidTr="00B56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single" w:sz="6" w:space="0" w:color="000000"/>
            </w:tcBorders>
          </w:tcPr>
          <w:p w:rsidR="00636B22" w:rsidRPr="00286042" w:rsidRDefault="00636B22" w:rsidP="00D40640">
            <w:pPr>
              <w:rPr>
                <w:rFonts w:hAnsi="宋体"/>
              </w:rPr>
            </w:pPr>
            <w:r>
              <w:rPr>
                <w:rFonts w:hAnsi="宋体" w:hint="eastAsia"/>
              </w:rPr>
              <w:t>ulSymmAlgID</w:t>
            </w:r>
          </w:p>
        </w:tc>
        <w:tc>
          <w:tcPr>
            <w:tcW w:w="1984" w:type="dxa"/>
            <w:tcBorders>
              <w:top w:val="single" w:sz="6" w:space="0" w:color="000000"/>
            </w:tcBorders>
          </w:tcPr>
          <w:p w:rsidR="00636B22" w:rsidRPr="00286042" w:rsidRDefault="00636B22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636B22" w:rsidRPr="00286042" w:rsidRDefault="00636B22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对称算法标识</w:t>
            </w:r>
          </w:p>
        </w:tc>
        <w:tc>
          <w:tcPr>
            <w:tcW w:w="2381" w:type="dxa"/>
            <w:tcBorders>
              <w:top w:val="single" w:sz="6" w:space="0" w:color="000000"/>
            </w:tcBorders>
          </w:tcPr>
          <w:p w:rsidR="00636B22" w:rsidRPr="00286042" w:rsidRDefault="00636B22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必须为ECB模式</w:t>
            </w:r>
          </w:p>
        </w:tc>
      </w:tr>
      <w:tr w:rsidR="00240116" w:rsidRPr="00286042" w:rsidTr="00B56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single" w:sz="6" w:space="0" w:color="000000"/>
            </w:tcBorders>
          </w:tcPr>
          <w:p w:rsidR="00240116" w:rsidRDefault="00240116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ulBits</w:t>
            </w:r>
          </w:p>
        </w:tc>
        <w:tc>
          <w:tcPr>
            <w:tcW w:w="1984" w:type="dxa"/>
            <w:tcBorders>
              <w:top w:val="single" w:sz="6" w:space="0" w:color="000000"/>
            </w:tcBorders>
          </w:tcPr>
          <w:p w:rsidR="00240116" w:rsidRDefault="00240116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ULONG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240116" w:rsidRDefault="00240116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加密密钥对的密钥位长</w:t>
            </w:r>
          </w:p>
        </w:tc>
        <w:tc>
          <w:tcPr>
            <w:tcW w:w="2381" w:type="dxa"/>
            <w:tcBorders>
              <w:top w:val="single" w:sz="6" w:space="0" w:color="000000"/>
            </w:tcBorders>
          </w:tcPr>
          <w:p w:rsidR="00240116" w:rsidRPr="00240116" w:rsidRDefault="00240116" w:rsidP="00D40640">
            <w:pPr>
              <w:rPr>
                <w:rFonts w:hAnsi="宋体" w:hint="eastAsia"/>
              </w:rPr>
            </w:pPr>
          </w:p>
        </w:tc>
      </w:tr>
      <w:tr w:rsidR="00636B22" w:rsidRPr="00286042" w:rsidTr="00B56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single" w:sz="6" w:space="0" w:color="000000"/>
            </w:tcBorders>
          </w:tcPr>
          <w:p w:rsidR="00636B22" w:rsidRPr="00286042" w:rsidRDefault="00636B22" w:rsidP="00D40640">
            <w:pPr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cbEncryptedPrivKey</w:t>
            </w:r>
          </w:p>
        </w:tc>
        <w:tc>
          <w:tcPr>
            <w:tcW w:w="1984" w:type="dxa"/>
            <w:tcBorders>
              <w:top w:val="single" w:sz="6" w:space="0" w:color="000000"/>
            </w:tcBorders>
          </w:tcPr>
          <w:p w:rsidR="00636B22" w:rsidRPr="00286042" w:rsidRDefault="00636B22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BYTE数组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636B22" w:rsidRPr="00286042" w:rsidRDefault="00636B22" w:rsidP="00B56765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对称算法加密的</w:t>
            </w:r>
            <w:r w:rsidR="00097EEA">
              <w:rPr>
                <w:rFonts w:hAnsi="宋体" w:hint="eastAsia"/>
              </w:rPr>
              <w:t>加密私</w:t>
            </w:r>
            <w:proofErr w:type="gramStart"/>
            <w:r w:rsidR="00097EEA">
              <w:rPr>
                <w:rFonts w:hAnsi="宋体" w:hint="eastAsia"/>
              </w:rPr>
              <w:t>钥</w:t>
            </w:r>
            <w:proofErr w:type="gramEnd"/>
            <w:r w:rsidR="00B56765">
              <w:rPr>
                <w:rFonts w:hAnsi="宋体" w:hint="eastAsia"/>
              </w:rPr>
              <w:t>,加密私</w:t>
            </w:r>
            <w:proofErr w:type="gramStart"/>
            <w:r w:rsidR="00B56765">
              <w:rPr>
                <w:rFonts w:hAnsi="宋体" w:hint="eastAsia"/>
              </w:rPr>
              <w:t>钥</w:t>
            </w:r>
            <w:proofErr w:type="gramEnd"/>
            <w:r w:rsidR="00B56765">
              <w:rPr>
                <w:rFonts w:hAnsi="宋体" w:hint="eastAsia"/>
              </w:rPr>
              <w:t>的原文为</w:t>
            </w:r>
            <w:r w:rsidR="00B56765" w:rsidRPr="00286042">
              <w:rPr>
                <w:rFonts w:hAnsi="宋体" w:hint="eastAsia"/>
              </w:rPr>
              <w:t>ECC</w:t>
            </w:r>
            <w:r w:rsidR="00B56765" w:rsidRPr="00286042">
              <w:rPr>
                <w:rFonts w:hAnsi="宋体"/>
              </w:rPr>
              <w:t>PRIVATEKEY</w:t>
            </w:r>
            <w:r w:rsidR="00B56765" w:rsidRPr="00286042">
              <w:rPr>
                <w:rFonts w:hAnsi="宋体" w:hint="eastAsia"/>
              </w:rPr>
              <w:t>BLOB</w:t>
            </w:r>
            <w:r w:rsidR="00B56765">
              <w:rPr>
                <w:rFonts w:hAnsi="宋体" w:hint="eastAsia"/>
              </w:rPr>
              <w:t>结构中的</w:t>
            </w:r>
            <w:r w:rsidR="00B56765" w:rsidRPr="00286042">
              <w:rPr>
                <w:rFonts w:hAnsi="宋体" w:hint="eastAsia"/>
              </w:rPr>
              <w:t>PrivateKey</w:t>
            </w:r>
            <w:r w:rsidR="00B56765">
              <w:rPr>
                <w:rFonts w:hAnsi="宋体" w:hint="eastAsia"/>
              </w:rPr>
              <w:t>。</w:t>
            </w:r>
          </w:p>
        </w:tc>
        <w:tc>
          <w:tcPr>
            <w:tcW w:w="2381" w:type="dxa"/>
            <w:tcBorders>
              <w:top w:val="single" w:sz="6" w:space="0" w:color="000000"/>
            </w:tcBorders>
          </w:tcPr>
          <w:p w:rsidR="00636B22" w:rsidRPr="00286042" w:rsidRDefault="00B56765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其有效长度为原文的（ulBits + 7）/8</w:t>
            </w:r>
          </w:p>
        </w:tc>
      </w:tr>
      <w:tr w:rsidR="00636B22" w:rsidRPr="00286042" w:rsidTr="00B56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single" w:sz="6" w:space="0" w:color="000000"/>
              <w:bottom w:val="single" w:sz="6" w:space="0" w:color="000000"/>
            </w:tcBorders>
          </w:tcPr>
          <w:p w:rsidR="00636B22" w:rsidRPr="00286042" w:rsidRDefault="00636B22" w:rsidP="00D40640">
            <w:pPr>
              <w:rPr>
                <w:rFonts w:hAnsi="宋体"/>
              </w:rPr>
            </w:pPr>
            <w:r>
              <w:rPr>
                <w:rFonts w:hAnsi="宋体" w:hint="eastAsia"/>
              </w:rPr>
              <w:t>PubKey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:rsidR="00636B22" w:rsidRPr="00286042" w:rsidRDefault="00636B22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ECCPUBLICKEYBLOB</w:t>
            </w:r>
          </w:p>
        </w:tc>
        <w:tc>
          <w:tcPr>
            <w:tcW w:w="2551" w:type="dxa"/>
            <w:tcBorders>
              <w:top w:val="single" w:sz="6" w:space="0" w:color="000000"/>
              <w:bottom w:val="single" w:sz="6" w:space="0" w:color="000000"/>
            </w:tcBorders>
          </w:tcPr>
          <w:p w:rsidR="00636B22" w:rsidRPr="00286042" w:rsidRDefault="00097EEA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加密</w:t>
            </w:r>
            <w:r w:rsidR="00B56765">
              <w:rPr>
                <w:rFonts w:hAnsi="宋体" w:hint="eastAsia"/>
              </w:rPr>
              <w:t>密钥对的</w:t>
            </w:r>
            <w:r>
              <w:rPr>
                <w:rFonts w:hAnsi="宋体" w:hint="eastAsia"/>
              </w:rPr>
              <w:t>公</w:t>
            </w:r>
            <w:proofErr w:type="gramStart"/>
            <w:r>
              <w:rPr>
                <w:rFonts w:hAnsi="宋体" w:hint="eastAsia"/>
              </w:rPr>
              <w:t>钥</w:t>
            </w:r>
            <w:proofErr w:type="gramEnd"/>
          </w:p>
        </w:tc>
        <w:tc>
          <w:tcPr>
            <w:tcW w:w="2381" w:type="dxa"/>
            <w:tcBorders>
              <w:top w:val="single" w:sz="6" w:space="0" w:color="000000"/>
              <w:bottom w:val="single" w:sz="6" w:space="0" w:color="000000"/>
            </w:tcBorders>
          </w:tcPr>
          <w:p w:rsidR="00636B22" w:rsidRPr="00286042" w:rsidRDefault="00636B22" w:rsidP="00D40640">
            <w:pPr>
              <w:rPr>
                <w:rFonts w:hAnsi="宋体" w:hint="eastAsia"/>
              </w:rPr>
            </w:pPr>
          </w:p>
        </w:tc>
      </w:tr>
      <w:tr w:rsidR="00636B22" w:rsidRPr="00286042" w:rsidTr="00B567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8" w:type="dxa"/>
            <w:tcBorders>
              <w:top w:val="single" w:sz="6" w:space="0" w:color="000000"/>
            </w:tcBorders>
          </w:tcPr>
          <w:p w:rsidR="00636B22" w:rsidRDefault="00636B22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ECCCipherBlob</w:t>
            </w:r>
          </w:p>
        </w:tc>
        <w:tc>
          <w:tcPr>
            <w:tcW w:w="1984" w:type="dxa"/>
            <w:tcBorders>
              <w:top w:val="single" w:sz="6" w:space="0" w:color="000000"/>
            </w:tcBorders>
          </w:tcPr>
          <w:p w:rsidR="00636B22" w:rsidRPr="00286042" w:rsidRDefault="00636B22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ECCCIPHERBLOB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636B22" w:rsidRPr="00286042" w:rsidRDefault="00B56765" w:rsidP="00B56765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用保护公</w:t>
            </w:r>
            <w:proofErr w:type="gramStart"/>
            <w:r>
              <w:rPr>
                <w:rFonts w:hAnsi="宋体" w:hint="eastAsia"/>
              </w:rPr>
              <w:t>钥</w:t>
            </w:r>
            <w:proofErr w:type="gramEnd"/>
            <w:r w:rsidR="00097EEA">
              <w:rPr>
                <w:rFonts w:hAnsi="宋体" w:hint="eastAsia"/>
              </w:rPr>
              <w:t>加密过的对称密钥</w:t>
            </w:r>
            <w:r>
              <w:rPr>
                <w:rFonts w:hAnsi="宋体" w:hint="eastAsia"/>
              </w:rPr>
              <w:t>密文</w:t>
            </w:r>
          </w:p>
        </w:tc>
        <w:tc>
          <w:tcPr>
            <w:tcW w:w="2381" w:type="dxa"/>
            <w:tcBorders>
              <w:top w:val="single" w:sz="6" w:space="0" w:color="000000"/>
            </w:tcBorders>
          </w:tcPr>
          <w:p w:rsidR="00636B22" w:rsidRPr="00286042" w:rsidRDefault="00636B22" w:rsidP="00D40640">
            <w:pPr>
              <w:rPr>
                <w:rFonts w:hAnsi="宋体" w:hint="eastAsia"/>
              </w:rPr>
            </w:pPr>
          </w:p>
        </w:tc>
      </w:tr>
    </w:tbl>
    <w:p w:rsidR="00A97162" w:rsidRPr="00286042" w:rsidRDefault="00636B22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r w:rsidRPr="00286042">
        <w:rPr>
          <w:rFonts w:eastAsia="黑体" w:hAnsi="宋体" w:cs="Arial" w:hint="eastAsia"/>
          <w:b/>
        </w:rPr>
        <w:t>文件属性</w:t>
      </w:r>
      <w:bookmarkEnd w:id="59"/>
    </w:p>
    <w:p w:rsidR="00D87180" w:rsidRPr="00286042" w:rsidRDefault="00D87180" w:rsidP="00AE211E">
      <w:pPr>
        <w:rPr>
          <w:rFonts w:hAnsi="宋体" w:hint="eastAsia"/>
        </w:rPr>
      </w:pPr>
      <w:r w:rsidRPr="00286042">
        <w:rPr>
          <w:rFonts w:hAnsi="宋体" w:hint="eastAsia"/>
        </w:rPr>
        <w:t>（1）类型定义</w:t>
      </w:r>
    </w:p>
    <w:p w:rsidR="00A97162" w:rsidRPr="00286042" w:rsidRDefault="00A97162">
      <w:pPr>
        <w:ind w:leftChars="200" w:left="420"/>
        <w:rPr>
          <w:rFonts w:hAnsi="宋体" w:hint="eastAsia"/>
        </w:rPr>
      </w:pPr>
      <w:proofErr w:type="gramStart"/>
      <w:r w:rsidRPr="00286042">
        <w:rPr>
          <w:rFonts w:hAnsi="宋体" w:hint="eastAsia"/>
        </w:rPr>
        <w:t>typedef</w:t>
      </w:r>
      <w:proofErr w:type="gramEnd"/>
      <w:r w:rsidRPr="00286042">
        <w:rPr>
          <w:rFonts w:hAnsi="宋体" w:hint="eastAsia"/>
        </w:rPr>
        <w:t xml:space="preserve"> struct Struct_FILEATTRIBUTE{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CHA</w:t>
      </w:r>
      <w:r w:rsidR="009A1AD3" w:rsidRPr="00286042">
        <w:rPr>
          <w:rFonts w:hAnsi="宋体" w:hint="eastAsia"/>
        </w:rPr>
        <w:t>R</w:t>
      </w:r>
      <w:r w:rsidR="009A1AD3" w:rsidRPr="00286042">
        <w:rPr>
          <w:rFonts w:hAnsi="宋体" w:hint="eastAsia"/>
        </w:rPr>
        <w:tab/>
      </w:r>
      <w:proofErr w:type="gramStart"/>
      <w:r w:rsidR="009A1AD3" w:rsidRPr="00286042">
        <w:rPr>
          <w:rFonts w:hAnsi="宋体" w:hint="eastAsia"/>
        </w:rPr>
        <w:t>FileName[</w:t>
      </w:r>
      <w:proofErr w:type="gramEnd"/>
      <w:r w:rsidR="00AF57A7" w:rsidRPr="00286042">
        <w:rPr>
          <w:rFonts w:hAnsi="宋体" w:hint="eastAsia"/>
        </w:rPr>
        <w:t>32</w:t>
      </w:r>
      <w:r w:rsidR="009A1AD3" w:rsidRPr="00286042">
        <w:rPr>
          <w:rFonts w:hAnsi="宋体" w:hint="eastAsia"/>
        </w:rPr>
        <w:t>];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ULONG</w:t>
      </w:r>
      <w:r w:rsidRPr="00286042">
        <w:rPr>
          <w:rFonts w:hAnsi="宋体" w:hint="eastAsia"/>
        </w:rPr>
        <w:tab/>
      </w:r>
      <w:r w:rsidR="0024160C" w:rsidRPr="00286042">
        <w:rPr>
          <w:rFonts w:hAnsi="宋体" w:hint="eastAsia"/>
        </w:rPr>
        <w:t>FileSize</w:t>
      </w:r>
      <w:r w:rsidRPr="00286042">
        <w:rPr>
          <w:rFonts w:hAnsi="宋体" w:hint="eastAsia"/>
        </w:rPr>
        <w:t>;</w:t>
      </w:r>
    </w:p>
    <w:p w:rsidR="00A97162" w:rsidRPr="00286042" w:rsidRDefault="00A97162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ULONG</w:t>
      </w:r>
      <w:r w:rsidRPr="00286042">
        <w:rPr>
          <w:rFonts w:hAnsi="宋体" w:hint="eastAsia"/>
        </w:rPr>
        <w:tab/>
      </w:r>
      <w:r w:rsidR="0024160C" w:rsidRPr="00286042">
        <w:rPr>
          <w:rFonts w:hAnsi="宋体" w:hint="eastAsia"/>
        </w:rPr>
        <w:t>ReadRights</w:t>
      </w:r>
      <w:r w:rsidRPr="00286042">
        <w:rPr>
          <w:rFonts w:hAnsi="宋体" w:hint="eastAsia"/>
        </w:rPr>
        <w:t>;</w:t>
      </w:r>
    </w:p>
    <w:p w:rsidR="0024160C" w:rsidRPr="00286042" w:rsidRDefault="0024160C" w:rsidP="00A4101D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ULONG</w:t>
      </w:r>
      <w:r w:rsidRPr="00286042">
        <w:rPr>
          <w:rFonts w:hAnsi="宋体" w:hint="eastAsia"/>
        </w:rPr>
        <w:tab/>
        <w:t>WriteRights;</w:t>
      </w:r>
      <w:r w:rsidR="00460180" w:rsidRPr="00286042" w:rsidDel="00460180">
        <w:rPr>
          <w:rFonts w:hAnsi="宋体" w:hint="eastAsia"/>
        </w:rPr>
        <w:t xml:space="preserve"> </w:t>
      </w:r>
    </w:p>
    <w:p w:rsidR="00A97162" w:rsidRPr="00286042" w:rsidRDefault="00A97162" w:rsidP="00460180">
      <w:pPr>
        <w:ind w:leftChars="200" w:left="420" w:firstLine="420"/>
        <w:rPr>
          <w:rFonts w:hAnsi="宋体" w:hint="eastAsia"/>
        </w:rPr>
      </w:pPr>
      <w:r w:rsidRPr="00286042">
        <w:rPr>
          <w:rFonts w:hAnsi="宋体" w:hint="eastAsia"/>
        </w:rPr>
        <w:t>} FILEATTRIBUTE</w:t>
      </w:r>
      <w:r w:rsidR="00C222DC" w:rsidRPr="00286042">
        <w:rPr>
          <w:rFonts w:hAnsi="宋体" w:hint="eastAsia"/>
        </w:rPr>
        <w:t>, *PFILEATTRIBUTE</w:t>
      </w:r>
      <w:r w:rsidRPr="00286042">
        <w:rPr>
          <w:rFonts w:hAnsi="宋体" w:hint="eastAsia"/>
        </w:rPr>
        <w:t>;</w:t>
      </w:r>
    </w:p>
    <w:p w:rsidR="00A97162" w:rsidRPr="00286042" w:rsidRDefault="00A97162" w:rsidP="00AE211E">
      <w:pPr>
        <w:rPr>
          <w:rFonts w:hAnsi="宋体" w:hint="eastAsia"/>
        </w:rPr>
      </w:pPr>
      <w:r w:rsidRPr="00286042">
        <w:rPr>
          <w:rFonts w:hAnsi="宋体" w:hint="eastAsia"/>
        </w:rPr>
        <w:t>（2）数据项描述</w:t>
      </w:r>
      <w:r w:rsidR="00D44DAC" w:rsidRPr="00286042">
        <w:rPr>
          <w:rFonts w:hAnsi="宋体" w:hint="eastAsia"/>
        </w:rPr>
        <w:t>参见表1</w:t>
      </w:r>
      <w:r w:rsidR="00794DD8">
        <w:rPr>
          <w:rFonts w:hAnsi="宋体" w:hint="eastAsia"/>
        </w:rPr>
        <w:t>6</w:t>
      </w:r>
      <w:r w:rsidR="00D44DAC" w:rsidRPr="00286042">
        <w:rPr>
          <w:rFonts w:hAnsi="宋体" w:hint="eastAsia"/>
        </w:rPr>
        <w:t>：</w:t>
      </w:r>
    </w:p>
    <w:p w:rsidR="004F52C7" w:rsidRPr="00286042" w:rsidRDefault="00B63467" w:rsidP="00B63467">
      <w:pPr>
        <w:keepNext/>
        <w:numPr>
          <w:ilvl w:val="0"/>
          <w:numId w:val="6"/>
        </w:numPr>
        <w:spacing w:line="360" w:lineRule="auto"/>
        <w:jc w:val="center"/>
        <w:rPr>
          <w:rFonts w:hAnsi="宋体" w:hint="eastAsia"/>
        </w:rPr>
      </w:pPr>
      <w:r w:rsidRPr="00286042">
        <w:rPr>
          <w:rFonts w:hAnsi="宋体" w:hint="eastAsia"/>
        </w:rPr>
        <w:t>文件属性</w:t>
      </w:r>
    </w:p>
    <w:tbl>
      <w:tblPr>
        <w:tblW w:w="820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686"/>
        <w:gridCol w:w="1260"/>
        <w:gridCol w:w="1550"/>
        <w:gridCol w:w="3705"/>
      </w:tblGrid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86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数据项</w:t>
            </w:r>
          </w:p>
        </w:tc>
        <w:tc>
          <w:tcPr>
            <w:tcW w:w="1260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类型</w:t>
            </w:r>
          </w:p>
        </w:tc>
        <w:tc>
          <w:tcPr>
            <w:tcW w:w="1550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意义</w:t>
            </w:r>
          </w:p>
        </w:tc>
        <w:tc>
          <w:tcPr>
            <w:tcW w:w="3705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备注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86" w:type="dxa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FileName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CHAR数组</w:t>
            </w:r>
          </w:p>
        </w:tc>
        <w:tc>
          <w:tcPr>
            <w:tcW w:w="1550" w:type="dxa"/>
            <w:tcBorders>
              <w:top w:val="single" w:sz="12" w:space="0" w:color="auto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文件名</w:t>
            </w:r>
          </w:p>
        </w:tc>
        <w:tc>
          <w:tcPr>
            <w:tcW w:w="3705" w:type="dxa"/>
            <w:tcBorders>
              <w:top w:val="single" w:sz="12" w:space="0" w:color="auto"/>
            </w:tcBorders>
          </w:tcPr>
          <w:p w:rsidR="00A97162" w:rsidRPr="00286042" w:rsidRDefault="00B44F69" w:rsidP="00AF57A7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以</w:t>
            </w:r>
            <w:r w:rsidR="009A1002" w:rsidRPr="00286042">
              <w:rPr>
                <w:rFonts w:hAnsi="宋体" w:hint="eastAsia"/>
              </w:rPr>
              <w:t>‘</w:t>
            </w:r>
            <w:r w:rsidR="009A1002" w:rsidRPr="00286042">
              <w:rPr>
                <w:rFonts w:hAnsi="宋体"/>
              </w:rPr>
              <w:t>\0</w:t>
            </w:r>
            <w:r w:rsidR="009A1002" w:rsidRPr="00286042">
              <w:rPr>
                <w:rFonts w:hAnsi="宋体" w:hint="eastAsia"/>
              </w:rPr>
              <w:t>’</w:t>
            </w:r>
            <w:r w:rsidRPr="00286042">
              <w:rPr>
                <w:rFonts w:hAnsi="宋体" w:hint="eastAsia"/>
              </w:rPr>
              <w:t>结束的</w:t>
            </w:r>
            <w:r w:rsidR="00A4101D" w:rsidRPr="00286042">
              <w:rPr>
                <w:rFonts w:hAnsi="宋体" w:hint="eastAsia"/>
              </w:rPr>
              <w:t>ASCII字符串，</w:t>
            </w:r>
            <w:r w:rsidR="00A97162" w:rsidRPr="00286042">
              <w:rPr>
                <w:rFonts w:hAnsi="宋体" w:hint="eastAsia"/>
              </w:rPr>
              <w:t>最大长度为</w:t>
            </w:r>
            <w:r w:rsidR="00AF57A7" w:rsidRPr="00286042">
              <w:rPr>
                <w:rFonts w:hAnsi="宋体" w:hint="eastAsia"/>
              </w:rPr>
              <w:t>32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86" w:type="dxa"/>
            <w:tcBorders>
              <w:top w:val="single" w:sz="6" w:space="0" w:color="000000"/>
            </w:tcBorders>
          </w:tcPr>
          <w:p w:rsidR="00A97162" w:rsidRPr="00286042" w:rsidRDefault="003A123F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File</w:t>
            </w:r>
            <w:r w:rsidR="00A97162" w:rsidRPr="00286042">
              <w:rPr>
                <w:rFonts w:hAnsi="宋体" w:hint="eastAsia"/>
              </w:rPr>
              <w:t>Size</w:t>
            </w:r>
          </w:p>
        </w:tc>
        <w:tc>
          <w:tcPr>
            <w:tcW w:w="1260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1550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文件大小</w:t>
            </w:r>
          </w:p>
        </w:tc>
        <w:tc>
          <w:tcPr>
            <w:tcW w:w="3705" w:type="dxa"/>
            <w:tcBorders>
              <w:top w:val="single" w:sz="6" w:space="0" w:color="000000"/>
            </w:tcBorders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创建文件时定义的文件大小</w:t>
            </w:r>
          </w:p>
        </w:tc>
      </w:tr>
      <w:tr w:rsidR="00CD19F1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86" w:type="dxa"/>
            <w:tcBorders>
              <w:top w:val="single" w:sz="6" w:space="0" w:color="000000"/>
            </w:tcBorders>
          </w:tcPr>
          <w:p w:rsidR="00CD19F1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ReadRights</w:t>
            </w:r>
          </w:p>
        </w:tc>
        <w:tc>
          <w:tcPr>
            <w:tcW w:w="1260" w:type="dxa"/>
            <w:tcBorders>
              <w:top w:val="single" w:sz="6" w:space="0" w:color="000000"/>
            </w:tcBorders>
          </w:tcPr>
          <w:p w:rsidR="00CD19F1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1550" w:type="dxa"/>
            <w:tcBorders>
              <w:top w:val="single" w:sz="6" w:space="0" w:color="000000"/>
            </w:tcBorders>
          </w:tcPr>
          <w:p w:rsidR="00CD19F1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读取权限</w:t>
            </w:r>
          </w:p>
        </w:tc>
        <w:tc>
          <w:tcPr>
            <w:tcW w:w="3705" w:type="dxa"/>
            <w:tcBorders>
              <w:top w:val="single" w:sz="6" w:space="0" w:color="000000"/>
            </w:tcBorders>
          </w:tcPr>
          <w:p w:rsidR="00CD19F1" w:rsidRPr="00286042" w:rsidRDefault="00460180" w:rsidP="00D41CE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读取文件需要的权限</w:t>
            </w:r>
          </w:p>
        </w:tc>
      </w:tr>
      <w:tr w:rsidR="00CD19F1" w:rsidRPr="00286042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86" w:type="dxa"/>
            <w:tcBorders>
              <w:top w:val="single" w:sz="6" w:space="0" w:color="000000"/>
            </w:tcBorders>
          </w:tcPr>
          <w:p w:rsidR="00CD19F1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WriteRights</w:t>
            </w:r>
          </w:p>
        </w:tc>
        <w:tc>
          <w:tcPr>
            <w:tcW w:w="1260" w:type="dxa"/>
            <w:tcBorders>
              <w:top w:val="single" w:sz="6" w:space="0" w:color="000000"/>
            </w:tcBorders>
          </w:tcPr>
          <w:p w:rsidR="00CD19F1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</w:t>
            </w:r>
          </w:p>
        </w:tc>
        <w:tc>
          <w:tcPr>
            <w:tcW w:w="1550" w:type="dxa"/>
            <w:tcBorders>
              <w:top w:val="single" w:sz="6" w:space="0" w:color="000000"/>
            </w:tcBorders>
          </w:tcPr>
          <w:p w:rsidR="00CD19F1" w:rsidRPr="00286042" w:rsidRDefault="00CD19F1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写入权限</w:t>
            </w:r>
          </w:p>
        </w:tc>
        <w:tc>
          <w:tcPr>
            <w:tcW w:w="3705" w:type="dxa"/>
            <w:tcBorders>
              <w:top w:val="single" w:sz="6" w:space="0" w:color="000000"/>
            </w:tcBorders>
          </w:tcPr>
          <w:p w:rsidR="00CD19F1" w:rsidRPr="00286042" w:rsidRDefault="00460180" w:rsidP="00D41CE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写入文件需要的权限</w:t>
            </w:r>
          </w:p>
        </w:tc>
      </w:tr>
    </w:tbl>
    <w:p w:rsidR="00A97162" w:rsidRPr="00286042" w:rsidRDefault="00A97162">
      <w:pPr>
        <w:rPr>
          <w:rFonts w:hAnsi="宋体" w:hint="eastAsia"/>
        </w:rPr>
      </w:pPr>
    </w:p>
    <w:p w:rsidR="00A97162" w:rsidRPr="00286042" w:rsidRDefault="00C62D57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60" w:name="_Toc193774951"/>
      <w:bookmarkStart w:id="61" w:name="_Toc193811149"/>
      <w:bookmarkStart w:id="62" w:name="_Toc193895369"/>
      <w:bookmarkStart w:id="63" w:name="_Toc193983566"/>
      <w:bookmarkStart w:id="64" w:name="_Toc194394885"/>
      <w:bookmarkStart w:id="65" w:name="_Toc259810637"/>
      <w:bookmarkEnd w:id="60"/>
      <w:bookmarkEnd w:id="61"/>
      <w:bookmarkEnd w:id="62"/>
      <w:bookmarkEnd w:id="63"/>
      <w:bookmarkEnd w:id="64"/>
      <w:r w:rsidRPr="00286042">
        <w:rPr>
          <w:rFonts w:eastAsia="黑体" w:hAnsi="宋体" w:cs="Arial" w:hint="eastAsia"/>
          <w:b/>
        </w:rPr>
        <w:t>权限类型</w:t>
      </w:r>
      <w:bookmarkEnd w:id="65"/>
    </w:p>
    <w:p w:rsidR="00D44DAC" w:rsidRPr="00286042" w:rsidRDefault="006A299D" w:rsidP="00D44DAC">
      <w:pPr>
        <w:ind w:left="420"/>
        <w:rPr>
          <w:rFonts w:hAnsi="宋体" w:hint="eastAsia"/>
        </w:rPr>
      </w:pPr>
      <w:r w:rsidRPr="00286042">
        <w:rPr>
          <w:rFonts w:hAnsi="宋体" w:hint="eastAsia"/>
        </w:rPr>
        <w:t>权限类型的定义</w:t>
      </w:r>
      <w:r w:rsidR="00D44DAC" w:rsidRPr="00286042">
        <w:rPr>
          <w:rFonts w:hAnsi="宋体" w:hint="eastAsia"/>
        </w:rPr>
        <w:t>参见表</w:t>
      </w:r>
      <w:r w:rsidR="00D279A9" w:rsidRPr="00286042">
        <w:rPr>
          <w:rFonts w:hAnsi="宋体" w:hint="eastAsia"/>
        </w:rPr>
        <w:t>1</w:t>
      </w:r>
      <w:r w:rsidR="00794DD8">
        <w:rPr>
          <w:rFonts w:hAnsi="宋体" w:hint="eastAsia"/>
        </w:rPr>
        <w:t>7</w:t>
      </w:r>
      <w:r w:rsidR="00D44DAC" w:rsidRPr="00286042">
        <w:rPr>
          <w:rFonts w:hAnsi="宋体" w:hint="eastAsia"/>
        </w:rPr>
        <w:t>：</w:t>
      </w:r>
    </w:p>
    <w:p w:rsidR="00A97162" w:rsidRPr="00286042" w:rsidRDefault="00B63467" w:rsidP="00B63467">
      <w:pPr>
        <w:keepNext/>
        <w:numPr>
          <w:ilvl w:val="0"/>
          <w:numId w:val="6"/>
        </w:numPr>
        <w:spacing w:line="360" w:lineRule="auto"/>
        <w:jc w:val="center"/>
        <w:rPr>
          <w:rFonts w:hAnsi="宋体" w:hint="eastAsia"/>
        </w:rPr>
      </w:pPr>
      <w:r w:rsidRPr="00286042">
        <w:rPr>
          <w:rFonts w:hAnsi="宋体" w:hint="eastAsia"/>
        </w:rPr>
        <w:t>权限类型</w:t>
      </w:r>
    </w:p>
    <w:tbl>
      <w:tblPr>
        <w:tblW w:w="8400" w:type="dxa"/>
        <w:tblInd w:w="4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2631"/>
        <w:gridCol w:w="1266"/>
        <w:gridCol w:w="4503"/>
      </w:tblGrid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1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权限类型</w:t>
            </w:r>
          </w:p>
        </w:tc>
        <w:tc>
          <w:tcPr>
            <w:tcW w:w="1266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值</w:t>
            </w:r>
          </w:p>
        </w:tc>
        <w:tc>
          <w:tcPr>
            <w:tcW w:w="4503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A97162" w:rsidRPr="00286042" w:rsidRDefault="00A97162" w:rsidP="00B44F6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说明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1" w:type="dxa"/>
          </w:tcPr>
          <w:p w:rsidR="00A97162" w:rsidRPr="00286042" w:rsidRDefault="00A97162">
            <w:pPr>
              <w:rPr>
                <w:rFonts w:hAnsi="宋体" w:hint="eastAsia"/>
                <w:kern w:val="0"/>
              </w:rPr>
            </w:pPr>
            <w:r w:rsidRPr="00286042">
              <w:rPr>
                <w:rFonts w:hAnsi="宋体" w:hint="eastAsia"/>
                <w:kern w:val="0"/>
              </w:rPr>
              <w:t>SECURE_NEVER_ACCOUNT</w:t>
            </w:r>
          </w:p>
        </w:tc>
        <w:tc>
          <w:tcPr>
            <w:tcW w:w="1266" w:type="dxa"/>
          </w:tcPr>
          <w:p w:rsidR="00A97162" w:rsidRPr="00286042" w:rsidRDefault="00A97162">
            <w:pPr>
              <w:jc w:val="center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0x000000</w:t>
            </w:r>
            <w:r w:rsidR="00B55AB8" w:rsidRPr="00286042">
              <w:rPr>
                <w:rFonts w:hAnsi="宋体" w:hint="eastAsia"/>
              </w:rPr>
              <w:t>00</w:t>
            </w:r>
          </w:p>
        </w:tc>
        <w:tc>
          <w:tcPr>
            <w:tcW w:w="4503" w:type="dxa"/>
          </w:tcPr>
          <w:p w:rsidR="00A97162" w:rsidRPr="00286042" w:rsidRDefault="00A97162">
            <w:pPr>
              <w:rPr>
                <w:rFonts w:hAnsi="宋体" w:hint="eastAsia"/>
                <w:kern w:val="0"/>
              </w:rPr>
            </w:pPr>
            <w:r w:rsidRPr="00286042">
              <w:rPr>
                <w:rFonts w:hAnsi="宋体" w:hint="eastAsia"/>
                <w:kern w:val="0"/>
              </w:rPr>
              <w:t>不允许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1" w:type="dxa"/>
          </w:tcPr>
          <w:p w:rsidR="00A97162" w:rsidRPr="00286042" w:rsidRDefault="00A97162">
            <w:pPr>
              <w:rPr>
                <w:rFonts w:hAnsi="宋体" w:hint="eastAsia"/>
                <w:kern w:val="0"/>
              </w:rPr>
            </w:pPr>
            <w:r w:rsidRPr="00286042">
              <w:rPr>
                <w:rFonts w:hAnsi="宋体" w:hint="eastAsia"/>
                <w:kern w:val="0"/>
              </w:rPr>
              <w:t>SECURE_ADM_ACCOUNT</w:t>
            </w:r>
          </w:p>
        </w:tc>
        <w:tc>
          <w:tcPr>
            <w:tcW w:w="1266" w:type="dxa"/>
          </w:tcPr>
          <w:p w:rsidR="00A97162" w:rsidRPr="00286042" w:rsidRDefault="00A97162">
            <w:pPr>
              <w:jc w:val="center"/>
              <w:rPr>
                <w:rFonts w:hAnsi="宋体"/>
                <w:iCs/>
                <w:kern w:val="0"/>
              </w:rPr>
            </w:pPr>
            <w:r w:rsidRPr="00286042">
              <w:rPr>
                <w:rFonts w:hAnsi="宋体" w:hint="eastAsia"/>
              </w:rPr>
              <w:t>0x00000001</w:t>
            </w:r>
          </w:p>
        </w:tc>
        <w:tc>
          <w:tcPr>
            <w:tcW w:w="4503" w:type="dxa"/>
          </w:tcPr>
          <w:p w:rsidR="00A97162" w:rsidRPr="00286042" w:rsidRDefault="00A97162">
            <w:pPr>
              <w:rPr>
                <w:rFonts w:hAnsi="宋体" w:hint="eastAsia"/>
                <w:kern w:val="0"/>
              </w:rPr>
            </w:pPr>
            <w:r w:rsidRPr="00286042">
              <w:rPr>
                <w:rFonts w:hAnsi="宋体" w:hint="eastAsia"/>
                <w:kern w:val="0"/>
              </w:rPr>
              <w:t>管理员权限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1" w:type="dxa"/>
          </w:tcPr>
          <w:p w:rsidR="00A97162" w:rsidRPr="00286042" w:rsidRDefault="00A97162">
            <w:pPr>
              <w:rPr>
                <w:rFonts w:hAnsi="宋体" w:hint="eastAsia"/>
                <w:kern w:val="0"/>
              </w:rPr>
            </w:pPr>
            <w:r w:rsidRPr="00286042">
              <w:rPr>
                <w:rFonts w:hAnsi="宋体" w:hint="eastAsia"/>
                <w:kern w:val="0"/>
              </w:rPr>
              <w:t>SECURE_USER_ACCOUNT</w:t>
            </w:r>
          </w:p>
        </w:tc>
        <w:tc>
          <w:tcPr>
            <w:tcW w:w="1266" w:type="dxa"/>
          </w:tcPr>
          <w:p w:rsidR="00A97162" w:rsidRPr="00286042" w:rsidRDefault="00A97162">
            <w:pPr>
              <w:rPr>
                <w:rFonts w:hAnsi="宋体"/>
              </w:rPr>
            </w:pPr>
            <w:r w:rsidRPr="00286042">
              <w:rPr>
                <w:rFonts w:hAnsi="宋体" w:hint="eastAsia"/>
              </w:rPr>
              <w:t>0x000000</w:t>
            </w:r>
            <w:r w:rsidR="00B55AB8" w:rsidRPr="00286042">
              <w:rPr>
                <w:rFonts w:hAnsi="宋体" w:hint="eastAsia"/>
              </w:rPr>
              <w:t>10</w:t>
            </w:r>
          </w:p>
        </w:tc>
        <w:tc>
          <w:tcPr>
            <w:tcW w:w="4503" w:type="dxa"/>
          </w:tcPr>
          <w:p w:rsidR="00A97162" w:rsidRPr="00286042" w:rsidRDefault="00A97162">
            <w:pPr>
              <w:rPr>
                <w:rFonts w:hAnsi="宋体" w:hint="eastAsia"/>
                <w:kern w:val="0"/>
              </w:rPr>
            </w:pPr>
            <w:r w:rsidRPr="00286042">
              <w:rPr>
                <w:rFonts w:hAnsi="宋体" w:hint="eastAsia"/>
                <w:kern w:val="0"/>
              </w:rPr>
              <w:t>用户权限</w:t>
            </w:r>
          </w:p>
        </w:tc>
      </w:tr>
      <w:tr w:rsidR="00A97162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1" w:type="dxa"/>
          </w:tcPr>
          <w:p w:rsidR="00A97162" w:rsidRPr="00286042" w:rsidRDefault="00A97162">
            <w:pPr>
              <w:rPr>
                <w:rFonts w:hAnsi="宋体" w:hint="eastAsia"/>
                <w:kern w:val="0"/>
              </w:rPr>
            </w:pPr>
            <w:r w:rsidRPr="00286042">
              <w:rPr>
                <w:rFonts w:hAnsi="宋体" w:hint="eastAsia"/>
                <w:kern w:val="0"/>
              </w:rPr>
              <w:t>SECURE_</w:t>
            </w:r>
            <w:r w:rsidR="005B625C" w:rsidRPr="00286042">
              <w:rPr>
                <w:rFonts w:hAnsi="宋体" w:hint="eastAsia"/>
                <w:kern w:val="0"/>
              </w:rPr>
              <w:t>ANY</w:t>
            </w:r>
            <w:r w:rsidRPr="00286042">
              <w:rPr>
                <w:rFonts w:hAnsi="宋体" w:hint="eastAsia"/>
                <w:kern w:val="0"/>
              </w:rPr>
              <w:t>ONE_ACCOUNT</w:t>
            </w:r>
          </w:p>
        </w:tc>
        <w:tc>
          <w:tcPr>
            <w:tcW w:w="1266" w:type="dxa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0x000000</w:t>
            </w:r>
            <w:r w:rsidR="00B55AB8" w:rsidRPr="00286042">
              <w:rPr>
                <w:rFonts w:hAnsi="宋体" w:hint="eastAsia"/>
              </w:rPr>
              <w:t>FF</w:t>
            </w:r>
          </w:p>
        </w:tc>
        <w:tc>
          <w:tcPr>
            <w:tcW w:w="4503" w:type="dxa"/>
          </w:tcPr>
          <w:p w:rsidR="00A97162" w:rsidRPr="00286042" w:rsidRDefault="00A97162">
            <w:pPr>
              <w:rPr>
                <w:rFonts w:hAnsi="宋体"/>
                <w:kern w:val="0"/>
              </w:rPr>
            </w:pPr>
            <w:r w:rsidRPr="00286042">
              <w:rPr>
                <w:rFonts w:hAnsi="宋体" w:hint="eastAsia"/>
                <w:kern w:val="0"/>
              </w:rPr>
              <w:t>任何人</w:t>
            </w:r>
          </w:p>
        </w:tc>
      </w:tr>
    </w:tbl>
    <w:p w:rsidR="00F132C2" w:rsidRPr="00286042" w:rsidRDefault="00F132C2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66" w:name="_Toc259810638"/>
      <w:r w:rsidRPr="00286042">
        <w:rPr>
          <w:rFonts w:eastAsia="黑体" w:hAnsi="宋体" w:cs="Arial" w:hint="eastAsia"/>
          <w:b/>
        </w:rPr>
        <w:t>设备状态</w:t>
      </w:r>
      <w:bookmarkEnd w:id="66"/>
    </w:p>
    <w:p w:rsidR="00D44DAC" w:rsidRPr="00286042" w:rsidRDefault="00D44DAC" w:rsidP="00D44DAC">
      <w:pPr>
        <w:ind w:left="420"/>
        <w:rPr>
          <w:rFonts w:hAnsi="宋体" w:hint="eastAsia"/>
        </w:rPr>
      </w:pPr>
      <w:r w:rsidRPr="00286042">
        <w:rPr>
          <w:rFonts w:hAnsi="宋体" w:hint="eastAsia"/>
        </w:rPr>
        <w:t>设备状态的定义参见表</w:t>
      </w:r>
      <w:r w:rsidR="00D279A9" w:rsidRPr="00286042">
        <w:rPr>
          <w:rFonts w:hAnsi="宋体" w:hint="eastAsia"/>
        </w:rPr>
        <w:t>1</w:t>
      </w:r>
      <w:r w:rsidR="00794DD8">
        <w:rPr>
          <w:rFonts w:hAnsi="宋体" w:hint="eastAsia"/>
        </w:rPr>
        <w:t>8</w:t>
      </w:r>
      <w:r w:rsidRPr="00286042">
        <w:rPr>
          <w:rFonts w:hAnsi="宋体" w:hint="eastAsia"/>
        </w:rPr>
        <w:t>：</w:t>
      </w:r>
    </w:p>
    <w:p w:rsidR="00F132C2" w:rsidRPr="00286042" w:rsidRDefault="00B63467" w:rsidP="00B63467">
      <w:pPr>
        <w:keepNext/>
        <w:numPr>
          <w:ilvl w:val="0"/>
          <w:numId w:val="6"/>
        </w:numPr>
        <w:spacing w:line="360" w:lineRule="auto"/>
        <w:jc w:val="center"/>
        <w:rPr>
          <w:rFonts w:hAnsi="宋体" w:hint="eastAsia"/>
        </w:rPr>
      </w:pPr>
      <w:r w:rsidRPr="00286042">
        <w:rPr>
          <w:rFonts w:hAnsi="宋体" w:hint="eastAsia"/>
        </w:rPr>
        <w:t>设备状态</w:t>
      </w:r>
    </w:p>
    <w:tbl>
      <w:tblPr>
        <w:tblW w:w="8400" w:type="dxa"/>
        <w:tblInd w:w="4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2631"/>
        <w:gridCol w:w="1266"/>
        <w:gridCol w:w="4503"/>
      </w:tblGrid>
      <w:tr w:rsidR="00BC1856" w:rsidRPr="00286042" w:rsidTr="00C84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1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BC1856" w:rsidRPr="00286042" w:rsidRDefault="00BC1856" w:rsidP="00C843F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设备状态</w:t>
            </w:r>
          </w:p>
        </w:tc>
        <w:tc>
          <w:tcPr>
            <w:tcW w:w="1266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BC1856" w:rsidRPr="00286042" w:rsidRDefault="00BC1856" w:rsidP="00C843F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值</w:t>
            </w:r>
          </w:p>
        </w:tc>
        <w:tc>
          <w:tcPr>
            <w:tcW w:w="4503" w:type="dxa"/>
            <w:tcBorders>
              <w:top w:val="single" w:sz="12" w:space="0" w:color="000000"/>
              <w:bottom w:val="single" w:sz="12" w:space="0" w:color="auto"/>
            </w:tcBorders>
            <w:shd w:val="clear" w:color="000080" w:fill="E0E0E0"/>
          </w:tcPr>
          <w:p w:rsidR="00BC1856" w:rsidRPr="00286042" w:rsidRDefault="00BC1856" w:rsidP="00C843F9">
            <w:pPr>
              <w:jc w:val="left"/>
              <w:rPr>
                <w:rFonts w:hAnsi="宋体" w:hint="eastAsia"/>
                <w:b/>
              </w:rPr>
            </w:pPr>
            <w:r w:rsidRPr="00286042">
              <w:rPr>
                <w:rFonts w:hAnsi="宋体" w:hint="eastAsia"/>
                <w:b/>
              </w:rPr>
              <w:t>说明</w:t>
            </w:r>
          </w:p>
        </w:tc>
      </w:tr>
      <w:tr w:rsidR="00BC1856" w:rsidRPr="00286042" w:rsidTr="00C84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1" w:type="dxa"/>
          </w:tcPr>
          <w:p w:rsidR="00BC1856" w:rsidRPr="00286042" w:rsidRDefault="00BC1856" w:rsidP="00C843F9">
            <w:pPr>
              <w:rPr>
                <w:rFonts w:hAnsi="宋体" w:hint="eastAsia"/>
                <w:kern w:val="0"/>
              </w:rPr>
            </w:pPr>
            <w:r w:rsidRPr="00286042">
              <w:rPr>
                <w:rFonts w:hAnsi="宋体" w:hint="eastAsia"/>
              </w:rPr>
              <w:t>DEV_ABSENT_STATE</w:t>
            </w:r>
          </w:p>
        </w:tc>
        <w:tc>
          <w:tcPr>
            <w:tcW w:w="1266" w:type="dxa"/>
          </w:tcPr>
          <w:p w:rsidR="00BC1856" w:rsidRPr="00286042" w:rsidRDefault="00BC1856" w:rsidP="00C843F9">
            <w:pPr>
              <w:jc w:val="center"/>
              <w:rPr>
                <w:rFonts w:hAnsi="宋体" w:hint="eastAsia"/>
              </w:rPr>
            </w:pPr>
            <w:r w:rsidRPr="00286042">
              <w:rPr>
                <w:rFonts w:hAnsi="宋体" w:cs="AJJLDL+TimesNewRoman" w:hint="eastAsia"/>
              </w:rPr>
              <w:t>0x00000000</w:t>
            </w:r>
          </w:p>
        </w:tc>
        <w:tc>
          <w:tcPr>
            <w:tcW w:w="4503" w:type="dxa"/>
          </w:tcPr>
          <w:p w:rsidR="00BC1856" w:rsidRPr="00286042" w:rsidRDefault="00BC1856" w:rsidP="00C843F9">
            <w:pPr>
              <w:rPr>
                <w:rFonts w:hAnsi="宋体" w:hint="eastAsia"/>
                <w:kern w:val="0"/>
              </w:rPr>
            </w:pPr>
            <w:r w:rsidRPr="00286042">
              <w:rPr>
                <w:rFonts w:hAnsi="宋体" w:cs="宋体" w:hint="eastAsia"/>
                <w:kern w:val="0"/>
              </w:rPr>
              <w:t>设备不存在</w:t>
            </w:r>
          </w:p>
        </w:tc>
      </w:tr>
      <w:tr w:rsidR="00BC1856" w:rsidRPr="00286042" w:rsidTr="00C84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1" w:type="dxa"/>
          </w:tcPr>
          <w:p w:rsidR="00BC1856" w:rsidRPr="00286042" w:rsidRDefault="00BC1856" w:rsidP="00C843F9">
            <w:pPr>
              <w:rPr>
                <w:rFonts w:hAnsi="宋体" w:hint="eastAsia"/>
                <w:kern w:val="0"/>
              </w:rPr>
            </w:pPr>
            <w:r w:rsidRPr="00286042">
              <w:rPr>
                <w:rFonts w:hAnsi="宋体" w:cs="宋体" w:hint="eastAsia"/>
                <w:kern w:val="0"/>
              </w:rPr>
              <w:t>DEV_PRESENT_STATE</w:t>
            </w:r>
          </w:p>
        </w:tc>
        <w:tc>
          <w:tcPr>
            <w:tcW w:w="1266" w:type="dxa"/>
          </w:tcPr>
          <w:p w:rsidR="00BC1856" w:rsidRPr="00286042" w:rsidRDefault="00BC1856" w:rsidP="00C843F9">
            <w:pPr>
              <w:jc w:val="center"/>
              <w:rPr>
                <w:rFonts w:hAnsi="宋体"/>
                <w:iCs/>
                <w:kern w:val="0"/>
              </w:rPr>
            </w:pPr>
            <w:r w:rsidRPr="00286042">
              <w:rPr>
                <w:rFonts w:hAnsi="宋体" w:cs="AJJLDL+TimesNewRoman" w:hint="eastAsia"/>
              </w:rPr>
              <w:t>0x00000001</w:t>
            </w:r>
          </w:p>
        </w:tc>
        <w:tc>
          <w:tcPr>
            <w:tcW w:w="4503" w:type="dxa"/>
          </w:tcPr>
          <w:p w:rsidR="00BC1856" w:rsidRPr="00286042" w:rsidRDefault="00BC1856" w:rsidP="00C843F9">
            <w:pPr>
              <w:rPr>
                <w:rFonts w:hAnsi="宋体" w:hint="eastAsia"/>
                <w:kern w:val="0"/>
              </w:rPr>
            </w:pPr>
            <w:r w:rsidRPr="00286042">
              <w:rPr>
                <w:rFonts w:hAnsi="宋体" w:cs="宋体" w:hint="eastAsia"/>
                <w:kern w:val="0"/>
              </w:rPr>
              <w:t>设备存在</w:t>
            </w:r>
          </w:p>
        </w:tc>
      </w:tr>
      <w:tr w:rsidR="00BC1856" w:rsidRPr="00286042" w:rsidTr="00C843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1" w:type="dxa"/>
          </w:tcPr>
          <w:p w:rsidR="00BC1856" w:rsidRPr="00286042" w:rsidRDefault="00BC1856" w:rsidP="00C843F9">
            <w:pPr>
              <w:rPr>
                <w:rFonts w:hAnsi="宋体" w:hint="eastAsia"/>
                <w:kern w:val="0"/>
              </w:rPr>
            </w:pPr>
            <w:r w:rsidRPr="00286042">
              <w:rPr>
                <w:rFonts w:hAnsi="宋体" w:hint="eastAsia"/>
                <w:kern w:val="0"/>
              </w:rPr>
              <w:t>DEV_UNKNOW_STATE</w:t>
            </w:r>
          </w:p>
        </w:tc>
        <w:tc>
          <w:tcPr>
            <w:tcW w:w="1266" w:type="dxa"/>
          </w:tcPr>
          <w:p w:rsidR="00BC1856" w:rsidRPr="00286042" w:rsidRDefault="00BC1856" w:rsidP="00C843F9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kern w:val="0"/>
              </w:rPr>
              <w:t>0x00000002</w:t>
            </w:r>
          </w:p>
        </w:tc>
        <w:tc>
          <w:tcPr>
            <w:tcW w:w="4503" w:type="dxa"/>
          </w:tcPr>
          <w:p w:rsidR="00BC1856" w:rsidRPr="00286042" w:rsidRDefault="00BC1856" w:rsidP="00C843F9">
            <w:pPr>
              <w:rPr>
                <w:rFonts w:hAnsi="宋体"/>
                <w:kern w:val="0"/>
              </w:rPr>
            </w:pPr>
            <w:r w:rsidRPr="00286042">
              <w:rPr>
                <w:rFonts w:hAnsi="宋体" w:hint="eastAsia"/>
                <w:kern w:val="0"/>
              </w:rPr>
              <w:t>设备状态未知</w:t>
            </w:r>
          </w:p>
        </w:tc>
      </w:tr>
    </w:tbl>
    <w:p w:rsidR="00757BE8" w:rsidRPr="00286042" w:rsidRDefault="00757BE8" w:rsidP="0026333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eastAsia="黑体" w:hAnsi="宋体" w:cs="Arial" w:hint="eastAsia"/>
          <w:b/>
        </w:rPr>
      </w:pPr>
      <w:bookmarkStart w:id="67" w:name="_Toc186970708"/>
      <w:bookmarkStart w:id="68" w:name="_Toc193774958"/>
      <w:bookmarkStart w:id="69" w:name="_Toc193811155"/>
      <w:bookmarkStart w:id="70" w:name="_Toc193895376"/>
      <w:bookmarkStart w:id="71" w:name="_Toc193983573"/>
      <w:bookmarkStart w:id="72" w:name="_Toc194394893"/>
      <w:bookmarkStart w:id="73" w:name="_Toc186970709"/>
      <w:bookmarkStart w:id="74" w:name="_Toc193774959"/>
      <w:bookmarkStart w:id="75" w:name="_Toc193811156"/>
      <w:bookmarkStart w:id="76" w:name="_Toc193895377"/>
      <w:bookmarkStart w:id="77" w:name="_Toc193983574"/>
      <w:bookmarkStart w:id="78" w:name="_Toc194394894"/>
      <w:bookmarkStart w:id="79" w:name="_Toc186970710"/>
      <w:bookmarkStart w:id="80" w:name="_Toc193774960"/>
      <w:bookmarkStart w:id="81" w:name="_Toc193811157"/>
      <w:bookmarkStart w:id="82" w:name="_Toc193895378"/>
      <w:bookmarkStart w:id="83" w:name="_Toc193983575"/>
      <w:bookmarkStart w:id="84" w:name="_Toc194394895"/>
      <w:bookmarkStart w:id="85" w:name="_Toc186970711"/>
      <w:bookmarkStart w:id="86" w:name="_Toc193774961"/>
      <w:bookmarkStart w:id="87" w:name="_Toc193811158"/>
      <w:bookmarkStart w:id="88" w:name="_Toc193895379"/>
      <w:bookmarkStart w:id="89" w:name="_Toc193983576"/>
      <w:bookmarkStart w:id="90" w:name="_Toc194394896"/>
      <w:bookmarkStart w:id="91" w:name="_Toc186970712"/>
      <w:bookmarkStart w:id="92" w:name="_Toc193774962"/>
      <w:bookmarkStart w:id="93" w:name="_Toc193811159"/>
      <w:bookmarkStart w:id="94" w:name="_Toc193895380"/>
      <w:bookmarkStart w:id="95" w:name="_Toc193983577"/>
      <w:bookmarkStart w:id="96" w:name="_Toc194394897"/>
      <w:bookmarkStart w:id="97" w:name="_Toc186970713"/>
      <w:bookmarkStart w:id="98" w:name="_Toc193774963"/>
      <w:bookmarkStart w:id="99" w:name="_Toc193811160"/>
      <w:bookmarkStart w:id="100" w:name="_Toc193895381"/>
      <w:bookmarkStart w:id="101" w:name="_Toc193983578"/>
      <w:bookmarkStart w:id="102" w:name="_Toc194394898"/>
      <w:bookmarkStart w:id="103" w:name="_Toc186970714"/>
      <w:bookmarkStart w:id="104" w:name="_Toc193774964"/>
      <w:bookmarkStart w:id="105" w:name="_Toc193811161"/>
      <w:bookmarkStart w:id="106" w:name="_Toc193895382"/>
      <w:bookmarkStart w:id="107" w:name="_Toc193983579"/>
      <w:bookmarkStart w:id="108" w:name="_Toc194394899"/>
      <w:bookmarkStart w:id="109" w:name="_Toc139105595"/>
      <w:bookmarkStart w:id="110" w:name="_Toc259810639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r w:rsidRPr="00286042">
        <w:rPr>
          <w:rFonts w:eastAsia="黑体" w:hAnsi="宋体" w:cs="Arial" w:hint="eastAsia"/>
          <w:b/>
        </w:rPr>
        <w:t>接口函数</w:t>
      </w:r>
      <w:bookmarkEnd w:id="110"/>
    </w:p>
    <w:p w:rsidR="00757BE8" w:rsidRPr="00286042" w:rsidRDefault="00757BE8" w:rsidP="00D0771B">
      <w:pPr>
        <w:numPr>
          <w:ilvl w:val="1"/>
          <w:numId w:val="1"/>
        </w:numPr>
        <w:tabs>
          <w:tab w:val="clear" w:pos="576"/>
          <w:tab w:val="num" w:pos="0"/>
        </w:tabs>
        <w:ind w:left="992" w:hanging="992"/>
        <w:outlineLvl w:val="1"/>
        <w:rPr>
          <w:rFonts w:eastAsia="黑体" w:hAnsi="宋体" w:cs="Arial" w:hint="eastAsia"/>
          <w:b/>
        </w:rPr>
      </w:pPr>
      <w:bookmarkStart w:id="111" w:name="_Toc259810640"/>
      <w:r w:rsidRPr="00286042">
        <w:rPr>
          <w:rFonts w:eastAsia="黑体" w:hAnsi="宋体" w:cs="Arial" w:hint="eastAsia"/>
          <w:b/>
        </w:rPr>
        <w:t>设备管理</w:t>
      </w:r>
      <w:bookmarkEnd w:id="111"/>
    </w:p>
    <w:p w:rsidR="002916E2" w:rsidRPr="00286042" w:rsidRDefault="002916E2" w:rsidP="002916E2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12" w:name="_Toc259810641"/>
      <w:r w:rsidRPr="00286042">
        <w:rPr>
          <w:rFonts w:eastAsia="黑体" w:hAnsi="宋体" w:cs="Arial" w:hint="eastAsia"/>
          <w:b/>
        </w:rPr>
        <w:t>概述</w:t>
      </w:r>
      <w:bookmarkEnd w:id="112"/>
    </w:p>
    <w:p w:rsidR="00257B50" w:rsidRPr="00286042" w:rsidRDefault="00757BE8" w:rsidP="00757BE8">
      <w:pPr>
        <w:ind w:firstLineChars="200" w:firstLine="420"/>
        <w:rPr>
          <w:rFonts w:hAnsi="宋体"/>
        </w:rPr>
      </w:pPr>
      <w:r w:rsidRPr="00286042">
        <w:rPr>
          <w:rFonts w:hAnsi="宋体" w:hint="eastAsia"/>
        </w:rPr>
        <w:lastRenderedPageBreak/>
        <w:t>设备管理主要完成设备的插拔</w:t>
      </w:r>
      <w:r w:rsidR="009A1002" w:rsidRPr="00286042">
        <w:rPr>
          <w:rFonts w:hAnsi="宋体" w:hint="eastAsia"/>
        </w:rPr>
        <w:t>事件处理</w:t>
      </w:r>
      <w:r w:rsidRPr="00286042">
        <w:rPr>
          <w:rFonts w:hAnsi="宋体" w:hint="eastAsia"/>
        </w:rPr>
        <w:t>、枚举</w:t>
      </w:r>
      <w:r w:rsidR="008D0FC3" w:rsidRPr="00286042">
        <w:rPr>
          <w:rFonts w:hAnsi="宋体" w:hint="eastAsia"/>
        </w:rPr>
        <w:t>设备</w:t>
      </w:r>
      <w:r w:rsidRPr="00286042">
        <w:rPr>
          <w:rFonts w:hAnsi="宋体" w:hint="eastAsia"/>
        </w:rPr>
        <w:t>、连接</w:t>
      </w:r>
      <w:r w:rsidR="008D0FC3" w:rsidRPr="00286042">
        <w:rPr>
          <w:rFonts w:hAnsi="宋体" w:hint="eastAsia"/>
        </w:rPr>
        <w:t>设备</w:t>
      </w:r>
      <w:r w:rsidRPr="00286042">
        <w:rPr>
          <w:rFonts w:hAnsi="宋体" w:hint="eastAsia"/>
        </w:rPr>
        <w:t>、断开</w:t>
      </w:r>
      <w:r w:rsidR="008D0FC3" w:rsidRPr="00286042">
        <w:rPr>
          <w:rFonts w:hAnsi="宋体" w:hint="eastAsia"/>
        </w:rPr>
        <w:t>连接</w:t>
      </w:r>
      <w:r w:rsidRPr="00286042">
        <w:rPr>
          <w:rFonts w:hAnsi="宋体" w:hint="eastAsia"/>
        </w:rPr>
        <w:t>、</w:t>
      </w:r>
      <w:r w:rsidR="008D0FC3" w:rsidRPr="00286042">
        <w:rPr>
          <w:rFonts w:hAnsi="宋体" w:hint="eastAsia"/>
        </w:rPr>
        <w:t>获取设备状态、</w:t>
      </w:r>
      <w:r w:rsidRPr="00286042">
        <w:rPr>
          <w:rFonts w:hAnsi="宋体" w:hint="eastAsia"/>
        </w:rPr>
        <w:t>设置设备标签、获取设备信息、锁定设备、解锁设备</w:t>
      </w:r>
      <w:r w:rsidR="008D0FC3" w:rsidRPr="00286042">
        <w:rPr>
          <w:rFonts w:hAnsi="宋体" w:hint="eastAsia"/>
        </w:rPr>
        <w:t>和设备命令传输等</w:t>
      </w:r>
      <w:r w:rsidRPr="00286042">
        <w:rPr>
          <w:rFonts w:hAnsi="宋体" w:hint="eastAsia"/>
        </w:rPr>
        <w:t>操作。设备管理系列函数如表</w:t>
      </w:r>
      <w:r w:rsidR="00D279A9" w:rsidRPr="00286042">
        <w:rPr>
          <w:rFonts w:hAnsi="宋体" w:hint="eastAsia"/>
        </w:rPr>
        <w:t>1</w:t>
      </w:r>
      <w:r w:rsidR="00794DD8">
        <w:rPr>
          <w:rFonts w:hAnsi="宋体" w:hint="eastAsia"/>
        </w:rPr>
        <w:t>9</w:t>
      </w:r>
      <w:r w:rsidRPr="00286042">
        <w:rPr>
          <w:rFonts w:hAnsi="宋体" w:hint="eastAsia"/>
        </w:rPr>
        <w:t>所示：</w:t>
      </w:r>
    </w:p>
    <w:p w:rsidR="00757BE8" w:rsidRPr="00286042" w:rsidRDefault="00B63467" w:rsidP="00B63467">
      <w:pPr>
        <w:keepNext/>
        <w:numPr>
          <w:ilvl w:val="0"/>
          <w:numId w:val="6"/>
        </w:numPr>
        <w:spacing w:line="360" w:lineRule="auto"/>
        <w:jc w:val="center"/>
        <w:rPr>
          <w:rFonts w:hAnsi="宋体" w:hint="eastAsia"/>
        </w:rPr>
      </w:pPr>
      <w:r w:rsidRPr="00286042">
        <w:rPr>
          <w:rFonts w:hAnsi="宋体" w:hint="eastAsia"/>
        </w:rPr>
        <w:t>设备管理系列函数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4710"/>
        <w:gridCol w:w="3574"/>
      </w:tblGrid>
      <w:tr w:rsidR="00257B50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0" w:type="dxa"/>
            <w:tcBorders>
              <w:top w:val="single" w:sz="12" w:space="0" w:color="000000"/>
              <w:bottom w:val="single" w:sz="6" w:space="0" w:color="000000"/>
            </w:tcBorders>
            <w:shd w:val="clear" w:color="000080" w:fill="E0E0E0"/>
          </w:tcPr>
          <w:p w:rsidR="007417E7" w:rsidRPr="00286042" w:rsidRDefault="007417E7" w:rsidP="00EF420D">
            <w:pPr>
              <w:ind w:leftChars="-4" w:left="-8" w:right="-531"/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函数名称</w:t>
            </w:r>
          </w:p>
        </w:tc>
        <w:tc>
          <w:tcPr>
            <w:tcW w:w="3574" w:type="dxa"/>
            <w:tcBorders>
              <w:top w:val="single" w:sz="12" w:space="0" w:color="000000"/>
              <w:bottom w:val="single" w:sz="6" w:space="0" w:color="000000"/>
            </w:tcBorders>
            <w:shd w:val="clear" w:color="000080" w:fill="E0E0E0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</w:t>
            </w:r>
          </w:p>
        </w:tc>
      </w:tr>
      <w:tr w:rsidR="00257B50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0" w:type="dxa"/>
            <w:tcBorders>
              <w:top w:val="single" w:sz="6" w:space="0" w:color="000000"/>
            </w:tcBorders>
          </w:tcPr>
          <w:p w:rsidR="007417E7" w:rsidRPr="00286042" w:rsidRDefault="007417E7" w:rsidP="00EF420D">
            <w:pPr>
              <w:ind w:leftChars="-4" w:left="-8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SKF_WaitForDevEvent</w:t>
            </w:r>
          </w:p>
        </w:tc>
        <w:tc>
          <w:tcPr>
            <w:tcW w:w="3574" w:type="dxa"/>
            <w:tcBorders>
              <w:top w:val="single" w:sz="6" w:space="0" w:color="000000"/>
            </w:tcBorders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等待设备插拔事件</w:t>
            </w:r>
          </w:p>
        </w:tc>
      </w:tr>
      <w:tr w:rsidR="00257B50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0" w:type="dxa"/>
            <w:tcBorders>
              <w:top w:val="single" w:sz="6" w:space="0" w:color="000000"/>
            </w:tcBorders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SKF_CancelWaitForDevEvent</w:t>
            </w:r>
          </w:p>
        </w:tc>
        <w:tc>
          <w:tcPr>
            <w:tcW w:w="3574" w:type="dxa"/>
            <w:tcBorders>
              <w:top w:val="single" w:sz="6" w:space="0" w:color="000000"/>
            </w:tcBorders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取消等待设备插拔事件</w:t>
            </w:r>
          </w:p>
        </w:tc>
      </w:tr>
      <w:tr w:rsidR="00257B50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0" w:type="dxa"/>
            <w:tcBorders>
              <w:top w:val="single" w:sz="6" w:space="0" w:color="000000"/>
            </w:tcBorders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SKF_EnumDev</w:t>
            </w:r>
          </w:p>
        </w:tc>
        <w:tc>
          <w:tcPr>
            <w:tcW w:w="3574" w:type="dxa"/>
            <w:tcBorders>
              <w:top w:val="single" w:sz="6" w:space="0" w:color="000000"/>
            </w:tcBorders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枚举设备</w:t>
            </w:r>
          </w:p>
        </w:tc>
      </w:tr>
      <w:tr w:rsidR="00257B50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0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SKF_ConnectDev</w:t>
            </w:r>
          </w:p>
        </w:tc>
        <w:tc>
          <w:tcPr>
            <w:tcW w:w="3574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连接设备</w:t>
            </w:r>
          </w:p>
        </w:tc>
      </w:tr>
      <w:tr w:rsidR="00257B50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0" w:type="dxa"/>
          </w:tcPr>
          <w:p w:rsidR="007417E7" w:rsidRPr="00286042" w:rsidRDefault="007417E7" w:rsidP="00140131">
            <w:pPr>
              <w:ind w:leftChars="-4" w:left="-8" w:firstLineChars="4" w:firstLine="8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SKF_DisconnectDev</w:t>
            </w:r>
          </w:p>
        </w:tc>
        <w:tc>
          <w:tcPr>
            <w:tcW w:w="3574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断开连接</w:t>
            </w:r>
          </w:p>
        </w:tc>
      </w:tr>
      <w:tr w:rsidR="00257B50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0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SKF_GetDevState</w:t>
            </w:r>
          </w:p>
        </w:tc>
        <w:tc>
          <w:tcPr>
            <w:tcW w:w="3574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获取设备状态</w:t>
            </w:r>
          </w:p>
        </w:tc>
      </w:tr>
      <w:tr w:rsidR="00257B50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0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SKF_SetLabel</w:t>
            </w:r>
          </w:p>
        </w:tc>
        <w:tc>
          <w:tcPr>
            <w:tcW w:w="3574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设置设备标签</w:t>
            </w:r>
          </w:p>
        </w:tc>
      </w:tr>
      <w:tr w:rsidR="00257B50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0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SKF_GetDevInfo</w:t>
            </w:r>
          </w:p>
        </w:tc>
        <w:tc>
          <w:tcPr>
            <w:tcW w:w="3574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获取设备信息</w:t>
            </w:r>
          </w:p>
        </w:tc>
      </w:tr>
      <w:tr w:rsidR="00257B50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0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SKF_LockDev</w:t>
            </w:r>
          </w:p>
        </w:tc>
        <w:tc>
          <w:tcPr>
            <w:tcW w:w="3574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锁定设备</w:t>
            </w:r>
          </w:p>
        </w:tc>
      </w:tr>
      <w:tr w:rsidR="00257B50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0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SKF_UnlockDev</w:t>
            </w:r>
          </w:p>
        </w:tc>
        <w:tc>
          <w:tcPr>
            <w:tcW w:w="3574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解锁设备</w:t>
            </w:r>
          </w:p>
        </w:tc>
      </w:tr>
      <w:tr w:rsidR="00257B50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0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SKF_Transmit</w:t>
            </w:r>
          </w:p>
        </w:tc>
        <w:tc>
          <w:tcPr>
            <w:tcW w:w="3574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设备命令传输</w:t>
            </w:r>
          </w:p>
        </w:tc>
      </w:tr>
    </w:tbl>
    <w:p w:rsidR="00757BE8" w:rsidRPr="00286042" w:rsidRDefault="00757BE8" w:rsidP="00400F6D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13" w:name="_Toc259810642"/>
      <w:r w:rsidRPr="00286042">
        <w:rPr>
          <w:rFonts w:eastAsia="黑体" w:hAnsi="宋体" w:cs="Arial" w:hint="eastAsia"/>
          <w:b/>
        </w:rPr>
        <w:t>等待设备插拔事件</w:t>
      </w:r>
      <w:bookmarkEnd w:id="113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7"/>
        <w:gridCol w:w="1996"/>
        <w:gridCol w:w="5887"/>
        <w:gridCol w:w="253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8136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SKF_WaitForDevEvent(LPSTR szDevName,ULONG *pu</w:t>
            </w:r>
            <w:smartTag w:uri="Tencent" w:element="RTX">
              <w:r w:rsidRPr="00286042">
                <w:rPr>
                  <w:rFonts w:hAnsi="宋体" w:hint="eastAsia"/>
                </w:rPr>
                <w:t>lD</w:t>
              </w:r>
            </w:smartTag>
            <w:r w:rsidRPr="00286042">
              <w:rPr>
                <w:rFonts w:hAnsi="宋体" w:hint="eastAsia"/>
              </w:rPr>
              <w:t xml:space="preserve">evNameLen, </w:t>
            </w:r>
            <w:r w:rsidRPr="00286042">
              <w:rPr>
                <w:rFonts w:hAnsi="宋体" w:cs="宋体" w:hint="eastAsia"/>
                <w:kern w:val="0"/>
              </w:rPr>
              <w:t>ULONG *pulEvent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 w:rsidTr="004D40C7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15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8136" w:type="dxa"/>
            <w:gridSpan w:val="3"/>
          </w:tcPr>
          <w:p w:rsidR="00757BE8" w:rsidRPr="00286042" w:rsidRDefault="00757BE8" w:rsidP="004D40C7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该函数等待设备插入或者拔除事件。</w:t>
            </w:r>
            <w:r w:rsidRPr="00286042">
              <w:rPr>
                <w:rFonts w:hAnsi="宋体" w:cs="宋体" w:hint="eastAsia"/>
                <w:kern w:val="0"/>
              </w:rPr>
              <w:t>szDevName返回发生事件的设备名称。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1150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996" w:type="dxa"/>
          </w:tcPr>
          <w:p w:rsidR="00757BE8" w:rsidRPr="00286042" w:rsidRDefault="00757BE8" w:rsidP="00A06248">
            <w:pPr>
              <w:rPr>
                <w:rFonts w:hAnsi="宋体" w:hint="eastAsia"/>
                <w:bCs/>
                <w:i/>
                <w:iCs/>
              </w:rPr>
            </w:pPr>
            <w:r w:rsidRPr="00286042">
              <w:rPr>
                <w:rFonts w:hAnsi="宋体" w:hint="eastAsia"/>
              </w:rPr>
              <w:t>szDevName</w:t>
            </w:r>
            <w:r w:rsidRPr="00286042" w:rsidDel="00EB0AFF">
              <w:rPr>
                <w:rFonts w:hAnsi="宋体" w:hint="eastAsia"/>
              </w:rPr>
              <w:t xml:space="preserve"> </w:t>
            </w:r>
          </w:p>
        </w:tc>
        <w:tc>
          <w:tcPr>
            <w:tcW w:w="614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发生事件的设备名称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150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99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</w:t>
            </w:r>
            <w:smartTag w:uri="Tencent" w:element="RTX">
              <w:r w:rsidRPr="00286042">
                <w:rPr>
                  <w:rFonts w:hAnsi="宋体" w:hint="eastAsia"/>
                </w:rPr>
                <w:t>lD</w:t>
              </w:r>
            </w:smartTag>
            <w:r w:rsidRPr="00286042">
              <w:rPr>
                <w:rFonts w:hAnsi="宋体" w:hint="eastAsia"/>
              </w:rPr>
              <w:t>evNameLen</w:t>
            </w:r>
          </w:p>
        </w:tc>
        <w:tc>
          <w:tcPr>
            <w:tcW w:w="614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[IN/OUT] 输入/输出参数，当输入时表示缓冲区长度，输出时表示设备名称的有效长度,长度包含字符串结束符。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150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99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pulEvent</w:t>
            </w:r>
          </w:p>
        </w:tc>
        <w:tc>
          <w:tcPr>
            <w:tcW w:w="614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[OUT]事件类型。1表示插入，2表示拔出。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rPr>
          <w:gridAfter w:val="1"/>
          <w:wAfter w:w="253" w:type="dxa"/>
        </w:trPr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67EA2" w:rsidRPr="00286042" w:rsidRDefault="00767EA2" w:rsidP="00767EA2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14" w:name="_Toc259810643"/>
      <w:r w:rsidRPr="00286042">
        <w:rPr>
          <w:rFonts w:eastAsia="黑体" w:hAnsi="宋体" w:cs="Arial" w:hint="eastAsia"/>
          <w:b/>
        </w:rPr>
        <w:t>取消等待设备插拔事件</w:t>
      </w:r>
      <w:bookmarkEnd w:id="114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7"/>
        <w:gridCol w:w="1996"/>
        <w:gridCol w:w="5887"/>
        <w:gridCol w:w="253"/>
      </w:tblGrid>
      <w:tr w:rsidR="00767EA2" w:rsidRPr="00286042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</w:tcPr>
          <w:p w:rsidR="00767EA2" w:rsidRPr="00286042" w:rsidRDefault="00767EA2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8136" w:type="dxa"/>
            <w:gridSpan w:val="3"/>
          </w:tcPr>
          <w:p w:rsidR="00767EA2" w:rsidRPr="00286042" w:rsidRDefault="00767EA2" w:rsidP="00767EA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SKF_CancelWaitForDevEvent()</w:t>
            </w:r>
          </w:p>
        </w:tc>
      </w:tr>
      <w:tr w:rsidR="00767EA2" w:rsidRPr="00286042" w:rsidTr="004D40C7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1150" w:type="dxa"/>
            <w:gridSpan w:val="2"/>
          </w:tcPr>
          <w:p w:rsidR="00767EA2" w:rsidRPr="00286042" w:rsidRDefault="00767EA2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8136" w:type="dxa"/>
            <w:gridSpan w:val="3"/>
          </w:tcPr>
          <w:p w:rsidR="00767EA2" w:rsidRPr="00286042" w:rsidRDefault="00767EA2" w:rsidP="004352F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该函数</w:t>
            </w:r>
            <w:r w:rsidR="004352F2" w:rsidRPr="00286042">
              <w:rPr>
                <w:rFonts w:hAnsi="宋体" w:hint="eastAsia"/>
              </w:rPr>
              <w:t>取消</w:t>
            </w:r>
            <w:r w:rsidRPr="00286042">
              <w:rPr>
                <w:rFonts w:hAnsi="宋体" w:hint="eastAsia"/>
              </w:rPr>
              <w:t>等待设备插入或者拔除事件</w:t>
            </w:r>
            <w:r w:rsidRPr="00286042">
              <w:rPr>
                <w:rFonts w:hAnsi="宋体" w:cs="宋体" w:hint="eastAsia"/>
                <w:kern w:val="0"/>
              </w:rPr>
              <w:t>。</w:t>
            </w:r>
          </w:p>
        </w:tc>
      </w:tr>
      <w:tr w:rsidR="004352F2" w:rsidRPr="00286042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1150" w:type="dxa"/>
            <w:gridSpan w:val="2"/>
          </w:tcPr>
          <w:p w:rsidR="004352F2" w:rsidRPr="00286042" w:rsidRDefault="004352F2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996" w:type="dxa"/>
          </w:tcPr>
          <w:p w:rsidR="004352F2" w:rsidRPr="00286042" w:rsidRDefault="004352F2" w:rsidP="000F72E8">
            <w:pPr>
              <w:rPr>
                <w:rFonts w:hAnsi="宋体" w:hint="eastAsia"/>
                <w:bCs/>
                <w:i/>
                <w:iCs/>
              </w:rPr>
            </w:pPr>
          </w:p>
        </w:tc>
        <w:tc>
          <w:tcPr>
            <w:tcW w:w="6140" w:type="dxa"/>
            <w:gridSpan w:val="2"/>
          </w:tcPr>
          <w:p w:rsidR="004352F2" w:rsidRPr="00286042" w:rsidRDefault="004352F2" w:rsidP="000F72E8">
            <w:pPr>
              <w:rPr>
                <w:rFonts w:hAnsi="宋体" w:hint="eastAsia"/>
              </w:rPr>
            </w:pP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rPr>
          <w:gridAfter w:val="1"/>
          <w:wAfter w:w="253" w:type="dxa"/>
        </w:trPr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8D0FC3" w:rsidRPr="00286042" w:rsidTr="00952150">
        <w:tblPrEx>
          <w:tblCellMar>
            <w:top w:w="0" w:type="dxa"/>
            <w:bottom w:w="0" w:type="dxa"/>
          </w:tblCellMar>
        </w:tblPrEx>
        <w:trPr>
          <w:gridAfter w:val="1"/>
          <w:wAfter w:w="253" w:type="dxa"/>
        </w:trPr>
        <w:tc>
          <w:tcPr>
            <w:tcW w:w="1143" w:type="dxa"/>
          </w:tcPr>
          <w:p w:rsidR="008D0FC3" w:rsidRPr="00286042" w:rsidRDefault="008D0FC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890" w:type="dxa"/>
            <w:gridSpan w:val="3"/>
          </w:tcPr>
          <w:p w:rsidR="008D0FC3" w:rsidRPr="00286042" w:rsidRDefault="008D0FC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使本进程正在执行的SKF_WaitForDevEvent函数立即返回。</w:t>
            </w:r>
          </w:p>
        </w:tc>
      </w:tr>
    </w:tbl>
    <w:p w:rsidR="00757BE8" w:rsidRPr="00286042" w:rsidRDefault="00767EA2" w:rsidP="00400F6D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15" w:name="_Toc259810644"/>
      <w:r w:rsidRPr="00286042">
        <w:rPr>
          <w:rFonts w:eastAsia="黑体" w:hAnsi="宋体" w:cs="Arial" w:hint="eastAsia"/>
          <w:b/>
        </w:rPr>
        <w:t>枚举设备</w:t>
      </w:r>
      <w:bookmarkEnd w:id="115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1680"/>
        <w:gridCol w:w="6195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SKF_EnumDev(BOOL </w:t>
            </w:r>
            <w:r w:rsidRPr="00286042">
              <w:rPr>
                <w:rFonts w:hAnsi="宋体" w:hint="eastAsia"/>
                <w:bCs/>
                <w:iCs/>
              </w:rPr>
              <w:t>bPresent</w:t>
            </w:r>
            <w:r w:rsidRPr="00286042">
              <w:rPr>
                <w:rFonts w:hAnsi="宋体" w:hint="eastAsia"/>
              </w:rPr>
              <w:t>, LPSTR</w:t>
            </w:r>
            <w:r w:rsidRPr="00286042">
              <w:rPr>
                <w:rFonts w:hAnsi="宋体"/>
              </w:rPr>
              <w:t xml:space="preserve"> sz</w:t>
            </w:r>
            <w:r w:rsidRPr="00286042">
              <w:rPr>
                <w:rFonts w:hAnsi="宋体" w:hint="eastAsia"/>
                <w:bCs/>
                <w:iCs/>
              </w:rPr>
              <w:t>NameList</w:t>
            </w:r>
            <w:r w:rsidRPr="00286042">
              <w:rPr>
                <w:rFonts w:hAnsi="宋体" w:hint="eastAsia"/>
              </w:rPr>
              <w:t>, ULONG *</w:t>
            </w:r>
            <w:r w:rsidRPr="00286042">
              <w:rPr>
                <w:rFonts w:hAnsi="宋体" w:hint="eastAsia"/>
                <w:bCs/>
                <w:iCs/>
              </w:rPr>
              <w:t>pulSize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获得当前系统中的设备列表。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680" w:type="dxa"/>
          </w:tcPr>
          <w:p w:rsidR="00757BE8" w:rsidRPr="00286042" w:rsidRDefault="00757BE8" w:rsidP="00A06248">
            <w:pPr>
              <w:rPr>
                <w:rFonts w:hAnsi="宋体" w:hint="eastAsia"/>
                <w:bCs/>
                <w:iCs/>
              </w:rPr>
            </w:pPr>
            <w:r w:rsidRPr="00286042">
              <w:rPr>
                <w:rFonts w:hAnsi="宋体" w:hint="eastAsia"/>
                <w:bCs/>
                <w:iCs/>
              </w:rPr>
              <w:t>bPresent</w:t>
            </w:r>
          </w:p>
        </w:tc>
        <w:tc>
          <w:tcPr>
            <w:tcW w:w="619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为TRUE表示取当前设备状态为存在的设备列表。为FALSE表示取当前驱动支持的设备列表。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680" w:type="dxa"/>
          </w:tcPr>
          <w:p w:rsidR="00757BE8" w:rsidRPr="00286042" w:rsidRDefault="00757BE8" w:rsidP="00A06248">
            <w:pPr>
              <w:rPr>
                <w:rFonts w:hAnsi="宋体" w:hint="eastAsia"/>
                <w:bCs/>
                <w:iCs/>
              </w:rPr>
            </w:pPr>
            <w:r w:rsidRPr="00286042">
              <w:rPr>
                <w:rFonts w:hAnsi="宋体" w:hint="eastAsia"/>
                <w:bCs/>
                <w:iCs/>
              </w:rPr>
              <w:t>szNameList</w:t>
            </w:r>
          </w:p>
        </w:tc>
        <w:tc>
          <w:tcPr>
            <w:tcW w:w="619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设备名称列表。如果该参数为NULL，将由</w:t>
            </w:r>
            <w:r w:rsidRPr="00286042">
              <w:rPr>
                <w:rFonts w:hAnsi="宋体" w:hint="eastAsia"/>
                <w:bCs/>
                <w:iCs/>
              </w:rPr>
              <w:t>pulSize</w:t>
            </w:r>
            <w:r w:rsidRPr="00286042">
              <w:rPr>
                <w:rFonts w:hAnsi="宋体" w:hint="eastAsia"/>
              </w:rPr>
              <w:t>返回所需要的内存空间大小。每个设备的名称以单个</w:t>
            </w:r>
            <w:r w:rsidR="0059076E" w:rsidRPr="00286042">
              <w:rPr>
                <w:rFonts w:hAnsi="宋体" w:hint="eastAsia"/>
              </w:rPr>
              <w:t>‘</w:t>
            </w:r>
            <w:r w:rsidR="0059076E" w:rsidRPr="00286042">
              <w:rPr>
                <w:rFonts w:hAnsi="宋体"/>
              </w:rPr>
              <w:t>\0</w:t>
            </w:r>
            <w:r w:rsidR="0059076E" w:rsidRPr="00286042">
              <w:rPr>
                <w:rFonts w:hAnsi="宋体" w:hint="eastAsia"/>
              </w:rPr>
              <w:t>’</w:t>
            </w:r>
            <w:r w:rsidRPr="00286042">
              <w:rPr>
                <w:rFonts w:hAnsi="宋体" w:hint="eastAsia"/>
              </w:rPr>
              <w:t>结束，以双</w:t>
            </w:r>
            <w:r w:rsidR="0059076E" w:rsidRPr="00286042">
              <w:rPr>
                <w:rFonts w:hAnsi="宋体" w:hint="eastAsia"/>
              </w:rPr>
              <w:t>‘</w:t>
            </w:r>
            <w:r w:rsidR="0059076E" w:rsidRPr="00286042">
              <w:rPr>
                <w:rFonts w:hAnsi="宋体"/>
              </w:rPr>
              <w:t>\0</w:t>
            </w:r>
            <w:r w:rsidR="0059076E" w:rsidRPr="00286042">
              <w:rPr>
                <w:rFonts w:hAnsi="宋体" w:hint="eastAsia"/>
              </w:rPr>
              <w:t>’</w:t>
            </w:r>
            <w:r w:rsidRPr="00286042">
              <w:rPr>
                <w:rFonts w:hAnsi="宋体" w:hint="eastAsia"/>
              </w:rPr>
              <w:t>表示列表的结束。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680" w:type="dxa"/>
          </w:tcPr>
          <w:p w:rsidR="00757BE8" w:rsidRPr="00286042" w:rsidRDefault="00757BE8" w:rsidP="00A06248">
            <w:pPr>
              <w:rPr>
                <w:rFonts w:hAnsi="宋体" w:hint="eastAsia"/>
                <w:bCs/>
                <w:iCs/>
              </w:rPr>
            </w:pPr>
            <w:r w:rsidRPr="00286042">
              <w:rPr>
                <w:rFonts w:hAnsi="宋体" w:hint="eastAsia"/>
                <w:bCs/>
                <w:iCs/>
              </w:rPr>
              <w:t>pulSize</w:t>
            </w:r>
          </w:p>
        </w:tc>
        <w:tc>
          <w:tcPr>
            <w:tcW w:w="6195" w:type="dxa"/>
          </w:tcPr>
          <w:p w:rsidR="00757BE8" w:rsidRPr="00286042" w:rsidRDefault="00757BE8" w:rsidP="00345084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</w:t>
            </w:r>
            <w:r w:rsidR="00345084" w:rsidRPr="00286042">
              <w:rPr>
                <w:rFonts w:hAnsi="宋体" w:hint="eastAsia"/>
              </w:rPr>
              <w:t>IN，OUT</w:t>
            </w:r>
            <w:r w:rsidRPr="00286042">
              <w:rPr>
                <w:rFonts w:hAnsi="宋体" w:hint="eastAsia"/>
              </w:rPr>
              <w:t>] 输入</w:t>
            </w:r>
            <w:r w:rsidR="00345084" w:rsidRPr="00286042">
              <w:rPr>
                <w:rFonts w:hAnsi="宋体" w:hint="eastAsia"/>
              </w:rPr>
              <w:t>时表示</w:t>
            </w:r>
            <w:r w:rsidRPr="00286042">
              <w:rPr>
                <w:rFonts w:hAnsi="宋体" w:hint="eastAsia"/>
              </w:rPr>
              <w:t>设备名称列表的缓冲区长度，输出</w:t>
            </w:r>
            <w:r w:rsidR="00345084" w:rsidRPr="00286042">
              <w:rPr>
                <w:rFonts w:hAnsi="宋体" w:hint="eastAsia"/>
              </w:rPr>
              <w:t>时表示</w:t>
            </w:r>
            <w:r w:rsidRPr="00286042">
              <w:rPr>
                <w:rFonts w:hAnsi="宋体" w:hint="eastAsia"/>
                <w:bCs/>
                <w:iCs/>
              </w:rPr>
              <w:t>szNameList</w:t>
            </w:r>
            <w:r w:rsidRPr="00286042">
              <w:rPr>
                <w:rFonts w:hAnsi="宋体" w:hint="eastAsia"/>
              </w:rPr>
              <w:t>所</w:t>
            </w:r>
            <w:r w:rsidR="00345084" w:rsidRPr="00286042">
              <w:rPr>
                <w:rFonts w:hAnsi="宋体" w:hint="eastAsia"/>
              </w:rPr>
              <w:t>占用</w:t>
            </w:r>
            <w:r w:rsidRPr="00286042">
              <w:rPr>
                <w:rFonts w:hAnsi="宋体" w:hint="eastAsia"/>
              </w:rPr>
              <w:t>的空间大小。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400F6D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16" w:name="_Toc259810645"/>
      <w:r w:rsidRPr="00286042">
        <w:rPr>
          <w:rFonts w:eastAsia="黑体" w:hAnsi="宋体" w:cs="Arial" w:hint="eastAsia"/>
          <w:b/>
        </w:rPr>
        <w:lastRenderedPageBreak/>
        <w:t>连接设备</w:t>
      </w:r>
      <w:bookmarkEnd w:id="116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1050"/>
        <w:gridCol w:w="6825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SKF_ConnectDev (LPSTR sz</w:t>
            </w:r>
            <w:r w:rsidRPr="00286042">
              <w:rPr>
                <w:rFonts w:hAnsi="宋体" w:hint="eastAsia"/>
                <w:bCs/>
                <w:iCs/>
              </w:rPr>
              <w:t>Name</w:t>
            </w:r>
            <w:r w:rsidRPr="00286042">
              <w:rPr>
                <w:rFonts w:hAnsi="宋体" w:hint="eastAsia"/>
              </w:rPr>
              <w:t>, DEVHANDLE *</w:t>
            </w:r>
            <w:r w:rsidRPr="00286042">
              <w:rPr>
                <w:rFonts w:hAnsi="宋体" w:hint="eastAsia"/>
                <w:bCs/>
                <w:iCs/>
              </w:rPr>
              <w:t>phDev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通过设备名称连接设备，返回设备的句柄。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050" w:type="dxa"/>
          </w:tcPr>
          <w:p w:rsidR="00757BE8" w:rsidRPr="00286042" w:rsidRDefault="00757BE8" w:rsidP="00A06248">
            <w:pPr>
              <w:rPr>
                <w:rFonts w:hAnsi="宋体" w:hint="eastAsia"/>
                <w:bCs/>
                <w:iCs/>
              </w:rPr>
            </w:pPr>
            <w:r w:rsidRPr="00286042">
              <w:rPr>
                <w:rFonts w:hAnsi="宋体" w:hint="eastAsia"/>
                <w:bCs/>
                <w:iCs/>
              </w:rPr>
              <w:t>szName</w:t>
            </w:r>
          </w:p>
        </w:tc>
        <w:tc>
          <w:tcPr>
            <w:tcW w:w="682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设备名称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050" w:type="dxa"/>
          </w:tcPr>
          <w:p w:rsidR="00757BE8" w:rsidRPr="00286042" w:rsidRDefault="00757BE8" w:rsidP="00A06248">
            <w:pPr>
              <w:rPr>
                <w:rFonts w:hAnsi="宋体" w:hint="eastAsia"/>
                <w:bCs/>
                <w:iCs/>
              </w:rPr>
            </w:pPr>
            <w:r w:rsidRPr="00286042">
              <w:rPr>
                <w:rFonts w:hAnsi="宋体" w:hint="eastAsia"/>
                <w:bCs/>
                <w:iCs/>
              </w:rPr>
              <w:t>phDev</w:t>
            </w:r>
          </w:p>
        </w:tc>
        <w:tc>
          <w:tcPr>
            <w:tcW w:w="682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返回设备操作句柄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400F6D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17" w:name="_Toc259810646"/>
      <w:r w:rsidRPr="00286042">
        <w:rPr>
          <w:rFonts w:eastAsia="黑体" w:hAnsi="宋体" w:cs="Arial" w:hint="eastAsia"/>
          <w:b/>
        </w:rPr>
        <w:t>断开连接</w:t>
      </w:r>
      <w:bookmarkEnd w:id="117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735"/>
        <w:gridCol w:w="7140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SKF_DisConnectDev (DEVHANDLE </w:t>
            </w:r>
            <w:r w:rsidRPr="00286042">
              <w:rPr>
                <w:rFonts w:hAnsi="宋体" w:hint="eastAsia"/>
                <w:bCs/>
                <w:iCs/>
              </w:rPr>
              <w:t>hDev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断开一个已经连接的设备，并释放句柄。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735" w:type="dxa"/>
          </w:tcPr>
          <w:p w:rsidR="00757BE8" w:rsidRPr="00286042" w:rsidRDefault="00757BE8" w:rsidP="00A06248">
            <w:pPr>
              <w:rPr>
                <w:rFonts w:hAnsi="宋体" w:hint="eastAsia"/>
                <w:bCs/>
                <w:iCs/>
              </w:rPr>
            </w:pPr>
            <w:r w:rsidRPr="00286042">
              <w:rPr>
                <w:rFonts w:hAnsi="宋体" w:hint="eastAsia"/>
                <w:bCs/>
                <w:iCs/>
              </w:rPr>
              <w:t>hDev</w:t>
            </w:r>
          </w:p>
        </w:tc>
        <w:tc>
          <w:tcPr>
            <w:tcW w:w="714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连接设备时返回的设备句柄</w:t>
            </w:r>
            <w:r w:rsidR="004D40C7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如果该设备已被锁定，函数应首先解锁该设备。断开连接操作并不影响设备的权限状态。</w:t>
            </w:r>
          </w:p>
        </w:tc>
      </w:tr>
    </w:tbl>
    <w:p w:rsidR="00757BE8" w:rsidRPr="00286042" w:rsidRDefault="00757BE8" w:rsidP="00400F6D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18" w:name="_Toc259810647"/>
      <w:r w:rsidRPr="00286042">
        <w:rPr>
          <w:rFonts w:eastAsia="黑体" w:hAnsi="宋体" w:cs="Arial" w:hint="eastAsia"/>
          <w:b/>
        </w:rPr>
        <w:t>获取设备状态</w:t>
      </w:r>
      <w:bookmarkEnd w:id="118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1371"/>
        <w:gridCol w:w="6504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SKF_GetDevState(LPSTR</w:t>
            </w:r>
            <w:r w:rsidRPr="00286042">
              <w:rPr>
                <w:rFonts w:hAnsi="宋体"/>
              </w:rPr>
              <w:t xml:space="preserve"> sz</w:t>
            </w:r>
            <w:r w:rsidRPr="00286042">
              <w:rPr>
                <w:rFonts w:hAnsi="宋体" w:hint="eastAsia"/>
              </w:rPr>
              <w:t>DevName</w:t>
            </w:r>
            <w:r w:rsidRPr="00286042">
              <w:rPr>
                <w:rFonts w:hAnsi="宋体" w:hint="eastAsia"/>
                <w:bCs/>
                <w:i/>
                <w:iCs/>
              </w:rPr>
              <w:t>,</w:t>
            </w:r>
            <w:r w:rsidRPr="00286042">
              <w:rPr>
                <w:rFonts w:hAnsi="宋体" w:hint="eastAsia"/>
              </w:rPr>
              <w:t xml:space="preserve"> ULONG *pu</w:t>
            </w:r>
            <w:smartTag w:uri="Tencent" w:element="RTX">
              <w:r w:rsidRPr="00286042">
                <w:rPr>
                  <w:rFonts w:hAnsi="宋体" w:hint="eastAsia"/>
                </w:rPr>
                <w:t>lD</w:t>
              </w:r>
            </w:smartTag>
            <w:r w:rsidRPr="00286042">
              <w:rPr>
                <w:rFonts w:hAnsi="宋体" w:hint="eastAsia"/>
              </w:rPr>
              <w:t>evState)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获取设备是否存在的状态。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371" w:type="dxa"/>
          </w:tcPr>
          <w:p w:rsidR="00757BE8" w:rsidRPr="00286042" w:rsidRDefault="00757BE8" w:rsidP="00A06248">
            <w:pPr>
              <w:rPr>
                <w:rFonts w:hAnsi="宋体" w:hint="eastAsia"/>
                <w:bCs/>
                <w:i/>
                <w:iCs/>
              </w:rPr>
            </w:pPr>
            <w:r w:rsidRPr="00286042">
              <w:rPr>
                <w:rFonts w:hAnsi="宋体"/>
              </w:rPr>
              <w:t>sz</w:t>
            </w:r>
            <w:r w:rsidRPr="00286042">
              <w:rPr>
                <w:rFonts w:hAnsi="宋体" w:hint="eastAsia"/>
              </w:rPr>
              <w:t>DevName</w:t>
            </w:r>
          </w:p>
        </w:tc>
        <w:tc>
          <w:tcPr>
            <w:tcW w:w="650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设备名称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371" w:type="dxa"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  <w:r w:rsidRPr="00286042">
              <w:rPr>
                <w:rFonts w:hAnsi="宋体" w:hint="eastAsia"/>
                <w:bCs/>
                <w:iCs/>
              </w:rPr>
              <w:t>pu</w:t>
            </w:r>
            <w:smartTag w:uri="Tencent" w:element="RTX">
              <w:r w:rsidRPr="00286042">
                <w:rPr>
                  <w:rFonts w:hAnsi="宋体" w:hint="eastAsia"/>
                  <w:bCs/>
                  <w:iCs/>
                </w:rPr>
                <w:t>lD</w:t>
              </w:r>
            </w:smartTag>
            <w:r w:rsidRPr="00286042">
              <w:rPr>
                <w:rFonts w:hAnsi="宋体" w:hint="eastAsia"/>
                <w:bCs/>
                <w:iCs/>
              </w:rPr>
              <w:t>evState</w:t>
            </w:r>
          </w:p>
        </w:tc>
        <w:tc>
          <w:tcPr>
            <w:tcW w:w="650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返回设备状态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400F6D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19" w:name="_Toc259810648"/>
      <w:r w:rsidRPr="00286042">
        <w:rPr>
          <w:rFonts w:eastAsia="黑体" w:hAnsi="宋体" w:cs="Arial" w:hint="eastAsia"/>
          <w:b/>
        </w:rPr>
        <w:t>设置设备标签</w:t>
      </w:r>
      <w:bookmarkEnd w:id="119"/>
    </w:p>
    <w:tbl>
      <w:tblPr>
        <w:tblW w:w="9033" w:type="dxa"/>
        <w:tblLook w:val="00BF" w:firstRow="1" w:lastRow="0" w:firstColumn="1" w:lastColumn="0" w:noHBand="0" w:noVBand="0"/>
      </w:tblPr>
      <w:tblGrid>
        <w:gridCol w:w="1143"/>
        <w:gridCol w:w="14"/>
        <w:gridCol w:w="1056"/>
        <w:gridCol w:w="6820"/>
      </w:tblGrid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57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7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SKF_SetLabel (DEVHANDLE </w:t>
            </w:r>
            <w:r w:rsidRPr="00286042">
              <w:rPr>
                <w:rFonts w:hAnsi="宋体" w:hint="eastAsia"/>
                <w:bCs/>
                <w:iCs/>
              </w:rPr>
              <w:t xml:space="preserve">hDev, </w:t>
            </w:r>
            <w:r w:rsidRPr="00286042">
              <w:rPr>
                <w:rFonts w:hAnsi="宋体" w:hint="eastAsia"/>
              </w:rPr>
              <w:t>LPSTR szLabel)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57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7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设置设备标签。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57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056" w:type="dxa"/>
          </w:tcPr>
          <w:p w:rsidR="00757BE8" w:rsidRPr="00286042" w:rsidRDefault="00757BE8" w:rsidP="00A06248">
            <w:pPr>
              <w:rPr>
                <w:rFonts w:hAnsi="宋体" w:hint="eastAsia"/>
                <w:bCs/>
                <w:iCs/>
              </w:rPr>
            </w:pPr>
            <w:r w:rsidRPr="00286042">
              <w:rPr>
                <w:rFonts w:hAnsi="宋体" w:hint="eastAsia"/>
                <w:bCs/>
                <w:iCs/>
              </w:rPr>
              <w:t>hDev</w:t>
            </w:r>
          </w:p>
        </w:tc>
        <w:tc>
          <w:tcPr>
            <w:tcW w:w="682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连接设备时返回的设备句柄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57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056" w:type="dxa"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  <w:r w:rsidRPr="00286042">
              <w:rPr>
                <w:rFonts w:hAnsi="宋体" w:hint="eastAsia"/>
                <w:bCs/>
                <w:iCs/>
              </w:rPr>
              <w:t>szLabel</w:t>
            </w:r>
          </w:p>
        </w:tc>
        <w:tc>
          <w:tcPr>
            <w:tcW w:w="682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设备标签字符串。该字符串应小于32字节。</w:t>
            </w:r>
          </w:p>
        </w:tc>
      </w:tr>
      <w:tr w:rsidR="00267D6F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400F6D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20" w:name="_Toc259810649"/>
      <w:r w:rsidRPr="00286042">
        <w:rPr>
          <w:rFonts w:eastAsia="黑体" w:hAnsi="宋体" w:cs="Arial" w:hint="eastAsia"/>
          <w:b/>
        </w:rPr>
        <w:t>获取设备信息</w:t>
      </w:r>
      <w:bookmarkEnd w:id="120"/>
    </w:p>
    <w:tbl>
      <w:tblPr>
        <w:tblW w:w="9033" w:type="dxa"/>
        <w:tblLook w:val="00BF" w:firstRow="1" w:lastRow="0" w:firstColumn="1" w:lastColumn="0" w:noHBand="0" w:noVBand="0"/>
      </w:tblPr>
      <w:tblGrid>
        <w:gridCol w:w="1143"/>
        <w:gridCol w:w="14"/>
        <w:gridCol w:w="1056"/>
        <w:gridCol w:w="6820"/>
      </w:tblGrid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57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7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SKF_GetDevInfo (DEVHANDLE </w:t>
            </w:r>
            <w:r w:rsidRPr="00286042">
              <w:rPr>
                <w:rFonts w:hAnsi="宋体" w:hint="eastAsia"/>
                <w:bCs/>
                <w:iCs/>
              </w:rPr>
              <w:t xml:space="preserve">hDev, </w:t>
            </w:r>
            <w:r w:rsidRPr="00286042">
              <w:rPr>
                <w:rFonts w:hAnsi="宋体" w:hint="eastAsia"/>
              </w:rPr>
              <w:t>DEVINFO *pDevInfo)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57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7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获取设备的一些特征信息，包括设备标签、厂商信息、支持的算法等。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57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056" w:type="dxa"/>
          </w:tcPr>
          <w:p w:rsidR="00757BE8" w:rsidRPr="00286042" w:rsidRDefault="00757BE8" w:rsidP="00A06248">
            <w:pPr>
              <w:rPr>
                <w:rFonts w:hAnsi="宋体" w:hint="eastAsia"/>
                <w:bCs/>
                <w:iCs/>
              </w:rPr>
            </w:pPr>
            <w:r w:rsidRPr="00286042">
              <w:rPr>
                <w:rFonts w:hAnsi="宋体" w:hint="eastAsia"/>
                <w:bCs/>
                <w:iCs/>
              </w:rPr>
              <w:t>hDev</w:t>
            </w:r>
          </w:p>
        </w:tc>
        <w:tc>
          <w:tcPr>
            <w:tcW w:w="682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连接设备时返回的设备句柄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57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056" w:type="dxa"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  <w:r w:rsidRPr="00286042">
              <w:rPr>
                <w:rFonts w:hAnsi="宋体" w:hint="eastAsia"/>
                <w:bCs/>
                <w:iCs/>
              </w:rPr>
              <w:t>pDevInfo</w:t>
            </w:r>
          </w:p>
        </w:tc>
        <w:tc>
          <w:tcPr>
            <w:tcW w:w="682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返回设备信息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400F6D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21" w:name="_Toc259810650"/>
      <w:r w:rsidRPr="00286042">
        <w:rPr>
          <w:rFonts w:eastAsia="黑体" w:hAnsi="宋体" w:cs="Arial" w:hint="eastAsia"/>
          <w:b/>
        </w:rPr>
        <w:t>锁定设备</w:t>
      </w:r>
      <w:bookmarkEnd w:id="121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7"/>
        <w:gridCol w:w="1161"/>
        <w:gridCol w:w="6722"/>
        <w:gridCol w:w="253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8136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SKF_LockDev (DEVHANDLE </w:t>
            </w:r>
            <w:r w:rsidRPr="00286042">
              <w:rPr>
                <w:rFonts w:hAnsi="宋体" w:hint="eastAsia"/>
                <w:bCs/>
                <w:iCs/>
              </w:rPr>
              <w:t>hDev, ULONG ulTimeOut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8136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获得设备的独占使用权。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161" w:type="dxa"/>
          </w:tcPr>
          <w:p w:rsidR="00757BE8" w:rsidRPr="00286042" w:rsidRDefault="00757BE8" w:rsidP="00A06248">
            <w:pPr>
              <w:rPr>
                <w:rFonts w:hAnsi="宋体" w:hint="eastAsia"/>
                <w:bCs/>
                <w:iCs/>
              </w:rPr>
            </w:pPr>
            <w:r w:rsidRPr="00286042">
              <w:rPr>
                <w:rFonts w:hAnsi="宋体" w:hint="eastAsia"/>
                <w:bCs/>
                <w:iCs/>
              </w:rPr>
              <w:t>hDev</w:t>
            </w:r>
          </w:p>
        </w:tc>
        <w:tc>
          <w:tcPr>
            <w:tcW w:w="69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连接设备时返回的设备句柄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161" w:type="dxa"/>
          </w:tcPr>
          <w:p w:rsidR="00757BE8" w:rsidRPr="00286042" w:rsidRDefault="00757BE8" w:rsidP="00A06248">
            <w:pPr>
              <w:rPr>
                <w:rFonts w:hAnsi="宋体" w:hint="eastAsia"/>
                <w:bCs/>
                <w:iCs/>
              </w:rPr>
            </w:pPr>
            <w:r w:rsidRPr="00286042">
              <w:rPr>
                <w:rFonts w:hAnsi="宋体" w:hint="eastAsia"/>
                <w:bCs/>
                <w:iCs/>
              </w:rPr>
              <w:t>ulTimeOut</w:t>
            </w:r>
          </w:p>
        </w:tc>
        <w:tc>
          <w:tcPr>
            <w:tcW w:w="69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超时时间，单位为毫秒。如果为0xFFFFFFFF表示无限等待。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rPr>
          <w:gridAfter w:val="1"/>
          <w:wAfter w:w="253" w:type="dxa"/>
        </w:trPr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400F6D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22" w:name="_Toc259810651"/>
      <w:r w:rsidRPr="00286042">
        <w:rPr>
          <w:rFonts w:eastAsia="黑体" w:hAnsi="宋体" w:cs="Arial" w:hint="eastAsia"/>
          <w:b/>
        </w:rPr>
        <w:t>解锁设备</w:t>
      </w:r>
      <w:bookmarkEnd w:id="122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840"/>
        <w:gridCol w:w="7035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tabs>
                <w:tab w:val="left" w:pos="1857"/>
              </w:tabs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SKF_UnlockDev (DEVHANDLE </w:t>
            </w:r>
            <w:r w:rsidRPr="00286042">
              <w:rPr>
                <w:rFonts w:hAnsi="宋体" w:hint="eastAsia"/>
                <w:bCs/>
                <w:iCs/>
              </w:rPr>
              <w:t>hDev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释放对设备的独占使用权。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lastRenderedPageBreak/>
              <w:t>参数</w:t>
            </w:r>
          </w:p>
        </w:tc>
        <w:tc>
          <w:tcPr>
            <w:tcW w:w="840" w:type="dxa"/>
          </w:tcPr>
          <w:p w:rsidR="00757BE8" w:rsidRPr="00286042" w:rsidRDefault="00757BE8" w:rsidP="00A06248">
            <w:pPr>
              <w:rPr>
                <w:rFonts w:hAnsi="宋体" w:hint="eastAsia"/>
                <w:bCs/>
                <w:iCs/>
              </w:rPr>
            </w:pPr>
            <w:r w:rsidRPr="00286042">
              <w:rPr>
                <w:rFonts w:hAnsi="宋体" w:hint="eastAsia"/>
                <w:bCs/>
                <w:iCs/>
              </w:rPr>
              <w:t>hDev</w:t>
            </w:r>
          </w:p>
        </w:tc>
        <w:tc>
          <w:tcPr>
            <w:tcW w:w="703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连接设备时返回的设备句柄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2D5399" w:rsidRPr="00286042" w:rsidRDefault="002D5399" w:rsidP="002D5399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23" w:name="_Toc259810652"/>
      <w:r w:rsidRPr="00286042">
        <w:rPr>
          <w:rFonts w:eastAsia="黑体" w:hAnsi="宋体" w:cs="Arial" w:hint="eastAsia"/>
          <w:b/>
        </w:rPr>
        <w:t>设备命令传输</w:t>
      </w:r>
      <w:bookmarkEnd w:id="123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476"/>
        <w:gridCol w:w="6309"/>
      </w:tblGrid>
      <w:tr w:rsidR="002D5399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2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SKF_Transmit(</w:t>
            </w:r>
            <w:r w:rsidRPr="00286042">
              <w:rPr>
                <w:rFonts w:hAnsi="宋体" w:hint="eastAsia"/>
                <w:lang w:val="sv-SE"/>
              </w:rPr>
              <w:t>DEVHANDLE hDev, BYTE* pbCommand, ULONG ulCommandLen,BYTE* pbData, ULONG* pu</w:t>
            </w:r>
            <w:smartTag w:uri="Tencent" w:element="RTX">
              <w:r w:rsidRPr="00286042">
                <w:rPr>
                  <w:rFonts w:hAnsi="宋体" w:hint="eastAsia"/>
                  <w:lang w:val="sv-SE"/>
                </w:rPr>
                <w:t>lD</w:t>
              </w:r>
            </w:smartTag>
            <w:r w:rsidRPr="00286042">
              <w:rPr>
                <w:rFonts w:hAnsi="宋体" w:hint="eastAsia"/>
                <w:lang w:val="sv-SE"/>
              </w:rPr>
              <w:t>ataLen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2D5399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2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将命令直接发送给设备，并返回结果。</w:t>
            </w:r>
          </w:p>
        </w:tc>
      </w:tr>
      <w:tr w:rsidR="002D5399" w:rsidRPr="0028604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43" w:type="dxa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476" w:type="dxa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sv-SE"/>
              </w:rPr>
              <w:t>hDev</w:t>
            </w:r>
          </w:p>
        </w:tc>
        <w:tc>
          <w:tcPr>
            <w:tcW w:w="6309" w:type="dxa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设备句柄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2D5399" w:rsidRPr="0028604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43" w:type="dxa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2D5399" w:rsidRPr="00286042" w:rsidRDefault="002D5399" w:rsidP="000F72E8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>pbCommand</w:t>
            </w:r>
          </w:p>
        </w:tc>
        <w:tc>
          <w:tcPr>
            <w:tcW w:w="6309" w:type="dxa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设备命令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2D5399" w:rsidRPr="0028604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43" w:type="dxa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2D5399" w:rsidRPr="00286042" w:rsidRDefault="002D5399" w:rsidP="000F72E8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>ulCommandLen</w:t>
            </w:r>
          </w:p>
        </w:tc>
        <w:tc>
          <w:tcPr>
            <w:tcW w:w="6309" w:type="dxa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命令长度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2D5399" w:rsidRPr="0028604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43" w:type="dxa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2D5399" w:rsidRPr="00286042" w:rsidRDefault="002D5399" w:rsidP="000F72E8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>pbData</w:t>
            </w:r>
          </w:p>
        </w:tc>
        <w:tc>
          <w:tcPr>
            <w:tcW w:w="6309" w:type="dxa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返回结果数据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2D5399" w:rsidRPr="0028604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43" w:type="dxa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2D5399" w:rsidRPr="00286042" w:rsidRDefault="002D5399" w:rsidP="000F72E8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>pu</w:t>
            </w:r>
            <w:smartTag w:uri="Tencent" w:element="RTX">
              <w:r w:rsidRPr="00286042">
                <w:rPr>
                  <w:rFonts w:hAnsi="宋体" w:hint="eastAsia"/>
                  <w:lang w:val="sv-SE"/>
                </w:rPr>
                <w:t>lD</w:t>
              </w:r>
            </w:smartTag>
            <w:r w:rsidRPr="00286042">
              <w:rPr>
                <w:rFonts w:hAnsi="宋体" w:hint="eastAsia"/>
                <w:lang w:val="sv-SE"/>
              </w:rPr>
              <w:t>ataLen</w:t>
            </w:r>
          </w:p>
        </w:tc>
        <w:tc>
          <w:tcPr>
            <w:tcW w:w="6309" w:type="dxa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[IN，OUT] 输入时表示结果数据缓冲区长度，输出时表示结果数据实际长度。</w:t>
            </w:r>
          </w:p>
        </w:tc>
      </w:tr>
      <w:tr w:rsidR="002D5399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785" w:type="dxa"/>
            <w:gridSpan w:val="2"/>
          </w:tcPr>
          <w:p w:rsidR="002D5399" w:rsidRPr="00286042" w:rsidRDefault="002D5399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D5399" w:rsidRPr="00286042" w:rsidRDefault="002D5399" w:rsidP="000F72E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D0771B">
      <w:pPr>
        <w:numPr>
          <w:ilvl w:val="1"/>
          <w:numId w:val="1"/>
        </w:numPr>
        <w:tabs>
          <w:tab w:val="clear" w:pos="576"/>
          <w:tab w:val="num" w:pos="0"/>
        </w:tabs>
        <w:ind w:left="992" w:hanging="992"/>
        <w:outlineLvl w:val="1"/>
        <w:rPr>
          <w:rFonts w:eastAsia="黑体" w:hAnsi="宋体" w:cs="Arial" w:hint="eastAsia"/>
          <w:b/>
        </w:rPr>
      </w:pPr>
      <w:bookmarkStart w:id="124" w:name="_Toc259810653"/>
      <w:r w:rsidRPr="00286042">
        <w:rPr>
          <w:rFonts w:eastAsia="黑体" w:hAnsi="宋体" w:cs="Arial" w:hint="eastAsia"/>
          <w:b/>
        </w:rPr>
        <w:t>访问控制</w:t>
      </w:r>
      <w:bookmarkEnd w:id="124"/>
    </w:p>
    <w:p w:rsidR="002916E2" w:rsidRPr="00286042" w:rsidRDefault="002916E2" w:rsidP="002916E2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25" w:name="_Toc259810654"/>
      <w:r w:rsidRPr="00286042">
        <w:rPr>
          <w:rFonts w:eastAsia="黑体" w:hAnsi="宋体" w:cs="Arial" w:hint="eastAsia"/>
          <w:b/>
        </w:rPr>
        <w:t>概述</w:t>
      </w:r>
      <w:bookmarkEnd w:id="125"/>
    </w:p>
    <w:p w:rsidR="00257B50" w:rsidRPr="00286042" w:rsidRDefault="004A0090" w:rsidP="00E73853">
      <w:pPr>
        <w:ind w:firstLineChars="200" w:firstLine="420"/>
        <w:rPr>
          <w:rFonts w:hAnsi="宋体"/>
        </w:rPr>
      </w:pPr>
      <w:r w:rsidRPr="00286042">
        <w:rPr>
          <w:rFonts w:hAnsi="宋体" w:hint="eastAsia"/>
        </w:rPr>
        <w:t>访问控制主要完成</w:t>
      </w:r>
      <w:r w:rsidR="008D0FC3" w:rsidRPr="00286042">
        <w:rPr>
          <w:rFonts w:hAnsi="宋体" w:hint="eastAsia"/>
        </w:rPr>
        <w:t>设备认证、PIN</w:t>
      </w:r>
      <w:proofErr w:type="gramStart"/>
      <w:r w:rsidR="008D0FC3" w:rsidRPr="00286042">
        <w:rPr>
          <w:rFonts w:hAnsi="宋体" w:hint="eastAsia"/>
        </w:rPr>
        <w:t>码管理</w:t>
      </w:r>
      <w:proofErr w:type="gramEnd"/>
      <w:r w:rsidR="008D0FC3" w:rsidRPr="00286042">
        <w:rPr>
          <w:rFonts w:hAnsi="宋体" w:hint="eastAsia"/>
        </w:rPr>
        <w:t>和安全状态管理等</w:t>
      </w:r>
      <w:r w:rsidR="00E73853" w:rsidRPr="00286042">
        <w:rPr>
          <w:rFonts w:hAnsi="宋体" w:hint="eastAsia"/>
        </w:rPr>
        <w:t>操作。访问控制系列函数如表</w:t>
      </w:r>
      <w:r w:rsidR="00794DD8">
        <w:rPr>
          <w:rFonts w:hAnsi="宋体" w:hint="eastAsia"/>
        </w:rPr>
        <w:t>20</w:t>
      </w:r>
      <w:r w:rsidR="00E73853" w:rsidRPr="00286042">
        <w:rPr>
          <w:rFonts w:hAnsi="宋体" w:hint="eastAsia"/>
        </w:rPr>
        <w:t>所示：</w:t>
      </w:r>
    </w:p>
    <w:p w:rsidR="00757BE8" w:rsidRPr="00286042" w:rsidRDefault="00B63467" w:rsidP="00757BE8">
      <w:pPr>
        <w:keepNext/>
        <w:numPr>
          <w:ilvl w:val="0"/>
          <w:numId w:val="14"/>
        </w:numPr>
        <w:ind w:firstLineChars="200" w:firstLine="420"/>
        <w:jc w:val="center"/>
        <w:rPr>
          <w:rFonts w:hAnsi="宋体" w:hint="eastAsia"/>
        </w:rPr>
      </w:pPr>
      <w:r w:rsidRPr="00286042">
        <w:rPr>
          <w:rFonts w:hAnsi="宋体" w:hint="eastAsia"/>
        </w:rPr>
        <w:t xml:space="preserve">  访问控制系列函数</w:t>
      </w:r>
      <w:r w:rsidR="00757BE8" w:rsidRPr="00286042">
        <w:rPr>
          <w:rFonts w:hAnsi="宋体" w:hint="eastAsia"/>
        </w:rPr>
        <w:t xml:space="preserve"> </w:t>
      </w:r>
    </w:p>
    <w:tbl>
      <w:tblPr>
        <w:tblW w:w="4452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4702"/>
        <w:gridCol w:w="3566"/>
      </w:tblGrid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trHeight w:val="162"/>
          <w:jc w:val="center"/>
        </w:trPr>
        <w:tc>
          <w:tcPr>
            <w:tcW w:w="4702" w:type="dxa"/>
            <w:tcBorders>
              <w:top w:val="single" w:sz="12" w:space="0" w:color="000000"/>
              <w:bottom w:val="single" w:sz="6" w:space="0" w:color="000000"/>
            </w:tcBorders>
            <w:shd w:val="clear" w:color="000080" w:fill="E0E0E0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函数名称</w:t>
            </w:r>
          </w:p>
        </w:tc>
        <w:tc>
          <w:tcPr>
            <w:tcW w:w="3566" w:type="dxa"/>
            <w:tcBorders>
              <w:top w:val="single" w:sz="12" w:space="0" w:color="000000"/>
              <w:bottom w:val="single" w:sz="6" w:space="0" w:color="000000"/>
            </w:tcBorders>
            <w:shd w:val="clear" w:color="000080" w:fill="E0E0E0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02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SKF_ChangeDevAuthKey</w:t>
            </w:r>
          </w:p>
        </w:tc>
        <w:tc>
          <w:tcPr>
            <w:tcW w:w="3566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修改设备认证密钥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02" w:type="dxa"/>
            <w:tcBorders>
              <w:top w:val="single" w:sz="6" w:space="0" w:color="000000"/>
            </w:tcBorders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SKF_DevAuth</w:t>
            </w:r>
          </w:p>
        </w:tc>
        <w:tc>
          <w:tcPr>
            <w:tcW w:w="3566" w:type="dxa"/>
            <w:tcBorders>
              <w:top w:val="single" w:sz="6" w:space="0" w:color="000000"/>
            </w:tcBorders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设备认证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02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SKF_ChangePIN</w:t>
            </w:r>
          </w:p>
        </w:tc>
        <w:tc>
          <w:tcPr>
            <w:tcW w:w="3566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修改PIN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02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SKF_GetPINInfo</w:t>
            </w:r>
          </w:p>
        </w:tc>
        <w:tc>
          <w:tcPr>
            <w:tcW w:w="3566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获得PIN</w:t>
            </w:r>
            <w:proofErr w:type="gramStart"/>
            <w:r w:rsidRPr="00286042">
              <w:rPr>
                <w:rFonts w:hAnsi="宋体" w:hint="eastAsia"/>
              </w:rPr>
              <w:t>码信息</w:t>
            </w:r>
            <w:proofErr w:type="gramEnd"/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02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SKF_VerifyPIN</w:t>
            </w:r>
          </w:p>
        </w:tc>
        <w:tc>
          <w:tcPr>
            <w:tcW w:w="3566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校验PIN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02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SKF_UnblockPIN</w:t>
            </w:r>
          </w:p>
        </w:tc>
        <w:tc>
          <w:tcPr>
            <w:tcW w:w="3566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解锁PIN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02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SKF_ClearSecueState</w:t>
            </w:r>
          </w:p>
        </w:tc>
        <w:tc>
          <w:tcPr>
            <w:tcW w:w="3566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清除应用安全状态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26" w:name="_Toc259810655"/>
      <w:r w:rsidRPr="00286042">
        <w:rPr>
          <w:rFonts w:eastAsia="黑体" w:hAnsi="宋体" w:cs="Arial" w:hint="eastAsia"/>
          <w:b/>
        </w:rPr>
        <w:t>修改</w:t>
      </w:r>
      <w:r w:rsidR="0079727D" w:rsidRPr="00286042">
        <w:rPr>
          <w:rFonts w:eastAsia="黑体" w:hAnsi="宋体" w:cs="Arial" w:hint="eastAsia"/>
          <w:b/>
        </w:rPr>
        <w:t>设备认证密钥</w:t>
      </w:r>
      <w:bookmarkEnd w:id="126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1476"/>
        <w:gridCol w:w="6399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SKF_ChangeDev</w:t>
            </w:r>
            <w:r w:rsidR="0079727D" w:rsidRPr="00286042">
              <w:rPr>
                <w:rFonts w:hAnsi="宋体" w:hint="eastAsia"/>
              </w:rPr>
              <w:t>Auth</w:t>
            </w:r>
            <w:r w:rsidRPr="00286042">
              <w:rPr>
                <w:rFonts w:hAnsi="宋体" w:hint="eastAsia"/>
              </w:rPr>
              <w:t>Key (DEVHANDLE hDev, BYTE *pbKeyValue， ULONG ulKeyLen)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更改设备认证密钥。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hDev</w:t>
            </w:r>
          </w:p>
        </w:tc>
        <w:tc>
          <w:tcPr>
            <w:tcW w:w="639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连接时返回的设备句柄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pbKeyValue</w:t>
            </w:r>
          </w:p>
        </w:tc>
        <w:tc>
          <w:tcPr>
            <w:tcW w:w="639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密钥值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ulKeyLen</w:t>
            </w:r>
            <w:r w:rsidRPr="00286042" w:rsidDel="00D60BE9">
              <w:rPr>
                <w:rFonts w:hAnsi="宋体" w:hint="eastAsia"/>
              </w:rPr>
              <w:t xml:space="preserve"> </w:t>
            </w:r>
          </w:p>
        </w:tc>
        <w:tc>
          <w:tcPr>
            <w:tcW w:w="639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密钥长度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权限要求：设备认证成功后才能使用。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27" w:name="_Toc259810656"/>
      <w:r w:rsidRPr="00286042">
        <w:rPr>
          <w:rFonts w:eastAsia="黑体" w:hAnsi="宋体" w:cs="Arial" w:hint="eastAsia"/>
          <w:b/>
        </w:rPr>
        <w:t>设备认证</w:t>
      </w:r>
      <w:bookmarkEnd w:id="127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1791"/>
        <w:gridCol w:w="6084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/>
              </w:rPr>
            </w:pPr>
            <w:r w:rsidRPr="00286042">
              <w:rPr>
                <w:rFonts w:hAnsi="宋体" w:hint="eastAsia"/>
              </w:rPr>
              <w:t>函数</w:t>
            </w:r>
            <w:r w:rsidRPr="00286042">
              <w:rPr>
                <w:rFonts w:hAnsi="宋体"/>
              </w:rPr>
              <w:t>原型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/>
              </w:rPr>
            </w:pPr>
            <w:r w:rsidRPr="00286042">
              <w:rPr>
                <w:rFonts w:hAnsi="宋体"/>
              </w:rPr>
              <w:t>ULONG DEVAPI SKF_</w:t>
            </w:r>
            <w:r w:rsidRPr="00286042">
              <w:rPr>
                <w:rFonts w:hAnsi="宋体" w:hint="eastAsia"/>
              </w:rPr>
              <w:t>Dev</w:t>
            </w:r>
            <w:r w:rsidRPr="00286042">
              <w:rPr>
                <w:rFonts w:hAnsi="宋体"/>
              </w:rPr>
              <w:t>Aut</w:t>
            </w:r>
            <w:r w:rsidRPr="00286042">
              <w:rPr>
                <w:rFonts w:hAnsi="宋体" w:hint="eastAsia"/>
              </w:rPr>
              <w:t>h</w:t>
            </w:r>
            <w:r w:rsidRPr="00286042">
              <w:rPr>
                <w:rFonts w:hAnsi="宋体"/>
              </w:rPr>
              <w:t xml:space="preserve"> (DEVHANDLE hDev, BYTE *pb</w:t>
            </w:r>
            <w:r w:rsidRPr="00286042">
              <w:rPr>
                <w:rFonts w:hAnsi="宋体" w:hint="eastAsia"/>
              </w:rPr>
              <w:t>AuthData</w:t>
            </w:r>
            <w:r w:rsidRPr="00286042">
              <w:rPr>
                <w:rFonts w:hAnsi="宋体"/>
              </w:rPr>
              <w:t>，ULONG ulLen)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/>
              </w:rPr>
            </w:pPr>
            <w:r w:rsidRPr="00286042">
              <w:rPr>
                <w:rFonts w:hAnsi="宋体"/>
              </w:rPr>
              <w:t>功能描述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/>
              </w:rPr>
            </w:pPr>
            <w:r w:rsidRPr="00286042">
              <w:rPr>
                <w:rFonts w:hAnsi="宋体" w:hint="eastAsia"/>
              </w:rPr>
              <w:t>设备</w:t>
            </w:r>
            <w:r w:rsidRPr="00286042">
              <w:rPr>
                <w:rFonts w:hAnsi="宋体"/>
              </w:rPr>
              <w:t>认证是设备对</w:t>
            </w:r>
            <w:r w:rsidRPr="00286042">
              <w:rPr>
                <w:rFonts w:hAnsi="宋体" w:hint="eastAsia"/>
              </w:rPr>
              <w:t>应用程序</w:t>
            </w:r>
            <w:r w:rsidRPr="00286042">
              <w:rPr>
                <w:rFonts w:hAnsi="宋体"/>
              </w:rPr>
              <w:t>的认证。</w:t>
            </w:r>
            <w:r w:rsidRPr="00286042">
              <w:rPr>
                <w:rFonts w:hAnsi="宋体" w:hint="eastAsia"/>
              </w:rPr>
              <w:t>认证过程参见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286042">
                <w:rPr>
                  <w:rFonts w:hAnsi="宋体" w:hint="eastAsia"/>
                </w:rPr>
                <w:t>8.</w:t>
              </w:r>
              <w:r w:rsidR="00724303" w:rsidRPr="00286042">
                <w:rPr>
                  <w:rFonts w:hAnsi="宋体" w:hint="eastAsia"/>
                </w:rPr>
                <w:t>2.</w:t>
              </w:r>
              <w:r w:rsidRPr="00286042">
                <w:rPr>
                  <w:rFonts w:hAnsi="宋体" w:hint="eastAsia"/>
                </w:rPr>
                <w:t>3</w:t>
              </w:r>
            </w:smartTag>
            <w:r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/>
              </w:rPr>
            </w:pPr>
            <w:r w:rsidRPr="00286042">
              <w:rPr>
                <w:rFonts w:hAnsi="宋体"/>
              </w:rPr>
              <w:t>参数</w:t>
            </w: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/>
              </w:rPr>
            </w:pPr>
            <w:r w:rsidRPr="00286042">
              <w:rPr>
                <w:rFonts w:hAnsi="宋体"/>
              </w:rPr>
              <w:t>hDev</w:t>
            </w:r>
          </w:p>
        </w:tc>
        <w:tc>
          <w:tcPr>
            <w:tcW w:w="6084" w:type="dxa"/>
          </w:tcPr>
          <w:p w:rsidR="00757BE8" w:rsidRPr="00286042" w:rsidRDefault="00757BE8" w:rsidP="00A06248">
            <w:pPr>
              <w:rPr>
                <w:rFonts w:hAnsi="宋体"/>
              </w:rPr>
            </w:pPr>
            <w:r w:rsidRPr="00286042">
              <w:rPr>
                <w:rFonts w:hAnsi="宋体"/>
              </w:rPr>
              <w:t>[IN] 连接时返回的设备句柄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/>
                <w:bCs/>
              </w:rPr>
            </w:pP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/>
              </w:rPr>
            </w:pPr>
            <w:r w:rsidRPr="00286042">
              <w:rPr>
                <w:rFonts w:hAnsi="宋体"/>
              </w:rPr>
              <w:t>pb</w:t>
            </w:r>
            <w:r w:rsidRPr="00286042">
              <w:rPr>
                <w:rFonts w:hAnsi="宋体" w:hint="eastAsia"/>
              </w:rPr>
              <w:t>AuthData</w:t>
            </w:r>
          </w:p>
        </w:tc>
        <w:tc>
          <w:tcPr>
            <w:tcW w:w="608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/>
              </w:rPr>
              <w:t xml:space="preserve">[IN] </w:t>
            </w:r>
            <w:r w:rsidRPr="00286042">
              <w:rPr>
                <w:rFonts w:hAnsi="宋体" w:hint="eastAsia"/>
              </w:rPr>
              <w:t>认证数据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/>
                <w:bCs/>
              </w:rPr>
            </w:pP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/>
              </w:rPr>
            </w:pPr>
            <w:r w:rsidRPr="00286042">
              <w:rPr>
                <w:rFonts w:hAnsi="宋体"/>
              </w:rPr>
              <w:t>ulLen</w:t>
            </w:r>
          </w:p>
        </w:tc>
        <w:tc>
          <w:tcPr>
            <w:tcW w:w="6084" w:type="dxa"/>
          </w:tcPr>
          <w:p w:rsidR="00757BE8" w:rsidRPr="00286042" w:rsidRDefault="00757BE8" w:rsidP="00A06248">
            <w:pPr>
              <w:rPr>
                <w:rFonts w:hAnsi="宋体"/>
              </w:rPr>
            </w:pPr>
            <w:r w:rsidRPr="00286042">
              <w:rPr>
                <w:rFonts w:hAnsi="宋体"/>
              </w:rPr>
              <w:t>[IN] 认证数据的长度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28" w:name="_Toc259810657"/>
      <w:r w:rsidRPr="00286042">
        <w:rPr>
          <w:rFonts w:eastAsia="黑体" w:hAnsi="宋体" w:cs="Arial" w:hint="eastAsia"/>
          <w:b/>
        </w:rPr>
        <w:lastRenderedPageBreak/>
        <w:t>修改</w:t>
      </w:r>
      <w:r w:rsidRPr="00286042">
        <w:rPr>
          <w:rFonts w:eastAsia="黑体" w:hAnsi="宋体" w:cs="Arial" w:hint="eastAsia"/>
          <w:b/>
        </w:rPr>
        <w:t>PIN</w:t>
      </w:r>
      <w:bookmarkEnd w:id="128"/>
      <w:r w:rsidR="00460180" w:rsidRPr="00286042" w:rsidDel="00460180">
        <w:rPr>
          <w:rFonts w:eastAsia="黑体" w:hAnsi="宋体" w:cs="Arial" w:hint="eastAsia"/>
          <w:b/>
        </w:rPr>
        <w:t xml:space="preserve"> </w:t>
      </w:r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1581"/>
        <w:gridCol w:w="6294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460180" w:rsidP="0046018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</w:t>
            </w:r>
            <w:r w:rsidRPr="00286042">
              <w:rPr>
                <w:rFonts w:hAnsi="宋体"/>
              </w:rPr>
              <w:t>原型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SKF_ChangePIN (HAPPLICATION hApplication, ULONG ulPINType, </w:t>
            </w:r>
            <w:r w:rsidRPr="00286042">
              <w:rPr>
                <w:rFonts w:hAnsi="宋体"/>
              </w:rPr>
              <w:t>LPSTR szO</w:t>
            </w:r>
            <w:smartTag w:uri="Tencent" w:element="RTX">
              <w:r w:rsidRPr="00286042">
                <w:rPr>
                  <w:rFonts w:hAnsi="宋体"/>
                </w:rPr>
                <w:t>ld</w:t>
              </w:r>
            </w:smartTag>
            <w:r w:rsidRPr="00286042">
              <w:rPr>
                <w:rFonts w:hAnsi="宋体"/>
              </w:rPr>
              <w:t>Pin,</w:t>
            </w:r>
            <w:r w:rsidRPr="00286042">
              <w:rPr>
                <w:rFonts w:hAnsi="宋体" w:hint="eastAsia"/>
              </w:rPr>
              <w:t xml:space="preserve"> </w:t>
            </w:r>
            <w:r w:rsidRPr="00286042">
              <w:rPr>
                <w:rFonts w:hAnsi="宋体"/>
              </w:rPr>
              <w:t>LPSTR szNewPin,</w:t>
            </w:r>
            <w:r w:rsidRPr="00286042">
              <w:rPr>
                <w:rFonts w:hAnsi="宋体" w:hint="eastAsia"/>
              </w:rPr>
              <w:t xml:space="preserve"> </w:t>
            </w:r>
            <w:r w:rsidRPr="00286042">
              <w:rPr>
                <w:rFonts w:hAnsi="宋体"/>
              </w:rPr>
              <w:t>ULONG *p</w:t>
            </w:r>
            <w:r w:rsidRPr="00286042">
              <w:rPr>
                <w:rFonts w:hAnsi="宋体" w:hint="eastAsia"/>
              </w:rPr>
              <w:t>u</w:t>
            </w:r>
            <w:r w:rsidRPr="00286042">
              <w:rPr>
                <w:rFonts w:hAnsi="宋体"/>
              </w:rPr>
              <w:t>lRetryCount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调用该函数可以修改Administrator PIN和User PIN的值。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如果原PIN</w:t>
            </w:r>
            <w:proofErr w:type="gramStart"/>
            <w:r w:rsidRPr="00286042">
              <w:rPr>
                <w:rFonts w:hAnsi="宋体" w:hint="eastAsia"/>
              </w:rPr>
              <w:t>码错误</w:t>
            </w:r>
            <w:proofErr w:type="gramEnd"/>
            <w:r w:rsidRPr="00286042">
              <w:rPr>
                <w:rFonts w:hAnsi="宋体" w:hint="eastAsia"/>
              </w:rPr>
              <w:t>导致验证失败，该函数会返回相应PIN码的剩余重试次数，当剩余次数为0时，表示PIN已经被锁死。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1158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629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应用句柄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ulPINType</w:t>
            </w:r>
          </w:p>
        </w:tc>
        <w:tc>
          <w:tcPr>
            <w:tcW w:w="6294" w:type="dxa"/>
          </w:tcPr>
          <w:p w:rsidR="00757BE8" w:rsidRPr="00286042" w:rsidRDefault="00757BE8" w:rsidP="007C056E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PIN类型，</w:t>
            </w:r>
            <w:r w:rsidR="007C056E" w:rsidRPr="00286042">
              <w:rPr>
                <w:rFonts w:hAnsi="宋体" w:hint="eastAsia"/>
              </w:rPr>
              <w:t>可为ADMIN_TYPE或USER_TYPE。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/>
              </w:rPr>
              <w:t>szO</w:t>
            </w:r>
            <w:smartTag w:uri="Tencent" w:element="RTX">
              <w:r w:rsidRPr="00286042">
                <w:rPr>
                  <w:rFonts w:hAnsi="宋体"/>
                </w:rPr>
                <w:t>ld</w:t>
              </w:r>
            </w:smartTag>
            <w:r w:rsidRPr="00286042">
              <w:rPr>
                <w:rFonts w:hAnsi="宋体"/>
              </w:rPr>
              <w:t>Pin</w:t>
            </w:r>
          </w:p>
        </w:tc>
        <w:tc>
          <w:tcPr>
            <w:tcW w:w="629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原PIN值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/>
              </w:rPr>
              <w:t>szNewPin</w:t>
            </w:r>
          </w:p>
        </w:tc>
        <w:tc>
          <w:tcPr>
            <w:tcW w:w="629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新PIN值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/>
              </w:rPr>
              <w:t>pulRetryCount</w:t>
            </w:r>
          </w:p>
        </w:tc>
        <w:tc>
          <w:tcPr>
            <w:tcW w:w="629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出错后重试次数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29" w:name="_Toc259810658"/>
      <w:r w:rsidRPr="00286042">
        <w:rPr>
          <w:rFonts w:eastAsia="黑体" w:hAnsi="宋体" w:cs="Arial" w:hint="eastAsia"/>
          <w:b/>
        </w:rPr>
        <w:t>获取</w:t>
      </w:r>
      <w:r w:rsidRPr="00286042">
        <w:rPr>
          <w:rFonts w:eastAsia="黑体" w:hAnsi="宋体" w:cs="Arial" w:hint="eastAsia"/>
          <w:b/>
        </w:rPr>
        <w:t>PIN</w:t>
      </w:r>
      <w:r w:rsidRPr="00286042">
        <w:rPr>
          <w:rFonts w:eastAsia="黑体" w:hAnsi="宋体" w:cs="Arial" w:hint="eastAsia"/>
          <w:b/>
        </w:rPr>
        <w:t>信息</w:t>
      </w:r>
      <w:bookmarkEnd w:id="129"/>
    </w:p>
    <w:tbl>
      <w:tblPr>
        <w:tblW w:w="9033" w:type="dxa"/>
        <w:tblLook w:val="00BF" w:firstRow="1" w:lastRow="0" w:firstColumn="1" w:lastColumn="0" w:noHBand="0" w:noVBand="0"/>
      </w:tblPr>
      <w:tblGrid>
        <w:gridCol w:w="1069"/>
        <w:gridCol w:w="74"/>
        <w:gridCol w:w="2137"/>
        <w:gridCol w:w="5753"/>
      </w:tblGrid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06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964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SKF_GetPINInfo(HAPPLICATION hApplication, ULONG  </w:t>
            </w:r>
            <w:r w:rsidR="0079727D" w:rsidRPr="00286042">
              <w:rPr>
                <w:rFonts w:hAnsi="宋体" w:hint="eastAsia"/>
              </w:rPr>
              <w:t>ulPINType</w:t>
            </w:r>
            <w:r w:rsidRPr="00286042">
              <w:rPr>
                <w:rFonts w:hAnsi="宋体" w:hint="eastAsia"/>
              </w:rPr>
              <w:t>, ULONG</w:t>
            </w:r>
            <w:r w:rsidRPr="00286042">
              <w:rPr>
                <w:rFonts w:hAnsi="宋体"/>
              </w:rPr>
              <w:t xml:space="preserve"> *p</w:t>
            </w:r>
            <w:r w:rsidRPr="00286042">
              <w:rPr>
                <w:rFonts w:hAnsi="宋体" w:hint="eastAsia"/>
              </w:rPr>
              <w:t>ulMax</w:t>
            </w:r>
            <w:r w:rsidRPr="00286042">
              <w:rPr>
                <w:rFonts w:hAnsi="宋体"/>
              </w:rPr>
              <w:t>RetryCount</w:t>
            </w:r>
            <w:r w:rsidRPr="00286042">
              <w:rPr>
                <w:rFonts w:hAnsi="宋体" w:hint="eastAsia"/>
              </w:rPr>
              <w:t>, ULONG *pulRemainRetryCount, BOOL *pbDefaultPin)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06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964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获取PIN码信息，包括最大重试次数、当前剩余重试次数，以及当前PIN</w:t>
            </w:r>
            <w:proofErr w:type="gramStart"/>
            <w:r w:rsidRPr="00286042">
              <w:rPr>
                <w:rFonts w:hAnsi="宋体" w:hint="eastAsia"/>
              </w:rPr>
              <w:t>码是否</w:t>
            </w:r>
            <w:proofErr w:type="gramEnd"/>
            <w:r w:rsidRPr="00286042">
              <w:rPr>
                <w:rFonts w:hAnsi="宋体" w:hint="eastAsia"/>
              </w:rPr>
              <w:t>为出厂默认PIN码。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069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21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575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应用句柄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069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211" w:type="dxa"/>
            <w:gridSpan w:val="2"/>
          </w:tcPr>
          <w:p w:rsidR="00757BE8" w:rsidRPr="00286042" w:rsidRDefault="0079727D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ulPINType</w:t>
            </w:r>
          </w:p>
        </w:tc>
        <w:tc>
          <w:tcPr>
            <w:tcW w:w="575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A51878" w:rsidRPr="00286042">
              <w:rPr>
                <w:rFonts w:hAnsi="宋体" w:hint="eastAsia"/>
              </w:rPr>
              <w:t>PIN</w:t>
            </w:r>
            <w:r w:rsidRPr="00286042">
              <w:rPr>
                <w:rFonts w:hAnsi="宋体" w:hint="eastAsia"/>
              </w:rPr>
              <w:t>类型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069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21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pulMaxRetryCount</w:t>
            </w:r>
          </w:p>
        </w:tc>
        <w:tc>
          <w:tcPr>
            <w:tcW w:w="575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最大重试次数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069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211" w:type="dxa"/>
            <w:gridSpan w:val="2"/>
          </w:tcPr>
          <w:p w:rsidR="00757BE8" w:rsidRPr="00286042" w:rsidRDefault="00757BE8" w:rsidP="00A06248">
            <w:pPr>
              <w:rPr>
                <w:rFonts w:hAnsi="宋体"/>
              </w:rPr>
            </w:pPr>
            <w:r w:rsidRPr="00286042">
              <w:rPr>
                <w:rFonts w:hAnsi="宋体" w:hint="eastAsia"/>
              </w:rPr>
              <w:t>pulRemainRetryCount</w:t>
            </w:r>
          </w:p>
        </w:tc>
        <w:tc>
          <w:tcPr>
            <w:tcW w:w="575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当前剩余重试次数，当为0时表示已锁死。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069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21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pbDefaultPin</w:t>
            </w:r>
          </w:p>
        </w:tc>
        <w:tc>
          <w:tcPr>
            <w:tcW w:w="5753" w:type="dxa"/>
          </w:tcPr>
          <w:p w:rsidR="0079727D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是否为出厂默认PIN码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43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757BE8">
      <w:pPr>
        <w:rPr>
          <w:rFonts w:hAnsi="宋体" w:hint="eastAsia"/>
        </w:rPr>
      </w:pPr>
    </w:p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30" w:name="_Toc259810659"/>
      <w:r w:rsidRPr="00286042">
        <w:rPr>
          <w:rFonts w:eastAsia="黑体" w:hAnsi="宋体" w:cs="Arial" w:hint="eastAsia"/>
          <w:b/>
        </w:rPr>
        <w:t>校验</w:t>
      </w:r>
      <w:r w:rsidRPr="00286042">
        <w:rPr>
          <w:rFonts w:eastAsia="黑体" w:hAnsi="宋体" w:cs="Arial" w:hint="eastAsia"/>
          <w:b/>
        </w:rPr>
        <w:t>PIN</w:t>
      </w:r>
      <w:bookmarkEnd w:id="130"/>
      <w:r w:rsidR="00460180" w:rsidRPr="00286042" w:rsidDel="00460180">
        <w:rPr>
          <w:rFonts w:eastAsia="黑体" w:hAnsi="宋体" w:cs="Arial" w:hint="eastAsia"/>
          <w:b/>
        </w:rPr>
        <w:t xml:space="preserve"> </w:t>
      </w:r>
    </w:p>
    <w:tbl>
      <w:tblPr>
        <w:tblW w:w="9033" w:type="dxa"/>
        <w:tblLook w:val="00BF" w:firstRow="1" w:lastRow="0" w:firstColumn="1" w:lastColumn="0" w:noHBand="0" w:noVBand="0"/>
      </w:tblPr>
      <w:tblGrid>
        <w:gridCol w:w="1143"/>
        <w:gridCol w:w="1581"/>
        <w:gridCol w:w="6309"/>
      </w:tblGrid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46018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9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SKF_VerifyPIN (HAPPLICATION hApplication, ULONG  </w:t>
            </w:r>
            <w:r w:rsidR="0079727D" w:rsidRPr="00286042">
              <w:rPr>
                <w:rFonts w:hAnsi="宋体" w:hint="eastAsia"/>
              </w:rPr>
              <w:t>ulPINType</w:t>
            </w:r>
            <w:r w:rsidRPr="00286042">
              <w:rPr>
                <w:rFonts w:hAnsi="宋体" w:hint="eastAsia"/>
              </w:rPr>
              <w:t xml:space="preserve">, </w:t>
            </w:r>
            <w:r w:rsidRPr="00286042">
              <w:rPr>
                <w:rFonts w:hAnsi="宋体"/>
              </w:rPr>
              <w:t>LPSTR sz</w:t>
            </w:r>
            <w:r w:rsidRPr="00286042">
              <w:rPr>
                <w:rFonts w:hAnsi="宋体" w:hint="eastAsia"/>
              </w:rPr>
              <w:t>PIN, ULONG</w:t>
            </w:r>
            <w:r w:rsidRPr="00286042">
              <w:rPr>
                <w:rFonts w:hAnsi="宋体"/>
              </w:rPr>
              <w:t xml:space="preserve"> *p</w:t>
            </w:r>
            <w:r w:rsidRPr="00286042">
              <w:rPr>
                <w:rFonts w:hAnsi="宋体" w:hint="eastAsia"/>
              </w:rPr>
              <w:t>ul</w:t>
            </w:r>
            <w:r w:rsidRPr="00286042">
              <w:rPr>
                <w:rFonts w:hAnsi="宋体"/>
              </w:rPr>
              <w:t>RetryCount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9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校验PIN码。校验成功后，会获得相应的权限，如果PIN码错误，会返回PIN码的重试次数，当重试次数为0时表示PIN</w:t>
            </w:r>
            <w:proofErr w:type="gramStart"/>
            <w:r w:rsidRPr="00286042">
              <w:rPr>
                <w:rFonts w:hAnsi="宋体" w:hint="eastAsia"/>
              </w:rPr>
              <w:t>码已经</w:t>
            </w:r>
            <w:proofErr w:type="gramEnd"/>
            <w:r w:rsidRPr="00286042">
              <w:rPr>
                <w:rFonts w:hAnsi="宋体" w:hint="eastAsia"/>
              </w:rPr>
              <w:t>锁死。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应用句柄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143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581" w:type="dxa"/>
          </w:tcPr>
          <w:p w:rsidR="00757BE8" w:rsidRPr="00286042" w:rsidRDefault="0079727D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ulPINType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A51878" w:rsidRPr="00286042">
              <w:rPr>
                <w:rFonts w:hAnsi="宋体" w:hint="eastAsia"/>
              </w:rPr>
              <w:t>PIN</w:t>
            </w:r>
            <w:r w:rsidRPr="00286042">
              <w:rPr>
                <w:rFonts w:hAnsi="宋体" w:hint="eastAsia"/>
              </w:rPr>
              <w:t>类型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szPIN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PIN值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/>
              </w:rPr>
              <w:t>p</w:t>
            </w:r>
            <w:r w:rsidRPr="00286042">
              <w:rPr>
                <w:rFonts w:hAnsi="宋体" w:hint="eastAsia"/>
              </w:rPr>
              <w:t>ul</w:t>
            </w:r>
            <w:r w:rsidRPr="00286042">
              <w:rPr>
                <w:rFonts w:hAnsi="宋体"/>
              </w:rPr>
              <w:t>RetryCount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出错后返回的重试次数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31" w:name="_Toc259810660"/>
      <w:r w:rsidRPr="00286042">
        <w:rPr>
          <w:rFonts w:eastAsia="黑体" w:hAnsi="宋体" w:cs="Arial" w:hint="eastAsia"/>
          <w:b/>
        </w:rPr>
        <w:t>解锁</w:t>
      </w:r>
      <w:r w:rsidRPr="00286042">
        <w:rPr>
          <w:rFonts w:eastAsia="黑体" w:hAnsi="宋体" w:cs="Arial" w:hint="eastAsia"/>
          <w:b/>
        </w:rPr>
        <w:t>PIN</w:t>
      </w:r>
      <w:bookmarkEnd w:id="131"/>
      <w:r w:rsidR="00460180" w:rsidRPr="00286042" w:rsidDel="00460180">
        <w:rPr>
          <w:rFonts w:eastAsia="黑体" w:hAnsi="宋体" w:cs="Arial" w:hint="eastAsia"/>
          <w:b/>
        </w:rPr>
        <w:t xml:space="preserve"> </w:t>
      </w:r>
    </w:p>
    <w:tbl>
      <w:tblPr>
        <w:tblW w:w="0" w:type="auto"/>
        <w:shd w:val="clear" w:color="auto" w:fill="B3B3B3"/>
        <w:tblLook w:val="00BF" w:firstRow="1" w:lastRow="0" w:firstColumn="1" w:lastColumn="0" w:noHBand="0" w:noVBand="0"/>
      </w:tblPr>
      <w:tblGrid>
        <w:gridCol w:w="1143"/>
        <w:gridCol w:w="15"/>
        <w:gridCol w:w="1581"/>
        <w:gridCol w:w="6294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46018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SKF_Un</w:t>
            </w:r>
            <w:r w:rsidRPr="00286042">
              <w:rPr>
                <w:rFonts w:hAnsi="宋体"/>
              </w:rPr>
              <w:t>b</w:t>
            </w:r>
            <w:r w:rsidRPr="00286042">
              <w:rPr>
                <w:rFonts w:hAnsi="宋体" w:hint="eastAsia"/>
              </w:rPr>
              <w:t>lockPIN (HAPPLICATION hApplication, LPSTR szAdmin</w:t>
            </w:r>
            <w:r w:rsidRPr="00286042">
              <w:rPr>
                <w:rFonts w:hAnsi="宋体"/>
              </w:rPr>
              <w:t>P</w:t>
            </w:r>
            <w:r w:rsidRPr="00286042">
              <w:rPr>
                <w:rFonts w:hAnsi="宋体" w:hint="eastAsia"/>
              </w:rPr>
              <w:t>IN</w:t>
            </w:r>
            <w:r w:rsidRPr="00286042">
              <w:rPr>
                <w:rFonts w:hAnsi="宋体"/>
              </w:rPr>
              <w:t>,</w:t>
            </w:r>
            <w:r w:rsidRPr="00286042">
              <w:rPr>
                <w:rFonts w:hAnsi="宋体" w:hint="eastAsia"/>
              </w:rPr>
              <w:t xml:space="preserve"> LPSTR sz</w:t>
            </w:r>
            <w:r w:rsidRPr="00286042">
              <w:rPr>
                <w:rFonts w:hAnsi="宋体"/>
              </w:rPr>
              <w:t>NewUserP</w:t>
            </w:r>
            <w:r w:rsidRPr="00286042">
              <w:rPr>
                <w:rFonts w:hAnsi="宋体" w:hint="eastAsia"/>
              </w:rPr>
              <w:t>IN</w:t>
            </w:r>
            <w:r w:rsidRPr="00286042">
              <w:rPr>
                <w:rFonts w:hAnsi="宋体"/>
              </w:rPr>
              <w:t>,</w:t>
            </w:r>
            <w:r w:rsidRPr="00286042">
              <w:rPr>
                <w:rFonts w:hAnsi="宋体" w:hint="eastAsia"/>
              </w:rPr>
              <w:t xml:space="preserve"> </w:t>
            </w:r>
            <w:r w:rsidRPr="00286042">
              <w:rPr>
                <w:rFonts w:hAnsi="宋体"/>
              </w:rPr>
              <w:t xml:space="preserve"> </w:t>
            </w:r>
            <w:r w:rsidRPr="00286042">
              <w:rPr>
                <w:rFonts w:hAnsi="宋体" w:hint="eastAsia"/>
              </w:rPr>
              <w:t>ULONG</w:t>
            </w:r>
            <w:r w:rsidRPr="00286042">
              <w:rPr>
                <w:rFonts w:hAnsi="宋体"/>
              </w:rPr>
              <w:t xml:space="preserve"> *p</w:t>
            </w:r>
            <w:r w:rsidRPr="00286042">
              <w:rPr>
                <w:rFonts w:hAnsi="宋体" w:hint="eastAsia"/>
              </w:rPr>
              <w:t>ul</w:t>
            </w:r>
            <w:r w:rsidRPr="00286042">
              <w:rPr>
                <w:rFonts w:hAnsi="宋体"/>
              </w:rPr>
              <w:t>RetryCount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当用户的PIN</w:t>
            </w:r>
            <w:proofErr w:type="gramStart"/>
            <w:r w:rsidRPr="00286042">
              <w:rPr>
                <w:rFonts w:hAnsi="宋体" w:hint="eastAsia"/>
              </w:rPr>
              <w:t>码锁死后</w:t>
            </w:r>
            <w:proofErr w:type="gramEnd"/>
            <w:r w:rsidRPr="00286042">
              <w:rPr>
                <w:rFonts w:hAnsi="宋体" w:hint="eastAsia"/>
              </w:rPr>
              <w:t>，通过调用该函数来解锁用户PIN码。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解锁后，用户PIN码被设置成新值，用户PIN码的重试次数也恢复到原值。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158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629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应用句柄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szAdmin</w:t>
            </w:r>
            <w:r w:rsidRPr="00286042">
              <w:rPr>
                <w:rFonts w:hAnsi="宋体"/>
              </w:rPr>
              <w:t>P</w:t>
            </w:r>
            <w:r w:rsidRPr="00286042">
              <w:rPr>
                <w:rFonts w:hAnsi="宋体" w:hint="eastAsia"/>
              </w:rPr>
              <w:t>IN</w:t>
            </w:r>
          </w:p>
        </w:tc>
        <w:tc>
          <w:tcPr>
            <w:tcW w:w="629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管理员PIN码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</w:t>
            </w:r>
            <w:r w:rsidRPr="00286042">
              <w:rPr>
                <w:rFonts w:hAnsi="宋体"/>
              </w:rPr>
              <w:t>NewUserP</w:t>
            </w:r>
            <w:r w:rsidRPr="00286042">
              <w:rPr>
                <w:rFonts w:hAnsi="宋体" w:hint="eastAsia"/>
              </w:rPr>
              <w:t>IN</w:t>
            </w:r>
          </w:p>
        </w:tc>
        <w:tc>
          <w:tcPr>
            <w:tcW w:w="629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新的用户PIN码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/>
              </w:rPr>
              <w:t>p</w:t>
            </w:r>
            <w:r w:rsidRPr="00286042">
              <w:rPr>
                <w:rFonts w:hAnsi="宋体" w:hint="eastAsia"/>
              </w:rPr>
              <w:t>ul</w:t>
            </w:r>
            <w:r w:rsidRPr="00286042">
              <w:rPr>
                <w:rFonts w:hAnsi="宋体"/>
              </w:rPr>
              <w:t>RetryCount</w:t>
            </w:r>
          </w:p>
        </w:tc>
        <w:tc>
          <w:tcPr>
            <w:tcW w:w="629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管理员PIN</w:t>
            </w:r>
            <w:proofErr w:type="gramStart"/>
            <w:r w:rsidRPr="00286042">
              <w:rPr>
                <w:rFonts w:hAnsi="宋体" w:hint="eastAsia"/>
              </w:rPr>
              <w:t>码错误</w:t>
            </w:r>
            <w:proofErr w:type="gramEnd"/>
            <w:r w:rsidRPr="00286042">
              <w:rPr>
                <w:rFonts w:hAnsi="宋体" w:hint="eastAsia"/>
              </w:rPr>
              <w:t>时，返回剩余重试次数</w:t>
            </w:r>
            <w:r w:rsidR="00B44F69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shd w:val="clear" w:color="auto" w:fill="auto"/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lastRenderedPageBreak/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验证完管理员PIN才能够解锁用户PIN码，如果输入的</w:t>
            </w:r>
            <w:r w:rsidRPr="00286042">
              <w:rPr>
                <w:rFonts w:hAnsi="宋体"/>
              </w:rPr>
              <w:t>Administrator PIN</w:t>
            </w:r>
            <w:r w:rsidRPr="00286042">
              <w:rPr>
                <w:rFonts w:hAnsi="宋体" w:hint="eastAsia"/>
              </w:rPr>
              <w:t>不正确或者已经锁死，会调用失败，并返回Administrator PIN的重试次数。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32" w:name="_Toc259810661"/>
      <w:r w:rsidRPr="00286042">
        <w:rPr>
          <w:rFonts w:eastAsia="黑体" w:hAnsi="宋体" w:cs="Arial" w:hint="eastAsia"/>
          <w:b/>
        </w:rPr>
        <w:t>清除应用安全状态</w:t>
      </w:r>
      <w:bookmarkEnd w:id="132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87"/>
        <w:gridCol w:w="6"/>
        <w:gridCol w:w="1476"/>
        <w:gridCol w:w="6321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23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03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SKF_ClearSecu</w:t>
            </w:r>
            <w:r w:rsidRPr="00286042">
              <w:rPr>
                <w:rFonts w:hAnsi="宋体"/>
              </w:rPr>
              <w:t>r</w:t>
            </w:r>
            <w:r w:rsidRPr="00286042">
              <w:rPr>
                <w:rFonts w:hAnsi="宋体" w:hint="eastAsia"/>
              </w:rPr>
              <w:t>eState (HAPPLICATION hApplication)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236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97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清除应用当前的安全状态。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36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632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应用句柄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4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400F6D">
      <w:pPr>
        <w:numPr>
          <w:ilvl w:val="1"/>
          <w:numId w:val="1"/>
        </w:numPr>
        <w:tabs>
          <w:tab w:val="clear" w:pos="576"/>
          <w:tab w:val="num" w:pos="0"/>
        </w:tabs>
        <w:ind w:left="992" w:hanging="992"/>
        <w:outlineLvl w:val="1"/>
        <w:rPr>
          <w:rFonts w:eastAsia="黑体" w:hAnsi="宋体" w:cs="Arial" w:hint="eastAsia"/>
          <w:b/>
        </w:rPr>
      </w:pPr>
      <w:bookmarkStart w:id="133" w:name="_Toc259810662"/>
      <w:r w:rsidRPr="00286042">
        <w:rPr>
          <w:rFonts w:eastAsia="黑体" w:hAnsi="宋体" w:cs="Arial" w:hint="eastAsia"/>
          <w:b/>
        </w:rPr>
        <w:t>应用管理</w:t>
      </w:r>
      <w:bookmarkEnd w:id="133"/>
    </w:p>
    <w:p w:rsidR="002916E2" w:rsidRPr="00286042" w:rsidRDefault="002916E2" w:rsidP="002916E2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34" w:name="_Toc259810663"/>
      <w:r w:rsidRPr="00286042">
        <w:rPr>
          <w:rFonts w:eastAsia="黑体" w:hAnsi="宋体" w:cs="Arial" w:hint="eastAsia"/>
          <w:b/>
        </w:rPr>
        <w:t>概述</w:t>
      </w:r>
      <w:bookmarkEnd w:id="134"/>
    </w:p>
    <w:p w:rsidR="00757BE8" w:rsidRPr="00286042" w:rsidRDefault="00757BE8" w:rsidP="00257B50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应用管理主要完成应用的创建、枚举、删除、打开、关闭等操作。应用管理系列函数如表</w:t>
      </w:r>
      <w:r w:rsidR="00D279A9" w:rsidRPr="00286042">
        <w:rPr>
          <w:rFonts w:hAnsi="宋体" w:hint="eastAsia"/>
        </w:rPr>
        <w:t>2</w:t>
      </w:r>
      <w:r w:rsidR="00794DD8">
        <w:rPr>
          <w:rFonts w:hAnsi="宋体" w:hint="eastAsia"/>
        </w:rPr>
        <w:t>1</w:t>
      </w:r>
      <w:r w:rsidRPr="00286042">
        <w:rPr>
          <w:rFonts w:hAnsi="宋体" w:hint="eastAsia"/>
        </w:rPr>
        <w:t>所示：</w:t>
      </w:r>
    </w:p>
    <w:p w:rsidR="00757BE8" w:rsidRPr="00286042" w:rsidRDefault="00B63467" w:rsidP="00B63467">
      <w:pPr>
        <w:keepNext/>
        <w:numPr>
          <w:ilvl w:val="0"/>
          <w:numId w:val="14"/>
        </w:numPr>
        <w:jc w:val="center"/>
        <w:rPr>
          <w:rFonts w:hAnsi="宋体" w:hint="eastAsia"/>
        </w:rPr>
      </w:pPr>
      <w:r w:rsidRPr="00286042">
        <w:rPr>
          <w:rFonts w:hAnsi="宋体" w:hint="eastAsia"/>
        </w:rPr>
        <w:t xml:space="preserve">  应用管理系列函数</w:t>
      </w:r>
    </w:p>
    <w:tbl>
      <w:tblPr>
        <w:tblW w:w="4421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4674"/>
        <w:gridCol w:w="3537"/>
      </w:tblGrid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6" w:type="pct"/>
            <w:tcBorders>
              <w:top w:val="single" w:sz="12" w:space="0" w:color="000000"/>
              <w:bottom w:val="single" w:sz="6" w:space="0" w:color="000000"/>
            </w:tcBorders>
            <w:shd w:val="clear" w:color="000080" w:fill="E0E0E0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函数名称</w:t>
            </w:r>
          </w:p>
        </w:tc>
        <w:tc>
          <w:tcPr>
            <w:tcW w:w="2154" w:type="pct"/>
            <w:tcBorders>
              <w:top w:val="single" w:sz="12" w:space="0" w:color="000000"/>
              <w:bottom w:val="single" w:sz="6" w:space="0" w:color="000000"/>
            </w:tcBorders>
            <w:shd w:val="clear" w:color="000080" w:fill="E0E0E0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6" w:type="pct"/>
            <w:tcBorders>
              <w:top w:val="single" w:sz="6" w:space="0" w:color="000000"/>
            </w:tcBorders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SKF_CreateApplication</w:t>
            </w:r>
          </w:p>
        </w:tc>
        <w:tc>
          <w:tcPr>
            <w:tcW w:w="2154" w:type="pct"/>
            <w:tcBorders>
              <w:top w:val="single" w:sz="6" w:space="0" w:color="000000"/>
            </w:tcBorders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创建应用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6" w:type="pct"/>
            <w:tcBorders>
              <w:top w:val="single" w:sz="6" w:space="0" w:color="000000"/>
            </w:tcBorders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SKF_EnumApplication</w:t>
            </w:r>
          </w:p>
        </w:tc>
        <w:tc>
          <w:tcPr>
            <w:tcW w:w="2154" w:type="pct"/>
            <w:tcBorders>
              <w:top w:val="single" w:sz="6" w:space="0" w:color="000000"/>
            </w:tcBorders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枚举应用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6" w:type="pct"/>
            <w:tcBorders>
              <w:top w:val="single" w:sz="6" w:space="0" w:color="000000"/>
            </w:tcBorders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SKF_DeleteApplication</w:t>
            </w:r>
          </w:p>
        </w:tc>
        <w:tc>
          <w:tcPr>
            <w:tcW w:w="2154" w:type="pct"/>
            <w:tcBorders>
              <w:top w:val="single" w:sz="6" w:space="0" w:color="000000"/>
            </w:tcBorders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删除应用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6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SKF_OpenApplication</w:t>
            </w:r>
          </w:p>
        </w:tc>
        <w:tc>
          <w:tcPr>
            <w:tcW w:w="2154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打开应用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6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SKF_CloseApplication</w:t>
            </w:r>
          </w:p>
        </w:tc>
        <w:tc>
          <w:tcPr>
            <w:tcW w:w="2154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关闭应用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35" w:name="_Toc259810664"/>
      <w:r w:rsidRPr="00286042">
        <w:rPr>
          <w:rFonts w:eastAsia="黑体" w:hAnsi="宋体" w:cs="Arial" w:hint="eastAsia"/>
          <w:b/>
        </w:rPr>
        <w:t>创建应用</w:t>
      </w:r>
      <w:bookmarkEnd w:id="135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7"/>
        <w:gridCol w:w="2316"/>
        <w:gridCol w:w="5567"/>
        <w:gridCol w:w="253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</w:tcPr>
          <w:p w:rsidR="00757BE8" w:rsidRPr="00286042" w:rsidRDefault="00757BE8" w:rsidP="0046018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8136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SKF_CreateApplication(DEVHANDLE hDev, </w:t>
            </w:r>
            <w:r w:rsidRPr="00286042">
              <w:rPr>
                <w:rFonts w:hAnsi="宋体"/>
              </w:rPr>
              <w:t xml:space="preserve">LPSTR </w:t>
            </w:r>
            <w:r w:rsidRPr="00286042">
              <w:rPr>
                <w:rFonts w:hAnsi="宋体" w:hint="eastAsia"/>
              </w:rPr>
              <w:t>szApp</w:t>
            </w:r>
            <w:r w:rsidRPr="00286042">
              <w:rPr>
                <w:rFonts w:hAnsi="宋体"/>
              </w:rPr>
              <w:t>Name</w:t>
            </w:r>
            <w:r w:rsidRPr="00286042">
              <w:rPr>
                <w:rFonts w:hAnsi="宋体" w:hint="eastAsia"/>
              </w:rPr>
              <w:t>, LPSTR szAdminPin, DWORD dwAdminPinRetryCount,LPSTR szUserPin, DWORD dwUserPinRetryCount,DWORD dwCreateFileRights, HAPPLICATION *phApplication</w:t>
            </w:r>
            <w:r w:rsidRPr="00286042">
              <w:rPr>
                <w:rFonts w:hAnsi="宋体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8136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创建一个应用。</w:t>
            </w:r>
            <w:r w:rsidRPr="00286042" w:rsidDel="00423FB0">
              <w:rPr>
                <w:rFonts w:hAnsi="宋体"/>
              </w:rPr>
              <w:t xml:space="preserve"> 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3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hDev</w:t>
            </w:r>
          </w:p>
        </w:tc>
        <w:tc>
          <w:tcPr>
            <w:tcW w:w="582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连接设备时返回的设备句柄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50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3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szApp</w:t>
            </w:r>
            <w:r w:rsidRPr="00286042">
              <w:rPr>
                <w:rFonts w:hAnsi="宋体"/>
              </w:rPr>
              <w:t>Name</w:t>
            </w:r>
          </w:p>
        </w:tc>
        <w:tc>
          <w:tcPr>
            <w:tcW w:w="582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应用名称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150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3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szAdminPin</w:t>
            </w:r>
          </w:p>
        </w:tc>
        <w:tc>
          <w:tcPr>
            <w:tcW w:w="582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管理员PIN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50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3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dwAdminPinRetryCount</w:t>
            </w:r>
          </w:p>
        </w:tc>
        <w:tc>
          <w:tcPr>
            <w:tcW w:w="582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管理员PIN最大重试次数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50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3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szUserPin</w:t>
            </w:r>
          </w:p>
        </w:tc>
        <w:tc>
          <w:tcPr>
            <w:tcW w:w="582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用户PIN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150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3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dwUserPinRetryCount</w:t>
            </w:r>
          </w:p>
        </w:tc>
        <w:tc>
          <w:tcPr>
            <w:tcW w:w="582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用户PIN最大重试次数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150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3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dwCreateFileRights</w:t>
            </w:r>
          </w:p>
        </w:tc>
        <w:tc>
          <w:tcPr>
            <w:tcW w:w="5820" w:type="dxa"/>
            <w:gridSpan w:val="2"/>
          </w:tcPr>
          <w:p w:rsidR="00757BE8" w:rsidRPr="00286042" w:rsidRDefault="00757BE8" w:rsidP="00724303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在该应用下创建文件和容器的权限，参见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286042">
                <w:rPr>
                  <w:rFonts w:hAnsi="宋体" w:hint="eastAsia"/>
                </w:rPr>
                <w:t>6.</w:t>
              </w:r>
              <w:r w:rsidR="00724303" w:rsidRPr="00286042">
                <w:rPr>
                  <w:rFonts w:hAnsi="宋体" w:hint="eastAsia"/>
                </w:rPr>
                <w:t>4.9</w:t>
              </w:r>
            </w:smartTag>
            <w:r w:rsidRPr="00286042">
              <w:rPr>
                <w:rFonts w:hAnsi="宋体" w:hint="eastAsia"/>
              </w:rPr>
              <w:t>权限类型。为各种权限的或值。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150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3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phApplication</w:t>
            </w:r>
          </w:p>
        </w:tc>
        <w:tc>
          <w:tcPr>
            <w:tcW w:w="582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应用的句柄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rPr>
          <w:gridAfter w:val="1"/>
          <w:wAfter w:w="253" w:type="dxa"/>
        </w:trPr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8136" w:type="dxa"/>
            <w:gridSpan w:val="3"/>
          </w:tcPr>
          <w:p w:rsidR="00757BE8" w:rsidRPr="00286042" w:rsidRDefault="00757BE8" w:rsidP="00724303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权限要求：需要设备权限。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36" w:name="_Toc259810665"/>
      <w:r w:rsidRPr="00286042">
        <w:rPr>
          <w:rFonts w:eastAsia="黑体" w:hAnsi="宋体" w:cs="Arial" w:hint="eastAsia"/>
          <w:b/>
        </w:rPr>
        <w:t>枚举应用</w:t>
      </w:r>
      <w:bookmarkEnd w:id="136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2001"/>
        <w:gridCol w:w="5874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46018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SKF_EnumApplication(DEVHANDLE hDev, </w:t>
            </w:r>
            <w:r w:rsidRPr="00286042">
              <w:rPr>
                <w:rFonts w:hAnsi="宋体"/>
              </w:rPr>
              <w:t xml:space="preserve">LPSTR </w:t>
            </w:r>
            <w:r w:rsidRPr="00286042">
              <w:rPr>
                <w:rFonts w:hAnsi="宋体" w:hint="eastAsia"/>
              </w:rPr>
              <w:t>szApp</w:t>
            </w:r>
            <w:r w:rsidRPr="00286042">
              <w:rPr>
                <w:rFonts w:hAnsi="宋体"/>
              </w:rPr>
              <w:t>Name</w:t>
            </w:r>
            <w:r w:rsidRPr="00286042">
              <w:rPr>
                <w:rFonts w:hAnsi="宋体" w:hint="eastAsia"/>
              </w:rPr>
              <w:t>,ULONG *pulSize</w:t>
            </w:r>
            <w:r w:rsidRPr="00286042">
              <w:rPr>
                <w:rFonts w:hAnsi="宋体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枚举设备中存在的所有应用。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00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hDev</w:t>
            </w:r>
          </w:p>
        </w:tc>
        <w:tc>
          <w:tcPr>
            <w:tcW w:w="58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连接设备时返回的设备句柄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00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szApp</w:t>
            </w:r>
            <w:r w:rsidRPr="00286042">
              <w:rPr>
                <w:rFonts w:hAnsi="宋体"/>
              </w:rPr>
              <w:t>Name</w:t>
            </w:r>
          </w:p>
        </w:tc>
        <w:tc>
          <w:tcPr>
            <w:tcW w:w="58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返回应用名称列表, 如果该参数为空，将由</w:t>
            </w:r>
            <w:r w:rsidRPr="00286042">
              <w:rPr>
                <w:rFonts w:hAnsi="宋体" w:hint="eastAsia"/>
                <w:bCs/>
                <w:iCs/>
              </w:rPr>
              <w:t>pulSize</w:t>
            </w:r>
            <w:r w:rsidRPr="00286042">
              <w:rPr>
                <w:rFonts w:hAnsi="宋体" w:hint="eastAsia"/>
              </w:rPr>
              <w:t>返回所需要的内存空间大小。每个应用的名称以单个‘\0’结束，</w:t>
            </w:r>
            <w:r w:rsidRPr="00286042">
              <w:rPr>
                <w:rFonts w:hAnsi="宋体" w:hint="eastAsia"/>
              </w:rPr>
              <w:lastRenderedPageBreak/>
              <w:t>以双‘\0’表示列表的结束。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001" w:type="dxa"/>
          </w:tcPr>
          <w:p w:rsidR="00757BE8" w:rsidRPr="00286042" w:rsidRDefault="00757BE8" w:rsidP="00A06248">
            <w:pPr>
              <w:rPr>
                <w:rFonts w:hAnsi="宋体"/>
              </w:rPr>
            </w:pPr>
            <w:r w:rsidRPr="00286042">
              <w:rPr>
                <w:rFonts w:hAnsi="宋体" w:hint="eastAsia"/>
              </w:rPr>
              <w:t>pulSize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58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</w:t>
            </w:r>
            <w:r w:rsidR="00345084" w:rsidRPr="00286042">
              <w:rPr>
                <w:rFonts w:hAnsi="宋体" w:hint="eastAsia"/>
              </w:rPr>
              <w:t>IN，OUT</w:t>
            </w:r>
            <w:r w:rsidRPr="00286042">
              <w:rPr>
                <w:rFonts w:hAnsi="宋体" w:hint="eastAsia"/>
              </w:rPr>
              <w:t>] 输入</w:t>
            </w:r>
            <w:r w:rsidR="00A94B5E" w:rsidRPr="00286042">
              <w:rPr>
                <w:rFonts w:hAnsi="宋体" w:hint="eastAsia"/>
              </w:rPr>
              <w:t>时表示</w:t>
            </w:r>
            <w:r w:rsidRPr="00286042">
              <w:rPr>
                <w:rFonts w:hAnsi="宋体" w:hint="eastAsia"/>
              </w:rPr>
              <w:t>应用名称的缓冲区长度，</w:t>
            </w:r>
            <w:r w:rsidR="00A94B5E" w:rsidRPr="00286042">
              <w:rPr>
                <w:rFonts w:hAnsi="宋体" w:hint="eastAsia"/>
              </w:rPr>
              <w:t>输出时</w:t>
            </w:r>
            <w:r w:rsidRPr="00286042">
              <w:rPr>
                <w:rFonts w:hAnsi="宋体" w:hint="eastAsia"/>
              </w:rPr>
              <w:t>返回szApp</w:t>
            </w:r>
            <w:r w:rsidRPr="00286042">
              <w:rPr>
                <w:rFonts w:hAnsi="宋体"/>
              </w:rPr>
              <w:t>Name</w:t>
            </w:r>
            <w:r w:rsidRPr="00286042">
              <w:rPr>
                <w:rFonts w:hAnsi="宋体" w:hint="eastAsia"/>
              </w:rPr>
              <w:t>所占用的空间大小。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37" w:name="_Toc259810666"/>
      <w:r w:rsidRPr="00286042">
        <w:rPr>
          <w:rFonts w:eastAsia="黑体" w:hAnsi="宋体" w:cs="Arial" w:hint="eastAsia"/>
          <w:b/>
        </w:rPr>
        <w:t>删除应用</w:t>
      </w:r>
      <w:bookmarkEnd w:id="137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2001"/>
        <w:gridCol w:w="5874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SKF_DeleteApplication(DEVHANDLE hDev, </w:t>
            </w:r>
            <w:r w:rsidRPr="00286042">
              <w:rPr>
                <w:rFonts w:hAnsi="宋体"/>
              </w:rPr>
              <w:t xml:space="preserve">LPSTR </w:t>
            </w:r>
            <w:r w:rsidRPr="00286042">
              <w:rPr>
                <w:rFonts w:hAnsi="宋体" w:hint="eastAsia"/>
              </w:rPr>
              <w:t>szApp</w:t>
            </w:r>
            <w:r w:rsidRPr="00286042">
              <w:rPr>
                <w:rFonts w:hAnsi="宋体"/>
              </w:rPr>
              <w:t>Name)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删除指定的应用。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00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hDev</w:t>
            </w:r>
          </w:p>
        </w:tc>
        <w:tc>
          <w:tcPr>
            <w:tcW w:w="58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连接设备时返回的设备句柄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00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szApp</w:t>
            </w:r>
            <w:r w:rsidRPr="00286042">
              <w:rPr>
                <w:rFonts w:hAnsi="宋体"/>
              </w:rPr>
              <w:t>Name</w:t>
            </w:r>
          </w:p>
        </w:tc>
        <w:tc>
          <w:tcPr>
            <w:tcW w:w="58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应用名称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权限要求：需要设备权限。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38" w:name="_Toc259810667"/>
      <w:r w:rsidRPr="00286042">
        <w:rPr>
          <w:rFonts w:eastAsia="黑体" w:hAnsi="宋体" w:cs="Arial" w:hint="eastAsia"/>
          <w:b/>
        </w:rPr>
        <w:t>打开应用</w:t>
      </w:r>
      <w:bookmarkEnd w:id="138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2001"/>
        <w:gridCol w:w="5874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46018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SKF_OpenApplication(DEVHANDLE hDev, </w:t>
            </w:r>
            <w:r w:rsidRPr="00286042">
              <w:rPr>
                <w:rFonts w:hAnsi="宋体"/>
              </w:rPr>
              <w:t xml:space="preserve">LPSTR </w:t>
            </w:r>
            <w:r w:rsidRPr="00286042">
              <w:rPr>
                <w:rFonts w:hAnsi="宋体" w:hint="eastAsia"/>
              </w:rPr>
              <w:t>szApp</w:t>
            </w:r>
            <w:r w:rsidRPr="00286042">
              <w:rPr>
                <w:rFonts w:hAnsi="宋体"/>
              </w:rPr>
              <w:t>Name</w:t>
            </w:r>
            <w:r w:rsidRPr="00286042">
              <w:rPr>
                <w:rFonts w:hAnsi="宋体" w:hint="eastAsia"/>
              </w:rPr>
              <w:t>, HAPPLICATION *phApplication</w:t>
            </w:r>
            <w:r w:rsidRPr="00286042">
              <w:rPr>
                <w:rFonts w:hAnsi="宋体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7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打开指定的应用。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00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hDev</w:t>
            </w:r>
          </w:p>
        </w:tc>
        <w:tc>
          <w:tcPr>
            <w:tcW w:w="58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连接设备时返回的设备句柄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00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szApp</w:t>
            </w:r>
            <w:r w:rsidRPr="00286042">
              <w:rPr>
                <w:rFonts w:hAnsi="宋体"/>
              </w:rPr>
              <w:t>Name</w:t>
            </w:r>
          </w:p>
        </w:tc>
        <w:tc>
          <w:tcPr>
            <w:tcW w:w="58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应用名称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00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phApplication</w:t>
            </w:r>
          </w:p>
        </w:tc>
        <w:tc>
          <w:tcPr>
            <w:tcW w:w="58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应用的句柄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4D40C7" w:rsidRPr="00286042" w:rsidTr="00FE7CF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4D40C7" w:rsidRPr="00286042" w:rsidRDefault="004D40C7" w:rsidP="00FE7CF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4D40C7" w:rsidRPr="00286042" w:rsidRDefault="004D40C7" w:rsidP="00FE7CF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>成功。</w:t>
            </w:r>
          </w:p>
          <w:p w:rsidR="004D40C7" w:rsidRPr="00286042" w:rsidRDefault="004D40C7" w:rsidP="00FE7CF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39" w:name="_Toc259810668"/>
      <w:r w:rsidRPr="00286042">
        <w:rPr>
          <w:rFonts w:eastAsia="黑体" w:hAnsi="宋体" w:cs="Arial" w:hint="eastAsia"/>
          <w:b/>
        </w:rPr>
        <w:t>关闭应用</w:t>
      </w:r>
      <w:bookmarkEnd w:id="139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2001"/>
        <w:gridCol w:w="5769"/>
        <w:gridCol w:w="105"/>
      </w:tblGrid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SKF_CloseApplication(HAPPLICATION hApplication</w:t>
            </w:r>
            <w:r w:rsidRPr="00286042">
              <w:rPr>
                <w:rFonts w:hAnsi="宋体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关闭应用并释放应用句柄。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trHeight w:val="118"/>
        </w:trPr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00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576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[IN]应用句柄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4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此函数不影响应用安全状态。</w:t>
            </w:r>
          </w:p>
        </w:tc>
      </w:tr>
    </w:tbl>
    <w:p w:rsidR="00757BE8" w:rsidRPr="00286042" w:rsidRDefault="00757BE8" w:rsidP="00D0771B">
      <w:pPr>
        <w:numPr>
          <w:ilvl w:val="1"/>
          <w:numId w:val="1"/>
        </w:numPr>
        <w:tabs>
          <w:tab w:val="clear" w:pos="576"/>
          <w:tab w:val="num" w:pos="0"/>
        </w:tabs>
        <w:ind w:left="992" w:hanging="992"/>
        <w:outlineLvl w:val="1"/>
        <w:rPr>
          <w:rFonts w:eastAsia="黑体" w:hAnsi="宋体" w:cs="Arial" w:hint="eastAsia"/>
          <w:b/>
        </w:rPr>
      </w:pPr>
      <w:bookmarkStart w:id="140" w:name="_Toc259810669"/>
      <w:r w:rsidRPr="00286042">
        <w:rPr>
          <w:rFonts w:eastAsia="黑体" w:hAnsi="宋体" w:cs="Arial" w:hint="eastAsia"/>
          <w:b/>
        </w:rPr>
        <w:t>文件管理</w:t>
      </w:r>
      <w:bookmarkEnd w:id="140"/>
    </w:p>
    <w:p w:rsidR="002916E2" w:rsidRPr="00286042" w:rsidRDefault="002916E2" w:rsidP="002916E2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41" w:name="_Toc259810670"/>
      <w:r w:rsidRPr="00286042">
        <w:rPr>
          <w:rFonts w:eastAsia="黑体" w:hAnsi="宋体" w:cs="Arial" w:hint="eastAsia"/>
          <w:b/>
        </w:rPr>
        <w:t>概述</w:t>
      </w:r>
      <w:bookmarkEnd w:id="141"/>
    </w:p>
    <w:p w:rsidR="00757BE8" w:rsidRPr="00286042" w:rsidRDefault="00757BE8" w:rsidP="00757BE8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文件管理函数用以满足用户扩展开发的需要，包括创建文件、删除文件、枚举文件、获取文件信息、文件读写</w:t>
      </w:r>
      <w:r w:rsidR="000952A2" w:rsidRPr="00286042">
        <w:rPr>
          <w:rFonts w:hAnsi="宋体" w:hint="eastAsia"/>
        </w:rPr>
        <w:t>等</w:t>
      </w:r>
      <w:r w:rsidRPr="00286042">
        <w:rPr>
          <w:rFonts w:hAnsi="宋体" w:hint="eastAsia"/>
        </w:rPr>
        <w:t>操作。文件管理系列函数如表</w:t>
      </w:r>
      <w:r w:rsidR="00D279A9" w:rsidRPr="00286042">
        <w:rPr>
          <w:rFonts w:hAnsi="宋体" w:hint="eastAsia"/>
        </w:rPr>
        <w:t>2</w:t>
      </w:r>
      <w:r w:rsidR="00794DD8">
        <w:rPr>
          <w:rFonts w:hAnsi="宋体" w:hint="eastAsia"/>
        </w:rPr>
        <w:t>2</w:t>
      </w:r>
      <w:r w:rsidRPr="00286042">
        <w:rPr>
          <w:rFonts w:hAnsi="宋体" w:hint="eastAsia"/>
        </w:rPr>
        <w:t>所示：</w:t>
      </w:r>
    </w:p>
    <w:p w:rsidR="00757BE8" w:rsidRPr="00286042" w:rsidRDefault="0059784D" w:rsidP="0059784D">
      <w:pPr>
        <w:keepNext/>
        <w:numPr>
          <w:ilvl w:val="0"/>
          <w:numId w:val="14"/>
        </w:numPr>
        <w:jc w:val="center"/>
        <w:rPr>
          <w:rFonts w:hAnsi="宋体" w:hint="eastAsia"/>
        </w:rPr>
      </w:pPr>
      <w:r w:rsidRPr="00286042">
        <w:rPr>
          <w:rFonts w:hAnsi="宋体" w:hint="eastAsia"/>
        </w:rPr>
        <w:t xml:space="preserve">  文件管理系列函数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4701"/>
        <w:gridCol w:w="3565"/>
      </w:tblGrid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01" w:type="dxa"/>
            <w:tcBorders>
              <w:top w:val="single" w:sz="12" w:space="0" w:color="000000"/>
              <w:bottom w:val="single" w:sz="6" w:space="0" w:color="000000"/>
            </w:tcBorders>
            <w:shd w:val="clear" w:color="000080" w:fill="E0E0E0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函数名称</w:t>
            </w:r>
          </w:p>
        </w:tc>
        <w:tc>
          <w:tcPr>
            <w:tcW w:w="3565" w:type="dxa"/>
            <w:tcBorders>
              <w:top w:val="single" w:sz="12" w:space="0" w:color="000000"/>
              <w:bottom w:val="single" w:sz="6" w:space="0" w:color="000000"/>
            </w:tcBorders>
            <w:shd w:val="clear" w:color="000080" w:fill="E0E0E0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01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SKF_CreateFile</w:t>
            </w:r>
          </w:p>
        </w:tc>
        <w:tc>
          <w:tcPr>
            <w:tcW w:w="3565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创建文件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01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SKF_DeleteFile</w:t>
            </w:r>
          </w:p>
        </w:tc>
        <w:tc>
          <w:tcPr>
            <w:tcW w:w="3565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删除文件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01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SKF_EnumFiles</w:t>
            </w:r>
          </w:p>
        </w:tc>
        <w:tc>
          <w:tcPr>
            <w:tcW w:w="3565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枚举文件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01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SKF_GetFileInfo</w:t>
            </w:r>
          </w:p>
        </w:tc>
        <w:tc>
          <w:tcPr>
            <w:tcW w:w="3565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获取文件信息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01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SKF_ReadFile</w:t>
            </w:r>
          </w:p>
        </w:tc>
        <w:tc>
          <w:tcPr>
            <w:tcW w:w="3565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读文件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01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SKF_WriteFile</w:t>
            </w:r>
          </w:p>
        </w:tc>
        <w:tc>
          <w:tcPr>
            <w:tcW w:w="3565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写文件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42" w:name="_Toc259810671"/>
      <w:r w:rsidRPr="00286042">
        <w:rPr>
          <w:rFonts w:eastAsia="黑体" w:hAnsi="宋体" w:cs="Arial" w:hint="eastAsia"/>
          <w:b/>
        </w:rPr>
        <w:t>创建文件</w:t>
      </w:r>
      <w:bookmarkEnd w:id="142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2100"/>
        <w:gridCol w:w="5670"/>
        <w:gridCol w:w="105"/>
      </w:tblGrid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</w:tcPr>
          <w:p w:rsidR="00757BE8" w:rsidRPr="00286042" w:rsidRDefault="00757BE8" w:rsidP="0046018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SKF_CreateFile (HAPPLICATION hApplication, LPSTR szFileName, ULONG ulFileSize, ULONG ulReadRights，ULONG ulWriteRights)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创建文件时要指定文件的名称，大小，以及文件的读写权限。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trHeight w:val="365"/>
        </w:trPr>
        <w:tc>
          <w:tcPr>
            <w:tcW w:w="1158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lastRenderedPageBreak/>
              <w:t>参数</w:t>
            </w:r>
          </w:p>
        </w:tc>
        <w:tc>
          <w:tcPr>
            <w:tcW w:w="210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567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应用句柄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10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szFileName</w:t>
            </w:r>
          </w:p>
        </w:tc>
        <w:tc>
          <w:tcPr>
            <w:tcW w:w="567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文件名称，长度不得大于32个字节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10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ulFileSize</w:t>
            </w:r>
          </w:p>
        </w:tc>
        <w:tc>
          <w:tcPr>
            <w:tcW w:w="567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文件大小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10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ulReadRights</w:t>
            </w:r>
          </w:p>
        </w:tc>
        <w:tc>
          <w:tcPr>
            <w:tcW w:w="567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文件读权限，参见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286042">
                <w:rPr>
                  <w:rFonts w:hAnsi="宋体" w:hint="eastAsia"/>
                </w:rPr>
                <w:t>6.</w:t>
              </w:r>
              <w:r w:rsidR="00724303" w:rsidRPr="00286042">
                <w:rPr>
                  <w:rFonts w:hAnsi="宋体" w:hint="eastAsia"/>
                </w:rPr>
                <w:t>4.9</w:t>
              </w:r>
            </w:smartTag>
            <w:r w:rsidRPr="00286042">
              <w:rPr>
                <w:rFonts w:hAnsi="宋体" w:hint="eastAsia"/>
              </w:rPr>
              <w:t xml:space="preserve"> 权限类型。可为各种权限的或值</w:t>
            </w:r>
            <w:r w:rsidR="00C90778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210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ulWriteRights</w:t>
            </w:r>
          </w:p>
        </w:tc>
        <w:tc>
          <w:tcPr>
            <w:tcW w:w="567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文件</w:t>
            </w:r>
            <w:r w:rsidR="00A94B5E" w:rsidRPr="00286042">
              <w:rPr>
                <w:rFonts w:hAnsi="宋体" w:hint="eastAsia"/>
              </w:rPr>
              <w:t>写</w:t>
            </w:r>
            <w:r w:rsidRPr="00286042">
              <w:rPr>
                <w:rFonts w:hAnsi="宋体" w:hint="eastAsia"/>
              </w:rPr>
              <w:t>权限，参见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286042">
                <w:rPr>
                  <w:rFonts w:hAnsi="宋体" w:hint="eastAsia"/>
                </w:rPr>
                <w:t>6.</w:t>
              </w:r>
              <w:r w:rsidR="00724303" w:rsidRPr="00286042">
                <w:rPr>
                  <w:rFonts w:hAnsi="宋体" w:hint="eastAsia"/>
                </w:rPr>
                <w:t>4.9</w:t>
              </w:r>
            </w:smartTag>
            <w:r w:rsidRPr="00286042">
              <w:rPr>
                <w:rFonts w:hAnsi="宋体" w:hint="eastAsia"/>
              </w:rPr>
              <w:t>权限类型。可为各种权限的或值</w:t>
            </w:r>
            <w:r w:rsidR="00D6101E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4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创建文件需要应用指定的创建文件权限。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43" w:name="_Toc259810672"/>
      <w:r w:rsidRPr="00286042">
        <w:rPr>
          <w:rFonts w:eastAsia="黑体" w:hAnsi="宋体" w:cs="Arial" w:hint="eastAsia"/>
          <w:b/>
        </w:rPr>
        <w:t>删除文件</w:t>
      </w:r>
      <w:bookmarkEnd w:id="143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1476"/>
        <w:gridCol w:w="6294"/>
        <w:gridCol w:w="105"/>
      </w:tblGrid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</w:tcPr>
          <w:p w:rsidR="00757BE8" w:rsidRPr="00286042" w:rsidRDefault="00757BE8" w:rsidP="0046018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SKF_DeleteFile (HAPPLICATION hApplication, LPSTR szFileName)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</w:tcPr>
          <w:p w:rsidR="00757BE8" w:rsidRPr="00286042" w:rsidRDefault="00757BE8" w:rsidP="0046018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删除指定文件：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文件删除后，文件中写入的所有信息将丢失。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文件在设备中的占用的空间将被释放。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trHeight w:val="273"/>
        </w:trPr>
        <w:tc>
          <w:tcPr>
            <w:tcW w:w="1158" w:type="dxa"/>
            <w:gridSpan w:val="2"/>
            <w:vMerge w:val="restart"/>
          </w:tcPr>
          <w:p w:rsidR="00757BE8" w:rsidRPr="00286042" w:rsidRDefault="00757BE8" w:rsidP="0046018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629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要删除文件所在的应用句柄</w:t>
            </w:r>
            <w:r w:rsidR="00D6101E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  <w:vMerge/>
          </w:tcPr>
          <w:p w:rsidR="00757BE8" w:rsidRPr="00286042" w:rsidRDefault="00757BE8" w:rsidP="00460180">
            <w:pPr>
              <w:rPr>
                <w:rFonts w:hAnsi="宋体" w:hint="eastAsia"/>
                <w:bCs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szFileName</w:t>
            </w:r>
          </w:p>
        </w:tc>
        <w:tc>
          <w:tcPr>
            <w:tcW w:w="629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要删除文件的名称</w:t>
            </w:r>
            <w:r w:rsidR="00D6101E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4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</w:tcPr>
          <w:p w:rsidR="00757BE8" w:rsidRPr="00286042" w:rsidRDefault="00757BE8" w:rsidP="0046018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权限要求：删除一个文件应具有对该文件的</w:t>
            </w:r>
            <w:r w:rsidR="001B51A1" w:rsidRPr="00286042">
              <w:rPr>
                <w:rFonts w:hAnsi="宋体" w:hint="eastAsia"/>
              </w:rPr>
              <w:t>创建</w:t>
            </w:r>
            <w:r w:rsidRPr="00286042">
              <w:rPr>
                <w:rFonts w:hAnsi="宋体" w:hint="eastAsia"/>
              </w:rPr>
              <w:t>权限。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44" w:name="_Toc259810673"/>
      <w:r w:rsidRPr="00286042">
        <w:rPr>
          <w:rFonts w:eastAsia="黑体" w:hAnsi="宋体" w:cs="Arial" w:hint="eastAsia"/>
          <w:b/>
        </w:rPr>
        <w:t>枚举文件</w:t>
      </w:r>
      <w:bookmarkEnd w:id="144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1656"/>
        <w:gridCol w:w="6114"/>
        <w:gridCol w:w="105"/>
      </w:tblGrid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</w:tcPr>
          <w:p w:rsidR="00757BE8" w:rsidRPr="00286042" w:rsidRDefault="00757BE8" w:rsidP="0046018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SKF_EnumFiles (HAPPLICATION hApplication, LPSTR szFileList, ULONG *pulSize)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</w:tcPr>
          <w:p w:rsidR="00757BE8" w:rsidRPr="00286042" w:rsidRDefault="00757BE8" w:rsidP="0046018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枚举一个应用下存在的所有文件。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trHeight w:val="229"/>
        </w:trPr>
        <w:tc>
          <w:tcPr>
            <w:tcW w:w="1158" w:type="dxa"/>
            <w:gridSpan w:val="2"/>
            <w:vMerge w:val="restart"/>
          </w:tcPr>
          <w:p w:rsidR="00757BE8" w:rsidRPr="00286042" w:rsidRDefault="00757BE8" w:rsidP="0046018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65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611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应用句柄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  <w:vMerge/>
          </w:tcPr>
          <w:p w:rsidR="00757BE8" w:rsidRPr="00286042" w:rsidRDefault="00757BE8" w:rsidP="00460180">
            <w:pPr>
              <w:rPr>
                <w:rFonts w:hAnsi="宋体" w:hint="eastAsia"/>
                <w:bCs/>
              </w:rPr>
            </w:pPr>
          </w:p>
        </w:tc>
        <w:tc>
          <w:tcPr>
            <w:tcW w:w="165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szFileList</w:t>
            </w:r>
          </w:p>
        </w:tc>
        <w:tc>
          <w:tcPr>
            <w:tcW w:w="611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返回文件名称列表，该参数为空，由pulSize返回文件信息所需要的空间大小。每个文件名称以单个‘\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86042">
                <w:rPr>
                  <w:rFonts w:hAnsi="宋体" w:hint="eastAsia"/>
                </w:rPr>
                <w:t>0’</w:t>
              </w:r>
            </w:smartTag>
            <w:r w:rsidRPr="00286042">
              <w:rPr>
                <w:rFonts w:hAnsi="宋体" w:hint="eastAsia"/>
              </w:rPr>
              <w:t>结束，以双‘\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86042">
                <w:rPr>
                  <w:rFonts w:hAnsi="宋体" w:hint="eastAsia"/>
                </w:rPr>
                <w:t>0’</w:t>
              </w:r>
            </w:smartTag>
            <w:r w:rsidRPr="00286042">
              <w:rPr>
                <w:rFonts w:hAnsi="宋体" w:hint="eastAsia"/>
              </w:rPr>
              <w:t>表示列表的结束。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8" w:type="dxa"/>
            <w:gridSpan w:val="2"/>
            <w:vMerge/>
          </w:tcPr>
          <w:p w:rsidR="00757BE8" w:rsidRPr="00286042" w:rsidRDefault="00757BE8" w:rsidP="00460180">
            <w:pPr>
              <w:rPr>
                <w:rFonts w:hAnsi="宋体" w:hint="eastAsia"/>
                <w:bCs/>
              </w:rPr>
            </w:pPr>
          </w:p>
        </w:tc>
        <w:tc>
          <w:tcPr>
            <w:tcW w:w="165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pulSize</w:t>
            </w:r>
          </w:p>
        </w:tc>
        <w:tc>
          <w:tcPr>
            <w:tcW w:w="6114" w:type="dxa"/>
          </w:tcPr>
          <w:p w:rsidR="00757BE8" w:rsidRPr="00286042" w:rsidRDefault="00757BE8" w:rsidP="00345084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</w:t>
            </w:r>
            <w:r w:rsidR="00345084" w:rsidRPr="00286042">
              <w:rPr>
                <w:rFonts w:hAnsi="宋体" w:hint="eastAsia"/>
              </w:rPr>
              <w:t>IN，OUT</w:t>
            </w:r>
            <w:r w:rsidRPr="00286042">
              <w:rPr>
                <w:rFonts w:hAnsi="宋体" w:hint="eastAsia"/>
              </w:rPr>
              <w:t>] 输入</w:t>
            </w:r>
            <w:r w:rsidR="00345084" w:rsidRPr="00286042">
              <w:rPr>
                <w:rFonts w:hAnsi="宋体" w:hint="eastAsia"/>
              </w:rPr>
              <w:t>时表示</w:t>
            </w:r>
            <w:r w:rsidRPr="00286042">
              <w:rPr>
                <w:rFonts w:hAnsi="宋体" w:hint="eastAsia"/>
              </w:rPr>
              <w:t>数据缓冲区的大小，输出</w:t>
            </w:r>
            <w:r w:rsidR="00345084" w:rsidRPr="00286042">
              <w:rPr>
                <w:rFonts w:hAnsi="宋体" w:hint="eastAsia"/>
              </w:rPr>
              <w:t>时表示</w:t>
            </w:r>
            <w:r w:rsidRPr="00286042">
              <w:rPr>
                <w:rFonts w:hAnsi="宋体" w:hint="eastAsia"/>
              </w:rPr>
              <w:t>实际文件名称</w:t>
            </w:r>
            <w:r w:rsidR="00345084" w:rsidRPr="00286042">
              <w:rPr>
                <w:rFonts w:hAnsi="宋体" w:hint="eastAsia"/>
              </w:rPr>
              <w:t>列表</w:t>
            </w:r>
            <w:r w:rsidRPr="00286042">
              <w:rPr>
                <w:rFonts w:hAnsi="宋体" w:hint="eastAsia"/>
              </w:rPr>
              <w:t>的</w:t>
            </w:r>
            <w:r w:rsidR="00345084" w:rsidRPr="00286042">
              <w:rPr>
                <w:rFonts w:hAnsi="宋体" w:hint="eastAsia"/>
              </w:rPr>
              <w:t>长度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4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45" w:name="_Toc259810674"/>
      <w:r w:rsidRPr="00286042">
        <w:rPr>
          <w:rFonts w:eastAsia="黑体" w:hAnsi="宋体" w:cs="Arial" w:hint="eastAsia"/>
          <w:b/>
        </w:rPr>
        <w:t>获取文件属性</w:t>
      </w:r>
      <w:bookmarkEnd w:id="145"/>
    </w:p>
    <w:tbl>
      <w:tblPr>
        <w:tblW w:w="9033" w:type="dxa"/>
        <w:tblLook w:val="00BF" w:firstRow="1" w:lastRow="0" w:firstColumn="1" w:lastColumn="0" w:noHBand="0" w:noVBand="0"/>
      </w:tblPr>
      <w:tblGrid>
        <w:gridCol w:w="1113"/>
        <w:gridCol w:w="30"/>
        <w:gridCol w:w="1446"/>
        <w:gridCol w:w="6339"/>
        <w:gridCol w:w="105"/>
      </w:tblGrid>
      <w:tr w:rsidR="00757BE8" w:rsidRPr="00286042" w:rsidTr="00267D6F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1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15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SKF_GetFileInfo (HAPPLICATION hApplication, LPSTR szFileName, FILEATTRIBUTE *pFileInfo)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1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15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获取文件信息：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获取应用文件的属性信息，例如文件的大小、权限等。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trHeight w:val="243"/>
        </w:trPr>
        <w:tc>
          <w:tcPr>
            <w:tcW w:w="111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47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633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文件所在应用的句柄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13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47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szFileName</w:t>
            </w:r>
          </w:p>
        </w:tc>
        <w:tc>
          <w:tcPr>
            <w:tcW w:w="633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文件名称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trHeight w:val="341"/>
        </w:trPr>
        <w:tc>
          <w:tcPr>
            <w:tcW w:w="1113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47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pFileInfo</w:t>
            </w:r>
          </w:p>
        </w:tc>
        <w:tc>
          <w:tcPr>
            <w:tcW w:w="633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文件信息，指向文件属性结构的指针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43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46" w:name="_Toc259810675"/>
      <w:r w:rsidRPr="00286042">
        <w:rPr>
          <w:rFonts w:eastAsia="黑体" w:hAnsi="宋体" w:cs="Arial" w:hint="eastAsia"/>
          <w:b/>
        </w:rPr>
        <w:t>读文件</w:t>
      </w:r>
      <w:bookmarkEnd w:id="146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87"/>
        <w:gridCol w:w="6"/>
        <w:gridCol w:w="1476"/>
        <w:gridCol w:w="6216"/>
        <w:gridCol w:w="105"/>
      </w:tblGrid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23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698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SKF_ReadFile (HAPPLICATION hApplication， LPSTR szFileName, ULONG ulOffset, ULONG ulSize, BYTE * pbOutData, ULONG *pulOutLen)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236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692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读取文件内容。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trHeight w:val="276"/>
        </w:trPr>
        <w:tc>
          <w:tcPr>
            <w:tcW w:w="1236" w:type="dxa"/>
            <w:gridSpan w:val="3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lastRenderedPageBreak/>
              <w:t>参数</w:t>
            </w: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62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应用句柄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236" w:type="dxa"/>
            <w:gridSpan w:val="3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szFileName</w:t>
            </w:r>
          </w:p>
        </w:tc>
        <w:tc>
          <w:tcPr>
            <w:tcW w:w="62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文件名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236" w:type="dxa"/>
            <w:gridSpan w:val="3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ulOffset</w:t>
            </w:r>
          </w:p>
        </w:tc>
        <w:tc>
          <w:tcPr>
            <w:tcW w:w="62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文件读取偏移位置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236" w:type="dxa"/>
            <w:gridSpan w:val="3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ulSize</w:t>
            </w:r>
          </w:p>
        </w:tc>
        <w:tc>
          <w:tcPr>
            <w:tcW w:w="62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要读取的长度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236" w:type="dxa"/>
            <w:gridSpan w:val="3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pbOutData</w:t>
            </w:r>
          </w:p>
        </w:tc>
        <w:tc>
          <w:tcPr>
            <w:tcW w:w="62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返回数据的缓冲区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236" w:type="dxa"/>
            <w:gridSpan w:val="3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pulOutLen</w:t>
            </w:r>
          </w:p>
        </w:tc>
        <w:tc>
          <w:tcPr>
            <w:tcW w:w="62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</w:t>
            </w:r>
            <w:r w:rsidR="00345084" w:rsidRPr="00286042">
              <w:rPr>
                <w:rFonts w:hAnsi="宋体" w:hint="eastAsia"/>
              </w:rPr>
              <w:t>IN，OUT</w:t>
            </w:r>
            <w:r w:rsidRPr="00286042">
              <w:rPr>
                <w:rFonts w:hAnsi="宋体" w:hint="eastAsia"/>
              </w:rPr>
              <w:t>]输入</w:t>
            </w:r>
            <w:r w:rsidR="00345084" w:rsidRPr="00286042">
              <w:rPr>
                <w:rFonts w:hAnsi="宋体" w:hint="eastAsia"/>
              </w:rPr>
              <w:t>时</w:t>
            </w:r>
            <w:r w:rsidRPr="00286042">
              <w:rPr>
                <w:rFonts w:hAnsi="宋体" w:hint="eastAsia"/>
              </w:rPr>
              <w:t>表示给出的缓冲区大小；输出</w:t>
            </w:r>
            <w:r w:rsidR="00345084" w:rsidRPr="00286042">
              <w:rPr>
                <w:rFonts w:hAnsi="宋体" w:hint="eastAsia"/>
              </w:rPr>
              <w:t>时</w:t>
            </w:r>
            <w:r w:rsidRPr="00286042">
              <w:rPr>
                <w:rFonts w:hAnsi="宋体" w:hint="eastAsia"/>
              </w:rPr>
              <w:t>表示实际读取返回的数据大小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5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236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692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权限要求：须具备对该文件的读权限。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47" w:name="_Toc259810676"/>
      <w:r w:rsidRPr="00286042">
        <w:rPr>
          <w:rFonts w:eastAsia="黑体" w:hAnsi="宋体" w:cs="Arial" w:hint="eastAsia"/>
          <w:b/>
        </w:rPr>
        <w:t>写文件</w:t>
      </w:r>
      <w:bookmarkEnd w:id="147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87"/>
        <w:gridCol w:w="6"/>
        <w:gridCol w:w="1476"/>
        <w:gridCol w:w="6216"/>
        <w:gridCol w:w="105"/>
      </w:tblGrid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23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698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SKF_WriteFile (HAPPLICATION hApplication, LPSTR szFileName, ULONG  ulOffset, BYTE *pbData, </w:t>
            </w:r>
            <w:r w:rsidRPr="00286042">
              <w:rPr>
                <w:rFonts w:hAnsi="宋体"/>
              </w:rPr>
              <w:t>ULONG ulSize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236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692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写数据到文件中。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trHeight w:val="278"/>
        </w:trPr>
        <w:tc>
          <w:tcPr>
            <w:tcW w:w="1236" w:type="dxa"/>
            <w:gridSpan w:val="3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62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应用句柄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236" w:type="dxa"/>
            <w:gridSpan w:val="3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szFileName</w:t>
            </w:r>
          </w:p>
        </w:tc>
        <w:tc>
          <w:tcPr>
            <w:tcW w:w="62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文件名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236" w:type="dxa"/>
            <w:gridSpan w:val="3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ulOffset</w:t>
            </w:r>
          </w:p>
        </w:tc>
        <w:tc>
          <w:tcPr>
            <w:tcW w:w="62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写入文件的偏移量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236" w:type="dxa"/>
            <w:gridSpan w:val="3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pbData</w:t>
            </w:r>
          </w:p>
        </w:tc>
        <w:tc>
          <w:tcPr>
            <w:tcW w:w="62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写入数据缓冲区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trHeight w:val="237"/>
        </w:trPr>
        <w:tc>
          <w:tcPr>
            <w:tcW w:w="1236" w:type="dxa"/>
            <w:gridSpan w:val="3"/>
            <w:vMerge/>
          </w:tcPr>
          <w:p w:rsidR="00757BE8" w:rsidRPr="00286042" w:rsidRDefault="00757BE8" w:rsidP="00A06248">
            <w:pPr>
              <w:rPr>
                <w:rFonts w:hAnsi="宋体" w:hint="eastAsia"/>
                <w:bCs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/>
              </w:rPr>
              <w:t>ulSize</w:t>
            </w:r>
          </w:p>
        </w:tc>
        <w:tc>
          <w:tcPr>
            <w:tcW w:w="621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写入数据的大小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5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236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692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权限要求：须具备该文件的写权限。</w:t>
            </w:r>
          </w:p>
        </w:tc>
      </w:tr>
    </w:tbl>
    <w:p w:rsidR="00757BE8" w:rsidRPr="00286042" w:rsidRDefault="00757BE8" w:rsidP="00D0771B">
      <w:pPr>
        <w:numPr>
          <w:ilvl w:val="1"/>
          <w:numId w:val="1"/>
        </w:numPr>
        <w:tabs>
          <w:tab w:val="clear" w:pos="576"/>
          <w:tab w:val="num" w:pos="0"/>
        </w:tabs>
        <w:ind w:left="992" w:hanging="992"/>
        <w:outlineLvl w:val="1"/>
        <w:rPr>
          <w:rFonts w:eastAsia="黑体" w:hAnsi="宋体" w:cs="Arial" w:hint="eastAsia"/>
          <w:b/>
        </w:rPr>
      </w:pPr>
      <w:bookmarkStart w:id="148" w:name="_Toc259810677"/>
      <w:r w:rsidRPr="00286042">
        <w:rPr>
          <w:rFonts w:eastAsia="黑体" w:hAnsi="宋体" w:cs="Arial" w:hint="eastAsia"/>
          <w:b/>
        </w:rPr>
        <w:t>容器管理</w:t>
      </w:r>
      <w:bookmarkEnd w:id="148"/>
    </w:p>
    <w:p w:rsidR="002916E2" w:rsidRPr="00286042" w:rsidRDefault="002916E2" w:rsidP="002916E2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49" w:name="_Toc259810678"/>
      <w:r w:rsidRPr="00286042">
        <w:rPr>
          <w:rFonts w:eastAsia="黑体" w:hAnsi="宋体" w:cs="Arial" w:hint="eastAsia"/>
          <w:b/>
        </w:rPr>
        <w:t>概述</w:t>
      </w:r>
      <w:bookmarkEnd w:id="149"/>
    </w:p>
    <w:p w:rsidR="00B83F0E" w:rsidRPr="00286042" w:rsidRDefault="00E73853" w:rsidP="00257B50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本规范提供的应用管理用于满足各种不同应用的管理，包括创建、删除、枚举、打开和关闭容器的操作。容器管理系列函数如表</w:t>
      </w:r>
      <w:r w:rsidR="00C37894" w:rsidRPr="00286042">
        <w:rPr>
          <w:rFonts w:hAnsi="宋体" w:hint="eastAsia"/>
        </w:rPr>
        <w:t>2</w:t>
      </w:r>
      <w:r w:rsidR="00794DD8">
        <w:rPr>
          <w:rFonts w:hAnsi="宋体" w:hint="eastAsia"/>
        </w:rPr>
        <w:t>3</w:t>
      </w:r>
      <w:r w:rsidRPr="00286042">
        <w:rPr>
          <w:rFonts w:hAnsi="宋体" w:hint="eastAsia"/>
        </w:rPr>
        <w:t>所示：</w:t>
      </w:r>
      <w:r w:rsidRPr="00286042" w:rsidDel="00E73853">
        <w:rPr>
          <w:rFonts w:hAnsi="宋体" w:hint="eastAsia"/>
        </w:rPr>
        <w:t xml:space="preserve"> </w:t>
      </w:r>
    </w:p>
    <w:p w:rsidR="00757BE8" w:rsidRPr="00286042" w:rsidRDefault="00AC1D9E" w:rsidP="00C37894">
      <w:pPr>
        <w:keepNext/>
        <w:numPr>
          <w:ilvl w:val="0"/>
          <w:numId w:val="14"/>
        </w:numPr>
        <w:ind w:firstLineChars="200" w:firstLine="420"/>
        <w:jc w:val="center"/>
        <w:rPr>
          <w:rFonts w:hAnsi="宋体" w:hint="eastAsia"/>
        </w:rPr>
      </w:pPr>
      <w:r w:rsidRPr="00286042">
        <w:rPr>
          <w:rFonts w:hAnsi="宋体" w:hint="eastAsia"/>
        </w:rPr>
        <w:t xml:space="preserve">  容器管理系列函数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4719"/>
        <w:gridCol w:w="3582"/>
      </w:tblGrid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9" w:type="dxa"/>
            <w:tcBorders>
              <w:top w:val="single" w:sz="12" w:space="0" w:color="000000"/>
              <w:bottom w:val="single" w:sz="6" w:space="0" w:color="000000"/>
            </w:tcBorders>
            <w:shd w:val="clear" w:color="000080" w:fill="E0E0E0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函数名称</w:t>
            </w:r>
          </w:p>
        </w:tc>
        <w:tc>
          <w:tcPr>
            <w:tcW w:w="3582" w:type="dxa"/>
            <w:tcBorders>
              <w:top w:val="single" w:sz="12" w:space="0" w:color="000000"/>
              <w:bottom w:val="single" w:sz="6" w:space="0" w:color="000000"/>
            </w:tcBorders>
            <w:shd w:val="clear" w:color="000080" w:fill="E0E0E0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9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SKF_CreateContainer</w:t>
            </w:r>
          </w:p>
        </w:tc>
        <w:tc>
          <w:tcPr>
            <w:tcW w:w="3582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创建容器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9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SKF_DeleteContainer</w:t>
            </w:r>
          </w:p>
        </w:tc>
        <w:tc>
          <w:tcPr>
            <w:tcW w:w="3582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删除容器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9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SKF_EnumContainer</w:t>
            </w:r>
          </w:p>
        </w:tc>
        <w:tc>
          <w:tcPr>
            <w:tcW w:w="3582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枚举容器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9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SKF_OpenContainer</w:t>
            </w:r>
          </w:p>
        </w:tc>
        <w:tc>
          <w:tcPr>
            <w:tcW w:w="3582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打开容器</w:t>
            </w:r>
          </w:p>
        </w:tc>
      </w:tr>
      <w:tr w:rsidR="007417E7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9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SKF_CloseContainer</w:t>
            </w:r>
          </w:p>
        </w:tc>
        <w:tc>
          <w:tcPr>
            <w:tcW w:w="3582" w:type="dxa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关闭容器</w:t>
            </w:r>
          </w:p>
        </w:tc>
      </w:tr>
      <w:tr w:rsidR="00097EEA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9" w:type="dxa"/>
          </w:tcPr>
          <w:p w:rsidR="00097EEA" w:rsidRPr="00286042" w:rsidRDefault="00097EEA" w:rsidP="00A06248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SKF_GetContainer</w:t>
            </w:r>
            <w:r w:rsidR="00B9290A">
              <w:rPr>
                <w:rFonts w:hAnsi="宋体" w:hint="eastAsia"/>
              </w:rPr>
              <w:t>Type</w:t>
            </w:r>
          </w:p>
        </w:tc>
        <w:tc>
          <w:tcPr>
            <w:tcW w:w="3582" w:type="dxa"/>
          </w:tcPr>
          <w:p w:rsidR="00097EEA" w:rsidRPr="00286042" w:rsidRDefault="00097EEA" w:rsidP="00A06248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获得容器</w:t>
            </w:r>
            <w:r w:rsidR="00B9290A">
              <w:rPr>
                <w:rFonts w:hAnsi="宋体" w:hint="eastAsia"/>
              </w:rPr>
              <w:t>类型</w:t>
            </w:r>
          </w:p>
        </w:tc>
      </w:tr>
      <w:tr w:rsidR="00E4020F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9" w:type="dxa"/>
          </w:tcPr>
          <w:p w:rsidR="00E4020F" w:rsidRDefault="00E4020F" w:rsidP="00A06248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SKF_ImportCertificate</w:t>
            </w:r>
          </w:p>
        </w:tc>
        <w:tc>
          <w:tcPr>
            <w:tcW w:w="3582" w:type="dxa"/>
          </w:tcPr>
          <w:p w:rsidR="00E4020F" w:rsidRDefault="00E4020F" w:rsidP="00A06248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导入数字证书</w:t>
            </w:r>
          </w:p>
        </w:tc>
      </w:tr>
      <w:tr w:rsidR="00E4020F" w:rsidRPr="00286042" w:rsidTr="00257B5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19" w:type="dxa"/>
          </w:tcPr>
          <w:p w:rsidR="00E4020F" w:rsidRDefault="00E4020F" w:rsidP="00A06248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SKF_ExportCertificate</w:t>
            </w:r>
          </w:p>
        </w:tc>
        <w:tc>
          <w:tcPr>
            <w:tcW w:w="3582" w:type="dxa"/>
          </w:tcPr>
          <w:p w:rsidR="00E4020F" w:rsidRDefault="00E4020F" w:rsidP="00A06248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导出数字证书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50" w:name="_创建容器函数"/>
      <w:bookmarkStart w:id="151" w:name="_Toc259810679"/>
      <w:bookmarkEnd w:id="150"/>
      <w:r w:rsidRPr="00286042">
        <w:rPr>
          <w:rFonts w:eastAsia="黑体" w:hAnsi="宋体" w:cs="Arial" w:hint="eastAsia"/>
          <w:b/>
        </w:rPr>
        <w:t>创建容器</w:t>
      </w:r>
      <w:bookmarkEnd w:id="151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791"/>
        <w:gridCol w:w="6309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SKF_CreateContainer (HAPPLICATION hApplication, LPSTR szContainerName, HCONTAINER *phContainer)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在应用下建立指定名称的容器并返回容器句柄。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</w:t>
            </w:r>
            <w:r w:rsidRPr="00286042">
              <w:rPr>
                <w:rFonts w:hAnsi="宋体"/>
              </w:rPr>
              <w:t>]</w:t>
            </w:r>
            <w:r w:rsidRPr="00286042">
              <w:rPr>
                <w:rFonts w:hAnsi="宋体" w:hint="eastAsia"/>
              </w:rPr>
              <w:t xml:space="preserve"> 应用句柄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szContainerName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ASCII字符串，表示所建立容器的名称，容器名称的最大长度不能超过64字节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phContainer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返回所建立容器的容器句柄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</w:t>
            </w:r>
            <w:r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lastRenderedPageBreak/>
              <w:t>备注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权限要求：需要用户权限。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52" w:name="_Toc259810680"/>
      <w:r w:rsidRPr="00286042">
        <w:rPr>
          <w:rFonts w:eastAsia="黑体" w:hAnsi="宋体" w:cs="Arial" w:hint="eastAsia"/>
          <w:b/>
        </w:rPr>
        <w:t>删除容器</w:t>
      </w:r>
      <w:bookmarkEnd w:id="152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791"/>
        <w:gridCol w:w="6309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810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SKF_DeleteContainer(HAPPLICATION hApplication, LPSTR szContainerName)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810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在应用下删除指定名称的容器并释放容器相关的资源。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</w:t>
            </w:r>
            <w:r w:rsidRPr="00286042">
              <w:rPr>
                <w:rFonts w:hAnsi="宋体"/>
              </w:rPr>
              <w:t>]</w:t>
            </w:r>
            <w:r w:rsidRPr="00286042">
              <w:rPr>
                <w:rFonts w:hAnsi="宋体" w:hint="eastAsia"/>
              </w:rPr>
              <w:t xml:space="preserve"> 应用句柄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43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szContainerName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指向删除容器的名称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810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</w:t>
            </w:r>
            <w:r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810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权限要求：需要用户权限。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53" w:name="_打开容器函数"/>
      <w:bookmarkStart w:id="154" w:name="_Toc259810681"/>
      <w:bookmarkEnd w:id="153"/>
      <w:r w:rsidRPr="00286042">
        <w:rPr>
          <w:rFonts w:eastAsia="黑体" w:hAnsi="宋体" w:cs="Arial" w:hint="eastAsia"/>
          <w:b/>
        </w:rPr>
        <w:t>打开容器</w:t>
      </w:r>
      <w:bookmarkEnd w:id="154"/>
    </w:p>
    <w:tbl>
      <w:tblPr>
        <w:tblW w:w="0" w:type="auto"/>
        <w:tblLook w:val="00BF" w:firstRow="1" w:lastRow="0" w:firstColumn="1" w:lastColumn="0" w:noHBand="0" w:noVBand="0"/>
      </w:tblPr>
      <w:tblGrid>
        <w:gridCol w:w="1158"/>
        <w:gridCol w:w="1974"/>
        <w:gridCol w:w="5874"/>
        <w:gridCol w:w="15"/>
      </w:tblGrid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115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4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SKF_OpenContainer(HAPPLICATION hApplication,LPSTR szContainerName,HCONTAINER *phContainer)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63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获取容器句柄。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158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9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5889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</w:t>
            </w:r>
            <w:r w:rsidRPr="00286042">
              <w:rPr>
                <w:rFonts w:hAnsi="宋体"/>
              </w:rPr>
              <w:t>]</w:t>
            </w:r>
            <w:r w:rsidRPr="00286042">
              <w:rPr>
                <w:rFonts w:hAnsi="宋体" w:hint="eastAsia"/>
              </w:rPr>
              <w:t xml:space="preserve"> 应用句柄。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15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9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szContainerName</w:t>
            </w:r>
          </w:p>
        </w:tc>
        <w:tc>
          <w:tcPr>
            <w:tcW w:w="5889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容器的名称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115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9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phContainer</w:t>
            </w:r>
          </w:p>
        </w:tc>
        <w:tc>
          <w:tcPr>
            <w:tcW w:w="5889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返回所打开容器的句柄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63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</w:t>
            </w:r>
            <w:r w:rsidRPr="00286042">
              <w:rPr>
                <w:rFonts w:hAnsi="宋体" w:hint="eastAsia"/>
              </w:rPr>
              <w:t>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55" w:name="_Toc259810682"/>
      <w:r w:rsidRPr="00286042">
        <w:rPr>
          <w:rFonts w:eastAsia="黑体" w:hAnsi="宋体" w:cs="Arial" w:hint="eastAsia"/>
          <w:b/>
        </w:rPr>
        <w:t>关闭容器</w:t>
      </w:r>
      <w:bookmarkEnd w:id="155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476"/>
        <w:gridCol w:w="6309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SKF_CloseContainer(HCONTAINER hContainer)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关闭容器句柄，并释放容器句柄相关资源。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hContainer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容器句柄。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</w:t>
            </w:r>
            <w:r w:rsidRPr="00286042">
              <w:rPr>
                <w:rFonts w:hAnsi="宋体" w:hint="eastAsia"/>
              </w:rPr>
              <w:t>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56" w:name="_Toc259810683"/>
      <w:r w:rsidRPr="00286042">
        <w:rPr>
          <w:rFonts w:eastAsia="黑体" w:hAnsi="宋体" w:cs="Arial" w:hint="eastAsia"/>
          <w:b/>
        </w:rPr>
        <w:t>枚举容器</w:t>
      </w:r>
      <w:bookmarkEnd w:id="156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3"/>
        <w:gridCol w:w="1778"/>
        <w:gridCol w:w="6105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83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SKF_EnumContainer (HAPPLICATION hApplication,LPSTR szContainerName,ULONG *pulSize)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96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枚举应用下的所有容器并返回容器名称列表。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79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hApplication</w:t>
            </w:r>
          </w:p>
        </w:tc>
        <w:tc>
          <w:tcPr>
            <w:tcW w:w="610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</w:t>
            </w:r>
            <w:r w:rsidRPr="00286042">
              <w:rPr>
                <w:rFonts w:hAnsi="宋体"/>
              </w:rPr>
              <w:t>]</w:t>
            </w:r>
            <w:r w:rsidRPr="00286042">
              <w:rPr>
                <w:rFonts w:hAnsi="宋体" w:hint="eastAsia"/>
              </w:rPr>
              <w:t xml:space="preserve"> 应用句柄。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79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szContainerName</w:t>
            </w:r>
          </w:p>
        </w:tc>
        <w:tc>
          <w:tcPr>
            <w:tcW w:w="610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指向容器名称列表缓冲区，如果此参数为NULL时，pulSize表示返回数据所需要缓冲区的长度，如果此参数不为NULL时，返回容器名称列表，每个容器名以单个‘\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86042">
                <w:rPr>
                  <w:rFonts w:hAnsi="宋体" w:hint="eastAsia"/>
                </w:rPr>
                <w:t>0’</w:t>
              </w:r>
            </w:smartTag>
            <w:r w:rsidRPr="00286042">
              <w:rPr>
                <w:rFonts w:hAnsi="宋体" w:hint="eastAsia"/>
              </w:rPr>
              <w:t>为结束，列表以双‘\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86042">
                <w:rPr>
                  <w:rFonts w:hAnsi="宋体" w:hint="eastAsia"/>
                </w:rPr>
                <w:t>0’</w:t>
              </w:r>
            </w:smartTag>
            <w:r w:rsidRPr="00286042">
              <w:rPr>
                <w:rFonts w:hAnsi="宋体" w:hint="eastAsia"/>
              </w:rPr>
              <w:t>结束。</w:t>
            </w:r>
            <w:r w:rsidRPr="00286042" w:rsidDel="001F5815">
              <w:rPr>
                <w:rFonts w:hAnsi="宋体" w:hint="eastAsia"/>
              </w:rPr>
              <w:t xml:space="preserve"> 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79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pulSize</w:t>
            </w:r>
          </w:p>
        </w:tc>
        <w:tc>
          <w:tcPr>
            <w:tcW w:w="610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</w:t>
            </w:r>
            <w:r w:rsidR="00345084" w:rsidRPr="00286042">
              <w:rPr>
                <w:rFonts w:hAnsi="宋体" w:hint="eastAsia"/>
              </w:rPr>
              <w:t>IN，OUT</w:t>
            </w:r>
            <w:r w:rsidRPr="00286042">
              <w:rPr>
                <w:rFonts w:hAnsi="宋体" w:hint="eastAsia"/>
              </w:rPr>
              <w:t xml:space="preserve">] </w:t>
            </w:r>
            <w:r w:rsidR="00345084" w:rsidRPr="00286042">
              <w:rPr>
                <w:rFonts w:hAnsi="宋体" w:hint="eastAsia"/>
              </w:rPr>
              <w:t>输入时</w:t>
            </w:r>
            <w:r w:rsidRPr="00286042">
              <w:rPr>
                <w:rFonts w:hAnsi="宋体" w:hint="eastAsia"/>
              </w:rPr>
              <w:t>表示szContainerName缓冲区的长度，</w:t>
            </w:r>
            <w:r w:rsidR="00345084" w:rsidRPr="00286042">
              <w:rPr>
                <w:rFonts w:hAnsi="宋体" w:hint="eastAsia"/>
              </w:rPr>
              <w:t>输出时表示</w:t>
            </w:r>
            <w:r w:rsidRPr="00286042">
              <w:rPr>
                <w:rFonts w:hAnsi="宋体" w:hint="eastAsia"/>
              </w:rPr>
              <w:t>容器名称列表的长度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6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</w:t>
            </w:r>
            <w:r w:rsidRPr="00286042">
              <w:rPr>
                <w:rFonts w:hAnsi="宋体" w:hint="eastAsia"/>
              </w:rPr>
              <w:t>。</w:t>
            </w:r>
          </w:p>
        </w:tc>
      </w:tr>
    </w:tbl>
    <w:p w:rsidR="00097EEA" w:rsidRPr="00286042" w:rsidRDefault="00097EEA" w:rsidP="00097EEA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57" w:name="_Toc259810684"/>
      <w:r>
        <w:rPr>
          <w:rFonts w:eastAsia="黑体" w:hAnsi="宋体" w:cs="Arial" w:hint="eastAsia"/>
          <w:b/>
        </w:rPr>
        <w:t>获得</w:t>
      </w:r>
      <w:r w:rsidRPr="00286042">
        <w:rPr>
          <w:rFonts w:eastAsia="黑体" w:hAnsi="宋体" w:cs="Arial" w:hint="eastAsia"/>
          <w:b/>
        </w:rPr>
        <w:t>容器</w:t>
      </w:r>
      <w:r w:rsidR="00B9290A">
        <w:rPr>
          <w:rFonts w:eastAsia="黑体" w:hAnsi="宋体" w:cs="Arial" w:hint="eastAsia"/>
          <w:b/>
        </w:rPr>
        <w:t>类型</w:t>
      </w:r>
    </w:p>
    <w:tbl>
      <w:tblPr>
        <w:tblW w:w="0" w:type="auto"/>
        <w:tblLook w:val="00BF" w:firstRow="1" w:lastRow="0" w:firstColumn="1" w:lastColumn="0" w:noHBand="0" w:noVBand="0"/>
      </w:tblPr>
      <w:tblGrid>
        <w:gridCol w:w="1074"/>
        <w:gridCol w:w="18"/>
        <w:gridCol w:w="2403"/>
        <w:gridCol w:w="5791"/>
      </w:tblGrid>
      <w:tr w:rsidR="00097EEA" w:rsidRPr="00286042" w:rsidTr="00E4020F">
        <w:tblPrEx>
          <w:tblCellMar>
            <w:top w:w="0" w:type="dxa"/>
            <w:bottom w:w="0" w:type="dxa"/>
          </w:tblCellMar>
        </w:tblPrEx>
        <w:tc>
          <w:tcPr>
            <w:tcW w:w="1092" w:type="dxa"/>
            <w:gridSpan w:val="2"/>
          </w:tcPr>
          <w:p w:rsidR="00097EEA" w:rsidRPr="00286042" w:rsidRDefault="00097EEA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8194" w:type="dxa"/>
            <w:gridSpan w:val="2"/>
          </w:tcPr>
          <w:p w:rsidR="00097EEA" w:rsidRPr="00286042" w:rsidRDefault="00097EEA" w:rsidP="00097EEA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</w:t>
            </w:r>
            <w:r w:rsidRPr="00097EEA">
              <w:rPr>
                <w:rFonts w:hAnsi="宋体"/>
              </w:rPr>
              <w:t>SKF_GetCon</w:t>
            </w:r>
            <w:r w:rsidR="00E4020F">
              <w:rPr>
                <w:rFonts w:hAnsi="宋体" w:hint="eastAsia"/>
              </w:rPr>
              <w:t>tianer</w:t>
            </w:r>
            <w:r w:rsidR="00B9290A">
              <w:rPr>
                <w:rFonts w:hAnsi="宋体" w:hint="eastAsia"/>
              </w:rPr>
              <w:t>Type</w:t>
            </w:r>
            <w:r w:rsidRPr="00097EEA">
              <w:rPr>
                <w:rFonts w:hAnsi="宋体"/>
              </w:rPr>
              <w:t>(HCONTAINER hContainer, ULONG *pulCon</w:t>
            </w:r>
            <w:r w:rsidR="00B9290A">
              <w:rPr>
                <w:rFonts w:hAnsi="宋体" w:hint="eastAsia"/>
              </w:rPr>
              <w:t>tainerType</w:t>
            </w:r>
            <w:r w:rsidRPr="00097EEA">
              <w:rPr>
                <w:rFonts w:hAnsi="宋体"/>
              </w:rPr>
              <w:t>)</w:t>
            </w:r>
          </w:p>
        </w:tc>
      </w:tr>
      <w:tr w:rsidR="00097EEA" w:rsidRPr="00286042" w:rsidTr="00E4020F">
        <w:tblPrEx>
          <w:tblCellMar>
            <w:top w:w="0" w:type="dxa"/>
            <w:bottom w:w="0" w:type="dxa"/>
          </w:tblCellMar>
        </w:tblPrEx>
        <w:tc>
          <w:tcPr>
            <w:tcW w:w="1074" w:type="dxa"/>
          </w:tcPr>
          <w:p w:rsidR="00097EEA" w:rsidRPr="00286042" w:rsidRDefault="00097EEA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8212" w:type="dxa"/>
            <w:gridSpan w:val="3"/>
          </w:tcPr>
          <w:p w:rsidR="00097EEA" w:rsidRPr="00286042" w:rsidRDefault="00097EEA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获取容器的</w:t>
            </w:r>
            <w:r w:rsidR="00B9290A">
              <w:rPr>
                <w:rFonts w:hAnsi="宋体" w:hint="eastAsia"/>
              </w:rPr>
              <w:t>类型</w:t>
            </w:r>
          </w:p>
        </w:tc>
      </w:tr>
      <w:tr w:rsidR="00097EEA" w:rsidRPr="00286042" w:rsidTr="00E4020F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074" w:type="dxa"/>
            <w:vMerge w:val="restart"/>
          </w:tcPr>
          <w:p w:rsidR="00097EEA" w:rsidRPr="00286042" w:rsidRDefault="00097EEA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421" w:type="dxa"/>
            <w:gridSpan w:val="2"/>
          </w:tcPr>
          <w:p w:rsidR="00097EEA" w:rsidRPr="00286042" w:rsidRDefault="00097EEA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hContainer</w:t>
            </w:r>
          </w:p>
        </w:tc>
        <w:tc>
          <w:tcPr>
            <w:tcW w:w="5791" w:type="dxa"/>
          </w:tcPr>
          <w:p w:rsidR="00097EEA" w:rsidRPr="00286042" w:rsidRDefault="00097EEA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</w:t>
            </w:r>
            <w:r w:rsidRPr="00286042">
              <w:rPr>
                <w:rFonts w:hAnsi="宋体"/>
              </w:rPr>
              <w:t>]</w:t>
            </w:r>
            <w:r w:rsidRPr="00286042"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容器句柄。</w:t>
            </w:r>
          </w:p>
        </w:tc>
      </w:tr>
      <w:tr w:rsidR="00097EEA" w:rsidRPr="00286042" w:rsidTr="00E4020F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074" w:type="dxa"/>
            <w:vMerge/>
            <w:shd w:val="clear" w:color="auto" w:fill="B3B3B3"/>
          </w:tcPr>
          <w:p w:rsidR="00097EEA" w:rsidRPr="00286042" w:rsidRDefault="00097EEA" w:rsidP="00D40640">
            <w:pPr>
              <w:rPr>
                <w:rFonts w:hAnsi="宋体" w:hint="eastAsia"/>
              </w:rPr>
            </w:pPr>
          </w:p>
        </w:tc>
        <w:tc>
          <w:tcPr>
            <w:tcW w:w="2421" w:type="dxa"/>
            <w:gridSpan w:val="2"/>
          </w:tcPr>
          <w:p w:rsidR="00097EEA" w:rsidRPr="00286042" w:rsidRDefault="00097EEA" w:rsidP="00D40640">
            <w:pPr>
              <w:rPr>
                <w:rFonts w:hAnsi="宋体" w:hint="eastAsia"/>
              </w:rPr>
            </w:pPr>
            <w:r w:rsidRPr="00097EEA">
              <w:rPr>
                <w:rFonts w:hAnsi="宋体"/>
              </w:rPr>
              <w:t>pulCon</w:t>
            </w:r>
            <w:r w:rsidR="00B9290A">
              <w:rPr>
                <w:rFonts w:hAnsi="宋体" w:hint="eastAsia"/>
              </w:rPr>
              <w:t>tainerType</w:t>
            </w:r>
          </w:p>
        </w:tc>
        <w:tc>
          <w:tcPr>
            <w:tcW w:w="5791" w:type="dxa"/>
          </w:tcPr>
          <w:p w:rsidR="00097EEA" w:rsidRPr="00286042" w:rsidRDefault="00097EEA" w:rsidP="00097EEA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[OUT] </w:t>
            </w:r>
            <w:r>
              <w:rPr>
                <w:rFonts w:hAnsi="宋体" w:hint="eastAsia"/>
              </w:rPr>
              <w:t>获得的容器</w:t>
            </w:r>
            <w:r w:rsidR="00B9290A">
              <w:rPr>
                <w:rFonts w:hAnsi="宋体" w:hint="eastAsia"/>
              </w:rPr>
              <w:t>类型</w:t>
            </w:r>
            <w:r w:rsidRPr="00286042">
              <w:rPr>
                <w:rFonts w:hAnsi="宋体" w:hint="eastAsia"/>
              </w:rPr>
              <w:t>。</w:t>
            </w:r>
            <w:r>
              <w:rPr>
                <w:rFonts w:hAnsi="宋体" w:hint="eastAsia"/>
              </w:rPr>
              <w:t>指针指向的值为0表示</w:t>
            </w:r>
            <w:r w:rsidRPr="00097EEA">
              <w:rPr>
                <w:rFonts w:hAnsi="宋体" w:hint="eastAsia"/>
              </w:rPr>
              <w:t>未</w:t>
            </w:r>
            <w:r w:rsidR="00B9290A">
              <w:rPr>
                <w:rFonts w:hAnsi="宋体" w:hint="eastAsia"/>
              </w:rPr>
              <w:t>定</w:t>
            </w:r>
            <w:r>
              <w:rPr>
                <w:rFonts w:hAnsi="宋体" w:hint="eastAsia"/>
              </w:rPr>
              <w:t>、尚未分配</w:t>
            </w:r>
            <w:r w:rsidR="00B9290A">
              <w:rPr>
                <w:rFonts w:hAnsi="宋体" w:hint="eastAsia"/>
              </w:rPr>
              <w:t>类型</w:t>
            </w:r>
            <w:r>
              <w:rPr>
                <w:rFonts w:hAnsi="宋体" w:hint="eastAsia"/>
              </w:rPr>
              <w:t>或者为空容器，为1表示为RSA容器，为2表示为ECC容器。</w:t>
            </w:r>
          </w:p>
        </w:tc>
      </w:tr>
      <w:tr w:rsidR="00097EEA" w:rsidRPr="00286042" w:rsidTr="00E4020F">
        <w:tblPrEx>
          <w:tblCellMar>
            <w:top w:w="0" w:type="dxa"/>
            <w:bottom w:w="0" w:type="dxa"/>
          </w:tblCellMar>
        </w:tblPrEx>
        <w:tc>
          <w:tcPr>
            <w:tcW w:w="1074" w:type="dxa"/>
          </w:tcPr>
          <w:p w:rsidR="00097EEA" w:rsidRPr="00286042" w:rsidRDefault="00097EEA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lastRenderedPageBreak/>
              <w:t>返回值</w:t>
            </w:r>
          </w:p>
        </w:tc>
        <w:tc>
          <w:tcPr>
            <w:tcW w:w="8212" w:type="dxa"/>
            <w:gridSpan w:val="3"/>
          </w:tcPr>
          <w:p w:rsidR="00097EEA" w:rsidRPr="00286042" w:rsidRDefault="00097EEA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>成功。</w:t>
            </w:r>
          </w:p>
          <w:p w:rsidR="00097EEA" w:rsidRPr="00286042" w:rsidRDefault="00097EEA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  <w:t>错误码。</w:t>
            </w:r>
          </w:p>
        </w:tc>
      </w:tr>
    </w:tbl>
    <w:p w:rsidR="00E4020F" w:rsidRPr="00286042" w:rsidRDefault="00E4020F" w:rsidP="00E4020F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r>
        <w:rPr>
          <w:rFonts w:eastAsia="黑体" w:hAnsi="宋体" w:cs="Arial" w:hint="eastAsia"/>
          <w:b/>
        </w:rPr>
        <w:t>导入数字证书</w:t>
      </w:r>
    </w:p>
    <w:tbl>
      <w:tblPr>
        <w:tblW w:w="0" w:type="auto"/>
        <w:tblLook w:val="00BF" w:firstRow="1" w:lastRow="0" w:firstColumn="1" w:lastColumn="0" w:noHBand="0" w:noVBand="0"/>
      </w:tblPr>
      <w:tblGrid>
        <w:gridCol w:w="1212"/>
        <w:gridCol w:w="2631"/>
        <w:gridCol w:w="5443"/>
        <w:tblGridChange w:id="158">
          <w:tblGrid>
            <w:gridCol w:w="1212"/>
            <w:gridCol w:w="2631"/>
            <w:gridCol w:w="5443"/>
          </w:tblGrid>
        </w:tblGridChange>
      </w:tblGrid>
      <w:tr w:rsidR="00E4020F" w:rsidRPr="00286042" w:rsidTr="00794DD8">
        <w:tblPrEx>
          <w:tblCellMar>
            <w:top w:w="0" w:type="dxa"/>
            <w:bottom w:w="0" w:type="dxa"/>
          </w:tblCellMar>
        </w:tblPrEx>
        <w:tc>
          <w:tcPr>
            <w:tcW w:w="1212" w:type="dxa"/>
          </w:tcPr>
          <w:p w:rsidR="00E4020F" w:rsidRPr="00286042" w:rsidRDefault="00E4020F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8074" w:type="dxa"/>
            <w:gridSpan w:val="2"/>
          </w:tcPr>
          <w:p w:rsidR="00E4020F" w:rsidRPr="00286042" w:rsidRDefault="00E4020F" w:rsidP="00717E99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</w:t>
            </w:r>
            <w:r>
              <w:rPr>
                <w:rFonts w:hAnsi="宋体"/>
              </w:rPr>
              <w:t>SKF_</w:t>
            </w:r>
            <w:r>
              <w:rPr>
                <w:rFonts w:hAnsi="宋体" w:hint="eastAsia"/>
              </w:rPr>
              <w:t>ImportCertificate</w:t>
            </w:r>
            <w:r w:rsidR="00717E99" w:rsidRPr="00717E99">
              <w:rPr>
                <w:rFonts w:hAnsi="宋体"/>
              </w:rPr>
              <w:t>(HCONTAINER hContainer, BOOL bSignFlag,  BYTE* pbCert, ULONG ulCertLen)</w:t>
            </w:r>
          </w:p>
        </w:tc>
      </w:tr>
      <w:tr w:rsidR="00E4020F" w:rsidRPr="00286042" w:rsidTr="00794DD8">
        <w:tblPrEx>
          <w:tblCellMar>
            <w:top w:w="0" w:type="dxa"/>
            <w:bottom w:w="0" w:type="dxa"/>
          </w:tblCellMar>
        </w:tblPrEx>
        <w:tc>
          <w:tcPr>
            <w:tcW w:w="1212" w:type="dxa"/>
          </w:tcPr>
          <w:p w:rsidR="00E4020F" w:rsidRPr="00286042" w:rsidRDefault="00E4020F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8074" w:type="dxa"/>
            <w:gridSpan w:val="2"/>
          </w:tcPr>
          <w:p w:rsidR="00E4020F" w:rsidRPr="00286042" w:rsidRDefault="00717E99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向容器内导入数字证书。</w:t>
            </w:r>
          </w:p>
        </w:tc>
      </w:tr>
      <w:tr w:rsidR="00794DD8" w:rsidRPr="00286042" w:rsidTr="00794DD8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212" w:type="dxa"/>
            <w:vMerge w:val="restart"/>
          </w:tcPr>
          <w:p w:rsidR="00E4020F" w:rsidRPr="00286042" w:rsidRDefault="00E4020F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631" w:type="dxa"/>
          </w:tcPr>
          <w:p w:rsidR="00E4020F" w:rsidRPr="00286042" w:rsidRDefault="00E4020F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hContainer</w:t>
            </w:r>
          </w:p>
        </w:tc>
        <w:tc>
          <w:tcPr>
            <w:tcW w:w="5443" w:type="dxa"/>
          </w:tcPr>
          <w:p w:rsidR="00E4020F" w:rsidRPr="00286042" w:rsidRDefault="00E4020F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</w:t>
            </w:r>
            <w:r w:rsidRPr="00286042">
              <w:rPr>
                <w:rFonts w:hAnsi="宋体"/>
              </w:rPr>
              <w:t>]</w:t>
            </w:r>
            <w:r w:rsidRPr="00286042"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容器句柄。</w:t>
            </w:r>
          </w:p>
        </w:tc>
      </w:tr>
      <w:tr w:rsidR="00794DD8" w:rsidRPr="00286042" w:rsidTr="00794DD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212" w:type="dxa"/>
            <w:vMerge/>
            <w:shd w:val="clear" w:color="auto" w:fill="B3B3B3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</w:p>
        </w:tc>
        <w:tc>
          <w:tcPr>
            <w:tcW w:w="2631" w:type="dxa"/>
          </w:tcPr>
          <w:p w:rsidR="00794DD8" w:rsidRPr="00097EEA" w:rsidRDefault="00794DD8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bSignFlag</w:t>
            </w:r>
          </w:p>
        </w:tc>
        <w:tc>
          <w:tcPr>
            <w:tcW w:w="5443" w:type="dxa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[IN] TRUE表示签名证书，FALSE表示加密证书。</w:t>
            </w:r>
          </w:p>
        </w:tc>
      </w:tr>
      <w:tr w:rsidR="00794DD8" w:rsidRPr="00286042" w:rsidTr="00794DD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212" w:type="dxa"/>
            <w:vMerge/>
            <w:shd w:val="clear" w:color="auto" w:fill="B3B3B3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</w:p>
        </w:tc>
        <w:tc>
          <w:tcPr>
            <w:tcW w:w="2631" w:type="dxa"/>
          </w:tcPr>
          <w:p w:rsidR="00794DD8" w:rsidRPr="00097EEA" w:rsidRDefault="00794DD8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pbCert</w:t>
            </w:r>
          </w:p>
        </w:tc>
        <w:tc>
          <w:tcPr>
            <w:tcW w:w="5443" w:type="dxa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[IN] 指向证书内容缓冲区。</w:t>
            </w:r>
          </w:p>
        </w:tc>
      </w:tr>
      <w:tr w:rsidR="00794DD8" w:rsidRPr="00286042" w:rsidTr="00794DD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212" w:type="dxa"/>
            <w:vMerge/>
            <w:shd w:val="clear" w:color="auto" w:fill="B3B3B3"/>
          </w:tcPr>
          <w:p w:rsidR="00E4020F" w:rsidRPr="00286042" w:rsidRDefault="00E4020F" w:rsidP="00D40640">
            <w:pPr>
              <w:rPr>
                <w:rFonts w:hAnsi="宋体" w:hint="eastAsia"/>
              </w:rPr>
            </w:pPr>
          </w:p>
        </w:tc>
        <w:tc>
          <w:tcPr>
            <w:tcW w:w="2631" w:type="dxa"/>
          </w:tcPr>
          <w:p w:rsidR="00E4020F" w:rsidRPr="00286042" w:rsidRDefault="00794DD8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ulCertLen</w:t>
            </w:r>
          </w:p>
        </w:tc>
        <w:tc>
          <w:tcPr>
            <w:tcW w:w="5443" w:type="dxa"/>
          </w:tcPr>
          <w:p w:rsidR="00E4020F" w:rsidRPr="00286042" w:rsidRDefault="00E4020F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</w:t>
            </w:r>
            <w:r w:rsidR="00794DD8">
              <w:rPr>
                <w:rFonts w:hAnsi="宋体" w:hint="eastAsia"/>
              </w:rPr>
              <w:t>IN</w:t>
            </w:r>
            <w:r w:rsidRPr="00286042">
              <w:rPr>
                <w:rFonts w:hAnsi="宋体" w:hint="eastAsia"/>
              </w:rPr>
              <w:t xml:space="preserve">] </w:t>
            </w:r>
            <w:r w:rsidR="00794DD8">
              <w:rPr>
                <w:rFonts w:hAnsi="宋体" w:hint="eastAsia"/>
              </w:rPr>
              <w:t>证书长度。</w:t>
            </w:r>
          </w:p>
        </w:tc>
      </w:tr>
      <w:tr w:rsidR="00E4020F" w:rsidRPr="00286042" w:rsidTr="00794DD8">
        <w:tblPrEx>
          <w:tblCellMar>
            <w:top w:w="0" w:type="dxa"/>
            <w:bottom w:w="0" w:type="dxa"/>
          </w:tblCellMar>
        </w:tblPrEx>
        <w:tc>
          <w:tcPr>
            <w:tcW w:w="1212" w:type="dxa"/>
          </w:tcPr>
          <w:p w:rsidR="00E4020F" w:rsidRPr="00286042" w:rsidRDefault="00E4020F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8074" w:type="dxa"/>
            <w:gridSpan w:val="2"/>
          </w:tcPr>
          <w:p w:rsidR="00E4020F" w:rsidRPr="00286042" w:rsidRDefault="00E4020F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>成功。</w:t>
            </w:r>
          </w:p>
          <w:p w:rsidR="00E4020F" w:rsidRPr="00286042" w:rsidRDefault="00E4020F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  <w:t>错误码。</w:t>
            </w:r>
          </w:p>
        </w:tc>
      </w:tr>
    </w:tbl>
    <w:p w:rsidR="00794DD8" w:rsidRPr="00286042" w:rsidRDefault="00794DD8" w:rsidP="00794DD8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r>
        <w:rPr>
          <w:rFonts w:eastAsia="黑体" w:hAnsi="宋体" w:cs="Arial" w:hint="eastAsia"/>
          <w:b/>
        </w:rPr>
        <w:t>导出数字证书</w:t>
      </w:r>
    </w:p>
    <w:tbl>
      <w:tblPr>
        <w:tblW w:w="0" w:type="auto"/>
        <w:tblLook w:val="00BF" w:firstRow="1" w:lastRow="0" w:firstColumn="1" w:lastColumn="0" w:noHBand="0" w:noVBand="0"/>
      </w:tblPr>
      <w:tblGrid>
        <w:gridCol w:w="1243"/>
        <w:gridCol w:w="2423"/>
        <w:gridCol w:w="5620"/>
        <w:tblGridChange w:id="159">
          <w:tblGrid>
            <w:gridCol w:w="1243"/>
            <w:gridCol w:w="2423"/>
            <w:gridCol w:w="5620"/>
          </w:tblGrid>
        </w:tblGridChange>
      </w:tblGrid>
      <w:tr w:rsidR="00794DD8" w:rsidRPr="00286042" w:rsidTr="00D40640">
        <w:tblPrEx>
          <w:tblCellMar>
            <w:top w:w="0" w:type="dxa"/>
            <w:bottom w:w="0" w:type="dxa"/>
          </w:tblCellMar>
        </w:tblPrEx>
        <w:tc>
          <w:tcPr>
            <w:tcW w:w="1243" w:type="dxa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8043" w:type="dxa"/>
            <w:gridSpan w:val="2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</w:t>
            </w:r>
            <w:r>
              <w:rPr>
                <w:rFonts w:hAnsi="宋体"/>
              </w:rPr>
              <w:t>SKF_</w:t>
            </w:r>
            <w:r>
              <w:rPr>
                <w:rFonts w:hAnsi="宋体" w:hint="eastAsia"/>
              </w:rPr>
              <w:t>ExportCertificate</w:t>
            </w:r>
            <w:r w:rsidRPr="00717E99">
              <w:rPr>
                <w:rFonts w:hAnsi="宋体"/>
              </w:rPr>
              <w:t xml:space="preserve">(HCONTAINER hContainer, BOOL bSignFlag,  BYTE* pbCert, ULONG </w:t>
            </w:r>
            <w:r>
              <w:rPr>
                <w:rFonts w:hAnsi="宋体" w:hint="eastAsia"/>
              </w:rPr>
              <w:t>*p</w:t>
            </w:r>
            <w:r w:rsidRPr="00717E99">
              <w:rPr>
                <w:rFonts w:hAnsi="宋体"/>
              </w:rPr>
              <w:t>ulCertLen)</w:t>
            </w:r>
          </w:p>
        </w:tc>
      </w:tr>
      <w:tr w:rsidR="00794DD8" w:rsidRPr="00286042" w:rsidTr="00D40640">
        <w:tblPrEx>
          <w:tblCellMar>
            <w:top w:w="0" w:type="dxa"/>
            <w:bottom w:w="0" w:type="dxa"/>
          </w:tblCellMar>
        </w:tblPrEx>
        <w:tc>
          <w:tcPr>
            <w:tcW w:w="1243" w:type="dxa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8043" w:type="dxa"/>
            <w:gridSpan w:val="2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从容器内导出数字证书。</w:t>
            </w:r>
          </w:p>
        </w:tc>
      </w:tr>
      <w:tr w:rsidR="00794DD8" w:rsidRPr="00286042" w:rsidTr="00D40640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1243" w:type="dxa"/>
            <w:vMerge w:val="restart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423" w:type="dxa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hContainer</w:t>
            </w:r>
          </w:p>
        </w:tc>
        <w:tc>
          <w:tcPr>
            <w:tcW w:w="5620" w:type="dxa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</w:t>
            </w:r>
            <w:r w:rsidRPr="00286042">
              <w:rPr>
                <w:rFonts w:hAnsi="宋体"/>
              </w:rPr>
              <w:t>]</w:t>
            </w:r>
            <w:r w:rsidRPr="00286042"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容器句柄。</w:t>
            </w:r>
          </w:p>
        </w:tc>
      </w:tr>
      <w:tr w:rsidR="00794DD8" w:rsidRPr="00286042" w:rsidTr="00D4064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243" w:type="dxa"/>
            <w:vMerge/>
            <w:shd w:val="clear" w:color="auto" w:fill="B3B3B3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</w:p>
        </w:tc>
        <w:tc>
          <w:tcPr>
            <w:tcW w:w="2423" w:type="dxa"/>
          </w:tcPr>
          <w:p w:rsidR="00794DD8" w:rsidRPr="00097EEA" w:rsidRDefault="00794DD8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bSignFlag</w:t>
            </w:r>
          </w:p>
        </w:tc>
        <w:tc>
          <w:tcPr>
            <w:tcW w:w="5620" w:type="dxa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[IN] TRUE表示签名证书，FALSE表示加密证书。</w:t>
            </w:r>
          </w:p>
        </w:tc>
      </w:tr>
      <w:tr w:rsidR="00794DD8" w:rsidRPr="00286042" w:rsidTr="00D4064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243" w:type="dxa"/>
            <w:vMerge/>
            <w:shd w:val="clear" w:color="auto" w:fill="B3B3B3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</w:p>
        </w:tc>
        <w:tc>
          <w:tcPr>
            <w:tcW w:w="2423" w:type="dxa"/>
          </w:tcPr>
          <w:p w:rsidR="00794DD8" w:rsidRPr="00097EEA" w:rsidRDefault="00794DD8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pbCert</w:t>
            </w:r>
          </w:p>
        </w:tc>
        <w:tc>
          <w:tcPr>
            <w:tcW w:w="5620" w:type="dxa"/>
          </w:tcPr>
          <w:p w:rsidR="00794DD8" w:rsidRPr="00286042" w:rsidRDefault="00794DD8" w:rsidP="00794DD8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 xml:space="preserve">[OUT] </w:t>
            </w:r>
            <w:r w:rsidRPr="00286042">
              <w:rPr>
                <w:rFonts w:hAnsi="宋体" w:hint="eastAsia"/>
              </w:rPr>
              <w:t>指向</w:t>
            </w:r>
            <w:r>
              <w:rPr>
                <w:rFonts w:hAnsi="宋体" w:hint="eastAsia"/>
              </w:rPr>
              <w:t>证书内容</w:t>
            </w:r>
            <w:r w:rsidRPr="00286042">
              <w:rPr>
                <w:rFonts w:hAnsi="宋体" w:hint="eastAsia"/>
              </w:rPr>
              <w:t>缓冲区，如果此参数为NULL时，</w:t>
            </w:r>
            <w:r>
              <w:rPr>
                <w:rFonts w:hAnsi="宋体" w:hint="eastAsia"/>
              </w:rPr>
              <w:t>pulCertLen</w:t>
            </w:r>
            <w:r w:rsidRPr="00286042">
              <w:rPr>
                <w:rFonts w:hAnsi="宋体" w:hint="eastAsia"/>
              </w:rPr>
              <w:t>表示返回数据所需要缓冲区的长度，如果此参数不为NULL时，返回</w:t>
            </w:r>
            <w:r>
              <w:rPr>
                <w:rFonts w:hAnsi="宋体" w:hint="eastAsia"/>
              </w:rPr>
              <w:t>数字证书内容</w:t>
            </w:r>
            <w:r w:rsidRPr="00286042">
              <w:rPr>
                <w:rFonts w:hAnsi="宋体" w:hint="eastAsia"/>
              </w:rPr>
              <w:t>。</w:t>
            </w:r>
          </w:p>
        </w:tc>
      </w:tr>
      <w:tr w:rsidR="00794DD8" w:rsidRPr="00286042" w:rsidTr="00D4064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243" w:type="dxa"/>
            <w:vMerge/>
            <w:shd w:val="clear" w:color="auto" w:fill="B3B3B3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</w:p>
        </w:tc>
        <w:tc>
          <w:tcPr>
            <w:tcW w:w="2423" w:type="dxa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pulCertLen</w:t>
            </w:r>
          </w:p>
        </w:tc>
        <w:tc>
          <w:tcPr>
            <w:tcW w:w="5620" w:type="dxa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</w:t>
            </w:r>
            <w:r>
              <w:rPr>
                <w:rFonts w:hAnsi="宋体" w:hint="eastAsia"/>
              </w:rPr>
              <w:t>IN/OUT</w:t>
            </w:r>
            <w:r w:rsidRPr="00286042">
              <w:rPr>
                <w:rFonts w:hAnsi="宋体" w:hint="eastAsia"/>
              </w:rPr>
              <w:t>] 输入时表示</w:t>
            </w:r>
            <w:r>
              <w:rPr>
                <w:rFonts w:hAnsi="宋体" w:hint="eastAsia"/>
              </w:rPr>
              <w:t>pbCert</w:t>
            </w:r>
            <w:r w:rsidRPr="00286042">
              <w:rPr>
                <w:rFonts w:hAnsi="宋体" w:hint="eastAsia"/>
              </w:rPr>
              <w:t>缓冲区的长度，输出时表示</w:t>
            </w:r>
            <w:r>
              <w:rPr>
                <w:rFonts w:hAnsi="宋体" w:hint="eastAsia"/>
              </w:rPr>
              <w:t>证书内容</w:t>
            </w:r>
            <w:r w:rsidRPr="00286042">
              <w:rPr>
                <w:rFonts w:hAnsi="宋体" w:hint="eastAsia"/>
              </w:rPr>
              <w:t>的长度</w:t>
            </w:r>
            <w:r>
              <w:rPr>
                <w:rFonts w:hAnsi="宋体" w:hint="eastAsia"/>
              </w:rPr>
              <w:t>。</w:t>
            </w:r>
          </w:p>
        </w:tc>
      </w:tr>
      <w:tr w:rsidR="00794DD8" w:rsidRPr="00286042" w:rsidTr="00D40640">
        <w:tblPrEx>
          <w:tblCellMar>
            <w:top w:w="0" w:type="dxa"/>
            <w:bottom w:w="0" w:type="dxa"/>
          </w:tblCellMar>
        </w:tblPrEx>
        <w:tc>
          <w:tcPr>
            <w:tcW w:w="1243" w:type="dxa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8043" w:type="dxa"/>
            <w:gridSpan w:val="2"/>
          </w:tcPr>
          <w:p w:rsidR="00794DD8" w:rsidRPr="00286042" w:rsidRDefault="00794DD8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>成功。</w:t>
            </w:r>
          </w:p>
          <w:p w:rsidR="00794DD8" w:rsidRPr="00286042" w:rsidRDefault="00794DD8" w:rsidP="00D4064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  <w:t>错误码。</w:t>
            </w:r>
          </w:p>
        </w:tc>
      </w:tr>
    </w:tbl>
    <w:p w:rsidR="00757BE8" w:rsidRPr="00286042" w:rsidRDefault="00097EEA" w:rsidP="00D0771B">
      <w:pPr>
        <w:numPr>
          <w:ilvl w:val="1"/>
          <w:numId w:val="1"/>
        </w:numPr>
        <w:tabs>
          <w:tab w:val="clear" w:pos="576"/>
          <w:tab w:val="num" w:pos="0"/>
        </w:tabs>
        <w:ind w:left="992" w:hanging="992"/>
        <w:outlineLvl w:val="1"/>
        <w:rPr>
          <w:rFonts w:eastAsia="黑体" w:hAnsi="宋体" w:cs="Arial" w:hint="eastAsia"/>
          <w:b/>
        </w:rPr>
      </w:pPr>
      <w:r w:rsidRPr="00286042">
        <w:rPr>
          <w:rFonts w:eastAsia="黑体" w:hAnsi="宋体" w:cs="Arial" w:hint="eastAsia"/>
          <w:b/>
        </w:rPr>
        <w:t>密码服务</w:t>
      </w:r>
      <w:bookmarkEnd w:id="157"/>
    </w:p>
    <w:p w:rsidR="002916E2" w:rsidRPr="00286042" w:rsidRDefault="002916E2" w:rsidP="002916E2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60" w:name="_Toc259810685"/>
      <w:r w:rsidRPr="00286042">
        <w:rPr>
          <w:rFonts w:eastAsia="黑体" w:hAnsi="宋体" w:cs="Arial" w:hint="eastAsia"/>
          <w:b/>
        </w:rPr>
        <w:t>概述</w:t>
      </w:r>
      <w:bookmarkEnd w:id="160"/>
    </w:p>
    <w:p w:rsidR="00757BE8" w:rsidRPr="00286042" w:rsidRDefault="00757BE8" w:rsidP="00757BE8">
      <w:pPr>
        <w:ind w:firstLineChars="200" w:firstLine="420"/>
        <w:rPr>
          <w:rFonts w:hAnsi="宋体" w:hint="eastAsia"/>
        </w:rPr>
      </w:pPr>
      <w:r w:rsidRPr="00286042">
        <w:rPr>
          <w:rFonts w:hAnsi="宋体" w:hint="eastAsia"/>
        </w:rPr>
        <w:t>密码服务函数提供对称算法运算、非对称算法运算、</w:t>
      </w:r>
      <w:r w:rsidR="000952A2" w:rsidRPr="00286042">
        <w:rPr>
          <w:rFonts w:hAnsi="宋体" w:hint="eastAsia"/>
        </w:rPr>
        <w:t>密码</w:t>
      </w:r>
      <w:r w:rsidRPr="00286042">
        <w:rPr>
          <w:rFonts w:hAnsi="宋体" w:hint="eastAsia"/>
        </w:rPr>
        <w:t>杂凑运算、</w:t>
      </w:r>
      <w:r w:rsidR="000952A2" w:rsidRPr="00286042">
        <w:rPr>
          <w:rFonts w:hAnsi="宋体" w:hint="eastAsia"/>
        </w:rPr>
        <w:t>密钥管理、</w:t>
      </w:r>
      <w:r w:rsidR="001B56F7" w:rsidRPr="00286042">
        <w:rPr>
          <w:rFonts w:hAnsi="宋体" w:hint="eastAsia"/>
        </w:rPr>
        <w:t>消息鉴别</w:t>
      </w:r>
      <w:proofErr w:type="gramStart"/>
      <w:r w:rsidR="001B56F7" w:rsidRPr="00286042">
        <w:rPr>
          <w:rFonts w:hAnsi="宋体" w:hint="eastAsia"/>
        </w:rPr>
        <w:t>码</w:t>
      </w:r>
      <w:r w:rsidRPr="00286042">
        <w:rPr>
          <w:rFonts w:hAnsi="宋体" w:hint="eastAsia"/>
        </w:rPr>
        <w:t>计算</w:t>
      </w:r>
      <w:proofErr w:type="gramEnd"/>
      <w:r w:rsidRPr="00286042">
        <w:rPr>
          <w:rFonts w:hAnsi="宋体" w:hint="eastAsia"/>
        </w:rPr>
        <w:t>等功能。密码服务系列函数如表</w:t>
      </w:r>
      <w:r w:rsidR="00D279A9" w:rsidRPr="00286042">
        <w:rPr>
          <w:rFonts w:hAnsi="宋体" w:hint="eastAsia"/>
        </w:rPr>
        <w:t>2</w:t>
      </w:r>
      <w:r w:rsidR="00794DD8">
        <w:rPr>
          <w:rFonts w:hAnsi="宋体" w:hint="eastAsia"/>
        </w:rPr>
        <w:t>4</w:t>
      </w:r>
      <w:r w:rsidRPr="00286042">
        <w:rPr>
          <w:rFonts w:hAnsi="宋体" w:hint="eastAsia"/>
        </w:rPr>
        <w:t>所示：</w:t>
      </w:r>
    </w:p>
    <w:p w:rsidR="00757BE8" w:rsidRPr="00286042" w:rsidRDefault="00981B7B" w:rsidP="00757BE8">
      <w:pPr>
        <w:keepNext/>
        <w:numPr>
          <w:ilvl w:val="0"/>
          <w:numId w:val="14"/>
        </w:numPr>
        <w:ind w:firstLineChars="200" w:firstLine="420"/>
        <w:jc w:val="center"/>
        <w:rPr>
          <w:rFonts w:hAnsi="宋体" w:hint="eastAsia"/>
        </w:rPr>
      </w:pPr>
      <w:r w:rsidRPr="00286042">
        <w:rPr>
          <w:rFonts w:hAnsi="宋体" w:hint="eastAsia"/>
        </w:rPr>
        <w:t xml:space="preserve">  密码服务系列函数</w:t>
      </w:r>
    </w:p>
    <w:tbl>
      <w:tblPr>
        <w:tblW w:w="4458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4714"/>
        <w:gridCol w:w="3565"/>
      </w:tblGrid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  <w:tcBorders>
              <w:top w:val="single" w:sz="12" w:space="0" w:color="000000"/>
              <w:bottom w:val="single" w:sz="6" w:space="0" w:color="000000"/>
            </w:tcBorders>
            <w:shd w:val="clear" w:color="000080" w:fill="E0E0E0"/>
          </w:tcPr>
          <w:p w:rsidR="007417E7" w:rsidRPr="00286042" w:rsidRDefault="007417E7" w:rsidP="00B83F0E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函数名称</w:t>
            </w:r>
          </w:p>
        </w:tc>
        <w:tc>
          <w:tcPr>
            <w:tcW w:w="2153" w:type="pct"/>
            <w:tcBorders>
              <w:top w:val="single" w:sz="12" w:space="0" w:color="000000"/>
              <w:bottom w:val="single" w:sz="6" w:space="0" w:color="000000"/>
            </w:tcBorders>
            <w:shd w:val="clear" w:color="000080" w:fill="E0E0E0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sv-SE"/>
              </w:rPr>
              <w:t>SKF_GenRandom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生成随机数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sv-SE"/>
              </w:rPr>
              <w:t>SKF_GenExtRSAKey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生成外部RSA密钥对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SKF_GenRSAKeyPair</w:t>
            </w:r>
          </w:p>
        </w:tc>
        <w:tc>
          <w:tcPr>
            <w:tcW w:w="2153" w:type="pct"/>
          </w:tcPr>
          <w:p w:rsidR="007417E7" w:rsidRPr="00286042" w:rsidRDefault="007417E7" w:rsidP="006B7B25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生成RSA签名密钥对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SKF_ImportRSAKeyPair</w:t>
            </w:r>
          </w:p>
        </w:tc>
        <w:tc>
          <w:tcPr>
            <w:tcW w:w="2153" w:type="pct"/>
          </w:tcPr>
          <w:p w:rsidR="007417E7" w:rsidRPr="00286042" w:rsidRDefault="007417E7" w:rsidP="006B7B25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导入RSA加密密钥对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SKF_RSASignData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RSA签名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SKF_RSAVerify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RSA验签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SKF_RSAExportSessionKey</w:t>
            </w:r>
          </w:p>
        </w:tc>
        <w:tc>
          <w:tcPr>
            <w:tcW w:w="2153" w:type="pct"/>
          </w:tcPr>
          <w:p w:rsidR="007417E7" w:rsidRPr="00286042" w:rsidRDefault="007417E7" w:rsidP="006B7B25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RSA生成并导出会话密钥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SKF_ExtRSAPubKeyOperation</w:t>
            </w:r>
          </w:p>
        </w:tc>
        <w:tc>
          <w:tcPr>
            <w:tcW w:w="2153" w:type="pct"/>
          </w:tcPr>
          <w:p w:rsidR="007417E7" w:rsidRPr="00286042" w:rsidRDefault="007417E7" w:rsidP="006B7B25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RSA外来公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运算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SKF_ExtRSAPriKeyOperation</w:t>
            </w:r>
          </w:p>
        </w:tc>
        <w:tc>
          <w:tcPr>
            <w:tcW w:w="2153" w:type="pct"/>
          </w:tcPr>
          <w:p w:rsidR="007417E7" w:rsidRPr="00286042" w:rsidRDefault="007417E7" w:rsidP="006B7B25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RSA外来私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运算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SKF_GenECCKeyPair</w:t>
            </w:r>
          </w:p>
        </w:tc>
        <w:tc>
          <w:tcPr>
            <w:tcW w:w="2153" w:type="pct"/>
          </w:tcPr>
          <w:p w:rsidR="007417E7" w:rsidRPr="00286042" w:rsidRDefault="007417E7" w:rsidP="006B7B25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生成ECC签名密钥对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  <w:vAlign w:val="center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SKF_ImportECCKeyPair</w:t>
            </w:r>
          </w:p>
        </w:tc>
        <w:tc>
          <w:tcPr>
            <w:tcW w:w="2153" w:type="pct"/>
          </w:tcPr>
          <w:p w:rsidR="007417E7" w:rsidRPr="00286042" w:rsidRDefault="007417E7" w:rsidP="006B7B25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导入ECC加密密钥对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SKF_ECCSignData</w:t>
            </w:r>
          </w:p>
        </w:tc>
        <w:tc>
          <w:tcPr>
            <w:tcW w:w="2153" w:type="pct"/>
          </w:tcPr>
          <w:p w:rsidR="007417E7" w:rsidRPr="00286042" w:rsidRDefault="007417E7" w:rsidP="006B7B25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ECC签名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SKF_ECCVerify</w:t>
            </w:r>
          </w:p>
        </w:tc>
        <w:tc>
          <w:tcPr>
            <w:tcW w:w="2153" w:type="pct"/>
          </w:tcPr>
          <w:p w:rsidR="007417E7" w:rsidRPr="00286042" w:rsidRDefault="007417E7" w:rsidP="006B7B25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ECC验签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SKF_ECCExportSessionKey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ECC生成并导出会话密钥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lastRenderedPageBreak/>
              <w:t>SKF_ExtECCEncrypt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ECC外来公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加密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SKF_ExtECCDecrypt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ECC外来私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解密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SKF_ExtECCSign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ECC外来私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签名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SKF_ExtECCVerify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ECC外来公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验签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</w:t>
            </w:r>
            <w:r w:rsidRPr="00286042">
              <w:rPr>
                <w:rFonts w:hAnsi="宋体"/>
              </w:rPr>
              <w:t>Generate</w:t>
            </w:r>
            <w:r w:rsidRPr="00286042">
              <w:rPr>
                <w:rFonts w:hAnsi="宋体" w:hint="eastAsia"/>
              </w:rPr>
              <w:t>A</w:t>
            </w:r>
            <w:r w:rsidRPr="00286042">
              <w:rPr>
                <w:rFonts w:hAnsi="宋体"/>
              </w:rPr>
              <w:t>greement</w:t>
            </w:r>
            <w:r w:rsidRPr="00286042">
              <w:rPr>
                <w:rFonts w:hAnsi="宋体" w:hint="eastAsia"/>
              </w:rPr>
              <w:t>Data</w:t>
            </w:r>
            <w:r w:rsidRPr="00286042">
              <w:rPr>
                <w:rFonts w:hAnsi="宋体"/>
              </w:rPr>
              <w:t>With</w:t>
            </w:r>
            <w:r w:rsidRPr="00286042">
              <w:rPr>
                <w:rFonts w:hAnsi="宋体" w:hint="eastAsia"/>
              </w:rPr>
              <w:t>ECC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ECC生成密钥协商参数并输出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</w:t>
            </w:r>
            <w:r w:rsidRPr="00286042">
              <w:rPr>
                <w:rFonts w:hAnsi="宋体"/>
              </w:rPr>
              <w:t>GenerateKeyWith</w:t>
            </w:r>
            <w:r w:rsidRPr="00286042">
              <w:rPr>
                <w:rFonts w:hAnsi="宋体" w:hint="eastAsia"/>
              </w:rPr>
              <w:t>ECC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ECC计算会话密钥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</w:t>
            </w:r>
            <w:r w:rsidRPr="00286042">
              <w:rPr>
                <w:rFonts w:hAnsi="宋体"/>
              </w:rPr>
              <w:t>Generate</w:t>
            </w:r>
            <w:r w:rsidRPr="00286042">
              <w:rPr>
                <w:rFonts w:hAnsi="宋体" w:hint="eastAsia"/>
              </w:rPr>
              <w:t>A</w:t>
            </w:r>
            <w:r w:rsidRPr="00286042">
              <w:rPr>
                <w:rFonts w:hAnsi="宋体"/>
              </w:rPr>
              <w:t>greement</w:t>
            </w:r>
            <w:r w:rsidRPr="00286042">
              <w:rPr>
                <w:rFonts w:hAnsi="宋体" w:hint="eastAsia"/>
              </w:rPr>
              <w:t>DataAnd</w:t>
            </w:r>
            <w:r w:rsidRPr="00286042">
              <w:rPr>
                <w:rFonts w:hAnsi="宋体"/>
              </w:rPr>
              <w:t>KeyWith</w:t>
            </w:r>
            <w:r w:rsidRPr="00286042">
              <w:rPr>
                <w:rFonts w:hAnsi="宋体" w:hint="eastAsia"/>
              </w:rPr>
              <w:t>ECC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ECC产生协商数据并计算会话密钥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SKF_ExportPublicKey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导出公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SKF_ImportSessionKey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导入会话密钥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SKF_SetS</w:t>
            </w:r>
            <w:r w:rsidRPr="00286042">
              <w:rPr>
                <w:rFonts w:hAnsi="宋体"/>
              </w:rPr>
              <w:t>ymmKey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明文导入会话密钥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  <w:vAlign w:val="center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</w:t>
            </w:r>
            <w:r w:rsidRPr="00286042">
              <w:rPr>
                <w:rFonts w:hAnsi="宋体"/>
              </w:rPr>
              <w:t>EncryptInit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加密初始化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SKF_Encrypt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单组数据加密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SKF_EncryptUpdate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多组数据加密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SKF_EncryptFinal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结束加密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SKF_DecryptInit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解密初始化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SKF_Decrypt</w:t>
            </w:r>
          </w:p>
        </w:tc>
        <w:tc>
          <w:tcPr>
            <w:tcW w:w="2153" w:type="pct"/>
            <w:vAlign w:val="center"/>
          </w:tcPr>
          <w:p w:rsidR="007417E7" w:rsidRPr="00286042" w:rsidRDefault="007417E7" w:rsidP="00A06248">
            <w:pPr>
              <w:tabs>
                <w:tab w:val="left" w:pos="645"/>
              </w:tabs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单组数据解密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SKF_DecryptUpdate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多组数据解密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SKF_DecryptFinal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结束解密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SKF_DigestInit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密码杂凑初始化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SKF_Digest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单组数据密码杂凑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SKF_DigestUpdate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多组数据密码杂凑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SKF_DigestFinal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结束密码杂凑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SKF_Mac</w:t>
            </w:r>
            <w:r w:rsidRPr="00286042">
              <w:rPr>
                <w:rFonts w:hAnsi="宋体"/>
              </w:rPr>
              <w:t>Init</w:t>
            </w:r>
          </w:p>
        </w:tc>
        <w:tc>
          <w:tcPr>
            <w:tcW w:w="2153" w:type="pct"/>
          </w:tcPr>
          <w:p w:rsidR="007417E7" w:rsidRPr="00286042" w:rsidRDefault="007417E7" w:rsidP="001B56F7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消息鉴别码运算初始化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SKF_Mac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单组数据消息鉴别码运算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SKF_MacUpdate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多组数据消息鉴别码运算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SKF_MacFinal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结束消息鉴别码运算</w:t>
            </w:r>
          </w:p>
        </w:tc>
      </w:tr>
      <w:tr w:rsidR="007417E7" w:rsidRPr="00286042" w:rsidTr="00B83F0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7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SKF_CloseHandle</w:t>
            </w:r>
          </w:p>
        </w:tc>
        <w:tc>
          <w:tcPr>
            <w:tcW w:w="2153" w:type="pct"/>
          </w:tcPr>
          <w:p w:rsidR="007417E7" w:rsidRPr="00286042" w:rsidRDefault="007417E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关闭密码对象句柄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61" w:name="_Toc259810686"/>
      <w:r w:rsidRPr="00286042">
        <w:rPr>
          <w:rFonts w:eastAsia="黑体" w:hAnsi="宋体" w:cs="Arial" w:hint="eastAsia"/>
          <w:b/>
        </w:rPr>
        <w:t>生成随机数</w:t>
      </w:r>
      <w:bookmarkEnd w:id="161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2"/>
        <w:gridCol w:w="1458"/>
        <w:gridCol w:w="6315"/>
        <w:gridCol w:w="105"/>
      </w:tblGrid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5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>函数原型</w:t>
            </w:r>
          </w:p>
        </w:tc>
        <w:tc>
          <w:tcPr>
            <w:tcW w:w="7773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>ULONG DEVAPI SKF_GenRandom (DEVHANDLE hDev, BYTE *pbRandom</w:t>
            </w:r>
            <w:r w:rsidRPr="00286042">
              <w:rPr>
                <w:rFonts w:hAnsi="宋体"/>
                <w:lang w:val="sv-SE"/>
              </w:rPr>
              <w:t>,</w:t>
            </w:r>
            <w:r w:rsidRPr="00286042">
              <w:rPr>
                <w:rFonts w:hAnsi="宋体" w:hint="eastAsia"/>
                <w:lang w:val="sv-SE"/>
              </w:rPr>
              <w:t>ULONG ulRandomLen)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产生指定长度的随机数。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4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hDev</w:t>
            </w:r>
          </w:p>
        </w:tc>
        <w:tc>
          <w:tcPr>
            <w:tcW w:w="631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设备句柄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4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pbRandom</w:t>
            </w:r>
          </w:p>
        </w:tc>
        <w:tc>
          <w:tcPr>
            <w:tcW w:w="631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[OUT]返回的随机数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4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ulRandomLen</w:t>
            </w:r>
          </w:p>
        </w:tc>
        <w:tc>
          <w:tcPr>
            <w:tcW w:w="631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随机数长度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4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62" w:name="_Toc259810687"/>
      <w:r w:rsidRPr="00286042">
        <w:rPr>
          <w:rFonts w:eastAsia="黑体" w:hAnsi="宋体" w:cs="Arial" w:hint="eastAsia"/>
          <w:b/>
        </w:rPr>
        <w:t>生成外部</w:t>
      </w:r>
      <w:r w:rsidRPr="00286042">
        <w:rPr>
          <w:rFonts w:eastAsia="黑体" w:hAnsi="宋体" w:cs="Arial" w:hint="eastAsia"/>
          <w:b/>
        </w:rPr>
        <w:t>RSA</w:t>
      </w:r>
      <w:r w:rsidRPr="00286042">
        <w:rPr>
          <w:rFonts w:eastAsia="黑体" w:hAnsi="宋体" w:cs="Arial" w:hint="eastAsia"/>
          <w:b/>
        </w:rPr>
        <w:t>密钥对</w:t>
      </w:r>
      <w:bookmarkEnd w:id="162"/>
    </w:p>
    <w:tbl>
      <w:tblPr>
        <w:tblW w:w="0" w:type="auto"/>
        <w:tblLook w:val="00BF" w:firstRow="1" w:lastRow="0" w:firstColumn="1" w:lastColumn="0" w:noHBand="0" w:noVBand="0"/>
      </w:tblPr>
      <w:tblGrid>
        <w:gridCol w:w="1101"/>
        <w:gridCol w:w="42"/>
        <w:gridCol w:w="2544"/>
        <w:gridCol w:w="5346"/>
        <w:gridCol w:w="253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757BE8" w:rsidRPr="00286042" w:rsidRDefault="00757BE8" w:rsidP="00A06248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>函数原型</w:t>
            </w:r>
          </w:p>
        </w:tc>
        <w:tc>
          <w:tcPr>
            <w:tcW w:w="8185" w:type="dxa"/>
            <w:gridSpan w:val="4"/>
          </w:tcPr>
          <w:p w:rsidR="00757BE8" w:rsidRPr="00286042" w:rsidRDefault="00757BE8" w:rsidP="00A06248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sv-SE"/>
              </w:rPr>
              <w:t xml:space="preserve">ULONG DEVAPI SKF_GenExtRSAKey (DEVHANDLE hDev, </w:t>
            </w:r>
            <w:r w:rsidR="00AC1182" w:rsidRPr="00286042">
              <w:rPr>
                <w:rFonts w:hAnsi="宋体" w:hint="eastAsia"/>
              </w:rPr>
              <w:t>ULONG ulBitsLen</w:t>
            </w:r>
            <w:r w:rsidRPr="00286042">
              <w:rPr>
                <w:rFonts w:hAnsi="宋体" w:hint="eastAsia"/>
              </w:rPr>
              <w:t xml:space="preserve">, </w:t>
            </w:r>
            <w:r w:rsidRPr="00286042">
              <w:rPr>
                <w:rFonts w:hAnsi="宋体"/>
                <w:lang w:val="fr-FR"/>
              </w:rPr>
              <w:t>RSAPRIVATEKEY</w:t>
            </w:r>
            <w:r w:rsidRPr="00286042">
              <w:rPr>
                <w:rFonts w:hAnsi="宋体" w:hint="eastAsia"/>
                <w:lang w:val="fr-FR"/>
              </w:rPr>
              <w:t>BLOB</w:t>
            </w:r>
            <w:r w:rsidRPr="00286042">
              <w:rPr>
                <w:rFonts w:hAnsi="宋体" w:hint="eastAsia"/>
                <w:lang w:val="sv-SE"/>
              </w:rPr>
              <w:t xml:space="preserve"> *pBlob)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8185" w:type="dxa"/>
            <w:gridSpan w:val="4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由设备生成RSA密钥对并明文输出。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01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58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hDev</w:t>
            </w:r>
          </w:p>
        </w:tc>
        <w:tc>
          <w:tcPr>
            <w:tcW w:w="5599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[IN]设备句柄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01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58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</w:t>
            </w:r>
            <w:r w:rsidR="00AC1182" w:rsidRPr="00286042">
              <w:rPr>
                <w:rFonts w:hAnsi="宋体" w:hint="eastAsia"/>
              </w:rPr>
              <w:t>BitsLen</w:t>
            </w:r>
          </w:p>
        </w:tc>
        <w:tc>
          <w:tcPr>
            <w:tcW w:w="5599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AC1182" w:rsidRPr="00286042">
              <w:rPr>
                <w:rFonts w:hAnsi="宋体" w:hint="eastAsia"/>
              </w:rPr>
              <w:t>密钥模长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01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58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pBlob</w:t>
            </w:r>
          </w:p>
        </w:tc>
        <w:tc>
          <w:tcPr>
            <w:tcW w:w="5599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返回的私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数据结构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rPr>
          <w:gridAfter w:val="1"/>
          <w:wAfter w:w="253" w:type="dxa"/>
        </w:trPr>
        <w:tc>
          <w:tcPr>
            <w:tcW w:w="1143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lastRenderedPageBreak/>
              <w:t>备注：</w:t>
            </w:r>
          </w:p>
        </w:tc>
        <w:tc>
          <w:tcPr>
            <w:tcW w:w="8185" w:type="dxa"/>
            <w:gridSpan w:val="4"/>
          </w:tcPr>
          <w:p w:rsidR="00757BE8" w:rsidRPr="00286042" w:rsidRDefault="00757BE8" w:rsidP="00A06248">
            <w:pPr>
              <w:autoSpaceDE w:val="0"/>
              <w:autoSpaceDN w:val="0"/>
              <w:adjustRightInd w:val="0"/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生成的私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只用于输出，接口内</w:t>
            </w:r>
            <w:proofErr w:type="gramStart"/>
            <w:r w:rsidRPr="00286042">
              <w:rPr>
                <w:rFonts w:hAnsi="宋体" w:hint="eastAsia"/>
              </w:rPr>
              <w:t>不做保</w:t>
            </w:r>
            <w:proofErr w:type="gramEnd"/>
            <w:r w:rsidRPr="00286042">
              <w:rPr>
                <w:rFonts w:hAnsi="宋体" w:hint="eastAsia"/>
              </w:rPr>
              <w:t>留和计算。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63" w:name="_Toc259810688"/>
      <w:r w:rsidRPr="00286042">
        <w:rPr>
          <w:rFonts w:eastAsia="黑体" w:hAnsi="宋体" w:cs="Arial" w:hint="eastAsia"/>
          <w:b/>
        </w:rPr>
        <w:t>生成</w:t>
      </w:r>
      <w:r w:rsidRPr="00286042">
        <w:rPr>
          <w:rFonts w:eastAsia="黑体" w:hAnsi="宋体" w:cs="Arial" w:hint="eastAsia"/>
          <w:b/>
        </w:rPr>
        <w:t>RSA</w:t>
      </w:r>
      <w:r w:rsidRPr="00286042">
        <w:rPr>
          <w:rFonts w:eastAsia="黑体" w:hAnsi="宋体" w:cs="Arial" w:hint="eastAsia"/>
          <w:b/>
        </w:rPr>
        <w:t>签名密钥对</w:t>
      </w:r>
      <w:bookmarkEnd w:id="163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81"/>
        <w:gridCol w:w="6204"/>
        <w:gridCol w:w="105"/>
      </w:tblGrid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2"/>
          </w:tcPr>
          <w:p w:rsidR="00AC1182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SKF_GenRSAKeyPair (HCONTAINER hContainer, ULONG ul</w:t>
            </w:r>
            <w:r w:rsidR="00AC1182" w:rsidRPr="00286042">
              <w:rPr>
                <w:rFonts w:hAnsi="宋体" w:hint="eastAsia"/>
              </w:rPr>
              <w:t>BitsLen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, RSAPUBLICKEYBLOB *pBlob)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生成RSA签名密钥对并输出签名公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trHeight w:val="307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hContainer</w:t>
            </w:r>
          </w:p>
        </w:tc>
        <w:tc>
          <w:tcPr>
            <w:tcW w:w="620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容器句柄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trHeight w:val="282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</w:t>
            </w:r>
            <w:r w:rsidR="00AC1182" w:rsidRPr="00286042">
              <w:rPr>
                <w:rFonts w:hAnsi="宋体" w:hint="eastAsia"/>
              </w:rPr>
              <w:t>BitsLen</w:t>
            </w:r>
          </w:p>
        </w:tc>
        <w:tc>
          <w:tcPr>
            <w:tcW w:w="620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AC1182" w:rsidRPr="00286042">
              <w:rPr>
                <w:rFonts w:hAnsi="宋体" w:hint="eastAsia"/>
              </w:rPr>
              <w:t>密钥模长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pBlob</w:t>
            </w:r>
          </w:p>
        </w:tc>
        <w:tc>
          <w:tcPr>
            <w:tcW w:w="620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返回的RSA公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数据结构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785" w:type="dxa"/>
            <w:gridSpan w:val="2"/>
          </w:tcPr>
          <w:p w:rsidR="00757BE8" w:rsidRPr="00286042" w:rsidRDefault="000952A2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权限要求：需要用户权限。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64" w:name="_Toc259810689"/>
      <w:r w:rsidRPr="00286042">
        <w:rPr>
          <w:rFonts w:eastAsia="黑体" w:hAnsi="宋体" w:cs="Arial" w:hint="eastAsia"/>
          <w:b/>
        </w:rPr>
        <w:t>导入</w:t>
      </w:r>
      <w:r w:rsidRPr="00286042">
        <w:rPr>
          <w:rFonts w:eastAsia="黑体" w:hAnsi="宋体" w:cs="Arial" w:hint="eastAsia"/>
          <w:b/>
        </w:rPr>
        <w:t>RSA</w:t>
      </w:r>
      <w:r w:rsidRPr="00286042">
        <w:rPr>
          <w:rFonts w:eastAsia="黑体" w:hAnsi="宋体" w:cs="Arial" w:hint="eastAsia"/>
          <w:b/>
        </w:rPr>
        <w:t>加密密钥对</w:t>
      </w:r>
      <w:bookmarkEnd w:id="164"/>
    </w:p>
    <w:tbl>
      <w:tblPr>
        <w:tblW w:w="0" w:type="auto"/>
        <w:tblLook w:val="00BF" w:firstRow="1" w:lastRow="0" w:firstColumn="1" w:lastColumn="0" w:noHBand="0" w:noVBand="0"/>
      </w:tblPr>
      <w:tblGrid>
        <w:gridCol w:w="1120"/>
        <w:gridCol w:w="23"/>
        <w:gridCol w:w="2083"/>
        <w:gridCol w:w="5807"/>
        <w:gridCol w:w="253"/>
      </w:tblGrid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8166" w:type="dxa"/>
            <w:gridSpan w:val="4"/>
          </w:tcPr>
          <w:p w:rsidR="00F97155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SKF_ImportRSAKeyPair (</w:t>
            </w:r>
          </w:p>
          <w:p w:rsidR="00F97155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HCONTAINER hContainer, </w:t>
            </w:r>
            <w:r w:rsidR="00F97155" w:rsidRPr="00286042">
              <w:rPr>
                <w:rFonts w:hAnsi="宋体" w:hint="eastAsia"/>
              </w:rPr>
              <w:t xml:space="preserve">ULONG ulSymAlgId, </w:t>
            </w:r>
          </w:p>
          <w:p w:rsidR="00F97155" w:rsidRPr="00286042" w:rsidRDefault="00F97155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 *pbWrappedKey, ULONG ulWrappedKeyLen,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BYTE *pb</w:t>
            </w:r>
            <w:r w:rsidR="00F97155" w:rsidRPr="00286042">
              <w:rPr>
                <w:rFonts w:hAnsi="宋体" w:hint="eastAsia"/>
              </w:rPr>
              <w:t>Encrypted</w:t>
            </w:r>
            <w:r w:rsidRPr="00286042">
              <w:rPr>
                <w:rFonts w:hAnsi="宋体" w:hint="eastAsia"/>
              </w:rPr>
              <w:t>Data, ULONG ul</w:t>
            </w:r>
            <w:r w:rsidR="00F97155" w:rsidRPr="00286042">
              <w:rPr>
                <w:rFonts w:hAnsi="宋体" w:hint="eastAsia"/>
              </w:rPr>
              <w:t>EncryptedData</w:t>
            </w:r>
            <w:r w:rsidRPr="00286042">
              <w:rPr>
                <w:rFonts w:hAnsi="宋体" w:hint="eastAsia"/>
              </w:rPr>
              <w:t>Len)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8166" w:type="dxa"/>
            <w:gridSpan w:val="4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导入RSA加密公私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对。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20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10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hContainer</w:t>
            </w:r>
          </w:p>
        </w:tc>
        <w:tc>
          <w:tcPr>
            <w:tcW w:w="606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容器句柄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F97155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20" w:type="dxa"/>
            <w:vMerge/>
            <w:shd w:val="clear" w:color="auto" w:fill="B3B3B3"/>
          </w:tcPr>
          <w:p w:rsidR="00F97155" w:rsidRPr="00286042" w:rsidRDefault="00F97155" w:rsidP="00A06248">
            <w:pPr>
              <w:rPr>
                <w:rFonts w:hAnsi="宋体" w:hint="eastAsia"/>
              </w:rPr>
            </w:pPr>
          </w:p>
        </w:tc>
        <w:tc>
          <w:tcPr>
            <w:tcW w:w="2106" w:type="dxa"/>
            <w:gridSpan w:val="2"/>
          </w:tcPr>
          <w:p w:rsidR="00F97155" w:rsidRPr="00286042" w:rsidRDefault="00F97155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ulSymAlgId</w:t>
            </w:r>
          </w:p>
        </w:tc>
        <w:tc>
          <w:tcPr>
            <w:tcW w:w="6060" w:type="dxa"/>
            <w:gridSpan w:val="2"/>
          </w:tcPr>
          <w:p w:rsidR="00F97155" w:rsidRPr="00286042" w:rsidRDefault="00F97155" w:rsidP="00F97155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对称算法密钥标识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20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0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pbWrap</w:t>
            </w:r>
            <w:r w:rsidR="00F97155" w:rsidRPr="00286042">
              <w:rPr>
                <w:rFonts w:hAnsi="宋体" w:hint="eastAsia"/>
              </w:rPr>
              <w:t>p</w:t>
            </w:r>
            <w:r w:rsidRPr="00286042">
              <w:rPr>
                <w:rFonts w:hAnsi="宋体" w:hint="eastAsia"/>
              </w:rPr>
              <w:t>ed</w:t>
            </w:r>
            <w:r w:rsidR="00F97155" w:rsidRPr="00286042">
              <w:rPr>
                <w:rFonts w:hAnsi="宋体" w:hint="eastAsia"/>
              </w:rPr>
              <w:t>Key</w:t>
            </w:r>
          </w:p>
        </w:tc>
        <w:tc>
          <w:tcPr>
            <w:tcW w:w="6060" w:type="dxa"/>
            <w:gridSpan w:val="2"/>
          </w:tcPr>
          <w:p w:rsidR="00757BE8" w:rsidRPr="00286042" w:rsidRDefault="00757BE8" w:rsidP="00F97155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F97155" w:rsidRPr="00286042">
              <w:rPr>
                <w:rFonts w:hAnsi="宋体" w:hint="eastAsia"/>
              </w:rPr>
              <w:t>使</w:t>
            </w:r>
            <w:r w:rsidRPr="00286042">
              <w:rPr>
                <w:rFonts w:hAnsi="宋体" w:hint="eastAsia"/>
              </w:rPr>
              <w:t>用该容器内签名公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保护的</w:t>
            </w:r>
            <w:r w:rsidR="00F97155" w:rsidRPr="00286042">
              <w:rPr>
                <w:rFonts w:hAnsi="宋体" w:hint="eastAsia"/>
              </w:rPr>
              <w:t>对称算法</w:t>
            </w:r>
            <w:r w:rsidRPr="00286042">
              <w:rPr>
                <w:rFonts w:hAnsi="宋体" w:hint="eastAsia"/>
              </w:rPr>
              <w:t>密钥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F97155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20" w:type="dxa"/>
            <w:vMerge/>
            <w:shd w:val="clear" w:color="auto" w:fill="B3B3B3"/>
          </w:tcPr>
          <w:p w:rsidR="00F97155" w:rsidRPr="00286042" w:rsidRDefault="00F97155" w:rsidP="00A06248">
            <w:pPr>
              <w:rPr>
                <w:rFonts w:hAnsi="宋体" w:hint="eastAsia"/>
              </w:rPr>
            </w:pPr>
          </w:p>
        </w:tc>
        <w:tc>
          <w:tcPr>
            <w:tcW w:w="2106" w:type="dxa"/>
            <w:gridSpan w:val="2"/>
          </w:tcPr>
          <w:p w:rsidR="00F97155" w:rsidRPr="00286042" w:rsidRDefault="00F97155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ulWrappedKeyLen</w:t>
            </w:r>
          </w:p>
        </w:tc>
        <w:tc>
          <w:tcPr>
            <w:tcW w:w="6060" w:type="dxa"/>
            <w:gridSpan w:val="2"/>
          </w:tcPr>
          <w:p w:rsidR="00F97155" w:rsidRPr="00286042" w:rsidRDefault="00F97155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保护的对称算法密钥长度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F97155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20" w:type="dxa"/>
            <w:vMerge/>
            <w:shd w:val="clear" w:color="auto" w:fill="B3B3B3"/>
          </w:tcPr>
          <w:p w:rsidR="00F97155" w:rsidRPr="00286042" w:rsidRDefault="00F97155" w:rsidP="00A06248">
            <w:pPr>
              <w:rPr>
                <w:rFonts w:hAnsi="宋体" w:hint="eastAsia"/>
              </w:rPr>
            </w:pPr>
          </w:p>
        </w:tc>
        <w:tc>
          <w:tcPr>
            <w:tcW w:w="2106" w:type="dxa"/>
            <w:gridSpan w:val="2"/>
          </w:tcPr>
          <w:p w:rsidR="00F97155" w:rsidRPr="00286042" w:rsidRDefault="009D4814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pbEncryptedData</w:t>
            </w:r>
          </w:p>
        </w:tc>
        <w:tc>
          <w:tcPr>
            <w:tcW w:w="6060" w:type="dxa"/>
            <w:gridSpan w:val="2"/>
          </w:tcPr>
          <w:p w:rsidR="00F97155" w:rsidRPr="00286042" w:rsidDel="00F97155" w:rsidRDefault="009D4814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对称算法密钥保护的RSA加密私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="00457235" w:rsidRPr="00286042">
              <w:rPr>
                <w:rFonts w:hAnsi="宋体" w:hint="eastAsia"/>
              </w:rPr>
              <w:t>。</w:t>
            </w:r>
            <w:r w:rsidR="003C3C76" w:rsidRPr="00286042">
              <w:rPr>
                <w:rFonts w:hAnsi="宋体" w:hint="eastAsia"/>
              </w:rPr>
              <w:t>私</w:t>
            </w:r>
            <w:proofErr w:type="gramStart"/>
            <w:r w:rsidR="003C3C76" w:rsidRPr="00286042">
              <w:rPr>
                <w:rFonts w:hAnsi="宋体" w:hint="eastAsia"/>
              </w:rPr>
              <w:t>钥</w:t>
            </w:r>
            <w:proofErr w:type="gramEnd"/>
            <w:r w:rsidR="00457235" w:rsidRPr="00286042">
              <w:rPr>
                <w:rFonts w:hAnsi="宋体" w:hint="eastAsia"/>
              </w:rPr>
              <w:t>的格式遵循</w:t>
            </w:r>
            <w:r w:rsidR="00457235" w:rsidRPr="00286042">
              <w:rPr>
                <w:rFonts w:hAnsi="宋体"/>
              </w:rPr>
              <w:t>PKCS #1 v2.1: RSA Cryptography Standard</w:t>
            </w:r>
            <w:r w:rsidR="00457235" w:rsidRPr="00286042">
              <w:rPr>
                <w:rFonts w:hAnsi="宋体" w:hint="eastAsia"/>
              </w:rPr>
              <w:t>中的私</w:t>
            </w:r>
            <w:proofErr w:type="gramStart"/>
            <w:r w:rsidR="00457235" w:rsidRPr="00286042">
              <w:rPr>
                <w:rFonts w:hAnsi="宋体" w:hint="eastAsia"/>
              </w:rPr>
              <w:t>钥</w:t>
            </w:r>
            <w:proofErr w:type="gramEnd"/>
            <w:r w:rsidR="00457235" w:rsidRPr="00286042">
              <w:rPr>
                <w:rFonts w:hAnsi="宋体" w:hint="eastAsia"/>
              </w:rPr>
              <w:t>格式定义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F97155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20" w:type="dxa"/>
            <w:vMerge/>
            <w:shd w:val="clear" w:color="auto" w:fill="B3B3B3"/>
          </w:tcPr>
          <w:p w:rsidR="00F97155" w:rsidRPr="00286042" w:rsidRDefault="00F97155" w:rsidP="00A06248">
            <w:pPr>
              <w:rPr>
                <w:rFonts w:hAnsi="宋体" w:hint="eastAsia"/>
              </w:rPr>
            </w:pPr>
          </w:p>
        </w:tc>
        <w:tc>
          <w:tcPr>
            <w:tcW w:w="2106" w:type="dxa"/>
            <w:gridSpan w:val="2"/>
          </w:tcPr>
          <w:p w:rsidR="00F97155" w:rsidRPr="00286042" w:rsidRDefault="009D4814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ulEncryptedDataLen</w:t>
            </w:r>
          </w:p>
        </w:tc>
        <w:tc>
          <w:tcPr>
            <w:tcW w:w="6060" w:type="dxa"/>
            <w:gridSpan w:val="2"/>
          </w:tcPr>
          <w:p w:rsidR="00F97155" w:rsidRPr="00286042" w:rsidRDefault="009D4814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对称算法密钥保护的RSA加密公私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对长度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rPr>
          <w:gridAfter w:val="1"/>
          <w:wAfter w:w="253" w:type="dxa"/>
        </w:trPr>
        <w:tc>
          <w:tcPr>
            <w:tcW w:w="1143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F97155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:rsidR="00F97155" w:rsidRPr="00286042" w:rsidRDefault="00F97155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8166" w:type="dxa"/>
            <w:gridSpan w:val="4"/>
          </w:tcPr>
          <w:p w:rsidR="00F97155" w:rsidRPr="00286042" w:rsidRDefault="000952A2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权限要求：需要用户权限。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65" w:name="_Toc259810690"/>
      <w:r w:rsidRPr="00286042">
        <w:rPr>
          <w:rFonts w:eastAsia="黑体" w:hAnsi="宋体" w:cs="Arial" w:hint="eastAsia"/>
          <w:b/>
        </w:rPr>
        <w:t>RSA</w:t>
      </w:r>
      <w:r w:rsidRPr="00286042">
        <w:rPr>
          <w:rFonts w:eastAsia="黑体" w:hAnsi="宋体" w:cs="Arial" w:hint="eastAsia"/>
          <w:b/>
        </w:rPr>
        <w:t>签名</w:t>
      </w:r>
      <w:bookmarkEnd w:id="165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476"/>
        <w:gridCol w:w="6309"/>
        <w:gridCol w:w="105"/>
      </w:tblGrid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SKF_RSASignData(HCONTAINER hContainer, BYTE *pbData, ULONG  u</w:t>
            </w:r>
            <w:smartTag w:uri="Tencent" w:element="RTX">
              <w:r w:rsidRPr="00286042">
                <w:rPr>
                  <w:rFonts w:hAnsi="宋体" w:hint="eastAsia"/>
                </w:rPr>
                <w:t>lD</w:t>
              </w:r>
            </w:smartTag>
            <w:r w:rsidRPr="00286042">
              <w:rPr>
                <w:rFonts w:hAnsi="宋体" w:hint="eastAsia"/>
              </w:rPr>
              <w:t xml:space="preserve">ataLen, BYTE *pbSignature, </w:t>
            </w:r>
            <w:r w:rsidRPr="00286042">
              <w:rPr>
                <w:rFonts w:hAnsi="宋体"/>
              </w:rPr>
              <w:t>ULONG *pul</w:t>
            </w:r>
            <w:r w:rsidRPr="00286042">
              <w:rPr>
                <w:rFonts w:hAnsi="宋体" w:hint="eastAsia"/>
              </w:rPr>
              <w:t>SignLen)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使用hContainer指定容器的签名私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，对指定数据pbData进行数字签名。签名后的结果存放到pbSignature缓冲区，设置pulSignLen为签名的长度。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trHeight w:val="272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hContainer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用来签名的私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所在容器句柄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pbData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被签名的数据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</w:t>
            </w:r>
            <w:smartTag w:uri="Tencent" w:element="RTX">
              <w:r w:rsidRPr="00286042">
                <w:rPr>
                  <w:rFonts w:hAnsi="宋体" w:hint="eastAsia"/>
                </w:rPr>
                <w:t>lD</w:t>
              </w:r>
            </w:smartTag>
            <w:r w:rsidRPr="00286042">
              <w:rPr>
                <w:rFonts w:hAnsi="宋体" w:hint="eastAsia"/>
              </w:rPr>
              <w:t>ataLen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签名数据长度，应不大于RSA</w:t>
            </w:r>
            <w:proofErr w:type="gramStart"/>
            <w:r w:rsidRPr="00286042">
              <w:rPr>
                <w:rFonts w:hAnsi="宋体" w:hint="eastAsia"/>
              </w:rPr>
              <w:t>密钥模长</w:t>
            </w:r>
            <w:proofErr w:type="gramEnd"/>
            <w:r w:rsidRPr="00286042">
              <w:rPr>
                <w:rFonts w:hAnsi="宋体" w:hint="eastAsia"/>
              </w:rPr>
              <w:t>-11。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pbSignature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存放签名结果的缓冲区指针，如果值为NULL，用于取得签名结果长度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/>
              </w:rPr>
              <w:t>pul</w:t>
            </w:r>
            <w:r w:rsidRPr="00286042">
              <w:rPr>
                <w:rFonts w:hAnsi="宋体" w:hint="eastAsia"/>
              </w:rPr>
              <w:t>SignLen</w:t>
            </w:r>
          </w:p>
        </w:tc>
        <w:tc>
          <w:tcPr>
            <w:tcW w:w="6309" w:type="dxa"/>
          </w:tcPr>
          <w:p w:rsidR="00757BE8" w:rsidRPr="00286042" w:rsidRDefault="00757BE8" w:rsidP="00345084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</w:t>
            </w:r>
            <w:r w:rsidR="00345084" w:rsidRPr="00286042">
              <w:rPr>
                <w:rFonts w:hAnsi="宋体" w:hint="eastAsia"/>
              </w:rPr>
              <w:t>IN，OUT</w:t>
            </w:r>
            <w:r w:rsidRPr="00286042">
              <w:rPr>
                <w:rFonts w:hAnsi="宋体" w:hint="eastAsia"/>
              </w:rPr>
              <w:t>] 输入</w:t>
            </w:r>
            <w:r w:rsidR="00345084" w:rsidRPr="00286042">
              <w:rPr>
                <w:rFonts w:hAnsi="宋体" w:hint="eastAsia"/>
              </w:rPr>
              <w:t>时表示</w:t>
            </w:r>
            <w:r w:rsidRPr="00286042">
              <w:rPr>
                <w:rFonts w:hAnsi="宋体" w:hint="eastAsia"/>
              </w:rPr>
              <w:t>签名结果缓冲区大小，输出</w:t>
            </w:r>
            <w:r w:rsidR="00345084" w:rsidRPr="00286042">
              <w:rPr>
                <w:rFonts w:hAnsi="宋体" w:hint="eastAsia"/>
              </w:rPr>
              <w:t>时表示</w:t>
            </w:r>
            <w:r w:rsidRPr="00286042">
              <w:rPr>
                <w:rFonts w:hAnsi="宋体" w:hint="eastAsia"/>
              </w:rPr>
              <w:t>签名结果长度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71667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权限要求：需要用户权限。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66" w:name="_Toc259810691"/>
      <w:r w:rsidRPr="00286042">
        <w:rPr>
          <w:rFonts w:eastAsia="黑体" w:hAnsi="宋体" w:cs="Arial" w:hint="eastAsia"/>
          <w:b/>
        </w:rPr>
        <w:t>RSA</w:t>
      </w:r>
      <w:r w:rsidRPr="00286042">
        <w:rPr>
          <w:rFonts w:eastAsia="黑体" w:hAnsi="宋体" w:cs="Arial" w:hint="eastAsia"/>
          <w:b/>
        </w:rPr>
        <w:t>验签</w:t>
      </w:r>
      <w:bookmarkEnd w:id="166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686"/>
        <w:gridCol w:w="6204"/>
        <w:gridCol w:w="105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995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SKF_RSAVerify (</w:t>
            </w:r>
            <w:r w:rsidRPr="00286042">
              <w:rPr>
                <w:rFonts w:hAnsi="宋体" w:hint="eastAsia"/>
                <w:lang w:val="sv-SE"/>
              </w:rPr>
              <w:t>DEVHANDLE hDev</w:t>
            </w:r>
            <w:r w:rsidRPr="00286042" w:rsidDel="00FA1BEA">
              <w:rPr>
                <w:rFonts w:hAnsi="宋体" w:hint="eastAsia"/>
              </w:rPr>
              <w:t xml:space="preserve"> </w:t>
            </w:r>
            <w:r w:rsidRPr="00286042">
              <w:rPr>
                <w:rFonts w:hAnsi="宋体" w:hint="eastAsia"/>
              </w:rPr>
              <w:t>,</w:t>
            </w:r>
            <w:r w:rsidRPr="00286042">
              <w:rPr>
                <w:rFonts w:hAnsi="宋体" w:hint="eastAsia"/>
                <w:lang w:val="fr-FR"/>
              </w:rPr>
              <w:t xml:space="preserve"> RSAPUBLICKEYBLOB* pRSAPubKeyBlob,</w:t>
            </w:r>
            <w:r w:rsidRPr="00286042">
              <w:rPr>
                <w:rFonts w:hAnsi="宋体" w:hint="eastAsia"/>
              </w:rPr>
              <w:t xml:space="preserve"> BYTE </w:t>
            </w:r>
            <w:r w:rsidRPr="00286042">
              <w:rPr>
                <w:rFonts w:hAnsi="宋体"/>
              </w:rPr>
              <w:t>*</w:t>
            </w:r>
            <w:r w:rsidRPr="00286042">
              <w:rPr>
                <w:rFonts w:hAnsi="宋体" w:hint="eastAsia"/>
              </w:rPr>
              <w:t>pbData, ULONG  u</w:t>
            </w:r>
            <w:smartTag w:uri="Tencent" w:element="RTX">
              <w:r w:rsidRPr="00286042">
                <w:rPr>
                  <w:rFonts w:hAnsi="宋体" w:hint="eastAsia"/>
                </w:rPr>
                <w:t>lD</w:t>
              </w:r>
            </w:smartTag>
            <w:r w:rsidRPr="00286042">
              <w:rPr>
                <w:rFonts w:hAnsi="宋体" w:hint="eastAsia"/>
              </w:rPr>
              <w:t>ataLen, BYTE *pbSignature, ULONG ulSignLen)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lastRenderedPageBreak/>
              <w:t>功能描述</w:t>
            </w:r>
          </w:p>
        </w:tc>
        <w:tc>
          <w:tcPr>
            <w:tcW w:w="7995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验证RSA签名。用</w:t>
            </w:r>
            <w:r w:rsidRPr="00286042">
              <w:rPr>
                <w:rFonts w:hAnsi="宋体" w:hint="eastAsia"/>
                <w:lang w:val="fr-FR"/>
              </w:rPr>
              <w:t>pRSAPubKeyBlob</w:t>
            </w:r>
            <w:r w:rsidRPr="00286042">
              <w:rPr>
                <w:rFonts w:hAnsi="宋体" w:hint="eastAsia"/>
              </w:rPr>
              <w:t>内的公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值对待验</w:t>
            </w:r>
            <w:proofErr w:type="gramStart"/>
            <w:r w:rsidRPr="00286042">
              <w:rPr>
                <w:rFonts w:hAnsi="宋体" w:hint="eastAsia"/>
              </w:rPr>
              <w:t>签数据</w:t>
            </w:r>
            <w:proofErr w:type="gramEnd"/>
            <w:r w:rsidRPr="00286042">
              <w:rPr>
                <w:rFonts w:hAnsi="宋体" w:hint="eastAsia"/>
              </w:rPr>
              <w:t>进行验签。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68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sv-SE"/>
              </w:rPr>
              <w:t>hDev</w:t>
            </w:r>
          </w:p>
        </w:tc>
        <w:tc>
          <w:tcPr>
            <w:tcW w:w="6309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设备句柄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43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686" w:type="dxa"/>
          </w:tcPr>
          <w:p w:rsidR="00757BE8" w:rsidRPr="00286042" w:rsidRDefault="00757BE8" w:rsidP="00A06248">
            <w:pPr>
              <w:rPr>
                <w:rFonts w:hAnsi="宋体" w:hint="eastAsia"/>
                <w:lang w:val="sv-SE"/>
              </w:rPr>
            </w:pPr>
            <w:r w:rsidRPr="00286042">
              <w:rPr>
                <w:rFonts w:hAnsi="宋体" w:hint="eastAsia"/>
                <w:lang w:val="fr-FR"/>
              </w:rPr>
              <w:t>pRSAPubKeyBlob</w:t>
            </w:r>
          </w:p>
        </w:tc>
        <w:tc>
          <w:tcPr>
            <w:tcW w:w="6309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RSA公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数据结构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68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pbData</w:t>
            </w:r>
          </w:p>
        </w:tc>
        <w:tc>
          <w:tcPr>
            <w:tcW w:w="6309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待验证签名的数据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68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</w:t>
            </w:r>
            <w:smartTag w:uri="Tencent" w:element="RTX">
              <w:r w:rsidRPr="00286042">
                <w:rPr>
                  <w:rFonts w:hAnsi="宋体" w:hint="eastAsia"/>
                </w:rPr>
                <w:t>lD</w:t>
              </w:r>
            </w:smartTag>
            <w:r w:rsidRPr="00286042">
              <w:rPr>
                <w:rFonts w:hAnsi="宋体" w:hint="eastAsia"/>
              </w:rPr>
              <w:t>ataLen</w:t>
            </w:r>
          </w:p>
        </w:tc>
        <w:tc>
          <w:tcPr>
            <w:tcW w:w="6309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数据长度，应不大于公</w:t>
            </w:r>
            <w:proofErr w:type="gramStart"/>
            <w:r w:rsidRPr="00286042">
              <w:rPr>
                <w:rFonts w:hAnsi="宋体" w:hint="eastAsia"/>
              </w:rPr>
              <w:t>钥模长</w:t>
            </w:r>
            <w:proofErr w:type="gramEnd"/>
            <w:r w:rsidRPr="00286042">
              <w:rPr>
                <w:rFonts w:hAnsi="宋体" w:hint="eastAsia"/>
              </w:rPr>
              <w:t>-11。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68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pbSignature</w:t>
            </w:r>
          </w:p>
        </w:tc>
        <w:tc>
          <w:tcPr>
            <w:tcW w:w="6309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待验证的签名值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68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ulSignLen</w:t>
            </w:r>
          </w:p>
        </w:tc>
        <w:tc>
          <w:tcPr>
            <w:tcW w:w="6309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proofErr w:type="gramStart"/>
            <w:r w:rsidRPr="00286042">
              <w:rPr>
                <w:rFonts w:hAnsi="宋体" w:hint="eastAsia"/>
              </w:rPr>
              <w:t>签名值</w:t>
            </w:r>
            <w:proofErr w:type="gramEnd"/>
            <w:r w:rsidRPr="00286042">
              <w:rPr>
                <w:rFonts w:hAnsi="宋体" w:hint="eastAsia"/>
              </w:rPr>
              <w:t>长度，必须为公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模长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67" w:name="_Toc259810692"/>
      <w:r w:rsidRPr="00286042">
        <w:rPr>
          <w:rFonts w:eastAsia="黑体" w:hAnsi="宋体" w:cs="Arial" w:hint="eastAsia"/>
          <w:b/>
        </w:rPr>
        <w:t>RSA</w:t>
      </w:r>
      <w:r w:rsidRPr="00286042">
        <w:rPr>
          <w:rFonts w:eastAsia="黑体" w:hAnsi="宋体" w:cs="Arial" w:hint="eastAsia"/>
          <w:b/>
        </w:rPr>
        <w:t>生成并导出会话密钥</w:t>
      </w:r>
      <w:bookmarkEnd w:id="167"/>
    </w:p>
    <w:tbl>
      <w:tblPr>
        <w:tblW w:w="0" w:type="auto"/>
        <w:tblLook w:val="00BF" w:firstRow="1" w:lastRow="0" w:firstColumn="1" w:lastColumn="0" w:noHBand="0" w:noVBand="0"/>
      </w:tblPr>
      <w:tblGrid>
        <w:gridCol w:w="1070"/>
        <w:gridCol w:w="73"/>
        <w:gridCol w:w="2355"/>
        <w:gridCol w:w="5535"/>
        <w:gridCol w:w="253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07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8216" w:type="dxa"/>
            <w:gridSpan w:val="4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SKF_RSAExportSessionKey (HCONTAINER hContainer, ULONG ulAlgId, RSAPUBLICKEYBLOB *pPubKey, BYTE *pbData, ULONG  *pu</w:t>
            </w:r>
            <w:smartTag w:uri="Tencent" w:element="RTX">
              <w:r w:rsidRPr="00286042">
                <w:rPr>
                  <w:rFonts w:hAnsi="宋体" w:hint="eastAsia"/>
                </w:rPr>
                <w:t>lD</w:t>
              </w:r>
            </w:smartTag>
            <w:r w:rsidRPr="00286042">
              <w:rPr>
                <w:rFonts w:hAnsi="宋体" w:hint="eastAsia"/>
              </w:rPr>
              <w:t>ataLen, HANDLE *phSessionKey)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07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8216" w:type="dxa"/>
            <w:gridSpan w:val="4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生成会话密钥并用外部</w:t>
            </w:r>
            <w:r w:rsidR="004A5E86">
              <w:rPr>
                <w:rFonts w:hAnsi="宋体" w:hint="eastAsia"/>
              </w:rPr>
              <w:t>RSA</w:t>
            </w:r>
            <w:r w:rsidRPr="00286042">
              <w:rPr>
                <w:rFonts w:hAnsi="宋体" w:hint="eastAsia"/>
              </w:rPr>
              <w:t>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加密输出。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1070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42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hContainer</w:t>
            </w:r>
          </w:p>
        </w:tc>
        <w:tc>
          <w:tcPr>
            <w:tcW w:w="578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</w:t>
            </w:r>
            <w:r w:rsidR="00345084" w:rsidRPr="00286042">
              <w:rPr>
                <w:rFonts w:hAnsi="宋体" w:hint="eastAsia"/>
              </w:rPr>
              <w:t xml:space="preserve"> </w:t>
            </w:r>
            <w:r w:rsidRPr="00286042">
              <w:rPr>
                <w:rFonts w:hAnsi="宋体" w:hint="eastAsia"/>
              </w:rPr>
              <w:t>容器句柄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42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ulAlgId</w:t>
            </w:r>
          </w:p>
        </w:tc>
        <w:tc>
          <w:tcPr>
            <w:tcW w:w="578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</w:t>
            </w:r>
            <w:r w:rsidR="00345084" w:rsidRPr="00286042">
              <w:rPr>
                <w:rFonts w:hAnsi="宋体" w:hint="eastAsia"/>
              </w:rPr>
              <w:t xml:space="preserve"> </w:t>
            </w:r>
            <w:r w:rsidRPr="00286042">
              <w:rPr>
                <w:rFonts w:hAnsi="宋体" w:hint="eastAsia"/>
              </w:rPr>
              <w:t>会话密钥算法标识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42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pPubKey</w:t>
            </w:r>
          </w:p>
        </w:tc>
        <w:tc>
          <w:tcPr>
            <w:tcW w:w="578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</w:t>
            </w:r>
            <w:r w:rsidR="00345084" w:rsidRPr="00286042">
              <w:rPr>
                <w:rFonts w:hAnsi="宋体" w:hint="eastAsia"/>
              </w:rPr>
              <w:t xml:space="preserve"> </w:t>
            </w:r>
            <w:r w:rsidRPr="00286042">
              <w:rPr>
                <w:rFonts w:hAnsi="宋体" w:hint="eastAsia"/>
              </w:rPr>
              <w:t>加密会话密钥的RSA公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数据结构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42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pbData</w:t>
            </w:r>
          </w:p>
        </w:tc>
        <w:tc>
          <w:tcPr>
            <w:tcW w:w="578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</w:t>
            </w:r>
            <w:r w:rsidR="00345084" w:rsidRPr="00286042">
              <w:rPr>
                <w:rFonts w:hAnsi="宋体" w:hint="eastAsia"/>
              </w:rPr>
              <w:t xml:space="preserve"> </w:t>
            </w:r>
            <w:r w:rsidRPr="00286042">
              <w:rPr>
                <w:rFonts w:hAnsi="宋体" w:hint="eastAsia"/>
              </w:rPr>
              <w:t>导出的加密会话密钥密文</w:t>
            </w:r>
            <w:r w:rsidR="006963F5" w:rsidRPr="00286042">
              <w:rPr>
                <w:rFonts w:hAnsi="宋体" w:hint="eastAsia"/>
              </w:rPr>
              <w:t>，按照PKCS#1v1.5要求封装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42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</w:t>
            </w:r>
            <w:smartTag w:uri="Tencent" w:element="RTX">
              <w:r w:rsidRPr="00286042">
                <w:rPr>
                  <w:rFonts w:hAnsi="宋体" w:hint="eastAsia"/>
                </w:rPr>
                <w:t>lD</w:t>
              </w:r>
            </w:smartTag>
            <w:r w:rsidRPr="00286042">
              <w:rPr>
                <w:rFonts w:hAnsi="宋体" w:hint="eastAsia"/>
              </w:rPr>
              <w:t>ataLen</w:t>
            </w:r>
          </w:p>
        </w:tc>
        <w:tc>
          <w:tcPr>
            <w:tcW w:w="578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</w:t>
            </w:r>
            <w:r w:rsidR="00345084" w:rsidRPr="00286042">
              <w:rPr>
                <w:rFonts w:hAnsi="宋体" w:hint="eastAsia"/>
              </w:rPr>
              <w:t>IN，OUT</w:t>
            </w:r>
            <w:r w:rsidRPr="00286042">
              <w:rPr>
                <w:rFonts w:hAnsi="宋体" w:hint="eastAsia"/>
              </w:rPr>
              <w:t>]</w:t>
            </w:r>
            <w:r w:rsidR="00345084" w:rsidRPr="00286042">
              <w:rPr>
                <w:rFonts w:hAnsi="宋体" w:hint="eastAsia"/>
              </w:rPr>
              <w:t xml:space="preserve"> 输入时表示会话密钥密文数据缓冲区长度，输出时表示会话密钥密文的实际长度。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070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42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phSessionKey</w:t>
            </w:r>
          </w:p>
        </w:tc>
        <w:tc>
          <w:tcPr>
            <w:tcW w:w="578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导出的密钥句柄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rPr>
          <w:gridAfter w:val="1"/>
          <w:wAfter w:w="253" w:type="dxa"/>
        </w:trPr>
        <w:tc>
          <w:tcPr>
            <w:tcW w:w="1143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68" w:name="_Toc259810693"/>
      <w:r w:rsidRPr="00286042">
        <w:rPr>
          <w:rFonts w:eastAsia="黑体" w:hAnsi="宋体" w:cs="Arial" w:hint="eastAsia"/>
          <w:b/>
        </w:rPr>
        <w:t>RSA</w:t>
      </w:r>
      <w:r w:rsidRPr="00286042">
        <w:rPr>
          <w:rFonts w:eastAsia="黑体" w:hAnsi="宋体" w:cs="Arial" w:hint="eastAsia"/>
          <w:b/>
        </w:rPr>
        <w:t>外来公</w:t>
      </w:r>
      <w:proofErr w:type="gramStart"/>
      <w:r w:rsidRPr="00286042">
        <w:rPr>
          <w:rFonts w:eastAsia="黑体" w:hAnsi="宋体" w:cs="Arial" w:hint="eastAsia"/>
          <w:b/>
        </w:rPr>
        <w:t>钥</w:t>
      </w:r>
      <w:proofErr w:type="gramEnd"/>
      <w:r w:rsidRPr="00286042">
        <w:rPr>
          <w:rFonts w:eastAsia="黑体" w:hAnsi="宋体" w:cs="Arial" w:hint="eastAsia"/>
          <w:b/>
        </w:rPr>
        <w:t>运算</w:t>
      </w:r>
      <w:bookmarkEnd w:id="168"/>
    </w:p>
    <w:tbl>
      <w:tblPr>
        <w:tblW w:w="0" w:type="auto"/>
        <w:tblLook w:val="00BF" w:firstRow="1" w:lastRow="0" w:firstColumn="1" w:lastColumn="0" w:noHBand="0" w:noVBand="0"/>
      </w:tblPr>
      <w:tblGrid>
        <w:gridCol w:w="1188"/>
        <w:gridCol w:w="2174"/>
        <w:gridCol w:w="5160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SKF_ExtRSAPubKeyOperation (</w:t>
            </w:r>
            <w:r w:rsidRPr="00286042">
              <w:rPr>
                <w:rFonts w:hAnsi="宋体" w:hint="eastAsia"/>
                <w:lang w:val="sv-SE"/>
              </w:rPr>
              <w:t xml:space="preserve">DEVHANDLE hDev, </w:t>
            </w:r>
            <w:r w:rsidRPr="00286042">
              <w:rPr>
                <w:rFonts w:hAnsi="宋体" w:hint="eastAsia"/>
                <w:lang w:val="fr-FR"/>
              </w:rPr>
              <w:t>RSAPUBLICKEYBLOB* pRSAPubKeyBlob,BYTE* pbInput, ULONG ulInputLen, BYTE* pbOutput, ULONG* pulOutputLen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使用外部传入的RSA公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对输入数据做公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运算并输出结果。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88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sv-SE"/>
              </w:rPr>
              <w:t>hDev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设备句柄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88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pRSAPubKeyBlob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RSA公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数据结构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pbInput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指向待运算的原始数据缓冲区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ulInputLen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待运算原始数据的长度，必须为公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模长。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pbOutput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指向RSA公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运算结果缓冲区，如果该参数为NULL，则由pulOutputLen返回运算结果的实际长度。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pulOutputLen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</w:t>
            </w:r>
            <w:r w:rsidR="00345084" w:rsidRPr="00286042">
              <w:rPr>
                <w:rFonts w:hAnsi="宋体" w:hint="eastAsia"/>
              </w:rPr>
              <w:t>IN，OUT</w:t>
            </w:r>
            <w:r w:rsidRPr="00286042">
              <w:rPr>
                <w:rFonts w:hAnsi="宋体" w:hint="eastAsia"/>
              </w:rPr>
              <w:t xml:space="preserve">] </w:t>
            </w:r>
            <w:r w:rsidR="00345084" w:rsidRPr="00286042">
              <w:rPr>
                <w:rFonts w:hAnsi="宋体" w:hint="eastAsia"/>
              </w:rPr>
              <w:t>输入时</w:t>
            </w:r>
            <w:r w:rsidRPr="00286042">
              <w:rPr>
                <w:rFonts w:hAnsi="宋体" w:hint="eastAsia"/>
              </w:rPr>
              <w:t>表示pbOutput缓冲区的长度，</w:t>
            </w:r>
            <w:r w:rsidR="00345084" w:rsidRPr="00286042">
              <w:rPr>
                <w:rFonts w:hAnsi="宋体" w:hint="eastAsia"/>
              </w:rPr>
              <w:t>输出时表示</w:t>
            </w:r>
            <w:r w:rsidRPr="00286042">
              <w:rPr>
                <w:rFonts w:hAnsi="宋体" w:hint="eastAsia"/>
              </w:rPr>
              <w:t>RSA公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运算结果的实际长度。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autoSpaceDE w:val="0"/>
              <w:autoSpaceDN w:val="0"/>
              <w:adjustRightInd w:val="0"/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69" w:name="_Toc259810694"/>
      <w:r w:rsidRPr="00286042">
        <w:rPr>
          <w:rFonts w:eastAsia="黑体" w:hAnsi="宋体" w:cs="Arial" w:hint="eastAsia"/>
          <w:b/>
        </w:rPr>
        <w:t>RSA</w:t>
      </w:r>
      <w:r w:rsidRPr="00286042">
        <w:rPr>
          <w:rFonts w:eastAsia="黑体" w:hAnsi="宋体" w:cs="Arial" w:hint="eastAsia"/>
          <w:b/>
        </w:rPr>
        <w:t>外来私</w:t>
      </w:r>
      <w:proofErr w:type="gramStart"/>
      <w:r w:rsidRPr="00286042">
        <w:rPr>
          <w:rFonts w:eastAsia="黑体" w:hAnsi="宋体" w:cs="Arial" w:hint="eastAsia"/>
          <w:b/>
        </w:rPr>
        <w:t>钥</w:t>
      </w:r>
      <w:proofErr w:type="gramEnd"/>
      <w:r w:rsidRPr="00286042">
        <w:rPr>
          <w:rFonts w:eastAsia="黑体" w:hAnsi="宋体" w:cs="Arial" w:hint="eastAsia"/>
          <w:b/>
        </w:rPr>
        <w:t>运算</w:t>
      </w:r>
      <w:bookmarkEnd w:id="169"/>
    </w:p>
    <w:tbl>
      <w:tblPr>
        <w:tblW w:w="0" w:type="auto"/>
        <w:tblLook w:val="00BF" w:firstRow="1" w:lastRow="0" w:firstColumn="1" w:lastColumn="0" w:noHBand="0" w:noVBand="0"/>
      </w:tblPr>
      <w:tblGrid>
        <w:gridCol w:w="1188"/>
        <w:gridCol w:w="2174"/>
        <w:gridCol w:w="5160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SKF_ExtRSAPriKeyOperation (</w:t>
            </w:r>
            <w:r w:rsidRPr="00286042">
              <w:rPr>
                <w:rFonts w:hAnsi="宋体" w:hint="eastAsia"/>
                <w:lang w:val="sv-SE"/>
              </w:rPr>
              <w:t xml:space="preserve">DEVHANDLE hDev, </w:t>
            </w:r>
            <w:r w:rsidRPr="00286042">
              <w:rPr>
                <w:rFonts w:hAnsi="宋体" w:hint="eastAsia"/>
                <w:lang w:val="fr-FR"/>
              </w:rPr>
              <w:t>RSAPRIVATEKEYBLOB* pRSAPriKeyBlob,BYTE* pbInput, ULONG ulInputLen, BYTE* pbOutput, ULONG* pulOutputLen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直接使用外部传入的RSA私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对输入数据做私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运算并输出结果。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88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sv-SE"/>
              </w:rPr>
              <w:t>hDev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设备句柄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88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  <w:lang w:val="fr-FR"/>
              </w:rPr>
            </w:pPr>
            <w:r w:rsidRPr="00286042">
              <w:rPr>
                <w:rFonts w:hAnsi="宋体" w:hint="eastAsia"/>
                <w:lang w:val="fr-FR"/>
              </w:rPr>
              <w:t>pRSAPriKeyBlob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RSA私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数据结构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pbInput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指向待运算数据缓冲区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ulInputLen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待运算数据的长度，必须为公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模长。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pbOutput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RSA私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运算结果，如果该参数为NULL，则由pulOutputLen返回运算结果的实际长度。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pulOutputLen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</w:t>
            </w:r>
            <w:r w:rsidR="00345084" w:rsidRPr="00286042">
              <w:rPr>
                <w:rFonts w:hAnsi="宋体" w:hint="eastAsia"/>
              </w:rPr>
              <w:t>IN，OUT</w:t>
            </w:r>
            <w:r w:rsidRPr="00286042">
              <w:rPr>
                <w:rFonts w:hAnsi="宋体" w:hint="eastAsia"/>
              </w:rPr>
              <w:t xml:space="preserve">] </w:t>
            </w:r>
            <w:r w:rsidR="00345084" w:rsidRPr="00286042">
              <w:rPr>
                <w:rFonts w:hAnsi="宋体" w:hint="eastAsia"/>
              </w:rPr>
              <w:t>输入时</w:t>
            </w:r>
            <w:r w:rsidRPr="00286042">
              <w:rPr>
                <w:rFonts w:hAnsi="宋体" w:hint="eastAsia"/>
              </w:rPr>
              <w:t>表示pbOutput缓冲区的长度，</w:t>
            </w:r>
            <w:r w:rsidR="00345084" w:rsidRPr="00286042">
              <w:rPr>
                <w:rFonts w:hAnsi="宋体" w:hint="eastAsia"/>
              </w:rPr>
              <w:t>输出时表示</w:t>
            </w:r>
            <w:r w:rsidRPr="00286042">
              <w:rPr>
                <w:rFonts w:hAnsi="宋体" w:hint="eastAsia"/>
              </w:rPr>
              <w:t>RSA私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运算结果的实际长度。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autoSpaceDE w:val="0"/>
              <w:autoSpaceDN w:val="0"/>
              <w:adjustRightInd w:val="0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  <w:t>错误码</w:t>
            </w:r>
            <w:r w:rsidR="004D40C7" w:rsidRPr="00286042">
              <w:rPr>
                <w:rFonts w:hAnsi="宋体" w:hint="eastAsia"/>
              </w:rPr>
              <w:t>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70" w:name="_Toc259810695"/>
      <w:r w:rsidRPr="00286042">
        <w:rPr>
          <w:rFonts w:eastAsia="黑体" w:hAnsi="宋体" w:cs="Arial" w:hint="eastAsia"/>
          <w:b/>
        </w:rPr>
        <w:t>生成</w:t>
      </w:r>
      <w:r w:rsidRPr="00286042">
        <w:rPr>
          <w:rFonts w:eastAsia="黑体" w:hAnsi="宋体" w:cs="Arial" w:hint="eastAsia"/>
          <w:b/>
        </w:rPr>
        <w:t>ECC</w:t>
      </w:r>
      <w:r w:rsidRPr="00286042">
        <w:rPr>
          <w:rFonts w:eastAsia="黑体" w:hAnsi="宋体" w:cs="Arial" w:hint="eastAsia"/>
          <w:b/>
        </w:rPr>
        <w:t>签名密钥对</w:t>
      </w:r>
      <w:bookmarkEnd w:id="170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81"/>
        <w:gridCol w:w="6204"/>
        <w:gridCol w:w="105"/>
      </w:tblGrid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SKF_GenECCKeyPair (HCONTAINER hContainer, ULONG ulAlgId， ECCPUBLICKEYBLOB *pBlob)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生成ECC签名密钥对并输出签名公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trHeight w:val="239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hContainer</w:t>
            </w:r>
          </w:p>
        </w:tc>
        <w:tc>
          <w:tcPr>
            <w:tcW w:w="620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密钥容器句柄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ulAlgId</w:t>
            </w:r>
          </w:p>
        </w:tc>
        <w:tc>
          <w:tcPr>
            <w:tcW w:w="620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</w:t>
            </w:r>
            <w:r w:rsidRPr="00286042">
              <w:rPr>
                <w:rFonts w:hAnsi="宋体" w:hint="eastAsia"/>
                <w:color w:val="000000"/>
              </w:rPr>
              <w:t xml:space="preserve"> 算法标识</w:t>
            </w:r>
            <w:r w:rsidR="002666A1" w:rsidRPr="00286042">
              <w:rPr>
                <w:rFonts w:hAnsi="宋体" w:hint="eastAsia"/>
                <w:color w:val="000000"/>
              </w:rPr>
              <w:t>，只支持SGD_SM2_1算法</w:t>
            </w:r>
            <w:r w:rsidR="00D9588D" w:rsidRPr="00286042">
              <w:rPr>
                <w:rFonts w:hAnsi="宋体" w:hint="eastAsia"/>
                <w:color w:val="000000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pBlob</w:t>
            </w:r>
          </w:p>
        </w:tc>
        <w:tc>
          <w:tcPr>
            <w:tcW w:w="620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返回ECC公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数据结构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785" w:type="dxa"/>
            <w:gridSpan w:val="2"/>
          </w:tcPr>
          <w:p w:rsidR="00757BE8" w:rsidRPr="00286042" w:rsidRDefault="000952A2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权限要求：需要用户权限。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71" w:name="_Toc259810696"/>
      <w:r w:rsidRPr="00286042">
        <w:rPr>
          <w:rFonts w:eastAsia="黑体" w:hAnsi="宋体" w:cs="Arial" w:hint="eastAsia"/>
          <w:b/>
        </w:rPr>
        <w:t>导入</w:t>
      </w:r>
      <w:r w:rsidRPr="00286042">
        <w:rPr>
          <w:rFonts w:eastAsia="黑体" w:hAnsi="宋体" w:cs="Arial" w:hint="eastAsia"/>
          <w:b/>
        </w:rPr>
        <w:t>ECC</w:t>
      </w:r>
      <w:r w:rsidRPr="00286042">
        <w:rPr>
          <w:rFonts w:eastAsia="黑体" w:hAnsi="宋体" w:cs="Arial" w:hint="eastAsia"/>
          <w:b/>
        </w:rPr>
        <w:t>加密密钥对</w:t>
      </w:r>
      <w:bookmarkEnd w:id="171"/>
    </w:p>
    <w:tbl>
      <w:tblPr>
        <w:tblW w:w="0" w:type="auto"/>
        <w:tblLook w:val="00BF" w:firstRow="1" w:lastRow="0" w:firstColumn="1" w:lastColumn="0" w:noHBand="0" w:noVBand="0"/>
      </w:tblPr>
      <w:tblGrid>
        <w:gridCol w:w="1123"/>
        <w:gridCol w:w="20"/>
        <w:gridCol w:w="2086"/>
        <w:gridCol w:w="5804"/>
        <w:gridCol w:w="253"/>
      </w:tblGrid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8163" w:type="dxa"/>
            <w:gridSpan w:val="4"/>
          </w:tcPr>
          <w:p w:rsidR="003C3C76" w:rsidRPr="00286042" w:rsidRDefault="00757BE8" w:rsidP="003C3C7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SKF_ImportECCKeyPair (</w:t>
            </w:r>
          </w:p>
          <w:p w:rsidR="00757BE8" w:rsidRPr="00286042" w:rsidRDefault="003C3C76" w:rsidP="003C3C7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HCONTAINER hContainer, </w:t>
            </w:r>
            <w:r w:rsidR="00600EE4" w:rsidRPr="00636B22">
              <w:rPr>
                <w:rFonts w:hAnsi="宋体"/>
              </w:rPr>
              <w:t>PENVELOPEDKEYBLOB</w:t>
            </w:r>
            <w:r w:rsidR="00600EE4">
              <w:rPr>
                <w:rFonts w:hAnsi="宋体" w:hint="eastAsia"/>
              </w:rPr>
              <w:t xml:space="preserve"> pEnvelopedKeyBlob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8163" w:type="dxa"/>
            <w:gridSpan w:val="4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导入ECC公私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对。</w:t>
            </w:r>
          </w:p>
        </w:tc>
      </w:tr>
      <w:tr w:rsidR="003C3C76" w:rsidRPr="00286042" w:rsidTr="00267D6F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123" w:type="dxa"/>
            <w:vMerge w:val="restart"/>
          </w:tcPr>
          <w:p w:rsidR="003C3C76" w:rsidRPr="00286042" w:rsidRDefault="003C3C76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106" w:type="dxa"/>
            <w:gridSpan w:val="2"/>
          </w:tcPr>
          <w:p w:rsidR="003C3C76" w:rsidRPr="00286042" w:rsidRDefault="003C3C76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hContainer</w:t>
            </w:r>
          </w:p>
        </w:tc>
        <w:tc>
          <w:tcPr>
            <w:tcW w:w="6057" w:type="dxa"/>
            <w:gridSpan w:val="2"/>
          </w:tcPr>
          <w:p w:rsidR="003C3C76" w:rsidRPr="00286042" w:rsidRDefault="00600EE4" w:rsidP="00A06248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[IN]</w:t>
            </w:r>
            <w:r w:rsidRPr="00286042">
              <w:rPr>
                <w:rFonts w:hAnsi="宋体" w:hint="eastAsia"/>
              </w:rPr>
              <w:t xml:space="preserve"> 密钥容器句柄。</w:t>
            </w:r>
          </w:p>
        </w:tc>
      </w:tr>
      <w:tr w:rsidR="00600EE4" w:rsidRPr="00286042" w:rsidTr="00600EE4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1123" w:type="dxa"/>
            <w:vMerge/>
            <w:shd w:val="clear" w:color="auto" w:fill="B3B3B3"/>
          </w:tcPr>
          <w:p w:rsidR="00600EE4" w:rsidRPr="00286042" w:rsidRDefault="00600EE4" w:rsidP="00A06248">
            <w:pPr>
              <w:rPr>
                <w:rFonts w:hAnsi="宋体" w:hint="eastAsia"/>
              </w:rPr>
            </w:pPr>
          </w:p>
        </w:tc>
        <w:tc>
          <w:tcPr>
            <w:tcW w:w="2106" w:type="dxa"/>
            <w:gridSpan w:val="2"/>
          </w:tcPr>
          <w:p w:rsidR="00600EE4" w:rsidRPr="00286042" w:rsidRDefault="00600EE4" w:rsidP="00A06248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pEnvelopedKeyBlob</w:t>
            </w:r>
          </w:p>
        </w:tc>
        <w:tc>
          <w:tcPr>
            <w:tcW w:w="6057" w:type="dxa"/>
            <w:gridSpan w:val="2"/>
          </w:tcPr>
          <w:p w:rsidR="00600EE4" w:rsidRPr="00286042" w:rsidDel="003C3C76" w:rsidRDefault="00600EE4" w:rsidP="00A06248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 xml:space="preserve">[IN] </w:t>
            </w:r>
            <w:r w:rsidR="00D420E7">
              <w:rPr>
                <w:rFonts w:hAnsi="宋体" w:hint="eastAsia"/>
              </w:rPr>
              <w:t>受保护的</w:t>
            </w:r>
            <w:r>
              <w:rPr>
                <w:rFonts w:hAnsi="宋体" w:hint="eastAsia"/>
              </w:rPr>
              <w:t>加密密钥对。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rPr>
          <w:gridAfter w:val="1"/>
          <w:wAfter w:w="253" w:type="dxa"/>
        </w:trPr>
        <w:tc>
          <w:tcPr>
            <w:tcW w:w="1143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3C3C76" w:rsidRPr="00286042" w:rsidTr="00267D6F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:rsidR="003C3C76" w:rsidRPr="00286042" w:rsidRDefault="003C3C76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8163" w:type="dxa"/>
            <w:gridSpan w:val="4"/>
          </w:tcPr>
          <w:p w:rsidR="003C3C76" w:rsidRPr="00286042" w:rsidRDefault="000952A2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权限要求：需要用户权限。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72" w:name="_Toc259810697"/>
      <w:r w:rsidRPr="00286042">
        <w:rPr>
          <w:rFonts w:eastAsia="黑体" w:hAnsi="宋体" w:cs="Arial" w:hint="eastAsia"/>
          <w:b/>
        </w:rPr>
        <w:t>ECC</w:t>
      </w:r>
      <w:r w:rsidRPr="00286042">
        <w:rPr>
          <w:rFonts w:eastAsia="黑体" w:hAnsi="宋体" w:cs="Arial" w:hint="eastAsia"/>
          <w:b/>
        </w:rPr>
        <w:t>签名</w:t>
      </w:r>
      <w:bookmarkEnd w:id="172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476"/>
        <w:gridCol w:w="6309"/>
        <w:gridCol w:w="105"/>
      </w:tblGrid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D279A9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SKF_ECCSignData (HCONTAINER hContainer, BYTE *pbData, ULONG  u</w:t>
            </w:r>
            <w:smartTag w:uri="Tencent" w:element="RTX">
              <w:r w:rsidRPr="00286042">
                <w:rPr>
                  <w:rFonts w:hAnsi="宋体" w:hint="eastAsia"/>
                </w:rPr>
                <w:t>lD</w:t>
              </w:r>
            </w:smartTag>
            <w:r w:rsidRPr="00286042">
              <w:rPr>
                <w:rFonts w:hAnsi="宋体" w:hint="eastAsia"/>
              </w:rPr>
              <w:t xml:space="preserve">ataLen, </w:t>
            </w:r>
            <w:r w:rsidR="00D279A9" w:rsidRPr="00286042">
              <w:rPr>
                <w:rFonts w:hAnsi="宋体" w:hint="eastAsia"/>
              </w:rPr>
              <w:t>P</w:t>
            </w:r>
            <w:r w:rsidR="00D279A9" w:rsidRPr="00286042">
              <w:rPr>
                <w:rFonts w:hAnsi="宋体"/>
              </w:rPr>
              <w:t>ECCSIGNATUREBLOB</w:t>
            </w:r>
            <w:r w:rsidR="00D279A9" w:rsidRPr="00286042">
              <w:rPr>
                <w:rFonts w:hAnsi="宋体" w:hint="eastAsia"/>
              </w:rPr>
              <w:t xml:space="preserve"> p</w:t>
            </w:r>
            <w:r w:rsidRPr="00286042">
              <w:rPr>
                <w:rFonts w:hAnsi="宋体" w:hint="eastAsia"/>
              </w:rPr>
              <w:t>Signature)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E43F7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ECC数字签名。采用ECC算法和指定私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hKey，对指定数据pbData进行数字签名。签名后的结果存放到</w:t>
            </w:r>
            <w:r w:rsidR="00E43F72" w:rsidRPr="00286042">
              <w:rPr>
                <w:rFonts w:hAnsi="宋体" w:hint="eastAsia"/>
              </w:rPr>
              <w:t>p</w:t>
            </w:r>
            <w:r w:rsidRPr="00286042">
              <w:rPr>
                <w:rFonts w:hAnsi="宋体" w:hint="eastAsia"/>
              </w:rPr>
              <w:t>Signature</w:t>
            </w:r>
            <w:r w:rsidR="00E43F72" w:rsidRPr="00286042">
              <w:rPr>
                <w:rFonts w:hAnsi="宋体" w:hint="eastAsia"/>
              </w:rPr>
              <w:t>中。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trHeight w:val="327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hContainer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密钥容器句柄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pbData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待签名的数据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</w:t>
            </w:r>
            <w:smartTag w:uri="Tencent" w:element="RTX">
              <w:r w:rsidRPr="00286042">
                <w:rPr>
                  <w:rFonts w:hAnsi="宋体" w:hint="eastAsia"/>
                </w:rPr>
                <w:t>lD</w:t>
              </w:r>
            </w:smartTag>
            <w:r w:rsidRPr="00286042">
              <w:rPr>
                <w:rFonts w:hAnsi="宋体" w:hint="eastAsia"/>
              </w:rPr>
              <w:t>ataLen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待签名数据长度，必须小于密钥模长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E43F72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  <w:trHeight w:val="242"/>
        </w:trPr>
        <w:tc>
          <w:tcPr>
            <w:tcW w:w="1143" w:type="dxa"/>
            <w:vMerge/>
            <w:shd w:val="clear" w:color="auto" w:fill="B3B3B3"/>
          </w:tcPr>
          <w:p w:rsidR="00E43F72" w:rsidRPr="00286042" w:rsidRDefault="00E43F72" w:rsidP="00A0624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E43F72" w:rsidRPr="00286042" w:rsidRDefault="00E43F72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pSignature</w:t>
            </w:r>
          </w:p>
        </w:tc>
        <w:tc>
          <w:tcPr>
            <w:tcW w:w="6309" w:type="dxa"/>
          </w:tcPr>
          <w:p w:rsidR="00E43F72" w:rsidRPr="00286042" w:rsidRDefault="00E43F72" w:rsidP="00E43F7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签名值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gridAfter w:val="1"/>
          <w:wAfter w:w="105" w:type="dxa"/>
        </w:trPr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785" w:type="dxa"/>
            <w:gridSpan w:val="2"/>
          </w:tcPr>
          <w:p w:rsidR="00757BE8" w:rsidRDefault="000952A2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权限要求：需要用户权限。</w:t>
            </w:r>
          </w:p>
          <w:p w:rsidR="00056F7A" w:rsidRPr="00286042" w:rsidRDefault="00D420E7" w:rsidP="00A06248">
            <w:pPr>
              <w:rPr>
                <w:rFonts w:hAnsi="宋体" w:hint="eastAsia"/>
              </w:rPr>
            </w:pPr>
            <w:r>
              <w:rPr>
                <w:rFonts w:hint="eastAsia"/>
              </w:rPr>
              <w:t>输入数据为待</w:t>
            </w:r>
            <w:proofErr w:type="gramStart"/>
            <w:r>
              <w:rPr>
                <w:rFonts w:hint="eastAsia"/>
              </w:rPr>
              <w:t>签数据</w:t>
            </w:r>
            <w:proofErr w:type="gramEnd"/>
            <w:r w:rsidRPr="00EA48C8">
              <w:rPr>
                <w:rFonts w:hint="eastAsia"/>
              </w:rPr>
              <w:t>的杂凑值。</w:t>
            </w:r>
            <w:r>
              <w:rPr>
                <w:rFonts w:hint="eastAsia"/>
              </w:rPr>
              <w:t>当使用SM2算法时，该输入数据为待</w:t>
            </w:r>
            <w:proofErr w:type="gramStart"/>
            <w:r>
              <w:rPr>
                <w:rFonts w:hint="eastAsia"/>
              </w:rPr>
              <w:t>签数据</w:t>
            </w:r>
            <w:proofErr w:type="gramEnd"/>
            <w:r>
              <w:rPr>
                <w:rFonts w:hint="eastAsia"/>
              </w:rPr>
              <w:t>经过SM2签名预处理的结果，预处理</w:t>
            </w:r>
            <w:r w:rsidRPr="00EA48C8">
              <w:rPr>
                <w:rFonts w:hint="eastAsia"/>
              </w:rPr>
              <w:t>过程遵循《公钥密码基础设施应用技术体系 SM2算法密码使用规范》</w:t>
            </w:r>
            <w:r>
              <w:rPr>
                <w:rFonts w:hint="eastAsia"/>
              </w:rPr>
              <w:t>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73" w:name="_Toc259810698"/>
      <w:r w:rsidRPr="00286042">
        <w:rPr>
          <w:rFonts w:eastAsia="黑体" w:hAnsi="宋体" w:cs="Arial" w:hint="eastAsia"/>
          <w:b/>
        </w:rPr>
        <w:t>ECC</w:t>
      </w:r>
      <w:r w:rsidRPr="00286042">
        <w:rPr>
          <w:rFonts w:eastAsia="黑体" w:hAnsi="宋体" w:cs="Arial" w:hint="eastAsia"/>
          <w:b/>
        </w:rPr>
        <w:t>验签</w:t>
      </w:r>
      <w:bookmarkEnd w:id="173"/>
    </w:p>
    <w:tbl>
      <w:tblPr>
        <w:tblW w:w="0" w:type="auto"/>
        <w:tblLook w:val="00BF" w:firstRow="1" w:lastRow="0" w:firstColumn="1" w:lastColumn="0" w:noHBand="0" w:noVBand="0"/>
      </w:tblPr>
      <w:tblGrid>
        <w:gridCol w:w="1124"/>
        <w:gridCol w:w="19"/>
        <w:gridCol w:w="1982"/>
        <w:gridCol w:w="5908"/>
        <w:gridCol w:w="253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2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8162" w:type="dxa"/>
            <w:gridSpan w:val="4"/>
          </w:tcPr>
          <w:p w:rsidR="00757BE8" w:rsidRPr="00286042" w:rsidRDefault="00757BE8" w:rsidP="00E43F7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SKF_ECCVerify (</w:t>
            </w:r>
            <w:r w:rsidRPr="00286042">
              <w:rPr>
                <w:rFonts w:hAnsi="宋体" w:hint="eastAsia"/>
                <w:lang w:val="sv-SE"/>
              </w:rPr>
              <w:t>DEVHANDLE hDev</w:t>
            </w:r>
            <w:r w:rsidRPr="00286042" w:rsidDel="00FA1BEA">
              <w:rPr>
                <w:rFonts w:hAnsi="宋体" w:hint="eastAsia"/>
              </w:rPr>
              <w:t xml:space="preserve"> </w:t>
            </w:r>
            <w:r w:rsidRPr="00286042">
              <w:rPr>
                <w:rFonts w:hAnsi="宋体" w:hint="eastAsia"/>
              </w:rPr>
              <w:t>,</w:t>
            </w:r>
            <w:r w:rsidRPr="00286042">
              <w:rPr>
                <w:rFonts w:hAnsi="宋体" w:hint="eastAsia"/>
                <w:lang w:val="fr-FR"/>
              </w:rPr>
              <w:t xml:space="preserve"> ECCPUBLICKEYBLOB* pECCPubKeyBlob,</w:t>
            </w:r>
            <w:r w:rsidRPr="00286042">
              <w:rPr>
                <w:rFonts w:hAnsi="宋体" w:hint="eastAsia"/>
              </w:rPr>
              <w:t xml:space="preserve"> BYTE </w:t>
            </w:r>
            <w:r w:rsidRPr="00286042">
              <w:rPr>
                <w:rFonts w:hAnsi="宋体"/>
              </w:rPr>
              <w:t>*</w:t>
            </w:r>
            <w:r w:rsidRPr="00286042">
              <w:rPr>
                <w:rFonts w:hAnsi="宋体" w:hint="eastAsia"/>
              </w:rPr>
              <w:t>pbData, ULONG  u</w:t>
            </w:r>
            <w:smartTag w:uri="Tencent" w:element="RTX">
              <w:r w:rsidRPr="00286042">
                <w:rPr>
                  <w:rFonts w:hAnsi="宋体" w:hint="eastAsia"/>
                </w:rPr>
                <w:t>lD</w:t>
              </w:r>
            </w:smartTag>
            <w:r w:rsidRPr="00286042">
              <w:rPr>
                <w:rFonts w:hAnsi="宋体" w:hint="eastAsia"/>
              </w:rPr>
              <w:t xml:space="preserve">ataLen, </w:t>
            </w:r>
            <w:r w:rsidR="00E43F72" w:rsidRPr="00286042">
              <w:rPr>
                <w:rFonts w:hAnsi="宋体" w:hint="eastAsia"/>
              </w:rPr>
              <w:t>P</w:t>
            </w:r>
            <w:r w:rsidR="00E43F72" w:rsidRPr="00286042">
              <w:rPr>
                <w:rFonts w:hAnsi="宋体"/>
              </w:rPr>
              <w:t>ECCSIGNATUREBLOB</w:t>
            </w:r>
            <w:r w:rsidR="00E43F72" w:rsidRPr="00286042">
              <w:rPr>
                <w:rFonts w:hAnsi="宋体" w:hint="eastAsia"/>
              </w:rPr>
              <w:t xml:space="preserve"> pSignature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2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8162" w:type="dxa"/>
            <w:gridSpan w:val="4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用ECC公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对数据进行验签。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124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00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hDev</w:t>
            </w:r>
          </w:p>
        </w:tc>
        <w:tc>
          <w:tcPr>
            <w:tcW w:w="616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设备句柄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24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00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pECCPubKeyBlob</w:t>
            </w:r>
          </w:p>
        </w:tc>
        <w:tc>
          <w:tcPr>
            <w:tcW w:w="616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ECC公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数据结构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24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00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pbData</w:t>
            </w:r>
          </w:p>
        </w:tc>
        <w:tc>
          <w:tcPr>
            <w:tcW w:w="616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待验证签名的数据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24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00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</w:t>
            </w:r>
            <w:smartTag w:uri="Tencent" w:element="RTX">
              <w:r w:rsidRPr="00286042">
                <w:rPr>
                  <w:rFonts w:hAnsi="宋体" w:hint="eastAsia"/>
                </w:rPr>
                <w:t>lD</w:t>
              </w:r>
            </w:smartTag>
            <w:r w:rsidRPr="00286042">
              <w:rPr>
                <w:rFonts w:hAnsi="宋体" w:hint="eastAsia"/>
              </w:rPr>
              <w:t>ataLen</w:t>
            </w:r>
          </w:p>
        </w:tc>
        <w:tc>
          <w:tcPr>
            <w:tcW w:w="616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数据长度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E43F72" w:rsidRPr="00286042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1124" w:type="dxa"/>
            <w:vMerge/>
            <w:shd w:val="clear" w:color="auto" w:fill="B3B3B3"/>
          </w:tcPr>
          <w:p w:rsidR="00E43F72" w:rsidRPr="00286042" w:rsidRDefault="00E43F72" w:rsidP="00A06248">
            <w:pPr>
              <w:rPr>
                <w:rFonts w:hAnsi="宋体" w:hint="eastAsia"/>
              </w:rPr>
            </w:pPr>
          </w:p>
        </w:tc>
        <w:tc>
          <w:tcPr>
            <w:tcW w:w="2001" w:type="dxa"/>
            <w:gridSpan w:val="2"/>
          </w:tcPr>
          <w:p w:rsidR="00E43F72" w:rsidRPr="00286042" w:rsidRDefault="00E43F72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pSignature</w:t>
            </w:r>
          </w:p>
        </w:tc>
        <w:tc>
          <w:tcPr>
            <w:tcW w:w="6161" w:type="dxa"/>
            <w:gridSpan w:val="2"/>
          </w:tcPr>
          <w:p w:rsidR="00E43F72" w:rsidRPr="00286042" w:rsidRDefault="00E43F72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待验证签名值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rPr>
          <w:gridAfter w:val="1"/>
          <w:wAfter w:w="253" w:type="dxa"/>
        </w:trPr>
        <w:tc>
          <w:tcPr>
            <w:tcW w:w="1143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D420E7" w:rsidRPr="00286042" w:rsidTr="00952150">
        <w:tblPrEx>
          <w:tblCellMar>
            <w:top w:w="0" w:type="dxa"/>
            <w:bottom w:w="0" w:type="dxa"/>
          </w:tblCellMar>
        </w:tblPrEx>
        <w:trPr>
          <w:gridAfter w:val="1"/>
          <w:wAfter w:w="253" w:type="dxa"/>
        </w:trPr>
        <w:tc>
          <w:tcPr>
            <w:tcW w:w="1143" w:type="dxa"/>
            <w:gridSpan w:val="2"/>
          </w:tcPr>
          <w:p w:rsidR="00D420E7" w:rsidRPr="00286042" w:rsidRDefault="00D420E7" w:rsidP="0095215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备注</w:t>
            </w:r>
          </w:p>
        </w:tc>
        <w:tc>
          <w:tcPr>
            <w:tcW w:w="7890" w:type="dxa"/>
            <w:gridSpan w:val="2"/>
          </w:tcPr>
          <w:p w:rsidR="00D420E7" w:rsidRPr="00286042" w:rsidRDefault="00D420E7" w:rsidP="00952150">
            <w:pPr>
              <w:rPr>
                <w:rFonts w:hAnsi="宋体" w:hint="eastAsia"/>
              </w:rPr>
            </w:pPr>
            <w:r>
              <w:rPr>
                <w:rFonts w:hint="eastAsia"/>
              </w:rPr>
              <w:t>输入数据为待</w:t>
            </w:r>
            <w:proofErr w:type="gramStart"/>
            <w:r>
              <w:rPr>
                <w:rFonts w:hint="eastAsia"/>
              </w:rPr>
              <w:t>签数据</w:t>
            </w:r>
            <w:proofErr w:type="gramEnd"/>
            <w:r w:rsidRPr="00EA48C8">
              <w:rPr>
                <w:rFonts w:hint="eastAsia"/>
              </w:rPr>
              <w:t>的杂凑值。</w:t>
            </w:r>
            <w:r>
              <w:rPr>
                <w:rFonts w:hint="eastAsia"/>
              </w:rPr>
              <w:t>当使用SM2算法时，该输入数据为待</w:t>
            </w:r>
            <w:proofErr w:type="gramStart"/>
            <w:r>
              <w:rPr>
                <w:rFonts w:hint="eastAsia"/>
              </w:rPr>
              <w:t>签数据</w:t>
            </w:r>
            <w:proofErr w:type="gramEnd"/>
            <w:r>
              <w:rPr>
                <w:rFonts w:hint="eastAsia"/>
              </w:rPr>
              <w:t>经过SM2签名预处理的结果，预处理</w:t>
            </w:r>
            <w:r w:rsidRPr="00EA48C8">
              <w:rPr>
                <w:rFonts w:hint="eastAsia"/>
              </w:rPr>
              <w:t>过程遵循《公钥密码基础设施应用技术体系 SM2算法密码使用规范》</w:t>
            </w:r>
            <w:r>
              <w:rPr>
                <w:rFonts w:hint="eastAsia"/>
              </w:rPr>
              <w:t>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74" w:name="_Toc259810699"/>
      <w:r w:rsidRPr="00286042">
        <w:rPr>
          <w:rFonts w:eastAsia="黑体" w:hAnsi="宋体" w:cs="Arial" w:hint="eastAsia"/>
          <w:b/>
        </w:rPr>
        <w:t>ECC</w:t>
      </w:r>
      <w:r w:rsidRPr="00286042">
        <w:rPr>
          <w:rFonts w:eastAsia="黑体" w:hAnsi="宋体" w:cs="Arial" w:hint="eastAsia"/>
          <w:b/>
        </w:rPr>
        <w:t>生成并导出会话密钥</w:t>
      </w:r>
      <w:bookmarkEnd w:id="174"/>
    </w:p>
    <w:tbl>
      <w:tblPr>
        <w:tblW w:w="0" w:type="auto"/>
        <w:tblLook w:val="00BF" w:firstRow="1" w:lastRow="0" w:firstColumn="1" w:lastColumn="0" w:noHBand="0" w:noVBand="0"/>
      </w:tblPr>
      <w:tblGrid>
        <w:gridCol w:w="1071"/>
        <w:gridCol w:w="72"/>
        <w:gridCol w:w="2359"/>
        <w:gridCol w:w="5531"/>
        <w:gridCol w:w="253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07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8215" w:type="dxa"/>
            <w:gridSpan w:val="4"/>
          </w:tcPr>
          <w:p w:rsidR="00757BE8" w:rsidRPr="00286042" w:rsidRDefault="00757BE8" w:rsidP="00E43F7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SKF_ECCExportSessionKey (HCONTAINER hContainer, ULONG ulAlgId, ECCPUBLICKEYBLOB *pPubKey, </w:t>
            </w:r>
            <w:r w:rsidR="00E43F72" w:rsidRPr="00286042">
              <w:rPr>
                <w:rFonts w:hAnsi="宋体" w:hint="eastAsia"/>
              </w:rPr>
              <w:t>PECCCIPHERBLOB p</w:t>
            </w:r>
            <w:r w:rsidRPr="00286042">
              <w:rPr>
                <w:rFonts w:hAnsi="宋体" w:hint="eastAsia"/>
              </w:rPr>
              <w:t>Data, HANDLE *phSessionKey)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07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8215" w:type="dxa"/>
            <w:gridSpan w:val="4"/>
          </w:tcPr>
          <w:p w:rsidR="00757BE8" w:rsidRPr="00286042" w:rsidRDefault="00757BE8" w:rsidP="004A5E8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生成</w:t>
            </w:r>
            <w:r w:rsidR="004A5E86">
              <w:rPr>
                <w:rFonts w:hAnsi="宋体" w:hint="eastAsia"/>
              </w:rPr>
              <w:t>会话密钥并用外部公</w:t>
            </w:r>
            <w:proofErr w:type="gramStart"/>
            <w:r w:rsidR="004A5E86">
              <w:rPr>
                <w:rFonts w:hAnsi="宋体" w:hint="eastAsia"/>
              </w:rPr>
              <w:t>钥</w:t>
            </w:r>
            <w:proofErr w:type="gramEnd"/>
            <w:r w:rsidR="004A5E86">
              <w:rPr>
                <w:rFonts w:hAnsi="宋体" w:hint="eastAsia"/>
              </w:rPr>
              <w:t>加密</w:t>
            </w:r>
            <w:r w:rsidRPr="00286042">
              <w:rPr>
                <w:rFonts w:hAnsi="宋体" w:hint="eastAsia"/>
              </w:rPr>
              <w:t>导出。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1071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43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hContainer</w:t>
            </w:r>
          </w:p>
        </w:tc>
        <w:tc>
          <w:tcPr>
            <w:tcW w:w="578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容器句柄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071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43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ulAlgId</w:t>
            </w:r>
          </w:p>
        </w:tc>
        <w:tc>
          <w:tcPr>
            <w:tcW w:w="578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会话密钥算法标识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071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43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pPubKey</w:t>
            </w:r>
          </w:p>
        </w:tc>
        <w:tc>
          <w:tcPr>
            <w:tcW w:w="5784" w:type="dxa"/>
            <w:gridSpan w:val="2"/>
          </w:tcPr>
          <w:p w:rsidR="00757BE8" w:rsidRPr="00286042" w:rsidRDefault="00757BE8" w:rsidP="004A5E8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4A5E86">
              <w:rPr>
                <w:rFonts w:hAnsi="宋体" w:hint="eastAsia"/>
              </w:rPr>
              <w:t>外部输入的公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结构</w:t>
            </w:r>
            <w:r w:rsidR="00D9588D" w:rsidRPr="00286042">
              <w:rPr>
                <w:rFonts w:hAnsi="宋体" w:hint="eastAsia"/>
              </w:rPr>
              <w:t>。</w:t>
            </w:r>
          </w:p>
        </w:tc>
      </w:tr>
      <w:tr w:rsidR="00E43F72" w:rsidRPr="00286042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071" w:type="dxa"/>
            <w:vMerge/>
            <w:shd w:val="clear" w:color="auto" w:fill="B3B3B3"/>
          </w:tcPr>
          <w:p w:rsidR="00E43F72" w:rsidRPr="00286042" w:rsidRDefault="00E43F72" w:rsidP="00A06248">
            <w:pPr>
              <w:rPr>
                <w:rFonts w:hAnsi="宋体" w:hint="eastAsia"/>
              </w:rPr>
            </w:pPr>
          </w:p>
        </w:tc>
        <w:tc>
          <w:tcPr>
            <w:tcW w:w="2431" w:type="dxa"/>
            <w:gridSpan w:val="2"/>
          </w:tcPr>
          <w:p w:rsidR="00E43F72" w:rsidRPr="00286042" w:rsidRDefault="00E43F72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pData</w:t>
            </w:r>
          </w:p>
        </w:tc>
        <w:tc>
          <w:tcPr>
            <w:tcW w:w="5784" w:type="dxa"/>
            <w:gridSpan w:val="2"/>
          </w:tcPr>
          <w:p w:rsidR="00E43F72" w:rsidRPr="00286042" w:rsidRDefault="00E43F72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</w:t>
            </w:r>
            <w:r w:rsidR="004A5E86">
              <w:rPr>
                <w:rFonts w:hAnsi="宋体" w:hint="eastAsia"/>
              </w:rPr>
              <w:t xml:space="preserve"> </w:t>
            </w:r>
            <w:r w:rsidRPr="00286042">
              <w:rPr>
                <w:rFonts w:hAnsi="宋体" w:hint="eastAsia"/>
              </w:rPr>
              <w:t>会话密钥密文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071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431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phSessionKey</w:t>
            </w:r>
          </w:p>
        </w:tc>
        <w:tc>
          <w:tcPr>
            <w:tcW w:w="578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会话密钥句柄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rPr>
          <w:gridAfter w:val="1"/>
          <w:wAfter w:w="253" w:type="dxa"/>
        </w:trPr>
        <w:tc>
          <w:tcPr>
            <w:tcW w:w="1143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2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75" w:name="_Toc259810700"/>
      <w:r w:rsidRPr="00286042">
        <w:rPr>
          <w:rFonts w:eastAsia="黑体" w:hAnsi="宋体" w:cs="Arial" w:hint="eastAsia"/>
          <w:b/>
        </w:rPr>
        <w:t>ECC</w:t>
      </w:r>
      <w:r w:rsidRPr="00286042">
        <w:rPr>
          <w:rFonts w:eastAsia="黑体" w:hAnsi="宋体" w:cs="Arial" w:hint="eastAsia"/>
          <w:b/>
        </w:rPr>
        <w:t>外来公</w:t>
      </w:r>
      <w:proofErr w:type="gramStart"/>
      <w:r w:rsidRPr="00286042">
        <w:rPr>
          <w:rFonts w:eastAsia="黑体" w:hAnsi="宋体" w:cs="Arial" w:hint="eastAsia"/>
          <w:b/>
        </w:rPr>
        <w:t>钥</w:t>
      </w:r>
      <w:proofErr w:type="gramEnd"/>
      <w:r w:rsidRPr="00286042">
        <w:rPr>
          <w:rFonts w:eastAsia="黑体" w:hAnsi="宋体" w:cs="Arial" w:hint="eastAsia"/>
          <w:b/>
        </w:rPr>
        <w:t>加密</w:t>
      </w:r>
      <w:bookmarkEnd w:id="175"/>
    </w:p>
    <w:tbl>
      <w:tblPr>
        <w:tblW w:w="0" w:type="auto"/>
        <w:tblLook w:val="00BF" w:firstRow="1" w:lastRow="0" w:firstColumn="1" w:lastColumn="0" w:noHBand="0" w:noVBand="0"/>
      </w:tblPr>
      <w:tblGrid>
        <w:gridCol w:w="1188"/>
        <w:gridCol w:w="2174"/>
        <w:gridCol w:w="5160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E43F7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SKF_ExtECCEncrypt (</w:t>
            </w:r>
            <w:r w:rsidRPr="00286042">
              <w:rPr>
                <w:rFonts w:hAnsi="宋体" w:hint="eastAsia"/>
                <w:lang w:val="sv-SE"/>
              </w:rPr>
              <w:t xml:space="preserve">DEVHANDLE hDev, </w:t>
            </w:r>
            <w:r w:rsidRPr="00286042">
              <w:rPr>
                <w:rFonts w:hAnsi="宋体" w:hint="eastAsia"/>
              </w:rPr>
              <w:t>ECCPUBLICKEYBLOB</w:t>
            </w:r>
            <w:r w:rsidRPr="00286042">
              <w:rPr>
                <w:rFonts w:hAnsi="宋体" w:hint="eastAsia"/>
                <w:lang w:val="fr-FR"/>
              </w:rPr>
              <w:t xml:space="preserve">*  pECCPubKeyBlob,BYTE* pbPlainText, ULONG ulPlainTextLen, </w:t>
            </w:r>
            <w:r w:rsidR="00E43F72" w:rsidRPr="00286042">
              <w:rPr>
                <w:rFonts w:hAnsi="宋体" w:hint="eastAsia"/>
              </w:rPr>
              <w:t>PECCCIPHERBLOB</w:t>
            </w:r>
            <w:r w:rsidR="00E43F72" w:rsidRPr="00286042">
              <w:rPr>
                <w:rFonts w:hAnsi="宋体" w:hint="eastAsia"/>
                <w:lang w:val="fr-FR"/>
              </w:rPr>
              <w:t xml:space="preserve"> p</w:t>
            </w:r>
            <w:r w:rsidRPr="00286042">
              <w:rPr>
                <w:rFonts w:hAnsi="宋体" w:hint="eastAsia"/>
                <w:lang w:val="fr-FR"/>
              </w:rPr>
              <w:t>CipherText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使用外部传入的ECC公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对输入数据做加密运算并输出结果。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88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sv-SE"/>
              </w:rPr>
              <w:t>hDev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设备句柄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88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  <w:lang w:val="fr-FR"/>
              </w:rPr>
            </w:pPr>
            <w:r w:rsidRPr="00286042">
              <w:rPr>
                <w:rFonts w:hAnsi="宋体" w:hint="eastAsia"/>
                <w:lang w:val="fr-FR"/>
              </w:rPr>
              <w:t>pECCPubKeyBlob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ECC公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数据结构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pbPlainText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待加密的明文数据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ulPlainTextLen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待加密明文数据的长度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E43F72" w:rsidRPr="0028604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188" w:type="dxa"/>
            <w:vMerge/>
            <w:shd w:val="clear" w:color="auto" w:fill="B3B3B3"/>
          </w:tcPr>
          <w:p w:rsidR="00E43F72" w:rsidRPr="00286042" w:rsidRDefault="00E43F72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E43F72" w:rsidRPr="00286042" w:rsidRDefault="00E43F72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pCipherText</w:t>
            </w:r>
          </w:p>
        </w:tc>
        <w:tc>
          <w:tcPr>
            <w:tcW w:w="5160" w:type="dxa"/>
          </w:tcPr>
          <w:p w:rsidR="00E43F72" w:rsidRPr="00286042" w:rsidRDefault="00E43F72" w:rsidP="00E43F7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密文数据。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autoSpaceDE w:val="0"/>
              <w:autoSpaceDN w:val="0"/>
              <w:adjustRightInd w:val="0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76" w:name="_Toc259810701"/>
      <w:r w:rsidRPr="00286042">
        <w:rPr>
          <w:rFonts w:eastAsia="黑体" w:hAnsi="宋体" w:cs="Arial" w:hint="eastAsia"/>
          <w:b/>
        </w:rPr>
        <w:t>ECC</w:t>
      </w:r>
      <w:r w:rsidRPr="00286042">
        <w:rPr>
          <w:rFonts w:eastAsia="黑体" w:hAnsi="宋体" w:cs="Arial" w:hint="eastAsia"/>
          <w:b/>
        </w:rPr>
        <w:t>外来私</w:t>
      </w:r>
      <w:proofErr w:type="gramStart"/>
      <w:r w:rsidRPr="00286042">
        <w:rPr>
          <w:rFonts w:eastAsia="黑体" w:hAnsi="宋体" w:cs="Arial" w:hint="eastAsia"/>
          <w:b/>
        </w:rPr>
        <w:t>钥</w:t>
      </w:r>
      <w:proofErr w:type="gramEnd"/>
      <w:r w:rsidRPr="00286042">
        <w:rPr>
          <w:rFonts w:eastAsia="黑体" w:hAnsi="宋体" w:cs="Arial" w:hint="eastAsia"/>
          <w:b/>
        </w:rPr>
        <w:t>解密</w:t>
      </w:r>
      <w:bookmarkEnd w:id="176"/>
    </w:p>
    <w:tbl>
      <w:tblPr>
        <w:tblW w:w="0" w:type="auto"/>
        <w:tblLook w:val="00BF" w:firstRow="1" w:lastRow="0" w:firstColumn="1" w:lastColumn="0" w:noHBand="0" w:noVBand="0"/>
      </w:tblPr>
      <w:tblGrid>
        <w:gridCol w:w="1188"/>
        <w:gridCol w:w="2174"/>
        <w:gridCol w:w="5160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32034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SKF_ExtECCDecrypt (</w:t>
            </w:r>
            <w:r w:rsidRPr="00286042">
              <w:rPr>
                <w:rFonts w:hAnsi="宋体" w:hint="eastAsia"/>
                <w:lang w:val="sv-SE"/>
              </w:rPr>
              <w:t xml:space="preserve">DEVHANDLE hDev, </w:t>
            </w:r>
            <w:r w:rsidRPr="00286042">
              <w:rPr>
                <w:rFonts w:hAnsi="宋体" w:hint="eastAsia"/>
              </w:rPr>
              <w:t>ECCPRIVATEKEYBLOB</w:t>
            </w:r>
            <w:r w:rsidRPr="00286042">
              <w:rPr>
                <w:rFonts w:hAnsi="宋体" w:hint="eastAsia"/>
                <w:lang w:val="fr-FR"/>
              </w:rPr>
              <w:t xml:space="preserve">*  pECCPriKeyBlob, </w:t>
            </w:r>
            <w:r w:rsidR="00E43F72" w:rsidRPr="00286042">
              <w:rPr>
                <w:rFonts w:hAnsi="宋体" w:hint="eastAsia"/>
              </w:rPr>
              <w:t>PECCCIPHERBLOB</w:t>
            </w:r>
            <w:r w:rsidR="00A32034" w:rsidRPr="00286042">
              <w:rPr>
                <w:rFonts w:hAnsi="宋体" w:hint="eastAsia"/>
                <w:lang w:val="fr-FR"/>
              </w:rPr>
              <w:t xml:space="preserve"> p</w:t>
            </w:r>
            <w:r w:rsidRPr="00286042">
              <w:rPr>
                <w:rFonts w:hAnsi="宋体" w:hint="eastAsia"/>
                <w:lang w:val="fr-FR"/>
              </w:rPr>
              <w:t>CipherText, BYTE* pbPlainText, ULONG* pulPlainTextLen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使用外部传入的ECC私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对输入数据做解密运算并输出结果。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88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sv-SE"/>
              </w:rPr>
              <w:t>hDev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设备句柄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88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  <w:lang w:val="fr-FR"/>
              </w:rPr>
            </w:pPr>
            <w:r w:rsidRPr="00286042">
              <w:rPr>
                <w:rFonts w:hAnsi="宋体" w:hint="eastAsia"/>
                <w:lang w:val="fr-FR"/>
              </w:rPr>
              <w:t>pECCPriKeyBlob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ECC私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数据结构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A32034" w:rsidRPr="00286042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188" w:type="dxa"/>
            <w:vMerge/>
            <w:shd w:val="clear" w:color="auto" w:fill="B3B3B3"/>
          </w:tcPr>
          <w:p w:rsidR="00A32034" w:rsidRPr="00286042" w:rsidRDefault="00A32034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A32034" w:rsidRPr="00286042" w:rsidRDefault="00A32034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pCipherText</w:t>
            </w:r>
          </w:p>
        </w:tc>
        <w:tc>
          <w:tcPr>
            <w:tcW w:w="5160" w:type="dxa"/>
          </w:tcPr>
          <w:p w:rsidR="00A32034" w:rsidRPr="00286042" w:rsidRDefault="00A32034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待解密的密文数据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pbPlainText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返回明文数据，如果该参数为NULL，则由</w:t>
            </w:r>
            <w:r w:rsidRPr="00286042">
              <w:rPr>
                <w:rFonts w:hAnsi="宋体" w:hint="eastAsia"/>
                <w:lang w:val="fr-FR"/>
              </w:rPr>
              <w:t>pulPlainTextLen</w:t>
            </w:r>
            <w:r w:rsidRPr="00286042">
              <w:rPr>
                <w:rFonts w:hAnsi="宋体" w:hint="eastAsia"/>
              </w:rPr>
              <w:t>返回明文数据的实际长度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pulPlainTextLen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</w:t>
            </w:r>
            <w:r w:rsidR="00345084" w:rsidRPr="00286042">
              <w:rPr>
                <w:rFonts w:hAnsi="宋体" w:hint="eastAsia"/>
              </w:rPr>
              <w:t>IN，OUT</w:t>
            </w:r>
            <w:r w:rsidRPr="00286042">
              <w:rPr>
                <w:rFonts w:hAnsi="宋体" w:hint="eastAsia"/>
              </w:rPr>
              <w:t xml:space="preserve">] </w:t>
            </w:r>
            <w:r w:rsidR="00345084" w:rsidRPr="00286042">
              <w:rPr>
                <w:rFonts w:hAnsi="宋体" w:hint="eastAsia"/>
              </w:rPr>
              <w:t>输入时</w:t>
            </w:r>
            <w:r w:rsidRPr="00286042">
              <w:rPr>
                <w:rFonts w:hAnsi="宋体" w:hint="eastAsia"/>
              </w:rPr>
              <w:t>表示</w:t>
            </w:r>
            <w:r w:rsidRPr="00286042">
              <w:rPr>
                <w:rFonts w:hAnsi="宋体" w:hint="eastAsia"/>
                <w:lang w:val="fr-FR"/>
              </w:rPr>
              <w:t>pbPlainText</w:t>
            </w:r>
            <w:r w:rsidRPr="00286042">
              <w:rPr>
                <w:rFonts w:hAnsi="宋体" w:hint="eastAsia"/>
              </w:rPr>
              <w:t>缓冲区的长度，</w:t>
            </w:r>
            <w:r w:rsidR="00345084" w:rsidRPr="00286042">
              <w:rPr>
                <w:rFonts w:hAnsi="宋体" w:hint="eastAsia"/>
              </w:rPr>
              <w:t>输出时表示</w:t>
            </w:r>
            <w:r w:rsidRPr="00286042">
              <w:rPr>
                <w:rFonts w:hAnsi="宋体" w:hint="eastAsia"/>
              </w:rPr>
              <w:t>明文数据的实际长度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autoSpaceDE w:val="0"/>
              <w:autoSpaceDN w:val="0"/>
              <w:adjustRightInd w:val="0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77" w:name="_Toc259810702"/>
      <w:r w:rsidRPr="00286042">
        <w:rPr>
          <w:rFonts w:eastAsia="黑体" w:hAnsi="宋体" w:cs="Arial" w:hint="eastAsia"/>
          <w:b/>
        </w:rPr>
        <w:lastRenderedPageBreak/>
        <w:t>ECC</w:t>
      </w:r>
      <w:r w:rsidRPr="00286042">
        <w:rPr>
          <w:rFonts w:eastAsia="黑体" w:hAnsi="宋体" w:cs="Arial" w:hint="eastAsia"/>
          <w:b/>
        </w:rPr>
        <w:t>外来私</w:t>
      </w:r>
      <w:proofErr w:type="gramStart"/>
      <w:r w:rsidRPr="00286042">
        <w:rPr>
          <w:rFonts w:eastAsia="黑体" w:hAnsi="宋体" w:cs="Arial" w:hint="eastAsia"/>
          <w:b/>
        </w:rPr>
        <w:t>钥</w:t>
      </w:r>
      <w:proofErr w:type="gramEnd"/>
      <w:r w:rsidRPr="00286042">
        <w:rPr>
          <w:rFonts w:eastAsia="黑体" w:hAnsi="宋体" w:cs="Arial" w:hint="eastAsia"/>
          <w:b/>
        </w:rPr>
        <w:t>签名</w:t>
      </w:r>
      <w:bookmarkEnd w:id="177"/>
    </w:p>
    <w:tbl>
      <w:tblPr>
        <w:tblW w:w="0" w:type="auto"/>
        <w:tblLook w:val="00BF" w:firstRow="1" w:lastRow="0" w:firstColumn="1" w:lastColumn="0" w:noHBand="0" w:noVBand="0"/>
      </w:tblPr>
      <w:tblGrid>
        <w:gridCol w:w="1188"/>
        <w:gridCol w:w="2174"/>
        <w:gridCol w:w="5160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E43F7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SKF_ExtECCSign (</w:t>
            </w:r>
            <w:r w:rsidRPr="00286042">
              <w:rPr>
                <w:rFonts w:hAnsi="宋体" w:hint="eastAsia"/>
                <w:lang w:val="sv-SE"/>
              </w:rPr>
              <w:t xml:space="preserve">DEVHANDLE hDev, </w:t>
            </w:r>
            <w:r w:rsidRPr="00286042">
              <w:rPr>
                <w:rFonts w:hAnsi="宋体" w:hint="eastAsia"/>
              </w:rPr>
              <w:t>ECCPRIVATEKEYBLOB</w:t>
            </w:r>
            <w:r w:rsidRPr="00286042">
              <w:rPr>
                <w:rFonts w:hAnsi="宋体" w:hint="eastAsia"/>
                <w:lang w:val="fr-FR"/>
              </w:rPr>
              <w:t>*  pECCPriKeyBlob, BYTE* pbData, ULONG u</w:t>
            </w:r>
            <w:smartTag w:uri="Tencent" w:element="RTX">
              <w:r w:rsidRPr="00286042">
                <w:rPr>
                  <w:rFonts w:hAnsi="宋体" w:hint="eastAsia"/>
                  <w:lang w:val="fr-FR"/>
                </w:rPr>
                <w:t>lD</w:t>
              </w:r>
            </w:smartTag>
            <w:r w:rsidRPr="00286042">
              <w:rPr>
                <w:rFonts w:hAnsi="宋体" w:hint="eastAsia"/>
                <w:lang w:val="fr-FR"/>
              </w:rPr>
              <w:t xml:space="preserve">ataLen, </w:t>
            </w:r>
            <w:r w:rsidR="00E43F72" w:rsidRPr="00286042">
              <w:rPr>
                <w:rFonts w:hAnsi="宋体" w:hint="eastAsia"/>
              </w:rPr>
              <w:t>P</w:t>
            </w:r>
            <w:r w:rsidR="00E43F72" w:rsidRPr="00286042">
              <w:rPr>
                <w:rFonts w:hAnsi="宋体"/>
              </w:rPr>
              <w:t>ECCSIGNATUREBLOB</w:t>
            </w:r>
            <w:r w:rsidR="00E43F72" w:rsidRPr="00286042">
              <w:rPr>
                <w:rFonts w:hAnsi="宋体" w:hint="eastAsia"/>
              </w:rPr>
              <w:t xml:space="preserve"> pSignature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使用外部传入的ECC私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对输入数据做签名运算并输出结果。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88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sv-SE"/>
              </w:rPr>
              <w:t>hDev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设备句柄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88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  <w:lang w:val="fr-FR"/>
              </w:rPr>
            </w:pPr>
            <w:r w:rsidRPr="00286042">
              <w:rPr>
                <w:rFonts w:hAnsi="宋体" w:hint="eastAsia"/>
                <w:lang w:val="fr-FR"/>
              </w:rPr>
              <w:t>pECCPriKeyBlob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ECC私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数据结构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pbData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待签名数据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u</w:t>
            </w:r>
            <w:smartTag w:uri="Tencent" w:element="RTX">
              <w:r w:rsidRPr="00286042">
                <w:rPr>
                  <w:rFonts w:hAnsi="宋体" w:hint="eastAsia"/>
                  <w:lang w:val="fr-FR"/>
                </w:rPr>
                <w:t>lD</w:t>
              </w:r>
            </w:smartTag>
            <w:r w:rsidRPr="00286042">
              <w:rPr>
                <w:rFonts w:hAnsi="宋体" w:hint="eastAsia"/>
                <w:lang w:val="fr-FR"/>
              </w:rPr>
              <w:t>ataLen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待签名数据的长度。</w:t>
            </w:r>
          </w:p>
        </w:tc>
      </w:tr>
      <w:tr w:rsidR="00E43F72" w:rsidRPr="00286042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1188" w:type="dxa"/>
            <w:vMerge/>
            <w:shd w:val="clear" w:color="auto" w:fill="B3B3B3"/>
          </w:tcPr>
          <w:p w:rsidR="00E43F72" w:rsidRPr="00286042" w:rsidRDefault="00E43F72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E43F72" w:rsidRPr="00286042" w:rsidRDefault="00E43F72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pSignature</w:t>
            </w:r>
          </w:p>
        </w:tc>
        <w:tc>
          <w:tcPr>
            <w:tcW w:w="5160" w:type="dxa"/>
          </w:tcPr>
          <w:p w:rsidR="00E43F72" w:rsidRPr="00286042" w:rsidRDefault="00E43F72" w:rsidP="00E43F7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[OUT]签名值。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autoSpaceDE w:val="0"/>
              <w:autoSpaceDN w:val="0"/>
              <w:adjustRightInd w:val="0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8A6D8C" w:rsidRPr="0054057B" w:rsidTr="008A6D8C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A6D8C" w:rsidRPr="008A6D8C" w:rsidRDefault="008A6D8C" w:rsidP="008A6D8C">
            <w:pPr>
              <w:rPr>
                <w:rFonts w:hAnsi="宋体" w:hint="eastAsia"/>
              </w:rPr>
            </w:pPr>
            <w:bookmarkStart w:id="178" w:name="_Toc259810703"/>
            <w:r w:rsidRPr="008A6D8C">
              <w:rPr>
                <w:rFonts w:hAnsi="宋体" w:hint="eastAsia"/>
              </w:rPr>
              <w:t>备注：</w:t>
            </w:r>
          </w:p>
        </w:tc>
        <w:tc>
          <w:tcPr>
            <w:tcW w:w="7334" w:type="dxa"/>
            <w:gridSpan w:val="2"/>
          </w:tcPr>
          <w:p w:rsidR="008A6D8C" w:rsidRPr="008A6D8C" w:rsidRDefault="008A6D8C" w:rsidP="008A6D8C">
            <w:pPr>
              <w:autoSpaceDE w:val="0"/>
              <w:autoSpaceDN w:val="0"/>
              <w:adjustRightInd w:val="0"/>
              <w:rPr>
                <w:rFonts w:hAnsi="宋体" w:hint="eastAsia"/>
              </w:rPr>
            </w:pPr>
            <w:r w:rsidRPr="008A6D8C">
              <w:rPr>
                <w:rFonts w:hAnsi="宋体" w:hint="eastAsia"/>
              </w:rPr>
              <w:t>输入数据为待</w:t>
            </w:r>
            <w:proofErr w:type="gramStart"/>
            <w:r w:rsidRPr="008A6D8C">
              <w:rPr>
                <w:rFonts w:hAnsi="宋体" w:hint="eastAsia"/>
              </w:rPr>
              <w:t>签数据</w:t>
            </w:r>
            <w:proofErr w:type="gramEnd"/>
            <w:r w:rsidRPr="008A6D8C">
              <w:rPr>
                <w:rFonts w:hAnsi="宋体" w:hint="eastAsia"/>
              </w:rPr>
              <w:t>的杂凑值。当使用SM2算法时，该输入数据为待</w:t>
            </w:r>
            <w:proofErr w:type="gramStart"/>
            <w:r w:rsidRPr="008A6D8C">
              <w:rPr>
                <w:rFonts w:hAnsi="宋体" w:hint="eastAsia"/>
              </w:rPr>
              <w:t>签数据</w:t>
            </w:r>
            <w:proofErr w:type="gramEnd"/>
            <w:r w:rsidRPr="008A6D8C">
              <w:rPr>
                <w:rFonts w:hAnsi="宋体" w:hint="eastAsia"/>
              </w:rPr>
              <w:t>经过SM2签名预处理的结果，预处理过程遵循《公钥密码基础设施应用技术体系 SM2算法密码使用规范》。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r w:rsidRPr="00286042">
        <w:rPr>
          <w:rFonts w:eastAsia="黑体" w:hAnsi="宋体" w:cs="Arial" w:hint="eastAsia"/>
          <w:b/>
        </w:rPr>
        <w:t>ECC</w:t>
      </w:r>
      <w:r w:rsidRPr="00286042">
        <w:rPr>
          <w:rFonts w:eastAsia="黑体" w:hAnsi="宋体" w:cs="Arial" w:hint="eastAsia"/>
          <w:b/>
        </w:rPr>
        <w:t>外来公</w:t>
      </w:r>
      <w:proofErr w:type="gramStart"/>
      <w:r w:rsidRPr="00286042">
        <w:rPr>
          <w:rFonts w:eastAsia="黑体" w:hAnsi="宋体" w:cs="Arial" w:hint="eastAsia"/>
          <w:b/>
        </w:rPr>
        <w:t>钥</w:t>
      </w:r>
      <w:proofErr w:type="gramEnd"/>
      <w:r w:rsidRPr="00286042">
        <w:rPr>
          <w:rFonts w:eastAsia="黑体" w:hAnsi="宋体" w:cs="Arial" w:hint="eastAsia"/>
          <w:b/>
        </w:rPr>
        <w:t>验签</w:t>
      </w:r>
      <w:bookmarkEnd w:id="178"/>
    </w:p>
    <w:tbl>
      <w:tblPr>
        <w:tblW w:w="0" w:type="auto"/>
        <w:tblLook w:val="00BF" w:firstRow="1" w:lastRow="0" w:firstColumn="1" w:lastColumn="0" w:noHBand="0" w:noVBand="0"/>
      </w:tblPr>
      <w:tblGrid>
        <w:gridCol w:w="1188"/>
        <w:gridCol w:w="2174"/>
        <w:gridCol w:w="5160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SKF_ExtECCVerify (</w:t>
            </w:r>
            <w:r w:rsidRPr="00286042">
              <w:rPr>
                <w:rFonts w:hAnsi="宋体" w:hint="eastAsia"/>
                <w:lang w:val="sv-SE"/>
              </w:rPr>
              <w:t xml:space="preserve">DEVHANDLE hDev, </w:t>
            </w:r>
            <w:r w:rsidRPr="00286042">
              <w:rPr>
                <w:rFonts w:hAnsi="宋体" w:hint="eastAsia"/>
              </w:rPr>
              <w:t>ECCPUBLICKEYBLOB</w:t>
            </w:r>
            <w:r w:rsidRPr="00286042">
              <w:rPr>
                <w:rFonts w:hAnsi="宋体" w:hint="eastAsia"/>
                <w:lang w:val="fr-FR"/>
              </w:rPr>
              <w:t>*  pECCPubKeyBlob,BYTE* pbData, ULONG u</w:t>
            </w:r>
            <w:smartTag w:uri="Tencent" w:element="RTX">
              <w:r w:rsidRPr="00286042">
                <w:rPr>
                  <w:rFonts w:hAnsi="宋体" w:hint="eastAsia"/>
                  <w:lang w:val="fr-FR"/>
                </w:rPr>
                <w:t>lD</w:t>
              </w:r>
            </w:smartTag>
            <w:r w:rsidRPr="00286042">
              <w:rPr>
                <w:rFonts w:hAnsi="宋体" w:hint="eastAsia"/>
                <w:lang w:val="fr-FR"/>
              </w:rPr>
              <w:t xml:space="preserve">ataLen, </w:t>
            </w:r>
            <w:r w:rsidR="00E43F72" w:rsidRPr="00286042">
              <w:rPr>
                <w:rFonts w:hAnsi="宋体" w:hint="eastAsia"/>
              </w:rPr>
              <w:t>P</w:t>
            </w:r>
            <w:r w:rsidR="00E43F72" w:rsidRPr="00286042">
              <w:rPr>
                <w:rFonts w:hAnsi="宋体"/>
              </w:rPr>
              <w:t>ECCSIGNATUREBLOB</w:t>
            </w:r>
            <w:r w:rsidR="00E43F72" w:rsidRPr="00286042">
              <w:rPr>
                <w:rFonts w:hAnsi="宋体" w:hint="eastAsia"/>
              </w:rPr>
              <w:t xml:space="preserve"> pSignature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外部使用传入的ECC公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做签名验证。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88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sv-SE"/>
              </w:rPr>
              <w:t>hDev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设备句柄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88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  <w:lang w:val="fr-FR"/>
              </w:rPr>
            </w:pPr>
            <w:r w:rsidRPr="00286042">
              <w:rPr>
                <w:rFonts w:hAnsi="宋体" w:hint="eastAsia"/>
                <w:lang w:val="fr-FR"/>
              </w:rPr>
              <w:t>pECCPubKeyBlob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ECC公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数据结构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pbData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待验证数据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u</w:t>
            </w:r>
            <w:smartTag w:uri="Tencent" w:element="RTX">
              <w:r w:rsidRPr="00286042">
                <w:rPr>
                  <w:rFonts w:hAnsi="宋体" w:hint="eastAsia"/>
                  <w:lang w:val="fr-FR"/>
                </w:rPr>
                <w:t>lD</w:t>
              </w:r>
            </w:smartTag>
            <w:r w:rsidRPr="00286042">
              <w:rPr>
                <w:rFonts w:hAnsi="宋体" w:hint="eastAsia"/>
                <w:lang w:val="fr-FR"/>
              </w:rPr>
              <w:t>ataLen</w:t>
            </w:r>
          </w:p>
        </w:tc>
        <w:tc>
          <w:tcPr>
            <w:tcW w:w="51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待验</w:t>
            </w:r>
            <w:proofErr w:type="gramStart"/>
            <w:r w:rsidRPr="00286042">
              <w:rPr>
                <w:rFonts w:hAnsi="宋体" w:hint="eastAsia"/>
              </w:rPr>
              <w:t>证数据</w:t>
            </w:r>
            <w:proofErr w:type="gramEnd"/>
            <w:r w:rsidRPr="00286042">
              <w:rPr>
                <w:rFonts w:hAnsi="宋体" w:hint="eastAsia"/>
              </w:rPr>
              <w:t>的长度。</w:t>
            </w:r>
          </w:p>
        </w:tc>
      </w:tr>
      <w:tr w:rsidR="00E43F72" w:rsidRPr="00286042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188" w:type="dxa"/>
            <w:vMerge/>
            <w:shd w:val="clear" w:color="auto" w:fill="B3B3B3"/>
          </w:tcPr>
          <w:p w:rsidR="00E43F72" w:rsidRPr="00286042" w:rsidRDefault="00E43F72" w:rsidP="00A06248">
            <w:pPr>
              <w:rPr>
                <w:rFonts w:hAnsi="宋体" w:hint="eastAsia"/>
              </w:rPr>
            </w:pPr>
          </w:p>
        </w:tc>
        <w:tc>
          <w:tcPr>
            <w:tcW w:w="2174" w:type="dxa"/>
          </w:tcPr>
          <w:p w:rsidR="00E43F72" w:rsidRPr="00286042" w:rsidRDefault="00E43F72" w:rsidP="00E43F7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pSignature</w:t>
            </w:r>
          </w:p>
        </w:tc>
        <w:tc>
          <w:tcPr>
            <w:tcW w:w="5160" w:type="dxa"/>
          </w:tcPr>
          <w:p w:rsidR="00E43F72" w:rsidRPr="00286042" w:rsidRDefault="00E43F72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签名值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autoSpaceDE w:val="0"/>
              <w:autoSpaceDN w:val="0"/>
              <w:adjustRightInd w:val="0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8A6D8C" w:rsidRPr="0054057B" w:rsidTr="008A6D8C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8A6D8C" w:rsidRPr="008A6D8C" w:rsidRDefault="008A6D8C" w:rsidP="008A6D8C">
            <w:pPr>
              <w:rPr>
                <w:rFonts w:hAnsi="宋体" w:hint="eastAsia"/>
              </w:rPr>
            </w:pPr>
            <w:bookmarkStart w:id="179" w:name="_Toc259810704"/>
            <w:r w:rsidRPr="008A6D8C">
              <w:rPr>
                <w:rFonts w:hAnsi="宋体" w:hint="eastAsia"/>
              </w:rPr>
              <w:t>备注：</w:t>
            </w:r>
          </w:p>
        </w:tc>
        <w:tc>
          <w:tcPr>
            <w:tcW w:w="7334" w:type="dxa"/>
            <w:gridSpan w:val="2"/>
          </w:tcPr>
          <w:p w:rsidR="008A6D8C" w:rsidRPr="008A6D8C" w:rsidRDefault="008A6D8C" w:rsidP="008A6D8C">
            <w:pPr>
              <w:autoSpaceDE w:val="0"/>
              <w:autoSpaceDN w:val="0"/>
              <w:adjustRightInd w:val="0"/>
              <w:rPr>
                <w:rFonts w:hAnsi="宋体" w:hint="eastAsia"/>
              </w:rPr>
            </w:pPr>
            <w:r w:rsidRPr="008A6D8C">
              <w:rPr>
                <w:rFonts w:hAnsi="宋体" w:hint="eastAsia"/>
              </w:rPr>
              <w:t>输入数据为待</w:t>
            </w:r>
            <w:proofErr w:type="gramStart"/>
            <w:r w:rsidRPr="008A6D8C">
              <w:rPr>
                <w:rFonts w:hAnsi="宋体" w:hint="eastAsia"/>
              </w:rPr>
              <w:t>签数据</w:t>
            </w:r>
            <w:proofErr w:type="gramEnd"/>
            <w:r w:rsidRPr="008A6D8C">
              <w:rPr>
                <w:rFonts w:hAnsi="宋体" w:hint="eastAsia"/>
              </w:rPr>
              <w:t>的杂凑值。当使用SM2算法时，该输入数据为待</w:t>
            </w:r>
            <w:proofErr w:type="gramStart"/>
            <w:r w:rsidRPr="008A6D8C">
              <w:rPr>
                <w:rFonts w:hAnsi="宋体" w:hint="eastAsia"/>
              </w:rPr>
              <w:t>签数据</w:t>
            </w:r>
            <w:proofErr w:type="gramEnd"/>
            <w:r w:rsidRPr="008A6D8C">
              <w:rPr>
                <w:rFonts w:hAnsi="宋体" w:hint="eastAsia"/>
              </w:rPr>
              <w:t>经过SM2签名预处理的结果，预处理过程遵循《公钥密码基础设施应用技术体系 SM2算法密码使用规范》。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80" w:name="_GoBack"/>
      <w:bookmarkEnd w:id="180"/>
      <w:r w:rsidRPr="00286042">
        <w:rPr>
          <w:rFonts w:eastAsia="黑体" w:hAnsi="宋体" w:cs="Arial" w:hint="eastAsia"/>
          <w:b/>
        </w:rPr>
        <w:t>ECC</w:t>
      </w:r>
      <w:r w:rsidRPr="00286042">
        <w:rPr>
          <w:rFonts w:eastAsia="黑体" w:hAnsi="宋体" w:cs="Arial" w:hint="eastAsia"/>
          <w:b/>
        </w:rPr>
        <w:t>生成密钥协商参数并输出</w:t>
      </w:r>
      <w:bookmarkEnd w:id="179"/>
    </w:p>
    <w:tbl>
      <w:tblPr>
        <w:tblW w:w="17229" w:type="dxa"/>
        <w:tblLayout w:type="fixed"/>
        <w:tblLook w:val="0000" w:firstRow="0" w:lastRow="0" w:firstColumn="0" w:lastColumn="0" w:noHBand="0" w:noVBand="0"/>
      </w:tblPr>
      <w:tblGrid>
        <w:gridCol w:w="1188"/>
        <w:gridCol w:w="55"/>
        <w:gridCol w:w="4305"/>
        <w:gridCol w:w="2974"/>
        <w:gridCol w:w="1167"/>
        <w:gridCol w:w="7540"/>
      </w:tblGrid>
      <w:tr w:rsidR="00757BE8" w:rsidRPr="00286042" w:rsidTr="003E1CA0">
        <w:trPr>
          <w:gridAfter w:val="1"/>
          <w:wAfter w:w="7540" w:type="dxa"/>
        </w:trPr>
        <w:tc>
          <w:tcPr>
            <w:tcW w:w="1243" w:type="dxa"/>
            <w:gridSpan w:val="2"/>
          </w:tcPr>
          <w:p w:rsidR="00757BE8" w:rsidRPr="00286042" w:rsidRDefault="00A94B5E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</w:t>
            </w:r>
            <w:r w:rsidR="00757BE8" w:rsidRPr="00286042">
              <w:rPr>
                <w:rFonts w:hAnsi="宋体" w:hint="eastAsia"/>
              </w:rPr>
              <w:t>原型</w:t>
            </w:r>
          </w:p>
        </w:tc>
        <w:tc>
          <w:tcPr>
            <w:tcW w:w="8446" w:type="dxa"/>
            <w:gridSpan w:val="3"/>
          </w:tcPr>
          <w:p w:rsidR="00757BE8" w:rsidRPr="00286042" w:rsidRDefault="00CA39C6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</w:t>
            </w:r>
            <w:r w:rsidR="00757BE8" w:rsidRPr="00286042">
              <w:rPr>
                <w:rFonts w:hAnsi="宋体" w:hint="eastAsia"/>
              </w:rPr>
              <w:t>SKF_</w:t>
            </w:r>
            <w:r w:rsidR="00757BE8" w:rsidRPr="00286042">
              <w:rPr>
                <w:rFonts w:hAnsi="宋体"/>
              </w:rPr>
              <w:t>Generate</w:t>
            </w:r>
            <w:r w:rsidR="00757BE8" w:rsidRPr="00286042">
              <w:rPr>
                <w:rFonts w:hAnsi="宋体" w:hint="eastAsia"/>
              </w:rPr>
              <w:t>A</w:t>
            </w:r>
            <w:r w:rsidR="00757BE8" w:rsidRPr="00286042">
              <w:rPr>
                <w:rFonts w:hAnsi="宋体"/>
              </w:rPr>
              <w:t>greement</w:t>
            </w:r>
            <w:r w:rsidR="00757BE8" w:rsidRPr="00286042">
              <w:rPr>
                <w:rFonts w:hAnsi="宋体" w:hint="eastAsia"/>
              </w:rPr>
              <w:t>Data</w:t>
            </w:r>
            <w:r w:rsidR="00757BE8" w:rsidRPr="00286042">
              <w:rPr>
                <w:rFonts w:hAnsi="宋体"/>
              </w:rPr>
              <w:t>With</w:t>
            </w:r>
            <w:r w:rsidR="00757BE8" w:rsidRPr="00286042">
              <w:rPr>
                <w:rFonts w:hAnsi="宋体" w:hint="eastAsia"/>
              </w:rPr>
              <w:t>ECC (</w:t>
            </w:r>
            <w:r w:rsidR="00D35279" w:rsidRPr="00286042">
              <w:rPr>
                <w:rFonts w:hAnsi="宋体" w:hint="eastAsia"/>
              </w:rPr>
              <w:t>HCONTAINER hContainer,</w:t>
            </w:r>
            <w:r w:rsidR="00BC48E4" w:rsidRPr="00286042">
              <w:rPr>
                <w:rFonts w:hAnsi="宋体" w:hint="eastAsia"/>
              </w:rPr>
              <w:t xml:space="preserve"> ULONG</w:t>
            </w:r>
            <w:r w:rsidR="00757BE8" w:rsidRPr="00286042">
              <w:rPr>
                <w:rFonts w:hAnsi="宋体" w:hint="eastAsia"/>
              </w:rPr>
              <w:t xml:space="preserve"> u</w:t>
            </w:r>
            <w:r w:rsidR="00BC48E4" w:rsidRPr="00286042">
              <w:rPr>
                <w:rFonts w:hAnsi="宋体" w:hint="eastAsia"/>
              </w:rPr>
              <w:t>l</w:t>
            </w:r>
            <w:r w:rsidR="00A946F4" w:rsidRPr="00286042">
              <w:rPr>
                <w:rFonts w:hAnsi="宋体" w:hint="eastAsia"/>
              </w:rPr>
              <w:t>AlgId</w:t>
            </w:r>
            <w:r w:rsidR="00757BE8" w:rsidRPr="00286042">
              <w:rPr>
                <w:rFonts w:hAnsi="宋体" w:hint="eastAsia"/>
              </w:rPr>
              <w:t>,</w:t>
            </w:r>
            <w:r w:rsidR="00BC48E4" w:rsidRPr="00286042">
              <w:rPr>
                <w:rFonts w:hAnsi="宋体" w:hint="eastAsia"/>
              </w:rPr>
              <w:t>ECCPUBLICKEYBLOB</w:t>
            </w:r>
            <w:r w:rsidR="00BC48E4" w:rsidRPr="00286042">
              <w:rPr>
                <w:rFonts w:hAnsi="宋体" w:hint="eastAsia"/>
                <w:lang w:val="fr-FR"/>
              </w:rPr>
              <w:t>*  pTempECCPubKeyBlob,</w:t>
            </w:r>
            <w:r w:rsidR="00A946F4" w:rsidRPr="00286042">
              <w:rPr>
                <w:rFonts w:hAnsi="宋体" w:hint="eastAsia"/>
                <w:lang w:val="fr-FR"/>
              </w:rPr>
              <w:t>BYTE* pbID, ULONG ulIDLen,</w:t>
            </w:r>
            <w:r w:rsidR="00BC48E4" w:rsidRPr="00286042">
              <w:rPr>
                <w:rFonts w:hAnsi="宋体" w:hint="eastAsia"/>
              </w:rPr>
              <w:t>HANDLE</w:t>
            </w:r>
            <w:r w:rsidR="00757BE8" w:rsidRPr="00286042">
              <w:rPr>
                <w:rFonts w:hAnsi="宋体" w:hint="eastAsia"/>
              </w:rPr>
              <w:t xml:space="preserve"> *ph</w:t>
            </w:r>
            <w:r w:rsidR="00757BE8" w:rsidRPr="00286042">
              <w:rPr>
                <w:rFonts w:hAnsi="宋体"/>
              </w:rPr>
              <w:t>Agreement</w:t>
            </w:r>
            <w:r w:rsidR="00757BE8" w:rsidRPr="00286042">
              <w:rPr>
                <w:rFonts w:hAnsi="宋体" w:hint="eastAsia"/>
              </w:rPr>
              <w:t>Handle)</w:t>
            </w:r>
          </w:p>
        </w:tc>
      </w:tr>
      <w:tr w:rsidR="00757BE8" w:rsidRPr="00286042" w:rsidTr="003E1CA0">
        <w:trPr>
          <w:gridAfter w:val="1"/>
          <w:wAfter w:w="7540" w:type="dxa"/>
        </w:trPr>
        <w:tc>
          <w:tcPr>
            <w:tcW w:w="1243" w:type="dxa"/>
            <w:gridSpan w:val="2"/>
          </w:tcPr>
          <w:p w:rsidR="00757BE8" w:rsidRPr="00286042" w:rsidRDefault="00A94B5E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</w:t>
            </w:r>
            <w:r w:rsidR="00757BE8" w:rsidRPr="00286042">
              <w:rPr>
                <w:rFonts w:hAnsi="宋体" w:hint="eastAsia"/>
              </w:rPr>
              <w:t>描述</w:t>
            </w:r>
          </w:p>
        </w:tc>
        <w:tc>
          <w:tcPr>
            <w:tcW w:w="8446" w:type="dxa"/>
            <w:gridSpan w:val="3"/>
          </w:tcPr>
          <w:p w:rsidR="00757BE8" w:rsidRPr="00286042" w:rsidRDefault="00757BE8" w:rsidP="00BC48E4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使用ECC密钥协商算法，为计算会话密钥而产生协商参数，返回临时ECC密钥对的公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及协商句柄。</w:t>
            </w:r>
          </w:p>
        </w:tc>
      </w:tr>
      <w:tr w:rsidR="00757BE8" w:rsidRPr="00286042" w:rsidTr="003E1CA0">
        <w:trPr>
          <w:gridAfter w:val="1"/>
          <w:wAfter w:w="7540" w:type="dxa"/>
        </w:trPr>
        <w:tc>
          <w:tcPr>
            <w:tcW w:w="1243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4305" w:type="dxa"/>
          </w:tcPr>
          <w:p w:rsidR="00757BE8" w:rsidRPr="00286042" w:rsidRDefault="00BC48E4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hContainer</w:t>
            </w:r>
          </w:p>
        </w:tc>
        <w:tc>
          <w:tcPr>
            <w:tcW w:w="4141" w:type="dxa"/>
            <w:gridSpan w:val="2"/>
          </w:tcPr>
          <w:p w:rsidR="00757BE8" w:rsidRPr="00286042" w:rsidRDefault="00074FE4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BC48E4" w:rsidRPr="00286042">
              <w:rPr>
                <w:rFonts w:hAnsi="宋体" w:hint="eastAsia"/>
              </w:rPr>
              <w:t>容器句柄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A946F4" w:rsidRPr="00286042" w:rsidTr="003E1CA0">
        <w:trPr>
          <w:gridAfter w:val="1"/>
          <w:wAfter w:w="7540" w:type="dxa"/>
        </w:trPr>
        <w:tc>
          <w:tcPr>
            <w:tcW w:w="1243" w:type="dxa"/>
            <w:gridSpan w:val="2"/>
            <w:vMerge/>
          </w:tcPr>
          <w:p w:rsidR="00A946F4" w:rsidRPr="00286042" w:rsidRDefault="00A946F4" w:rsidP="00A06248">
            <w:pPr>
              <w:rPr>
                <w:rFonts w:hAnsi="宋体" w:hint="eastAsia"/>
              </w:rPr>
            </w:pPr>
          </w:p>
        </w:tc>
        <w:tc>
          <w:tcPr>
            <w:tcW w:w="4305" w:type="dxa"/>
          </w:tcPr>
          <w:p w:rsidR="00A946F4" w:rsidRPr="00286042" w:rsidRDefault="00A946F4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ulAlgId</w:t>
            </w:r>
          </w:p>
        </w:tc>
        <w:tc>
          <w:tcPr>
            <w:tcW w:w="4141" w:type="dxa"/>
            <w:gridSpan w:val="2"/>
          </w:tcPr>
          <w:p w:rsidR="00A946F4" w:rsidRPr="00286042" w:rsidRDefault="00A946F4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会话密钥算法标识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A946F4" w:rsidRPr="00286042" w:rsidTr="003E1CA0">
        <w:trPr>
          <w:gridAfter w:val="1"/>
          <w:wAfter w:w="7540" w:type="dxa"/>
          <w:trHeight w:val="359"/>
        </w:trPr>
        <w:tc>
          <w:tcPr>
            <w:tcW w:w="1243" w:type="dxa"/>
            <w:gridSpan w:val="2"/>
            <w:vMerge/>
          </w:tcPr>
          <w:p w:rsidR="00A946F4" w:rsidRPr="00286042" w:rsidRDefault="00A946F4" w:rsidP="00A06248">
            <w:pPr>
              <w:rPr>
                <w:rFonts w:hAnsi="宋体" w:hint="eastAsia"/>
              </w:rPr>
            </w:pPr>
          </w:p>
        </w:tc>
        <w:tc>
          <w:tcPr>
            <w:tcW w:w="4305" w:type="dxa"/>
          </w:tcPr>
          <w:p w:rsidR="00A946F4" w:rsidRPr="00286042" w:rsidRDefault="00A946F4" w:rsidP="00BC48E4">
            <w:pPr>
              <w:rPr>
                <w:rFonts w:hAnsi="宋体"/>
              </w:rPr>
            </w:pPr>
            <w:r w:rsidRPr="00286042">
              <w:rPr>
                <w:rFonts w:hAnsi="宋体" w:hint="eastAsia"/>
                <w:lang w:val="fr-FR"/>
              </w:rPr>
              <w:t>pTempECCPubKeyBlob</w:t>
            </w:r>
          </w:p>
        </w:tc>
        <w:tc>
          <w:tcPr>
            <w:tcW w:w="4141" w:type="dxa"/>
            <w:gridSpan w:val="2"/>
          </w:tcPr>
          <w:p w:rsidR="00A946F4" w:rsidRPr="00286042" w:rsidRDefault="00A946F4" w:rsidP="00BC48E4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发起方临时ECC公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A946F4" w:rsidRPr="00286042" w:rsidTr="003E1CA0">
        <w:trPr>
          <w:gridAfter w:val="1"/>
          <w:wAfter w:w="7540" w:type="dxa"/>
          <w:trHeight w:val="359"/>
        </w:trPr>
        <w:tc>
          <w:tcPr>
            <w:tcW w:w="1243" w:type="dxa"/>
            <w:gridSpan w:val="2"/>
            <w:vMerge/>
          </w:tcPr>
          <w:p w:rsidR="00A946F4" w:rsidRPr="00286042" w:rsidRDefault="00A946F4" w:rsidP="00A06248">
            <w:pPr>
              <w:rPr>
                <w:rFonts w:hAnsi="宋体" w:hint="eastAsia"/>
              </w:rPr>
            </w:pPr>
          </w:p>
        </w:tc>
        <w:tc>
          <w:tcPr>
            <w:tcW w:w="4305" w:type="dxa"/>
          </w:tcPr>
          <w:p w:rsidR="00A946F4" w:rsidRPr="00286042" w:rsidRDefault="00A946F4" w:rsidP="00BC48E4">
            <w:pPr>
              <w:rPr>
                <w:rFonts w:hAnsi="宋体" w:hint="eastAsia"/>
                <w:lang w:val="fr-FR"/>
              </w:rPr>
            </w:pPr>
            <w:r w:rsidRPr="00286042">
              <w:rPr>
                <w:rFonts w:hAnsi="宋体" w:hint="eastAsia"/>
                <w:lang w:val="fr-FR"/>
              </w:rPr>
              <w:t>pbID</w:t>
            </w:r>
          </w:p>
        </w:tc>
        <w:tc>
          <w:tcPr>
            <w:tcW w:w="4141" w:type="dxa"/>
            <w:gridSpan w:val="2"/>
          </w:tcPr>
          <w:p w:rsidR="00A946F4" w:rsidRPr="00286042" w:rsidRDefault="00A946F4" w:rsidP="00BC48E4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</w:t>
            </w:r>
            <w:r w:rsidR="001C39DD" w:rsidRPr="00286042">
              <w:rPr>
                <w:rFonts w:hAnsi="宋体" w:hint="eastAsia"/>
              </w:rPr>
              <w:t>IN</w:t>
            </w:r>
            <w:r w:rsidRPr="00286042">
              <w:rPr>
                <w:rFonts w:hAnsi="宋体" w:hint="eastAsia"/>
              </w:rPr>
              <w:t>] 发起方的ID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A946F4" w:rsidRPr="00286042" w:rsidTr="003E1CA0">
        <w:trPr>
          <w:gridAfter w:val="1"/>
          <w:wAfter w:w="7540" w:type="dxa"/>
          <w:trHeight w:val="359"/>
        </w:trPr>
        <w:tc>
          <w:tcPr>
            <w:tcW w:w="1243" w:type="dxa"/>
            <w:gridSpan w:val="2"/>
            <w:vMerge/>
          </w:tcPr>
          <w:p w:rsidR="00A946F4" w:rsidRPr="00286042" w:rsidRDefault="00A946F4" w:rsidP="00A06248">
            <w:pPr>
              <w:rPr>
                <w:rFonts w:hAnsi="宋体" w:hint="eastAsia"/>
              </w:rPr>
            </w:pPr>
          </w:p>
        </w:tc>
        <w:tc>
          <w:tcPr>
            <w:tcW w:w="4305" w:type="dxa"/>
          </w:tcPr>
          <w:p w:rsidR="00A946F4" w:rsidRPr="00286042" w:rsidRDefault="00A946F4" w:rsidP="00BC48E4">
            <w:pPr>
              <w:rPr>
                <w:rFonts w:hAnsi="宋体" w:hint="eastAsia"/>
                <w:lang w:val="fr-FR"/>
              </w:rPr>
            </w:pPr>
            <w:r w:rsidRPr="00286042">
              <w:rPr>
                <w:rFonts w:hAnsi="宋体" w:hint="eastAsia"/>
                <w:lang w:val="fr-FR"/>
              </w:rPr>
              <w:t>ulIDLen</w:t>
            </w:r>
          </w:p>
        </w:tc>
        <w:tc>
          <w:tcPr>
            <w:tcW w:w="4141" w:type="dxa"/>
            <w:gridSpan w:val="2"/>
          </w:tcPr>
          <w:p w:rsidR="00A946F4" w:rsidRPr="00286042" w:rsidRDefault="001C39DD" w:rsidP="00BC48E4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</w:t>
            </w:r>
            <w:r w:rsidR="00A946F4" w:rsidRPr="00286042">
              <w:rPr>
                <w:rFonts w:hAnsi="宋体" w:hint="eastAsia"/>
              </w:rPr>
              <w:t>] 发起方ID的长度，不大于32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A946F4" w:rsidRPr="00286042" w:rsidTr="003E1CA0">
        <w:trPr>
          <w:gridAfter w:val="1"/>
          <w:wAfter w:w="7540" w:type="dxa"/>
        </w:trPr>
        <w:tc>
          <w:tcPr>
            <w:tcW w:w="1243" w:type="dxa"/>
            <w:gridSpan w:val="2"/>
            <w:vMerge/>
          </w:tcPr>
          <w:p w:rsidR="00A946F4" w:rsidRPr="00286042" w:rsidRDefault="00A946F4" w:rsidP="00A06248">
            <w:pPr>
              <w:rPr>
                <w:rFonts w:hAnsi="宋体" w:hint="eastAsia"/>
              </w:rPr>
            </w:pPr>
          </w:p>
        </w:tc>
        <w:tc>
          <w:tcPr>
            <w:tcW w:w="4305" w:type="dxa"/>
          </w:tcPr>
          <w:p w:rsidR="00A946F4" w:rsidRPr="00286042" w:rsidRDefault="00A946F4" w:rsidP="00A06248">
            <w:pPr>
              <w:rPr>
                <w:rFonts w:hAnsi="宋体"/>
              </w:rPr>
            </w:pPr>
            <w:r w:rsidRPr="00286042">
              <w:rPr>
                <w:rFonts w:hAnsi="宋体" w:hint="eastAsia"/>
              </w:rPr>
              <w:t>ph</w:t>
            </w:r>
            <w:r w:rsidRPr="00286042">
              <w:rPr>
                <w:rFonts w:hAnsi="宋体"/>
              </w:rPr>
              <w:t>Agreement</w:t>
            </w:r>
            <w:r w:rsidRPr="00286042">
              <w:rPr>
                <w:rFonts w:hAnsi="宋体" w:hint="eastAsia"/>
              </w:rPr>
              <w:t>Handle</w:t>
            </w:r>
          </w:p>
        </w:tc>
        <w:tc>
          <w:tcPr>
            <w:tcW w:w="4141" w:type="dxa"/>
            <w:gridSpan w:val="2"/>
          </w:tcPr>
          <w:p w:rsidR="00A946F4" w:rsidRPr="00286042" w:rsidRDefault="00A946F4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返回的密钥协商句柄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3E1CA0" w:rsidRPr="00286042" w:rsidTr="003E1CA0">
        <w:tblPrEx>
          <w:tblLook w:val="00BF" w:firstRow="1" w:lastRow="0" w:firstColumn="1" w:lastColumn="0" w:noHBand="0" w:noVBand="0"/>
        </w:tblPrEx>
        <w:trPr>
          <w:gridAfter w:val="2"/>
          <w:wAfter w:w="8707" w:type="dxa"/>
        </w:trPr>
        <w:tc>
          <w:tcPr>
            <w:tcW w:w="1188" w:type="dxa"/>
          </w:tcPr>
          <w:p w:rsidR="003E1CA0" w:rsidRPr="00286042" w:rsidRDefault="003E1CA0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334" w:type="dxa"/>
            <w:gridSpan w:val="3"/>
          </w:tcPr>
          <w:p w:rsidR="003E1CA0" w:rsidRPr="00286042" w:rsidRDefault="003E1CA0" w:rsidP="00952150">
            <w:pPr>
              <w:autoSpaceDE w:val="0"/>
              <w:autoSpaceDN w:val="0"/>
              <w:adjustRightInd w:val="0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3E1CA0" w:rsidRPr="00286042" w:rsidRDefault="003E1CA0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A946F4" w:rsidRPr="00286042" w:rsidTr="003E1CA0">
        <w:tc>
          <w:tcPr>
            <w:tcW w:w="1243" w:type="dxa"/>
            <w:gridSpan w:val="2"/>
          </w:tcPr>
          <w:p w:rsidR="00A946F4" w:rsidRPr="00286042" w:rsidRDefault="00A946F4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8446" w:type="dxa"/>
            <w:gridSpan w:val="3"/>
          </w:tcPr>
          <w:p w:rsidR="00A946F4" w:rsidRPr="00286042" w:rsidRDefault="00A946F4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为协商会话密钥，协商的发起方应首先调用本函数。</w:t>
            </w:r>
          </w:p>
        </w:tc>
        <w:tc>
          <w:tcPr>
            <w:tcW w:w="7540" w:type="dxa"/>
          </w:tcPr>
          <w:p w:rsidR="00A946F4" w:rsidRPr="00286042" w:rsidRDefault="00A946F4" w:rsidP="00A06248">
            <w:pPr>
              <w:rPr>
                <w:rFonts w:hAnsi="宋体" w:hint="eastAsia"/>
              </w:rPr>
            </w:pPr>
          </w:p>
        </w:tc>
      </w:tr>
    </w:tbl>
    <w:p w:rsidR="00D35279" w:rsidRPr="00286042" w:rsidRDefault="00D35279" w:rsidP="00CA39C6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81" w:name="_Toc259810705"/>
      <w:r w:rsidRPr="00286042">
        <w:rPr>
          <w:rFonts w:eastAsia="黑体" w:hAnsi="宋体" w:cs="Arial" w:hint="eastAsia"/>
          <w:b/>
        </w:rPr>
        <w:t>ECC</w:t>
      </w:r>
      <w:r w:rsidRPr="00286042">
        <w:rPr>
          <w:rFonts w:eastAsia="黑体" w:hAnsi="宋体" w:cs="Arial" w:hint="eastAsia"/>
          <w:b/>
        </w:rPr>
        <w:t>产生协商数据并计算会话密钥</w:t>
      </w:r>
      <w:bookmarkEnd w:id="181"/>
    </w:p>
    <w:tbl>
      <w:tblPr>
        <w:tblW w:w="9222" w:type="dxa"/>
        <w:tblLayout w:type="fixed"/>
        <w:tblLook w:val="0000" w:firstRow="0" w:lastRow="0" w:firstColumn="0" w:lastColumn="0" w:noHBand="0" w:noVBand="0"/>
      </w:tblPr>
      <w:tblGrid>
        <w:gridCol w:w="1242"/>
        <w:gridCol w:w="42"/>
        <w:gridCol w:w="3545"/>
        <w:gridCol w:w="3868"/>
        <w:gridCol w:w="525"/>
      </w:tblGrid>
      <w:tr w:rsidR="00D35279" w:rsidRPr="00286042" w:rsidTr="00CB7A83">
        <w:tc>
          <w:tcPr>
            <w:tcW w:w="1242" w:type="dxa"/>
          </w:tcPr>
          <w:p w:rsidR="00D35279" w:rsidRPr="00286042" w:rsidRDefault="00A94B5E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lastRenderedPageBreak/>
              <w:t>函数</w:t>
            </w:r>
            <w:r w:rsidR="00D35279" w:rsidRPr="00286042">
              <w:rPr>
                <w:rFonts w:hAnsi="宋体" w:hint="eastAsia"/>
              </w:rPr>
              <w:t>原型：</w:t>
            </w:r>
          </w:p>
        </w:tc>
        <w:tc>
          <w:tcPr>
            <w:tcW w:w="7980" w:type="dxa"/>
            <w:gridSpan w:val="4"/>
          </w:tcPr>
          <w:p w:rsidR="00D35279" w:rsidRPr="00286042" w:rsidRDefault="00CA39C6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</w:t>
            </w:r>
            <w:r w:rsidR="00D35279" w:rsidRPr="00286042">
              <w:rPr>
                <w:rFonts w:hAnsi="宋体" w:hint="eastAsia"/>
              </w:rPr>
              <w:t>F_</w:t>
            </w:r>
            <w:r w:rsidR="00D35279" w:rsidRPr="00286042">
              <w:rPr>
                <w:rFonts w:hAnsi="宋体"/>
              </w:rPr>
              <w:t>Generate</w:t>
            </w:r>
            <w:r w:rsidR="00D35279" w:rsidRPr="00286042">
              <w:rPr>
                <w:rFonts w:hAnsi="宋体" w:hint="eastAsia"/>
              </w:rPr>
              <w:t>A</w:t>
            </w:r>
            <w:r w:rsidR="00D35279" w:rsidRPr="00286042">
              <w:rPr>
                <w:rFonts w:hAnsi="宋体"/>
              </w:rPr>
              <w:t>greement</w:t>
            </w:r>
            <w:r w:rsidR="00D35279" w:rsidRPr="00286042">
              <w:rPr>
                <w:rFonts w:hAnsi="宋体" w:hint="eastAsia"/>
              </w:rPr>
              <w:t>DataAnd</w:t>
            </w:r>
            <w:r w:rsidR="00D35279" w:rsidRPr="00286042">
              <w:rPr>
                <w:rFonts w:hAnsi="宋体"/>
              </w:rPr>
              <w:t>KeyWith</w:t>
            </w:r>
            <w:r w:rsidRPr="00286042">
              <w:rPr>
                <w:rFonts w:hAnsi="宋体" w:hint="eastAsia"/>
              </w:rPr>
              <w:t>ECC</w:t>
            </w:r>
            <w:r w:rsidR="00D35279" w:rsidRPr="00286042">
              <w:rPr>
                <w:rFonts w:hAnsi="宋体" w:hint="eastAsia"/>
              </w:rPr>
              <w:t>(</w:t>
            </w:r>
          </w:p>
          <w:p w:rsidR="00D35279" w:rsidRPr="00286042" w:rsidRDefault="00CA39C6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HANDLE hContainer, ULONG ul</w:t>
            </w:r>
            <w:r w:rsidR="001C39DD" w:rsidRPr="00286042">
              <w:rPr>
                <w:rFonts w:hAnsi="宋体" w:hint="eastAsia"/>
              </w:rPr>
              <w:t>AlgId</w:t>
            </w:r>
            <w:r w:rsidR="00D35279" w:rsidRPr="00286042">
              <w:rPr>
                <w:rFonts w:hAnsi="宋体" w:hint="eastAsia"/>
              </w:rPr>
              <w:t>,</w:t>
            </w:r>
          </w:p>
          <w:p w:rsidR="00CA39C6" w:rsidRPr="00286042" w:rsidRDefault="00CA39C6" w:rsidP="00CA39C6">
            <w:pPr>
              <w:rPr>
                <w:rFonts w:hAnsi="宋体" w:hint="eastAsia"/>
                <w:lang w:val="fr-FR"/>
              </w:rPr>
            </w:pPr>
            <w:r w:rsidRPr="00286042">
              <w:rPr>
                <w:rFonts w:hAnsi="宋体" w:hint="eastAsia"/>
              </w:rPr>
              <w:t>ECCPUBLICKEYBLOB</w:t>
            </w:r>
            <w:r w:rsidRPr="00286042">
              <w:rPr>
                <w:rFonts w:hAnsi="宋体" w:hint="eastAsia"/>
                <w:lang w:val="fr-FR"/>
              </w:rPr>
              <w:t>*  pSponsorECCPubKeyBlob,</w:t>
            </w:r>
          </w:p>
          <w:p w:rsidR="00CA39C6" w:rsidRPr="00286042" w:rsidRDefault="00CA39C6" w:rsidP="00CA39C6">
            <w:pPr>
              <w:rPr>
                <w:rFonts w:hAnsi="宋体" w:hint="eastAsia"/>
                <w:lang w:val="fr-FR"/>
              </w:rPr>
            </w:pPr>
            <w:r w:rsidRPr="00286042">
              <w:rPr>
                <w:rFonts w:hAnsi="宋体" w:hint="eastAsia"/>
              </w:rPr>
              <w:t>ECCPUBLICKEYBLOB</w:t>
            </w:r>
            <w:r w:rsidRPr="00286042">
              <w:rPr>
                <w:rFonts w:hAnsi="宋体" w:hint="eastAsia"/>
                <w:lang w:val="fr-FR"/>
              </w:rPr>
              <w:t>*  p</w:t>
            </w:r>
            <w:r w:rsidR="001C39DD" w:rsidRPr="00286042">
              <w:rPr>
                <w:rFonts w:hAnsi="宋体" w:hint="eastAsia"/>
                <w:lang w:val="fr-FR"/>
              </w:rPr>
              <w:t>S</w:t>
            </w:r>
            <w:r w:rsidRPr="00286042">
              <w:rPr>
                <w:rFonts w:hAnsi="宋体" w:hint="eastAsia"/>
                <w:lang w:val="fr-FR"/>
              </w:rPr>
              <w:t>ponsorTempECCPubKeyBlob,</w:t>
            </w:r>
          </w:p>
          <w:p w:rsidR="00CA39C6" w:rsidRPr="00286042" w:rsidRDefault="00CA39C6" w:rsidP="00CA39C6">
            <w:pPr>
              <w:rPr>
                <w:rFonts w:hAnsi="宋体" w:hint="eastAsia"/>
                <w:lang w:val="fr-FR"/>
              </w:rPr>
            </w:pPr>
            <w:r w:rsidRPr="00286042">
              <w:rPr>
                <w:rFonts w:hAnsi="宋体" w:hint="eastAsia"/>
              </w:rPr>
              <w:t>ECCPUBLICKEYBLOB</w:t>
            </w:r>
            <w:r w:rsidRPr="00286042">
              <w:rPr>
                <w:rFonts w:hAnsi="宋体" w:hint="eastAsia"/>
                <w:lang w:val="fr-FR"/>
              </w:rPr>
              <w:t>*  pTempECCPubKeyBlob,</w:t>
            </w:r>
          </w:p>
          <w:p w:rsidR="001C39DD" w:rsidRPr="00286042" w:rsidRDefault="001C39DD" w:rsidP="00CA39C6">
            <w:pPr>
              <w:rPr>
                <w:rFonts w:hAnsi="宋体" w:hint="eastAsia"/>
                <w:lang w:val="fr-FR"/>
              </w:rPr>
            </w:pPr>
            <w:r w:rsidRPr="00286042">
              <w:rPr>
                <w:rFonts w:hAnsi="宋体" w:hint="eastAsia"/>
                <w:lang w:val="fr-FR"/>
              </w:rPr>
              <w:t>BYTE* pbID, ULONG ulIDLen, BYTE *pbSponsorID, ULONG ulSponsorIDLen,</w:t>
            </w:r>
          </w:p>
          <w:p w:rsidR="00D35279" w:rsidRPr="00286042" w:rsidRDefault="00FE4FBE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HANDLE</w:t>
            </w:r>
            <w:r w:rsidR="00D35279" w:rsidRPr="00286042">
              <w:rPr>
                <w:rFonts w:hAnsi="宋体" w:hint="eastAsia"/>
              </w:rPr>
              <w:t xml:space="preserve"> *phKeyHandle)</w:t>
            </w:r>
          </w:p>
        </w:tc>
      </w:tr>
      <w:tr w:rsidR="00D35279" w:rsidRPr="00286042" w:rsidTr="00CB7A83">
        <w:tc>
          <w:tcPr>
            <w:tcW w:w="1242" w:type="dxa"/>
          </w:tcPr>
          <w:p w:rsidR="00D35279" w:rsidRPr="00286042" w:rsidRDefault="00A94B5E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</w:t>
            </w:r>
            <w:r w:rsidR="00D35279" w:rsidRPr="00286042">
              <w:rPr>
                <w:rFonts w:hAnsi="宋体" w:hint="eastAsia"/>
              </w:rPr>
              <w:t>描述：</w:t>
            </w:r>
          </w:p>
        </w:tc>
        <w:tc>
          <w:tcPr>
            <w:tcW w:w="7980" w:type="dxa"/>
            <w:gridSpan w:val="4"/>
          </w:tcPr>
          <w:p w:rsidR="00D35279" w:rsidRPr="00286042" w:rsidRDefault="00D35279" w:rsidP="00FE4FBE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使用ECC密钥协商算法，产生协商参数并计算会话密钥</w:t>
            </w:r>
            <w:r w:rsidR="00FE4FBE" w:rsidRPr="00286042">
              <w:rPr>
                <w:rFonts w:hAnsi="宋体" w:hint="eastAsia"/>
              </w:rPr>
              <w:t>，输出临时ECC密钥对公</w:t>
            </w:r>
            <w:proofErr w:type="gramStart"/>
            <w:r w:rsidR="00FE4FBE" w:rsidRPr="00286042">
              <w:rPr>
                <w:rFonts w:hAnsi="宋体" w:hint="eastAsia"/>
              </w:rPr>
              <w:t>钥</w:t>
            </w:r>
            <w:proofErr w:type="gramEnd"/>
            <w:r w:rsidR="00FE4FBE" w:rsidRPr="00286042">
              <w:rPr>
                <w:rFonts w:hAnsi="宋体" w:hint="eastAsia"/>
              </w:rPr>
              <w:t>，并</w:t>
            </w:r>
            <w:r w:rsidRPr="00286042">
              <w:rPr>
                <w:rFonts w:hAnsi="宋体" w:hint="eastAsia"/>
              </w:rPr>
              <w:t>返回产生的密钥句柄。</w:t>
            </w:r>
          </w:p>
        </w:tc>
      </w:tr>
      <w:tr w:rsidR="00D35279" w:rsidRPr="00286042" w:rsidTr="00CB7A83">
        <w:trPr>
          <w:trHeight w:val="156"/>
        </w:trPr>
        <w:tc>
          <w:tcPr>
            <w:tcW w:w="1242" w:type="dxa"/>
            <w:vMerge w:val="restart"/>
          </w:tcPr>
          <w:p w:rsidR="00D35279" w:rsidRPr="00286042" w:rsidRDefault="00D35279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参数：</w:t>
            </w:r>
          </w:p>
        </w:tc>
        <w:tc>
          <w:tcPr>
            <w:tcW w:w="3587" w:type="dxa"/>
            <w:gridSpan w:val="2"/>
          </w:tcPr>
          <w:p w:rsidR="00D35279" w:rsidRPr="00286042" w:rsidRDefault="00CA39C6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hContainer</w:t>
            </w:r>
          </w:p>
        </w:tc>
        <w:tc>
          <w:tcPr>
            <w:tcW w:w="4393" w:type="dxa"/>
            <w:gridSpan w:val="2"/>
          </w:tcPr>
          <w:p w:rsidR="00D35279" w:rsidRPr="00286042" w:rsidRDefault="00FE4FBE" w:rsidP="00FE4FBE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容器句柄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D35279" w:rsidRPr="00286042" w:rsidTr="00CB7A83">
        <w:trPr>
          <w:trHeight w:val="156"/>
        </w:trPr>
        <w:tc>
          <w:tcPr>
            <w:tcW w:w="1242" w:type="dxa"/>
            <w:vMerge/>
          </w:tcPr>
          <w:p w:rsidR="00D35279" w:rsidRPr="00286042" w:rsidRDefault="00D35279" w:rsidP="00CA39C6">
            <w:pPr>
              <w:rPr>
                <w:rFonts w:hAnsi="宋体"/>
              </w:rPr>
            </w:pPr>
          </w:p>
        </w:tc>
        <w:tc>
          <w:tcPr>
            <w:tcW w:w="3587" w:type="dxa"/>
            <w:gridSpan w:val="2"/>
          </w:tcPr>
          <w:p w:rsidR="00D35279" w:rsidRPr="00286042" w:rsidRDefault="00CA39C6" w:rsidP="00CA39C6">
            <w:pPr>
              <w:rPr>
                <w:rFonts w:hAnsi="宋体"/>
              </w:rPr>
            </w:pPr>
            <w:r w:rsidRPr="00286042">
              <w:rPr>
                <w:rFonts w:hAnsi="宋体" w:hint="eastAsia"/>
              </w:rPr>
              <w:t>ul</w:t>
            </w:r>
            <w:r w:rsidR="001C39DD" w:rsidRPr="00286042">
              <w:rPr>
                <w:rFonts w:hAnsi="宋体" w:hint="eastAsia"/>
              </w:rPr>
              <w:t>AlgId</w:t>
            </w:r>
          </w:p>
        </w:tc>
        <w:tc>
          <w:tcPr>
            <w:tcW w:w="4393" w:type="dxa"/>
            <w:gridSpan w:val="2"/>
          </w:tcPr>
          <w:p w:rsidR="00D35279" w:rsidRPr="00286042" w:rsidRDefault="00FE4FBE" w:rsidP="001C39DD">
            <w:pPr>
              <w:rPr>
                <w:rFonts w:hAnsi="宋体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1C39DD" w:rsidRPr="00286042">
              <w:rPr>
                <w:rFonts w:hAnsi="宋体" w:hint="eastAsia"/>
              </w:rPr>
              <w:t>会话密钥算法标识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D35279" w:rsidRPr="00286042" w:rsidTr="00CB7A83">
        <w:tc>
          <w:tcPr>
            <w:tcW w:w="1242" w:type="dxa"/>
            <w:vMerge/>
          </w:tcPr>
          <w:p w:rsidR="00D35279" w:rsidRPr="00286042" w:rsidRDefault="00D35279" w:rsidP="00CA39C6">
            <w:pPr>
              <w:rPr>
                <w:rFonts w:hAnsi="宋体" w:hint="eastAsia"/>
              </w:rPr>
            </w:pPr>
          </w:p>
        </w:tc>
        <w:tc>
          <w:tcPr>
            <w:tcW w:w="3587" w:type="dxa"/>
            <w:gridSpan w:val="2"/>
          </w:tcPr>
          <w:p w:rsidR="00D35279" w:rsidRPr="00286042" w:rsidRDefault="00CA39C6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pSponsorECCPubKeyBlob</w:t>
            </w:r>
          </w:p>
        </w:tc>
        <w:tc>
          <w:tcPr>
            <w:tcW w:w="4393" w:type="dxa"/>
            <w:gridSpan w:val="2"/>
          </w:tcPr>
          <w:p w:rsidR="00D35279" w:rsidRPr="00286042" w:rsidRDefault="00FE4FBE" w:rsidP="00FE4FBE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发起方的ECC公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D35279" w:rsidRPr="00286042" w:rsidTr="00CB7A83">
        <w:tc>
          <w:tcPr>
            <w:tcW w:w="1242" w:type="dxa"/>
            <w:vMerge/>
          </w:tcPr>
          <w:p w:rsidR="00D35279" w:rsidRPr="00286042" w:rsidRDefault="00D35279" w:rsidP="00CA39C6">
            <w:pPr>
              <w:rPr>
                <w:rFonts w:hAnsi="宋体" w:hint="eastAsia"/>
              </w:rPr>
            </w:pPr>
          </w:p>
        </w:tc>
        <w:tc>
          <w:tcPr>
            <w:tcW w:w="3587" w:type="dxa"/>
            <w:gridSpan w:val="2"/>
          </w:tcPr>
          <w:p w:rsidR="00D35279" w:rsidRPr="00286042" w:rsidRDefault="00CA39C6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pSponsorTempECCPubKeyBlob</w:t>
            </w:r>
          </w:p>
        </w:tc>
        <w:tc>
          <w:tcPr>
            <w:tcW w:w="4393" w:type="dxa"/>
            <w:gridSpan w:val="2"/>
          </w:tcPr>
          <w:p w:rsidR="00D35279" w:rsidRPr="00286042" w:rsidRDefault="00FE4FBE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发起方的临时ECC公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FE4FBE" w:rsidRPr="00286042" w:rsidTr="00CB7A83">
        <w:trPr>
          <w:trHeight w:val="283"/>
        </w:trPr>
        <w:tc>
          <w:tcPr>
            <w:tcW w:w="1242" w:type="dxa"/>
            <w:vMerge/>
          </w:tcPr>
          <w:p w:rsidR="00FE4FBE" w:rsidRPr="00286042" w:rsidRDefault="00FE4FBE" w:rsidP="00CA39C6">
            <w:pPr>
              <w:rPr>
                <w:rFonts w:hAnsi="宋体" w:hint="eastAsia"/>
              </w:rPr>
            </w:pPr>
          </w:p>
        </w:tc>
        <w:tc>
          <w:tcPr>
            <w:tcW w:w="3587" w:type="dxa"/>
            <w:gridSpan w:val="2"/>
          </w:tcPr>
          <w:p w:rsidR="00FE4FBE" w:rsidRPr="00286042" w:rsidRDefault="00FE4FBE" w:rsidP="00CA39C6">
            <w:pPr>
              <w:rPr>
                <w:rFonts w:hAnsi="宋体"/>
              </w:rPr>
            </w:pPr>
            <w:r w:rsidRPr="00286042">
              <w:rPr>
                <w:rFonts w:hAnsi="宋体" w:hint="eastAsia"/>
              </w:rPr>
              <w:t>pTempECCPubKeyBlob</w:t>
            </w:r>
          </w:p>
        </w:tc>
        <w:tc>
          <w:tcPr>
            <w:tcW w:w="4393" w:type="dxa"/>
            <w:gridSpan w:val="2"/>
          </w:tcPr>
          <w:p w:rsidR="00FE4FBE" w:rsidRPr="00286042" w:rsidRDefault="00FE4FBE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响应方的临时ECC公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1C39DD" w:rsidRPr="00286042" w:rsidTr="00CB7A83">
        <w:tc>
          <w:tcPr>
            <w:tcW w:w="1242" w:type="dxa"/>
            <w:vMerge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</w:p>
        </w:tc>
        <w:tc>
          <w:tcPr>
            <w:tcW w:w="3587" w:type="dxa"/>
            <w:gridSpan w:val="2"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pbID</w:t>
            </w:r>
          </w:p>
        </w:tc>
        <w:tc>
          <w:tcPr>
            <w:tcW w:w="4393" w:type="dxa"/>
            <w:gridSpan w:val="2"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响应方的ID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1C39DD" w:rsidRPr="00286042" w:rsidTr="00CB7A83">
        <w:tc>
          <w:tcPr>
            <w:tcW w:w="1242" w:type="dxa"/>
            <w:vMerge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</w:p>
        </w:tc>
        <w:tc>
          <w:tcPr>
            <w:tcW w:w="3587" w:type="dxa"/>
            <w:gridSpan w:val="2"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ulIDLen</w:t>
            </w:r>
          </w:p>
        </w:tc>
        <w:tc>
          <w:tcPr>
            <w:tcW w:w="4393" w:type="dxa"/>
            <w:gridSpan w:val="2"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响应方ID的长度，不大于32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1C39DD" w:rsidRPr="00286042" w:rsidTr="00CB7A83">
        <w:tc>
          <w:tcPr>
            <w:tcW w:w="1242" w:type="dxa"/>
            <w:vMerge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</w:p>
        </w:tc>
        <w:tc>
          <w:tcPr>
            <w:tcW w:w="3587" w:type="dxa"/>
            <w:gridSpan w:val="2"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pbSponsorID</w:t>
            </w:r>
          </w:p>
        </w:tc>
        <w:tc>
          <w:tcPr>
            <w:tcW w:w="4393" w:type="dxa"/>
            <w:gridSpan w:val="2"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发起方的ID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1C39DD" w:rsidRPr="00286042" w:rsidTr="00CB7A83">
        <w:tc>
          <w:tcPr>
            <w:tcW w:w="1242" w:type="dxa"/>
            <w:vMerge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</w:p>
        </w:tc>
        <w:tc>
          <w:tcPr>
            <w:tcW w:w="3587" w:type="dxa"/>
            <w:gridSpan w:val="2"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ulSponsorIDLen</w:t>
            </w:r>
          </w:p>
        </w:tc>
        <w:tc>
          <w:tcPr>
            <w:tcW w:w="4393" w:type="dxa"/>
            <w:gridSpan w:val="2"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发起方ID的长度，不大于32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1C39DD" w:rsidRPr="00286042" w:rsidTr="00CB7A83">
        <w:tc>
          <w:tcPr>
            <w:tcW w:w="1242" w:type="dxa"/>
            <w:vMerge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</w:p>
        </w:tc>
        <w:tc>
          <w:tcPr>
            <w:tcW w:w="3587" w:type="dxa"/>
            <w:gridSpan w:val="2"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phKeyHandle</w:t>
            </w:r>
          </w:p>
        </w:tc>
        <w:tc>
          <w:tcPr>
            <w:tcW w:w="4393" w:type="dxa"/>
            <w:gridSpan w:val="2"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返回的对称算法密钥句柄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3E1CA0" w:rsidRPr="00286042" w:rsidTr="00CB7A83">
        <w:tblPrEx>
          <w:tblLook w:val="00BF" w:firstRow="1" w:lastRow="0" w:firstColumn="1" w:lastColumn="0" w:noHBand="0" w:noVBand="0"/>
        </w:tblPrEx>
        <w:trPr>
          <w:gridAfter w:val="1"/>
          <w:wAfter w:w="525" w:type="dxa"/>
        </w:trPr>
        <w:tc>
          <w:tcPr>
            <w:tcW w:w="1284" w:type="dxa"/>
            <w:gridSpan w:val="2"/>
          </w:tcPr>
          <w:p w:rsidR="003E1CA0" w:rsidRPr="00286042" w:rsidRDefault="003E1CA0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413" w:type="dxa"/>
            <w:gridSpan w:val="2"/>
          </w:tcPr>
          <w:p w:rsidR="003E1CA0" w:rsidRPr="00286042" w:rsidRDefault="003E1CA0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3E1CA0" w:rsidRPr="00286042" w:rsidRDefault="003E1CA0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1C39DD" w:rsidRPr="00286042" w:rsidTr="00CB7A83">
        <w:tc>
          <w:tcPr>
            <w:tcW w:w="1242" w:type="dxa"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备注：</w:t>
            </w:r>
          </w:p>
        </w:tc>
        <w:tc>
          <w:tcPr>
            <w:tcW w:w="7980" w:type="dxa"/>
            <w:gridSpan w:val="4"/>
          </w:tcPr>
          <w:p w:rsidR="001C39DD" w:rsidRPr="00286042" w:rsidRDefault="001C39DD" w:rsidP="00CA39C6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本函数由响应方调用。</w:t>
            </w:r>
          </w:p>
        </w:tc>
      </w:tr>
    </w:tbl>
    <w:p w:rsidR="001C39DD" w:rsidRPr="00286042" w:rsidRDefault="001C39DD" w:rsidP="001C39DD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82" w:name="_Toc259810706"/>
      <w:r w:rsidRPr="00286042">
        <w:rPr>
          <w:rFonts w:eastAsia="黑体" w:hAnsi="宋体" w:cs="Arial" w:hint="eastAsia"/>
          <w:b/>
        </w:rPr>
        <w:t>ECC</w:t>
      </w:r>
      <w:r w:rsidRPr="00286042">
        <w:rPr>
          <w:rFonts w:eastAsia="黑体" w:hAnsi="宋体" w:cs="Arial" w:hint="eastAsia"/>
          <w:b/>
        </w:rPr>
        <w:t>计算会话密钥</w:t>
      </w:r>
      <w:bookmarkEnd w:id="182"/>
    </w:p>
    <w:tbl>
      <w:tblPr>
        <w:tblW w:w="8998" w:type="dxa"/>
        <w:tblLayout w:type="fixed"/>
        <w:tblLook w:val="0000" w:firstRow="0" w:lastRow="0" w:firstColumn="0" w:lastColumn="0" w:noHBand="0" w:noVBand="0"/>
      </w:tblPr>
      <w:tblGrid>
        <w:gridCol w:w="1143"/>
        <w:gridCol w:w="99"/>
        <w:gridCol w:w="3367"/>
        <w:gridCol w:w="3764"/>
        <w:gridCol w:w="625"/>
      </w:tblGrid>
      <w:tr w:rsidR="001C39DD" w:rsidRPr="00286042" w:rsidTr="00CB7A83">
        <w:tc>
          <w:tcPr>
            <w:tcW w:w="1242" w:type="dxa"/>
            <w:gridSpan w:val="2"/>
          </w:tcPr>
          <w:p w:rsidR="001C39DD" w:rsidRPr="00286042" w:rsidRDefault="00A94B5E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</w:t>
            </w:r>
            <w:r w:rsidR="001C39DD" w:rsidRPr="00286042">
              <w:rPr>
                <w:rFonts w:hAnsi="宋体" w:hint="eastAsia"/>
              </w:rPr>
              <w:t>原型：</w:t>
            </w:r>
          </w:p>
        </w:tc>
        <w:tc>
          <w:tcPr>
            <w:tcW w:w="7756" w:type="dxa"/>
            <w:gridSpan w:val="3"/>
          </w:tcPr>
          <w:p w:rsidR="001C39DD" w:rsidRPr="00286042" w:rsidRDefault="001C39DD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</w:t>
            </w:r>
            <w:r w:rsidRPr="00286042">
              <w:rPr>
                <w:rFonts w:hAnsi="宋体"/>
              </w:rPr>
              <w:t>GenerateKeyWith</w:t>
            </w:r>
            <w:r w:rsidRPr="00286042">
              <w:rPr>
                <w:rFonts w:hAnsi="宋体" w:hint="eastAsia"/>
              </w:rPr>
              <w:t>ECC (HANDLE hAgreementHandle,</w:t>
            </w:r>
          </w:p>
          <w:p w:rsidR="001C39DD" w:rsidRPr="00286042" w:rsidRDefault="001C39DD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ECCPUBLICKEYBLOB</w:t>
            </w:r>
            <w:r w:rsidRPr="00286042">
              <w:rPr>
                <w:rFonts w:hAnsi="宋体" w:hint="eastAsia"/>
                <w:lang w:val="fr-FR"/>
              </w:rPr>
              <w:t>*  pECCPubKeyBlob,</w:t>
            </w:r>
          </w:p>
          <w:p w:rsidR="00FE7EA4" w:rsidRPr="00286042" w:rsidRDefault="001C39DD" w:rsidP="001C39DD">
            <w:pPr>
              <w:rPr>
                <w:rFonts w:hAnsi="宋体" w:hint="eastAsia"/>
                <w:lang w:val="fr-FR"/>
              </w:rPr>
            </w:pPr>
            <w:r w:rsidRPr="00286042">
              <w:rPr>
                <w:rFonts w:hAnsi="宋体" w:hint="eastAsia"/>
              </w:rPr>
              <w:t>ECCPUBLICKEYBLOB</w:t>
            </w:r>
            <w:r w:rsidRPr="00286042">
              <w:rPr>
                <w:rFonts w:hAnsi="宋体" w:hint="eastAsia"/>
                <w:lang w:val="fr-FR"/>
              </w:rPr>
              <w:t>*  pTempECCPubKeyBlob,</w:t>
            </w:r>
          </w:p>
          <w:p w:rsidR="001C39DD" w:rsidRPr="00286042" w:rsidRDefault="00FE7EA4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 xml:space="preserve">BYTE* pbID, ULONG ulIDLen, </w:t>
            </w:r>
            <w:r w:rsidR="001C39DD" w:rsidRPr="00286042">
              <w:rPr>
                <w:rFonts w:hAnsi="宋体" w:hint="eastAsia"/>
                <w:lang w:val="fr-FR"/>
              </w:rPr>
              <w:t>HANDLE</w:t>
            </w:r>
            <w:r w:rsidR="001C39DD" w:rsidRPr="00286042">
              <w:rPr>
                <w:rFonts w:hAnsi="宋体" w:hint="eastAsia"/>
              </w:rPr>
              <w:t xml:space="preserve"> *phKeyHandle)</w:t>
            </w:r>
          </w:p>
        </w:tc>
      </w:tr>
      <w:tr w:rsidR="001C39DD" w:rsidRPr="00286042" w:rsidTr="00CB7A83">
        <w:tc>
          <w:tcPr>
            <w:tcW w:w="1242" w:type="dxa"/>
            <w:gridSpan w:val="2"/>
          </w:tcPr>
          <w:p w:rsidR="001C39DD" w:rsidRPr="00286042" w:rsidRDefault="00A94B5E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</w:t>
            </w:r>
            <w:r w:rsidR="001C39DD" w:rsidRPr="00286042">
              <w:rPr>
                <w:rFonts w:hAnsi="宋体" w:hint="eastAsia"/>
              </w:rPr>
              <w:t>描述：</w:t>
            </w:r>
          </w:p>
        </w:tc>
        <w:tc>
          <w:tcPr>
            <w:tcW w:w="7756" w:type="dxa"/>
            <w:gridSpan w:val="3"/>
          </w:tcPr>
          <w:p w:rsidR="001C39DD" w:rsidRPr="00286042" w:rsidRDefault="001C39DD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使用ECC密钥协商算法，使用自身协商句柄和响应方的协商参数计算会话密钥，同时返回会话密钥句柄。</w:t>
            </w:r>
          </w:p>
        </w:tc>
      </w:tr>
      <w:tr w:rsidR="001C39DD" w:rsidRPr="00286042" w:rsidTr="00CB7A83">
        <w:trPr>
          <w:trHeight w:val="243"/>
        </w:trPr>
        <w:tc>
          <w:tcPr>
            <w:tcW w:w="1242" w:type="dxa"/>
            <w:gridSpan w:val="2"/>
            <w:vMerge w:val="restart"/>
          </w:tcPr>
          <w:p w:rsidR="001C39DD" w:rsidRPr="00286042" w:rsidRDefault="001C39DD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参数：</w:t>
            </w:r>
          </w:p>
        </w:tc>
        <w:tc>
          <w:tcPr>
            <w:tcW w:w="3367" w:type="dxa"/>
          </w:tcPr>
          <w:p w:rsidR="001C39DD" w:rsidRPr="00286042" w:rsidRDefault="001C39DD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</w:t>
            </w:r>
            <w:r w:rsidRPr="00286042">
              <w:rPr>
                <w:rFonts w:hAnsi="宋体"/>
              </w:rPr>
              <w:t>Agreement</w:t>
            </w:r>
            <w:r w:rsidRPr="00286042">
              <w:rPr>
                <w:rFonts w:hAnsi="宋体" w:hint="eastAsia"/>
              </w:rPr>
              <w:t>Handle</w:t>
            </w:r>
          </w:p>
        </w:tc>
        <w:tc>
          <w:tcPr>
            <w:tcW w:w="4389" w:type="dxa"/>
            <w:gridSpan w:val="2"/>
          </w:tcPr>
          <w:p w:rsidR="001C39DD" w:rsidRPr="00286042" w:rsidRDefault="001C39DD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密钥协商句柄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1C39DD" w:rsidRPr="00286042" w:rsidTr="00CB7A83">
        <w:trPr>
          <w:trHeight w:val="220"/>
        </w:trPr>
        <w:tc>
          <w:tcPr>
            <w:tcW w:w="1242" w:type="dxa"/>
            <w:gridSpan w:val="2"/>
            <w:vMerge/>
          </w:tcPr>
          <w:p w:rsidR="001C39DD" w:rsidRPr="00286042" w:rsidRDefault="001C39DD" w:rsidP="001C39DD">
            <w:pPr>
              <w:rPr>
                <w:rFonts w:hAnsi="宋体" w:hint="eastAsia"/>
              </w:rPr>
            </w:pPr>
          </w:p>
        </w:tc>
        <w:tc>
          <w:tcPr>
            <w:tcW w:w="3367" w:type="dxa"/>
          </w:tcPr>
          <w:p w:rsidR="001C39DD" w:rsidRPr="00286042" w:rsidRDefault="001C39DD" w:rsidP="001C39DD">
            <w:pPr>
              <w:rPr>
                <w:rFonts w:hAnsi="宋体"/>
              </w:rPr>
            </w:pPr>
            <w:r w:rsidRPr="00286042">
              <w:rPr>
                <w:rFonts w:hAnsi="宋体" w:hint="eastAsia"/>
                <w:lang w:val="fr-FR"/>
              </w:rPr>
              <w:t>pECCPubKeyBlob</w:t>
            </w:r>
          </w:p>
        </w:tc>
        <w:tc>
          <w:tcPr>
            <w:tcW w:w="4389" w:type="dxa"/>
            <w:gridSpan w:val="2"/>
          </w:tcPr>
          <w:p w:rsidR="001C39DD" w:rsidRPr="00286042" w:rsidRDefault="001C39DD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外部输入的响应方ECC公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FE7EA4" w:rsidRPr="00286042" w:rsidTr="00CB7A83">
        <w:tc>
          <w:tcPr>
            <w:tcW w:w="1242" w:type="dxa"/>
            <w:gridSpan w:val="2"/>
            <w:vMerge/>
          </w:tcPr>
          <w:p w:rsidR="00FE7EA4" w:rsidRPr="00286042" w:rsidRDefault="00FE7EA4" w:rsidP="001C39DD">
            <w:pPr>
              <w:rPr>
                <w:rFonts w:hAnsi="宋体" w:hint="eastAsia"/>
              </w:rPr>
            </w:pPr>
          </w:p>
        </w:tc>
        <w:tc>
          <w:tcPr>
            <w:tcW w:w="3367" w:type="dxa"/>
          </w:tcPr>
          <w:p w:rsidR="00FE7EA4" w:rsidRPr="00286042" w:rsidRDefault="00FE7EA4" w:rsidP="001C39DD">
            <w:pPr>
              <w:rPr>
                <w:rFonts w:hAnsi="宋体" w:hint="eastAsia"/>
                <w:lang w:val="fr-FR"/>
              </w:rPr>
            </w:pPr>
            <w:r w:rsidRPr="00286042">
              <w:rPr>
                <w:rFonts w:hAnsi="宋体" w:hint="eastAsia"/>
                <w:lang w:val="fr-FR"/>
              </w:rPr>
              <w:t>pTempECCPubKeyBlob</w:t>
            </w:r>
          </w:p>
        </w:tc>
        <w:tc>
          <w:tcPr>
            <w:tcW w:w="4389" w:type="dxa"/>
            <w:gridSpan w:val="2"/>
          </w:tcPr>
          <w:p w:rsidR="00FE7EA4" w:rsidRPr="00286042" w:rsidRDefault="00FE7EA4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外部输入的响应方临时ECC公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FE7EA4" w:rsidRPr="00286042" w:rsidTr="00CB7A83">
        <w:tc>
          <w:tcPr>
            <w:tcW w:w="1242" w:type="dxa"/>
            <w:gridSpan w:val="2"/>
            <w:vMerge/>
          </w:tcPr>
          <w:p w:rsidR="00FE7EA4" w:rsidRPr="00286042" w:rsidRDefault="00FE7EA4" w:rsidP="001C39DD">
            <w:pPr>
              <w:rPr>
                <w:rFonts w:hAnsi="宋体" w:hint="eastAsia"/>
              </w:rPr>
            </w:pPr>
          </w:p>
        </w:tc>
        <w:tc>
          <w:tcPr>
            <w:tcW w:w="3367" w:type="dxa"/>
          </w:tcPr>
          <w:p w:rsidR="00FE7EA4" w:rsidRPr="00286042" w:rsidRDefault="00FE7EA4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pbID</w:t>
            </w:r>
          </w:p>
        </w:tc>
        <w:tc>
          <w:tcPr>
            <w:tcW w:w="4389" w:type="dxa"/>
            <w:gridSpan w:val="2"/>
          </w:tcPr>
          <w:p w:rsidR="00FE7EA4" w:rsidRPr="00286042" w:rsidDel="00FE7EA4" w:rsidRDefault="00FE7EA4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响应方的ID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FE7EA4" w:rsidRPr="00286042" w:rsidTr="00CB7A83">
        <w:tc>
          <w:tcPr>
            <w:tcW w:w="1242" w:type="dxa"/>
            <w:gridSpan w:val="2"/>
            <w:vMerge/>
          </w:tcPr>
          <w:p w:rsidR="00FE7EA4" w:rsidRPr="00286042" w:rsidRDefault="00FE7EA4" w:rsidP="001C39DD">
            <w:pPr>
              <w:rPr>
                <w:rFonts w:hAnsi="宋体" w:hint="eastAsia"/>
              </w:rPr>
            </w:pPr>
          </w:p>
        </w:tc>
        <w:tc>
          <w:tcPr>
            <w:tcW w:w="3367" w:type="dxa"/>
          </w:tcPr>
          <w:p w:rsidR="00FE7EA4" w:rsidRPr="00286042" w:rsidRDefault="00FE7EA4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ulIDLen</w:t>
            </w:r>
          </w:p>
        </w:tc>
        <w:tc>
          <w:tcPr>
            <w:tcW w:w="4389" w:type="dxa"/>
            <w:gridSpan w:val="2"/>
          </w:tcPr>
          <w:p w:rsidR="00FE7EA4" w:rsidRPr="00286042" w:rsidRDefault="00FE7EA4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响应方ID的长度，不大于32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FE7EA4" w:rsidRPr="00286042" w:rsidTr="00CB7A83">
        <w:trPr>
          <w:trHeight w:val="314"/>
        </w:trPr>
        <w:tc>
          <w:tcPr>
            <w:tcW w:w="1242" w:type="dxa"/>
            <w:gridSpan w:val="2"/>
            <w:vMerge/>
          </w:tcPr>
          <w:p w:rsidR="00FE7EA4" w:rsidRPr="00286042" w:rsidRDefault="00FE7EA4" w:rsidP="001C39DD">
            <w:pPr>
              <w:rPr>
                <w:rFonts w:hAnsi="宋体" w:hint="eastAsia"/>
              </w:rPr>
            </w:pPr>
          </w:p>
        </w:tc>
        <w:tc>
          <w:tcPr>
            <w:tcW w:w="3367" w:type="dxa"/>
          </w:tcPr>
          <w:p w:rsidR="00FE7EA4" w:rsidRPr="00286042" w:rsidRDefault="00FE7EA4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phKeyHandle</w:t>
            </w:r>
          </w:p>
        </w:tc>
        <w:tc>
          <w:tcPr>
            <w:tcW w:w="4389" w:type="dxa"/>
            <w:gridSpan w:val="2"/>
          </w:tcPr>
          <w:p w:rsidR="00FE7EA4" w:rsidRPr="00286042" w:rsidRDefault="00FE7EA4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返回的密钥句柄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3E1CA0" w:rsidRPr="00286042" w:rsidTr="00CB7A83">
        <w:tblPrEx>
          <w:tblLook w:val="00BF" w:firstRow="1" w:lastRow="0" w:firstColumn="1" w:lastColumn="0" w:noHBand="0" w:noVBand="0"/>
        </w:tblPrEx>
        <w:trPr>
          <w:gridAfter w:val="1"/>
          <w:wAfter w:w="625" w:type="dxa"/>
        </w:trPr>
        <w:tc>
          <w:tcPr>
            <w:tcW w:w="1143" w:type="dxa"/>
          </w:tcPr>
          <w:p w:rsidR="003E1CA0" w:rsidRPr="00286042" w:rsidRDefault="003E1CA0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230" w:type="dxa"/>
            <w:gridSpan w:val="3"/>
          </w:tcPr>
          <w:p w:rsidR="003E1CA0" w:rsidRPr="00286042" w:rsidRDefault="003E1CA0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3E1CA0" w:rsidRPr="00286042" w:rsidRDefault="003E1CA0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FE7EA4" w:rsidRPr="00286042" w:rsidTr="00CB7A83">
        <w:tc>
          <w:tcPr>
            <w:tcW w:w="1242" w:type="dxa"/>
            <w:gridSpan w:val="2"/>
          </w:tcPr>
          <w:p w:rsidR="00FE7EA4" w:rsidRPr="00286042" w:rsidRDefault="00FE7EA4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备注：</w:t>
            </w:r>
          </w:p>
        </w:tc>
        <w:tc>
          <w:tcPr>
            <w:tcW w:w="7756" w:type="dxa"/>
            <w:gridSpan w:val="3"/>
          </w:tcPr>
          <w:p w:rsidR="00FE7EA4" w:rsidRPr="00286042" w:rsidRDefault="00FE7EA4" w:rsidP="001C39DD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协商的发起方获得响应方的协商参数后调用本函数，计算会话密钥。</w:t>
            </w:r>
            <w:r w:rsidR="00EB689A" w:rsidRPr="00EA48C8">
              <w:rPr>
                <w:rFonts w:hint="eastAsia"/>
              </w:rPr>
              <w:t>计算过程遵循《公钥密码基础设施应用技术体系 SM2算法密码使用规范》</w:t>
            </w:r>
            <w:r w:rsidR="00EB689A">
              <w:rPr>
                <w:rFonts w:hint="eastAsia"/>
              </w:rPr>
              <w:t>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83" w:name="_Toc259810707"/>
      <w:r w:rsidRPr="00286042">
        <w:rPr>
          <w:rFonts w:eastAsia="黑体" w:hAnsi="宋体" w:cs="Arial" w:hint="eastAsia"/>
          <w:b/>
        </w:rPr>
        <w:t>导出公</w:t>
      </w:r>
      <w:proofErr w:type="gramStart"/>
      <w:r w:rsidRPr="00286042">
        <w:rPr>
          <w:rFonts w:eastAsia="黑体" w:hAnsi="宋体" w:cs="Arial" w:hint="eastAsia"/>
          <w:b/>
        </w:rPr>
        <w:t>钥</w:t>
      </w:r>
      <w:bookmarkEnd w:id="183"/>
      <w:proofErr w:type="gramEnd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81"/>
        <w:gridCol w:w="5649"/>
        <w:gridCol w:w="555"/>
      </w:tblGrid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SKF_ExportPublicKey (HCONTAINER hContainer, BOOL bSignFlag， BYTE* pbBlob, ULONG* pulBlobLen)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导出容器中的签名公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或者加密公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="001467AB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hContainer</w:t>
            </w:r>
          </w:p>
        </w:tc>
        <w:tc>
          <w:tcPr>
            <w:tcW w:w="620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密钥容器句柄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bSignFlag</w:t>
            </w:r>
          </w:p>
        </w:tc>
        <w:tc>
          <w:tcPr>
            <w:tcW w:w="620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</w:t>
            </w:r>
            <w:r w:rsidRPr="00286042">
              <w:rPr>
                <w:rFonts w:hAnsi="宋体" w:hint="eastAsia"/>
                <w:color w:val="000000"/>
              </w:rPr>
              <w:t xml:space="preserve"> TRUE表示导出签名公</w:t>
            </w:r>
            <w:proofErr w:type="gramStart"/>
            <w:r w:rsidRPr="00286042">
              <w:rPr>
                <w:rFonts w:hAnsi="宋体" w:hint="eastAsia"/>
                <w:color w:val="000000"/>
              </w:rPr>
              <w:t>钥</w:t>
            </w:r>
            <w:proofErr w:type="gramEnd"/>
            <w:r w:rsidRPr="00286042">
              <w:rPr>
                <w:rFonts w:hAnsi="宋体" w:hint="eastAsia"/>
                <w:color w:val="000000"/>
              </w:rPr>
              <w:t>，FALSE表示导出加密公</w:t>
            </w:r>
            <w:proofErr w:type="gramStart"/>
            <w:r w:rsidRPr="00286042">
              <w:rPr>
                <w:rFonts w:hAnsi="宋体" w:hint="eastAsia"/>
                <w:color w:val="000000"/>
              </w:rPr>
              <w:t>钥</w:t>
            </w:r>
            <w:proofErr w:type="gramEnd"/>
            <w:r w:rsidR="007113B5" w:rsidRPr="00286042">
              <w:rPr>
                <w:rFonts w:hAnsi="宋体" w:hint="eastAsia"/>
                <w:color w:val="000000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pbBlob</w:t>
            </w:r>
          </w:p>
        </w:tc>
        <w:tc>
          <w:tcPr>
            <w:tcW w:w="620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指向RSA公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结构（RSAPUBLICKEYBLOB）或者ECC公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结构</w:t>
            </w:r>
            <w:r w:rsidRPr="00286042">
              <w:rPr>
                <w:rFonts w:hAnsi="宋体" w:hint="eastAsia"/>
              </w:rPr>
              <w:lastRenderedPageBreak/>
              <w:t>（ECCPUBLICKEYBLOB），如果此参数为NULL时，由pulBlobLen返回pbBlob的长度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pulBlobLen</w:t>
            </w:r>
          </w:p>
        </w:tc>
        <w:tc>
          <w:tcPr>
            <w:tcW w:w="620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</w:t>
            </w:r>
            <w:r w:rsidR="00345084" w:rsidRPr="00286042">
              <w:rPr>
                <w:rFonts w:hAnsi="宋体" w:hint="eastAsia"/>
              </w:rPr>
              <w:t>IN，OUT</w:t>
            </w:r>
            <w:r w:rsidRPr="00286042">
              <w:rPr>
                <w:rFonts w:hAnsi="宋体" w:hint="eastAsia"/>
              </w:rPr>
              <w:t xml:space="preserve">] </w:t>
            </w:r>
            <w:r w:rsidR="00345084" w:rsidRPr="00286042">
              <w:rPr>
                <w:rFonts w:hAnsi="宋体" w:hint="eastAsia"/>
              </w:rPr>
              <w:t>输入时</w:t>
            </w:r>
            <w:r w:rsidRPr="00286042">
              <w:rPr>
                <w:rFonts w:hAnsi="宋体" w:hint="eastAsia"/>
              </w:rPr>
              <w:t>表示pbBlob</w:t>
            </w:r>
            <w:r w:rsidR="00345084" w:rsidRPr="00286042">
              <w:rPr>
                <w:rFonts w:hAnsi="宋体" w:hint="eastAsia"/>
              </w:rPr>
              <w:t>缓冲区</w:t>
            </w:r>
            <w:r w:rsidRPr="00286042">
              <w:rPr>
                <w:rFonts w:hAnsi="宋体" w:hint="eastAsia"/>
              </w:rPr>
              <w:t>的长度，</w:t>
            </w:r>
            <w:r w:rsidR="00345084" w:rsidRPr="00286042">
              <w:rPr>
                <w:rFonts w:hAnsi="宋体" w:hint="eastAsia"/>
              </w:rPr>
              <w:t>输出时表示</w:t>
            </w:r>
            <w:r w:rsidRPr="00286042">
              <w:rPr>
                <w:rFonts w:hAnsi="宋体" w:hint="eastAsia"/>
              </w:rPr>
              <w:t>导出公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结构的大小</w:t>
            </w:r>
            <w:r w:rsidR="001467AB" w:rsidRPr="00286042">
              <w:rPr>
                <w:rFonts w:hAnsi="宋体" w:hint="eastAsia"/>
              </w:rPr>
              <w:t>。</w:t>
            </w:r>
          </w:p>
        </w:tc>
      </w:tr>
      <w:tr w:rsidR="00CB7A83" w:rsidRPr="00286042" w:rsidTr="00CB7A83">
        <w:tblPrEx>
          <w:tblCellMar>
            <w:top w:w="0" w:type="dxa"/>
            <w:bottom w:w="0" w:type="dxa"/>
          </w:tblCellMar>
        </w:tblPrEx>
        <w:trPr>
          <w:gridAfter w:val="1"/>
          <w:wAfter w:w="555" w:type="dxa"/>
        </w:trPr>
        <w:tc>
          <w:tcPr>
            <w:tcW w:w="1143" w:type="dxa"/>
          </w:tcPr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230" w:type="dxa"/>
            <w:gridSpan w:val="2"/>
          </w:tcPr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84" w:name="_Toc259810708"/>
      <w:r w:rsidRPr="00286042">
        <w:rPr>
          <w:rFonts w:eastAsia="黑体" w:hAnsi="宋体" w:cs="Arial" w:hint="eastAsia"/>
          <w:b/>
        </w:rPr>
        <w:t>导入会话密钥</w:t>
      </w:r>
      <w:bookmarkEnd w:id="184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476"/>
        <w:gridCol w:w="5754"/>
        <w:gridCol w:w="555"/>
      </w:tblGrid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3"/>
          </w:tcPr>
          <w:p w:rsidR="00757BE8" w:rsidRPr="00286042" w:rsidRDefault="00757BE8" w:rsidP="00A06248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SKF_ImportSessionKey (HCONTAINER hContainer,</w:t>
            </w:r>
            <w:r w:rsidRPr="00286042">
              <w:rPr>
                <w:rFonts w:hAnsi="宋体"/>
              </w:rPr>
              <w:t xml:space="preserve"> </w:t>
            </w:r>
            <w:r w:rsidR="006963F5" w:rsidRPr="00286042">
              <w:rPr>
                <w:rFonts w:hAnsi="宋体" w:hint="eastAsia"/>
              </w:rPr>
              <w:t>ULONG ulAlgId,</w:t>
            </w:r>
            <w:r w:rsidRPr="00286042">
              <w:rPr>
                <w:rFonts w:hAnsi="宋体" w:hint="eastAsia"/>
              </w:rPr>
              <w:t>BYTE *pbWrapedData,ULONG ulWrapedLen</w:t>
            </w:r>
            <w:r w:rsidR="00E94A4D" w:rsidRPr="00286042">
              <w:rPr>
                <w:rFonts w:hAnsi="宋体" w:hint="eastAsia"/>
              </w:rPr>
              <w:t>，HANDLE *phKey</w:t>
            </w:r>
            <w:r w:rsidRPr="00286042">
              <w:rPr>
                <w:rFonts w:hAnsi="宋体" w:hint="eastAsia"/>
              </w:rPr>
              <w:t>)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导入会话密钥</w:t>
            </w:r>
            <w:r w:rsidR="00026584">
              <w:rPr>
                <w:rFonts w:hAnsi="宋体" w:hint="eastAsia"/>
              </w:rPr>
              <w:t>密文，使用容器中的加密私</w:t>
            </w:r>
            <w:proofErr w:type="gramStart"/>
            <w:r w:rsidR="00026584">
              <w:rPr>
                <w:rFonts w:hAnsi="宋体" w:hint="eastAsia"/>
              </w:rPr>
              <w:t>钥</w:t>
            </w:r>
            <w:proofErr w:type="gramEnd"/>
            <w:r w:rsidR="00026584">
              <w:rPr>
                <w:rFonts w:hAnsi="宋体" w:hint="eastAsia"/>
              </w:rPr>
              <w:t>解密得到会话密钥。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hContainer</w:t>
            </w:r>
          </w:p>
        </w:tc>
        <w:tc>
          <w:tcPr>
            <w:tcW w:w="6309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容器句柄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E94A4D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E94A4D" w:rsidRPr="00286042" w:rsidRDefault="00E94A4D" w:rsidP="00A0624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E94A4D" w:rsidRPr="00286042" w:rsidRDefault="00E94A4D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ulAlgId</w:t>
            </w:r>
          </w:p>
        </w:tc>
        <w:tc>
          <w:tcPr>
            <w:tcW w:w="6309" w:type="dxa"/>
            <w:gridSpan w:val="2"/>
          </w:tcPr>
          <w:p w:rsidR="00E94A4D" w:rsidRPr="00286042" w:rsidRDefault="00E94A4D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E43F72" w:rsidRPr="00286042">
              <w:rPr>
                <w:rFonts w:hAnsi="宋体" w:hint="eastAsia"/>
              </w:rPr>
              <w:t>会话</w:t>
            </w:r>
            <w:r w:rsidRPr="00286042">
              <w:rPr>
                <w:rFonts w:hAnsi="宋体" w:hint="eastAsia"/>
              </w:rPr>
              <w:t>密钥算法标识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pbWrapedData</w:t>
            </w:r>
          </w:p>
        </w:tc>
        <w:tc>
          <w:tcPr>
            <w:tcW w:w="6309" w:type="dxa"/>
            <w:gridSpan w:val="2"/>
          </w:tcPr>
          <w:p w:rsidR="00757BE8" w:rsidRPr="00286042" w:rsidRDefault="00757BE8" w:rsidP="00026584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要导入的会话密钥</w:t>
            </w:r>
            <w:r w:rsidR="00E43F72" w:rsidRPr="00286042">
              <w:rPr>
                <w:rFonts w:hAnsi="宋体" w:hint="eastAsia"/>
              </w:rPr>
              <w:t>密文</w:t>
            </w:r>
            <w:r w:rsidR="007113B5" w:rsidRPr="00286042">
              <w:rPr>
                <w:rFonts w:hAnsi="宋体" w:hint="eastAsia"/>
              </w:rPr>
              <w:t>。</w:t>
            </w:r>
            <w:r w:rsidR="004A5E86">
              <w:rPr>
                <w:rFonts w:hAnsi="宋体" w:hint="eastAsia"/>
              </w:rPr>
              <w:t>当容器为ECC类型时，此参数为</w:t>
            </w:r>
            <w:r w:rsidR="004A5E86" w:rsidRPr="00286042">
              <w:rPr>
                <w:rFonts w:hAnsi="宋体"/>
              </w:rPr>
              <w:t>ECCCIPHERBLOB</w:t>
            </w:r>
            <w:r w:rsidR="004A5E86">
              <w:rPr>
                <w:rFonts w:hAnsi="宋体" w:hint="eastAsia"/>
              </w:rPr>
              <w:t>密文数据，当容器为RSA类型时，此参数为RSA公</w:t>
            </w:r>
            <w:proofErr w:type="gramStart"/>
            <w:r w:rsidR="004A5E86">
              <w:rPr>
                <w:rFonts w:hAnsi="宋体" w:hint="eastAsia"/>
              </w:rPr>
              <w:t>钥</w:t>
            </w:r>
            <w:proofErr w:type="gramEnd"/>
            <w:r w:rsidR="004A5E86">
              <w:rPr>
                <w:rFonts w:hAnsi="宋体" w:hint="eastAsia"/>
              </w:rPr>
              <w:t>加密后的数据。</w:t>
            </w:r>
          </w:p>
        </w:tc>
      </w:tr>
      <w:tr w:rsidR="00E94A4D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E94A4D" w:rsidRPr="00286042" w:rsidRDefault="00E94A4D" w:rsidP="00A0624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E94A4D" w:rsidRPr="00286042" w:rsidRDefault="00E94A4D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ulWrapedLen</w:t>
            </w:r>
          </w:p>
        </w:tc>
        <w:tc>
          <w:tcPr>
            <w:tcW w:w="6309" w:type="dxa"/>
            <w:gridSpan w:val="2"/>
          </w:tcPr>
          <w:p w:rsidR="00E94A4D" w:rsidRPr="00286042" w:rsidRDefault="00E94A4D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E43F72" w:rsidRPr="00286042">
              <w:rPr>
                <w:rFonts w:hAnsi="宋体" w:hint="eastAsia"/>
              </w:rPr>
              <w:t>会话密钥密文长度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757BE8" w:rsidRPr="00286042" w:rsidRDefault="00E94A4D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phKey</w:t>
            </w:r>
          </w:p>
        </w:tc>
        <w:tc>
          <w:tcPr>
            <w:tcW w:w="6309" w:type="dxa"/>
            <w:gridSpan w:val="2"/>
          </w:tcPr>
          <w:p w:rsidR="00757BE8" w:rsidRPr="00286042" w:rsidRDefault="00E94A4D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返回会话密钥句柄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CB7A83" w:rsidRPr="00286042" w:rsidTr="00CB7A83">
        <w:tblPrEx>
          <w:tblCellMar>
            <w:top w:w="0" w:type="dxa"/>
            <w:bottom w:w="0" w:type="dxa"/>
          </w:tblCellMar>
        </w:tblPrEx>
        <w:trPr>
          <w:gridAfter w:val="1"/>
          <w:wAfter w:w="555" w:type="dxa"/>
        </w:trPr>
        <w:tc>
          <w:tcPr>
            <w:tcW w:w="1143" w:type="dxa"/>
          </w:tcPr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230" w:type="dxa"/>
            <w:gridSpan w:val="2"/>
          </w:tcPr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785" w:type="dxa"/>
            <w:gridSpan w:val="3"/>
          </w:tcPr>
          <w:p w:rsidR="00757BE8" w:rsidRPr="00286042" w:rsidRDefault="000952A2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权限要求：需要用户权限。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85" w:name="_Toc259810709"/>
      <w:r w:rsidRPr="00286042">
        <w:rPr>
          <w:rFonts w:eastAsia="黑体" w:hAnsi="宋体" w:cs="Arial" w:hint="eastAsia"/>
          <w:b/>
        </w:rPr>
        <w:t>明文导入会话密钥</w:t>
      </w:r>
      <w:bookmarkEnd w:id="185"/>
    </w:p>
    <w:tbl>
      <w:tblPr>
        <w:tblW w:w="0" w:type="auto"/>
        <w:tblLook w:val="00BF" w:firstRow="1" w:lastRow="0" w:firstColumn="1" w:lastColumn="0" w:noHBand="0" w:noVBand="0"/>
      </w:tblPr>
      <w:tblGrid>
        <w:gridCol w:w="1188"/>
        <w:gridCol w:w="2126"/>
        <w:gridCol w:w="5208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SKF_SetS</w:t>
            </w:r>
            <w:r w:rsidRPr="00286042">
              <w:rPr>
                <w:rFonts w:hAnsi="宋体"/>
              </w:rPr>
              <w:t>ymmKey</w:t>
            </w:r>
            <w:r w:rsidRPr="00286042">
              <w:rPr>
                <w:rFonts w:hAnsi="宋体" w:hint="eastAsia"/>
              </w:rPr>
              <w:t xml:space="preserve"> (</w:t>
            </w:r>
            <w:r w:rsidRPr="00286042">
              <w:rPr>
                <w:rFonts w:hAnsi="宋体" w:hint="eastAsia"/>
                <w:lang w:val="sv-SE"/>
              </w:rPr>
              <w:t xml:space="preserve">DEVHANDLE hDev, </w:t>
            </w:r>
            <w:r w:rsidRPr="00286042">
              <w:rPr>
                <w:rFonts w:hAnsi="宋体" w:hint="eastAsia"/>
              </w:rPr>
              <w:t>BYTE* pbKey, ULONG ulAlgID, HANDLE* phKey)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设置明文对称密钥，返回密钥句柄。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188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12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sv-SE"/>
              </w:rPr>
              <w:t>hDev</w:t>
            </w:r>
          </w:p>
        </w:tc>
        <w:tc>
          <w:tcPr>
            <w:tcW w:w="520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设备句柄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1188" w:type="dxa"/>
            <w:vMerge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2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pbKey</w:t>
            </w:r>
          </w:p>
        </w:tc>
        <w:tc>
          <w:tcPr>
            <w:tcW w:w="520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指向会话密钥值的缓冲区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2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ulAlgID</w:t>
            </w:r>
          </w:p>
        </w:tc>
        <w:tc>
          <w:tcPr>
            <w:tcW w:w="520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会话密钥算法标识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18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12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phKey</w:t>
            </w:r>
          </w:p>
        </w:tc>
        <w:tc>
          <w:tcPr>
            <w:tcW w:w="520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返回会话密钥句柄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334" w:type="dxa"/>
            <w:gridSpan w:val="2"/>
          </w:tcPr>
          <w:p w:rsidR="00757BE8" w:rsidRPr="00286042" w:rsidRDefault="00757BE8" w:rsidP="00A06248">
            <w:pPr>
              <w:autoSpaceDE w:val="0"/>
              <w:autoSpaceDN w:val="0"/>
              <w:adjustRightInd w:val="0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86" w:name="_Toc259810710"/>
      <w:r w:rsidRPr="00286042">
        <w:rPr>
          <w:rFonts w:eastAsia="黑体" w:hAnsi="宋体" w:cs="Arial" w:hint="eastAsia"/>
          <w:b/>
        </w:rPr>
        <w:t>加密初始化</w:t>
      </w:r>
      <w:bookmarkEnd w:id="186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87"/>
        <w:gridCol w:w="6"/>
        <w:gridCol w:w="1476"/>
        <w:gridCol w:w="5661"/>
        <w:gridCol w:w="555"/>
      </w:tblGrid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23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698" w:type="dxa"/>
            <w:gridSpan w:val="4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</w:t>
            </w:r>
            <w:r w:rsidRPr="00286042">
              <w:rPr>
                <w:rFonts w:hAnsi="宋体"/>
              </w:rPr>
              <w:t>EncryptInit</w:t>
            </w:r>
            <w:r w:rsidRPr="00286042">
              <w:rPr>
                <w:rFonts w:hAnsi="宋体" w:hint="eastAsia"/>
              </w:rPr>
              <w:t xml:space="preserve"> (</w:t>
            </w:r>
            <w:r w:rsidRPr="00286042">
              <w:rPr>
                <w:rFonts w:hAnsi="宋体"/>
              </w:rPr>
              <w:t>HANDLE hKey</w:t>
            </w:r>
            <w:r w:rsidRPr="00286042">
              <w:rPr>
                <w:rFonts w:hAnsi="宋体" w:hint="eastAsia"/>
              </w:rPr>
              <w:t>, BLOCKCIPHERPARAM EncryptParam)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236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692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数据加密初始化。设置数据加密的算法相关参数。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236" w:type="dxa"/>
            <w:gridSpan w:val="3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/>
              </w:rPr>
              <w:t>hKey</w:t>
            </w:r>
          </w:p>
        </w:tc>
        <w:tc>
          <w:tcPr>
            <w:tcW w:w="621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加密密钥句柄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236" w:type="dxa"/>
            <w:gridSpan w:val="3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EncryptParam</w:t>
            </w:r>
          </w:p>
        </w:tc>
        <w:tc>
          <w:tcPr>
            <w:tcW w:w="6216" w:type="dxa"/>
            <w:gridSpan w:val="2"/>
          </w:tcPr>
          <w:p w:rsidR="00757BE8" w:rsidRPr="00286042" w:rsidRDefault="00757BE8" w:rsidP="007C056E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分组密码算法相关参数：初始向量、初始向量长度、填充方法、反馈值的位长度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CB7A83" w:rsidRPr="00286042" w:rsidTr="00CB7A83">
        <w:tblPrEx>
          <w:tblCellMar>
            <w:top w:w="0" w:type="dxa"/>
            <w:bottom w:w="0" w:type="dxa"/>
          </w:tblCellMar>
        </w:tblPrEx>
        <w:trPr>
          <w:gridAfter w:val="1"/>
          <w:wAfter w:w="555" w:type="dxa"/>
        </w:trPr>
        <w:tc>
          <w:tcPr>
            <w:tcW w:w="1143" w:type="dxa"/>
          </w:tcPr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230" w:type="dxa"/>
            <w:gridSpan w:val="4"/>
          </w:tcPr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87" w:name="_Toc259810711"/>
      <w:r w:rsidRPr="00286042">
        <w:rPr>
          <w:rFonts w:eastAsia="黑体" w:hAnsi="宋体" w:cs="Arial" w:hint="eastAsia"/>
          <w:b/>
        </w:rPr>
        <w:t>单组数据加密</w:t>
      </w:r>
      <w:bookmarkEnd w:id="187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1875"/>
        <w:gridCol w:w="5340"/>
        <w:gridCol w:w="555"/>
      </w:tblGrid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70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SKF_Encrypt(HANDLE hKey, BYTE * pbData, </w:t>
            </w:r>
            <w:r w:rsidRPr="00286042">
              <w:rPr>
                <w:rFonts w:hAnsi="宋体"/>
              </w:rPr>
              <w:t>ULONG u</w:t>
            </w:r>
            <w:smartTag w:uri="Tencent" w:element="RTX">
              <w:r w:rsidRPr="00286042">
                <w:rPr>
                  <w:rFonts w:hAnsi="宋体"/>
                </w:rPr>
                <w:t>l</w:t>
              </w:r>
              <w:r w:rsidRPr="00286042">
                <w:rPr>
                  <w:rFonts w:hAnsi="宋体" w:hint="eastAsia"/>
                </w:rPr>
                <w:t>D</w:t>
              </w:r>
            </w:smartTag>
            <w:r w:rsidRPr="00286042">
              <w:rPr>
                <w:rFonts w:hAnsi="宋体" w:hint="eastAsia"/>
              </w:rPr>
              <w:t>ataLen</w:t>
            </w:r>
            <w:r w:rsidRPr="00286042">
              <w:rPr>
                <w:rFonts w:hAnsi="宋体"/>
              </w:rPr>
              <w:t>,</w:t>
            </w:r>
            <w:r w:rsidRPr="00286042">
              <w:rPr>
                <w:rFonts w:hAnsi="宋体" w:hint="eastAsia"/>
              </w:rPr>
              <w:t xml:space="preserve"> BYTE *pbEncryptedData, ULONG *pulEncryptedLen)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70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单一分组数据的加密操作。用指定加密密钥对指定数据进行加密，被加密的数据只包含一个分组，加密后的密文保存到指定的缓冲区中。SKF_Encrypt只对单个分组数据进行加密，在调用SKF_Encrypt之前，必须调用SKF_EncryptInit初始化加密操作。SKF_Encypt等价于先调用SKF_EncryptUpdate再调用SKF_EncryptFinal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1158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87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hKey </w:t>
            </w:r>
          </w:p>
        </w:tc>
        <w:tc>
          <w:tcPr>
            <w:tcW w:w="589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加密密钥句柄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87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pbData</w:t>
            </w:r>
          </w:p>
        </w:tc>
        <w:tc>
          <w:tcPr>
            <w:tcW w:w="589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待加密数据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87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/>
              </w:rPr>
              <w:t>u</w:t>
            </w:r>
            <w:smartTag w:uri="Tencent" w:element="RTX">
              <w:r w:rsidRPr="00286042">
                <w:rPr>
                  <w:rFonts w:hAnsi="宋体"/>
                </w:rPr>
                <w:t>l</w:t>
              </w:r>
              <w:r w:rsidRPr="00286042">
                <w:rPr>
                  <w:rFonts w:hAnsi="宋体" w:hint="eastAsia"/>
                </w:rPr>
                <w:t>D</w:t>
              </w:r>
            </w:smartTag>
            <w:r w:rsidRPr="00286042">
              <w:rPr>
                <w:rFonts w:hAnsi="宋体" w:hint="eastAsia"/>
              </w:rPr>
              <w:t>ataLen</w:t>
            </w:r>
          </w:p>
        </w:tc>
        <w:tc>
          <w:tcPr>
            <w:tcW w:w="589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待加密数据长度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87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pbEncryptedData</w:t>
            </w:r>
          </w:p>
        </w:tc>
        <w:tc>
          <w:tcPr>
            <w:tcW w:w="589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加密后的数据缓冲区指针，可以为NULL，用于获得加密后数据长度。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87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pulEncryptedLen</w:t>
            </w:r>
          </w:p>
        </w:tc>
        <w:tc>
          <w:tcPr>
            <w:tcW w:w="5895" w:type="dxa"/>
            <w:gridSpan w:val="2"/>
          </w:tcPr>
          <w:p w:rsidR="00757BE8" w:rsidRPr="00286042" w:rsidRDefault="00757BE8" w:rsidP="00345084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</w:t>
            </w:r>
            <w:r w:rsidR="00345084" w:rsidRPr="00286042">
              <w:rPr>
                <w:rFonts w:hAnsi="宋体" w:hint="eastAsia"/>
              </w:rPr>
              <w:t>IN，OUT</w:t>
            </w:r>
            <w:r w:rsidRPr="00286042">
              <w:rPr>
                <w:rFonts w:hAnsi="宋体" w:hint="eastAsia"/>
              </w:rPr>
              <w:t xml:space="preserve">] </w:t>
            </w:r>
            <w:r w:rsidR="00345084" w:rsidRPr="00286042">
              <w:rPr>
                <w:rFonts w:hAnsi="宋体" w:hint="eastAsia"/>
              </w:rPr>
              <w:t>输入时表示结果数据缓冲区长度，输出时表示结果数据实际长度。</w:t>
            </w:r>
          </w:p>
        </w:tc>
      </w:tr>
      <w:tr w:rsidR="00CB7A83" w:rsidRPr="00286042" w:rsidTr="00CB7A83">
        <w:tblPrEx>
          <w:tblCellMar>
            <w:top w:w="0" w:type="dxa"/>
            <w:bottom w:w="0" w:type="dxa"/>
          </w:tblCellMar>
        </w:tblPrEx>
        <w:trPr>
          <w:gridAfter w:val="1"/>
          <w:wAfter w:w="555" w:type="dxa"/>
        </w:trPr>
        <w:tc>
          <w:tcPr>
            <w:tcW w:w="1143" w:type="dxa"/>
          </w:tcPr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230" w:type="dxa"/>
            <w:gridSpan w:val="3"/>
          </w:tcPr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88" w:name="_Toc259810712"/>
      <w:r w:rsidRPr="00286042">
        <w:rPr>
          <w:rFonts w:eastAsia="黑体" w:hAnsi="宋体" w:cs="Arial" w:hint="eastAsia"/>
          <w:b/>
        </w:rPr>
        <w:t>多组数据加密</w:t>
      </w:r>
      <w:bookmarkEnd w:id="188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"/>
        <w:gridCol w:w="1875"/>
        <w:gridCol w:w="5340"/>
        <w:gridCol w:w="555"/>
      </w:tblGrid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70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SKF_EncryptUpdate(HANDLE hKey, BYTE * pbData, </w:t>
            </w:r>
            <w:r w:rsidRPr="00286042">
              <w:rPr>
                <w:rFonts w:hAnsi="宋体"/>
              </w:rPr>
              <w:t>ULONG u</w:t>
            </w:r>
            <w:smartTag w:uri="Tencent" w:element="RTX">
              <w:r w:rsidRPr="00286042">
                <w:rPr>
                  <w:rFonts w:hAnsi="宋体"/>
                </w:rPr>
                <w:t>l</w:t>
              </w:r>
              <w:r w:rsidRPr="00286042">
                <w:rPr>
                  <w:rFonts w:hAnsi="宋体" w:hint="eastAsia"/>
                </w:rPr>
                <w:t>D</w:t>
              </w:r>
            </w:smartTag>
            <w:r w:rsidRPr="00286042">
              <w:rPr>
                <w:rFonts w:hAnsi="宋体" w:hint="eastAsia"/>
              </w:rPr>
              <w:t>ataLen</w:t>
            </w:r>
            <w:r w:rsidRPr="00286042">
              <w:rPr>
                <w:rFonts w:hAnsi="宋体"/>
              </w:rPr>
              <w:t>,</w:t>
            </w:r>
            <w:r w:rsidRPr="00286042">
              <w:rPr>
                <w:rFonts w:hAnsi="宋体" w:hint="eastAsia"/>
              </w:rPr>
              <w:t xml:space="preserve"> BYTE *pbEncryptedData, ULONG *pulEncryptedLen)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70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多个分组数据的加密操作。用指定加密密钥对指定数据进行加密，被加密的数据包含多个分组，加密后的密文保存到指定的缓冲区中。SKF_EncryptUpdate对多个分组数据进行加密，在调用SKF_EncryptUpdate之前，必须调用SKF_EncryptInit初始化加密操作；在调用SKF_EncryptUpdate之后，必须调用SKF_EncryptFinal结束加密操作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158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87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hKey </w:t>
            </w:r>
          </w:p>
        </w:tc>
        <w:tc>
          <w:tcPr>
            <w:tcW w:w="589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加密密钥句柄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87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pbData</w:t>
            </w:r>
          </w:p>
        </w:tc>
        <w:tc>
          <w:tcPr>
            <w:tcW w:w="589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待加密数据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87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</w:t>
            </w:r>
            <w:smartTag w:uri="Tencent" w:element="RTX">
              <w:r w:rsidRPr="00286042">
                <w:rPr>
                  <w:rFonts w:hAnsi="宋体"/>
                </w:rPr>
                <w:t>l</w:t>
              </w:r>
              <w:r w:rsidRPr="00286042">
                <w:rPr>
                  <w:rFonts w:hAnsi="宋体" w:hint="eastAsia"/>
                </w:rPr>
                <w:t>D</w:t>
              </w:r>
            </w:smartTag>
            <w:r w:rsidRPr="00286042">
              <w:rPr>
                <w:rFonts w:hAnsi="宋体" w:hint="eastAsia"/>
              </w:rPr>
              <w:t>ataLen</w:t>
            </w:r>
          </w:p>
        </w:tc>
        <w:tc>
          <w:tcPr>
            <w:tcW w:w="589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待加密数据长度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87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pbEncryptedData</w:t>
            </w:r>
          </w:p>
        </w:tc>
        <w:tc>
          <w:tcPr>
            <w:tcW w:w="589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加密后的数据缓冲区指针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58" w:type="dxa"/>
            <w:gridSpan w:val="2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87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pulEncryptedLen</w:t>
            </w:r>
          </w:p>
        </w:tc>
        <w:tc>
          <w:tcPr>
            <w:tcW w:w="589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返回加密后的数据长度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CB7A83" w:rsidRPr="00286042" w:rsidTr="00CB7A83">
        <w:tblPrEx>
          <w:tblCellMar>
            <w:top w:w="0" w:type="dxa"/>
            <w:bottom w:w="0" w:type="dxa"/>
          </w:tblCellMar>
        </w:tblPrEx>
        <w:trPr>
          <w:gridAfter w:val="1"/>
          <w:wAfter w:w="555" w:type="dxa"/>
        </w:trPr>
        <w:tc>
          <w:tcPr>
            <w:tcW w:w="1143" w:type="dxa"/>
          </w:tcPr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230" w:type="dxa"/>
            <w:gridSpan w:val="3"/>
          </w:tcPr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89" w:name="_Toc259810713"/>
      <w:r w:rsidRPr="00286042">
        <w:rPr>
          <w:rFonts w:eastAsia="黑体" w:hAnsi="宋体" w:cs="Arial" w:hint="eastAsia"/>
          <w:b/>
        </w:rPr>
        <w:t>结束加密</w:t>
      </w:r>
      <w:bookmarkEnd w:id="189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00"/>
        <w:gridCol w:w="2001"/>
        <w:gridCol w:w="5789"/>
        <w:gridCol w:w="157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243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947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SKF_EncryptFinal (HANDLE hKey, BYTE *pbEncryptedData, ULONG *ulEncryptedDataLen 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243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947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结束多个分组数据的加密，返回剩余加密结果。先调用SKF_EncryptInit初始化加密操作，再调用SKF_EncryptUpdate对多个分组数据进行加密，最后调用SKF_EncryptFinal结束多个分组数据的加密。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1243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00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hKey</w:t>
            </w:r>
          </w:p>
        </w:tc>
        <w:tc>
          <w:tcPr>
            <w:tcW w:w="594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加密密钥句柄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243" w:type="dxa"/>
            <w:gridSpan w:val="2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00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pbEncyptedData</w:t>
            </w:r>
          </w:p>
        </w:tc>
        <w:tc>
          <w:tcPr>
            <w:tcW w:w="594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加密结果的缓冲区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243" w:type="dxa"/>
            <w:gridSpan w:val="2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00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ulEncyptedDataLen</w:t>
            </w:r>
          </w:p>
        </w:tc>
        <w:tc>
          <w:tcPr>
            <w:tcW w:w="594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加密结果的长度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267D6F" w:rsidRPr="00286042" w:rsidTr="00952150">
        <w:tblPrEx>
          <w:tblCellMar>
            <w:top w:w="0" w:type="dxa"/>
            <w:bottom w:w="0" w:type="dxa"/>
          </w:tblCellMar>
        </w:tblPrEx>
        <w:trPr>
          <w:gridAfter w:val="1"/>
          <w:wAfter w:w="157" w:type="dxa"/>
        </w:trPr>
        <w:tc>
          <w:tcPr>
            <w:tcW w:w="1143" w:type="dxa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3"/>
          </w:tcPr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267D6F" w:rsidRPr="00286042" w:rsidRDefault="00267D6F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90" w:name="_Toc259810714"/>
      <w:r w:rsidRPr="00286042">
        <w:rPr>
          <w:rFonts w:eastAsia="黑体" w:hAnsi="宋体" w:cs="Arial" w:hint="eastAsia"/>
          <w:b/>
        </w:rPr>
        <w:t>解密初始化</w:t>
      </w:r>
      <w:bookmarkEnd w:id="190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476"/>
        <w:gridCol w:w="5754"/>
        <w:gridCol w:w="555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SKF_DecryptInit (</w:t>
            </w:r>
            <w:r w:rsidRPr="00286042">
              <w:rPr>
                <w:rFonts w:hAnsi="宋体"/>
              </w:rPr>
              <w:t>HANDLE hKey</w:t>
            </w:r>
            <w:r w:rsidRPr="00286042">
              <w:rPr>
                <w:rFonts w:hAnsi="宋体" w:hint="eastAsia"/>
              </w:rPr>
              <w:t>, BLOCKCIPHERPARAM DecryptParam)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数据解密初始化，设置解密密钥相关参数。调用SKF_DecryptInit之后，可以调用SKF_Decrypt对单个分组数据进行解密，也可以多次调用SKF_DecryptUpdate之后再调用SKF_DecryptFinal完成对多个分组数据的解密。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</w:t>
            </w:r>
            <w:r w:rsidRPr="00286042">
              <w:rPr>
                <w:rFonts w:hAnsi="宋体"/>
              </w:rPr>
              <w:t>Key</w:t>
            </w:r>
          </w:p>
        </w:tc>
        <w:tc>
          <w:tcPr>
            <w:tcW w:w="6309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解密密钥句柄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DecryptParam</w:t>
            </w:r>
          </w:p>
        </w:tc>
        <w:tc>
          <w:tcPr>
            <w:tcW w:w="6309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分组密码算法相关参数：初始向量、初始向量长度、填充方法、反馈值的位长度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4D40C7" w:rsidRPr="00286042" w:rsidTr="00FE7CF0">
        <w:tblPrEx>
          <w:tblCellMar>
            <w:top w:w="0" w:type="dxa"/>
            <w:bottom w:w="0" w:type="dxa"/>
          </w:tblCellMar>
        </w:tblPrEx>
        <w:trPr>
          <w:gridAfter w:val="1"/>
          <w:wAfter w:w="555" w:type="dxa"/>
        </w:trPr>
        <w:tc>
          <w:tcPr>
            <w:tcW w:w="1143" w:type="dxa"/>
          </w:tcPr>
          <w:p w:rsidR="004D40C7" w:rsidRPr="00286042" w:rsidRDefault="004D40C7" w:rsidP="00FE7CF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230" w:type="dxa"/>
            <w:gridSpan w:val="2"/>
          </w:tcPr>
          <w:p w:rsidR="004D40C7" w:rsidRPr="00286042" w:rsidRDefault="004D40C7" w:rsidP="00FE7CF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>成功。</w:t>
            </w:r>
          </w:p>
          <w:p w:rsidR="004D40C7" w:rsidRPr="00286042" w:rsidRDefault="004D40C7" w:rsidP="00FE7CF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91" w:name="_Toc259810715"/>
      <w:r w:rsidRPr="00286042">
        <w:rPr>
          <w:rFonts w:eastAsia="黑体" w:hAnsi="宋体" w:cs="Arial" w:hint="eastAsia"/>
          <w:b/>
        </w:rPr>
        <w:t>单组数据解密</w:t>
      </w:r>
      <w:bookmarkEnd w:id="191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791"/>
        <w:gridCol w:w="5439"/>
        <w:gridCol w:w="555"/>
      </w:tblGrid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SKF_Decrypt(HANDLE hKey, BYTE * pbEncryptedData, </w:t>
            </w:r>
            <w:r w:rsidRPr="00286042">
              <w:rPr>
                <w:rFonts w:hAnsi="宋体"/>
              </w:rPr>
              <w:t xml:space="preserve">ULONG </w:t>
            </w:r>
            <w:r w:rsidRPr="00286042">
              <w:rPr>
                <w:rFonts w:hAnsi="宋体" w:hint="eastAsia"/>
              </w:rPr>
              <w:lastRenderedPageBreak/>
              <w:t>ulEncryptedLen</w:t>
            </w:r>
            <w:r w:rsidRPr="00286042">
              <w:rPr>
                <w:rFonts w:hAnsi="宋体"/>
              </w:rPr>
              <w:t>,</w:t>
            </w:r>
            <w:r w:rsidRPr="00286042">
              <w:rPr>
                <w:rFonts w:hAnsi="宋体" w:hint="eastAsia"/>
              </w:rPr>
              <w:t xml:space="preserve"> BYTE * pbData, ULONG *</w:t>
            </w:r>
            <w:r w:rsidRPr="00286042">
              <w:rPr>
                <w:rFonts w:hAnsi="宋体"/>
              </w:rPr>
              <w:t xml:space="preserve"> </w:t>
            </w:r>
            <w:r w:rsidRPr="00286042">
              <w:rPr>
                <w:rFonts w:hAnsi="宋体" w:hint="eastAsia"/>
              </w:rPr>
              <w:t>p</w:t>
            </w:r>
            <w:r w:rsidRPr="00286042">
              <w:rPr>
                <w:rFonts w:hAnsi="宋体"/>
              </w:rPr>
              <w:t>u</w:t>
            </w:r>
            <w:smartTag w:uri="Tencent" w:element="RTX">
              <w:r w:rsidRPr="00286042">
                <w:rPr>
                  <w:rFonts w:hAnsi="宋体"/>
                </w:rPr>
                <w:t>l</w:t>
              </w:r>
              <w:r w:rsidRPr="00286042">
                <w:rPr>
                  <w:rFonts w:hAnsi="宋体" w:hint="eastAsia"/>
                </w:rPr>
                <w:t>D</w:t>
              </w:r>
            </w:smartTag>
            <w:r w:rsidRPr="00286042">
              <w:rPr>
                <w:rFonts w:hAnsi="宋体" w:hint="eastAsia"/>
              </w:rPr>
              <w:t>ataLen)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lastRenderedPageBreak/>
              <w:t>功能描述</w:t>
            </w:r>
          </w:p>
        </w:tc>
        <w:tc>
          <w:tcPr>
            <w:tcW w:w="7785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单个分组数据的解密操作。用指定解密密钥对指定数据进行解密，被解密的数据只包含一个分组，解密后的明文保存到指定的缓冲区中。SKF_Decrypt只对单个分组数据进行解密，在调用SKF_Decrypt之前，必须调用SKF_DecryptInit初始化解密操作。SKF_Decypt等价于先调用SKF_DecryptUpdate再调用SKF_DecryptFinal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hKey </w:t>
            </w:r>
          </w:p>
        </w:tc>
        <w:tc>
          <w:tcPr>
            <w:tcW w:w="599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解密密钥句柄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pbEncryptedData</w:t>
            </w:r>
          </w:p>
        </w:tc>
        <w:tc>
          <w:tcPr>
            <w:tcW w:w="599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待解密数据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ulEncryptedLen</w:t>
            </w:r>
          </w:p>
        </w:tc>
        <w:tc>
          <w:tcPr>
            <w:tcW w:w="599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待解密数据长度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pbData</w:t>
            </w:r>
          </w:p>
        </w:tc>
        <w:tc>
          <w:tcPr>
            <w:tcW w:w="599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指向解密后的数据缓冲区指针，当为NULL时可获得解密后的数据长度。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</w:t>
            </w:r>
            <w:r w:rsidRPr="00286042">
              <w:rPr>
                <w:rFonts w:hAnsi="宋体"/>
              </w:rPr>
              <w:t>u</w:t>
            </w:r>
            <w:smartTag w:uri="Tencent" w:element="RTX">
              <w:r w:rsidRPr="00286042">
                <w:rPr>
                  <w:rFonts w:hAnsi="宋体"/>
                </w:rPr>
                <w:t>l</w:t>
              </w:r>
              <w:r w:rsidRPr="00286042">
                <w:rPr>
                  <w:rFonts w:hAnsi="宋体" w:hint="eastAsia"/>
                </w:rPr>
                <w:t>D</w:t>
              </w:r>
            </w:smartTag>
            <w:r w:rsidRPr="00286042">
              <w:rPr>
                <w:rFonts w:hAnsi="宋体" w:hint="eastAsia"/>
              </w:rPr>
              <w:t>ataLen</w:t>
            </w:r>
          </w:p>
        </w:tc>
        <w:tc>
          <w:tcPr>
            <w:tcW w:w="5994" w:type="dxa"/>
            <w:gridSpan w:val="2"/>
          </w:tcPr>
          <w:p w:rsidR="00757BE8" w:rsidRPr="00286042" w:rsidRDefault="00345084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[IN，OUT] 输入时表示结果数据缓冲区长度，输出时表示结果数据实际长度。</w:t>
            </w:r>
          </w:p>
        </w:tc>
      </w:tr>
      <w:tr w:rsidR="00CB7A83" w:rsidRPr="00286042" w:rsidTr="00CB7A83">
        <w:tblPrEx>
          <w:tblCellMar>
            <w:top w:w="0" w:type="dxa"/>
            <w:bottom w:w="0" w:type="dxa"/>
          </w:tblCellMar>
        </w:tblPrEx>
        <w:trPr>
          <w:gridAfter w:val="1"/>
          <w:wAfter w:w="555" w:type="dxa"/>
        </w:trPr>
        <w:tc>
          <w:tcPr>
            <w:tcW w:w="1143" w:type="dxa"/>
          </w:tcPr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230" w:type="dxa"/>
            <w:gridSpan w:val="2"/>
          </w:tcPr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92" w:name="_Toc259810716"/>
      <w:r w:rsidRPr="00286042">
        <w:rPr>
          <w:rFonts w:eastAsia="黑体" w:hAnsi="宋体" w:cs="Arial" w:hint="eastAsia"/>
          <w:b/>
        </w:rPr>
        <w:t>多组数据解密</w:t>
      </w:r>
      <w:bookmarkEnd w:id="192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791"/>
        <w:gridCol w:w="5439"/>
        <w:gridCol w:w="555"/>
      </w:tblGrid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SKF_DecryptUpdate(HANDLE hKey, BYTE * pbEncryptedData, </w:t>
            </w:r>
            <w:r w:rsidRPr="00286042">
              <w:rPr>
                <w:rFonts w:hAnsi="宋体"/>
              </w:rPr>
              <w:t xml:space="preserve">ULONG </w:t>
            </w:r>
            <w:r w:rsidRPr="00286042">
              <w:rPr>
                <w:rFonts w:hAnsi="宋体" w:hint="eastAsia"/>
              </w:rPr>
              <w:t>ulEncryptedLen</w:t>
            </w:r>
            <w:r w:rsidRPr="00286042">
              <w:rPr>
                <w:rFonts w:hAnsi="宋体"/>
              </w:rPr>
              <w:t>,</w:t>
            </w:r>
            <w:r w:rsidRPr="00286042">
              <w:rPr>
                <w:rFonts w:hAnsi="宋体" w:hint="eastAsia"/>
              </w:rPr>
              <w:t xml:space="preserve"> BYTE * pbData, ULONG *</w:t>
            </w:r>
            <w:r w:rsidRPr="00286042">
              <w:rPr>
                <w:rFonts w:hAnsi="宋体"/>
              </w:rPr>
              <w:t xml:space="preserve"> </w:t>
            </w:r>
            <w:r w:rsidRPr="00286042">
              <w:rPr>
                <w:rFonts w:hAnsi="宋体" w:hint="eastAsia"/>
              </w:rPr>
              <w:t>p</w:t>
            </w:r>
            <w:r w:rsidRPr="00286042">
              <w:rPr>
                <w:rFonts w:hAnsi="宋体"/>
              </w:rPr>
              <w:t>u</w:t>
            </w:r>
            <w:smartTag w:uri="Tencent" w:element="RTX">
              <w:r w:rsidRPr="00286042">
                <w:rPr>
                  <w:rFonts w:hAnsi="宋体"/>
                </w:rPr>
                <w:t>l</w:t>
              </w:r>
              <w:r w:rsidRPr="00286042">
                <w:rPr>
                  <w:rFonts w:hAnsi="宋体" w:hint="eastAsia"/>
                </w:rPr>
                <w:t>D</w:t>
              </w:r>
            </w:smartTag>
            <w:r w:rsidRPr="00286042">
              <w:rPr>
                <w:rFonts w:hAnsi="宋体" w:hint="eastAsia"/>
              </w:rPr>
              <w:t>ataLen)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多个分组数据的解密操作。用指定解密密钥对指定数据进行解密，被解密的数据包含多个分组，解密后的明文保存到指定的缓冲区中。SKF_DecryptUpdate对多个分组数据进行解密，在调用SKF_DecryptUpdate之前，必须调用SKF_DecryptInit初始化解密操作；在调用SKF_DecryptUpdate之后，必须调用SKF_DecryptFinal结束解密操作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hKey </w:t>
            </w:r>
          </w:p>
        </w:tc>
        <w:tc>
          <w:tcPr>
            <w:tcW w:w="599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解密密钥句柄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pbEncryptedData</w:t>
            </w:r>
          </w:p>
        </w:tc>
        <w:tc>
          <w:tcPr>
            <w:tcW w:w="599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待解密数据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ulEncryptedLen</w:t>
            </w:r>
          </w:p>
        </w:tc>
        <w:tc>
          <w:tcPr>
            <w:tcW w:w="599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待解密数据长度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pbData</w:t>
            </w:r>
          </w:p>
        </w:tc>
        <w:tc>
          <w:tcPr>
            <w:tcW w:w="5994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指向解密后的数据缓冲区指针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CB7A83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</w:t>
            </w:r>
            <w:r w:rsidRPr="00286042">
              <w:rPr>
                <w:rFonts w:hAnsi="宋体"/>
              </w:rPr>
              <w:t>u</w:t>
            </w:r>
            <w:smartTag w:uri="Tencent" w:element="RTX">
              <w:r w:rsidRPr="00286042">
                <w:rPr>
                  <w:rFonts w:hAnsi="宋体"/>
                </w:rPr>
                <w:t>l</w:t>
              </w:r>
              <w:r w:rsidRPr="00286042">
                <w:rPr>
                  <w:rFonts w:hAnsi="宋体" w:hint="eastAsia"/>
                </w:rPr>
                <w:t>D</w:t>
              </w:r>
            </w:smartTag>
            <w:r w:rsidRPr="00286042">
              <w:rPr>
                <w:rFonts w:hAnsi="宋体" w:hint="eastAsia"/>
              </w:rPr>
              <w:t>ataLen</w:t>
            </w:r>
          </w:p>
        </w:tc>
        <w:tc>
          <w:tcPr>
            <w:tcW w:w="5994" w:type="dxa"/>
            <w:gridSpan w:val="2"/>
          </w:tcPr>
          <w:p w:rsidR="00757BE8" w:rsidRPr="00286042" w:rsidRDefault="00345084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[IN，OUT] 输入时表示结果数据缓冲区长度，输出时表示结果数据实际长度。</w:t>
            </w:r>
          </w:p>
        </w:tc>
      </w:tr>
      <w:tr w:rsidR="00CB7A83" w:rsidRPr="00286042" w:rsidTr="00CB7A83">
        <w:tblPrEx>
          <w:tblCellMar>
            <w:top w:w="0" w:type="dxa"/>
            <w:bottom w:w="0" w:type="dxa"/>
          </w:tblCellMar>
        </w:tblPrEx>
        <w:trPr>
          <w:gridAfter w:val="1"/>
          <w:wAfter w:w="555" w:type="dxa"/>
        </w:trPr>
        <w:tc>
          <w:tcPr>
            <w:tcW w:w="1143" w:type="dxa"/>
          </w:tcPr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230" w:type="dxa"/>
            <w:gridSpan w:val="2"/>
          </w:tcPr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CB7A83" w:rsidRPr="00286042" w:rsidRDefault="00CB7A83" w:rsidP="00952150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93" w:name="_Toc259810717"/>
      <w:r w:rsidRPr="00286042">
        <w:rPr>
          <w:rFonts w:eastAsia="黑体" w:hAnsi="宋体" w:cs="Arial" w:hint="eastAsia"/>
          <w:b/>
        </w:rPr>
        <w:t>结束解密</w:t>
      </w:r>
      <w:bookmarkEnd w:id="193"/>
    </w:p>
    <w:tbl>
      <w:tblPr>
        <w:tblW w:w="0" w:type="auto"/>
        <w:tblLook w:val="00BF" w:firstRow="1" w:lastRow="0" w:firstColumn="1" w:lastColumn="0" w:noHBand="0" w:noVBand="0"/>
      </w:tblPr>
      <w:tblGrid>
        <w:gridCol w:w="1170"/>
        <w:gridCol w:w="6"/>
        <w:gridCol w:w="2211"/>
        <w:gridCol w:w="5751"/>
      </w:tblGrid>
      <w:tr w:rsidR="00757BE8" w:rsidRPr="00286042" w:rsidTr="000952A2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968" w:type="dxa"/>
            <w:gridSpan w:val="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SKF_DecryptFinal (HANDLE hKey, BYTE *pb</w:t>
            </w:r>
            <w:r w:rsidR="00D779B2" w:rsidRPr="00286042">
              <w:rPr>
                <w:rFonts w:hAnsi="宋体" w:hint="eastAsia"/>
              </w:rPr>
              <w:t>DecryptedData</w:t>
            </w:r>
            <w:r w:rsidRPr="00286042">
              <w:rPr>
                <w:rFonts w:hAnsi="宋体" w:hint="eastAsia"/>
              </w:rPr>
              <w:t>, ULONG *pu</w:t>
            </w:r>
            <w:smartTag w:uri="Tencent" w:element="RTX">
              <w:r w:rsidRPr="00286042">
                <w:rPr>
                  <w:rFonts w:hAnsi="宋体" w:hint="eastAsia"/>
                </w:rPr>
                <w:t>l</w:t>
              </w:r>
              <w:r w:rsidR="00D779B2" w:rsidRPr="00286042">
                <w:rPr>
                  <w:rFonts w:hAnsi="宋体" w:hint="eastAsia"/>
                </w:rPr>
                <w:t>D</w:t>
              </w:r>
            </w:smartTag>
            <w:r w:rsidR="00D779B2" w:rsidRPr="00286042">
              <w:rPr>
                <w:rFonts w:hAnsi="宋体" w:hint="eastAsia"/>
              </w:rPr>
              <w:t>ecryptedData</w:t>
            </w:r>
            <w:r w:rsidRPr="00286042">
              <w:rPr>
                <w:rFonts w:hAnsi="宋体" w:hint="eastAsia"/>
              </w:rPr>
              <w:t>Len)</w:t>
            </w:r>
          </w:p>
        </w:tc>
      </w:tr>
      <w:tr w:rsidR="00757BE8" w:rsidRPr="00286042" w:rsidTr="000952A2">
        <w:tblPrEx>
          <w:tblCellMar>
            <w:top w:w="0" w:type="dxa"/>
            <w:bottom w:w="0" w:type="dxa"/>
          </w:tblCellMar>
        </w:tblPrEx>
        <w:tc>
          <w:tcPr>
            <w:tcW w:w="117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962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结束多个分组数据的解密。</w:t>
            </w:r>
            <w:r w:rsidR="000952A2" w:rsidRPr="00286042">
              <w:rPr>
                <w:rFonts w:hAnsi="宋体" w:hint="eastAsia"/>
              </w:rPr>
              <w:t>先调用SKF_DecryptInit初始化解密操作，再调用SKF_DecryptUpdate对多个分组数据进行解密，最后调用SKF_DecryptFinal结束多个分组数据的解密。</w:t>
            </w:r>
          </w:p>
        </w:tc>
      </w:tr>
      <w:tr w:rsidR="00757BE8" w:rsidRPr="00286042" w:rsidTr="000952A2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176" w:type="dxa"/>
            <w:gridSpan w:val="2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221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hKey</w:t>
            </w:r>
          </w:p>
        </w:tc>
        <w:tc>
          <w:tcPr>
            <w:tcW w:w="575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解密密钥句柄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0952A2">
        <w:tblPrEx>
          <w:tblCellMar>
            <w:top w:w="0" w:type="dxa"/>
            <w:bottom w:w="0" w:type="dxa"/>
          </w:tblCellMar>
        </w:tblPrEx>
        <w:tc>
          <w:tcPr>
            <w:tcW w:w="1176" w:type="dxa"/>
            <w:gridSpan w:val="2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21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</w:t>
            </w:r>
            <w:r w:rsidR="00D779B2" w:rsidRPr="00286042">
              <w:rPr>
                <w:rFonts w:hAnsi="宋体" w:hint="eastAsia"/>
              </w:rPr>
              <w:t>DecryptedData</w:t>
            </w:r>
          </w:p>
        </w:tc>
        <w:tc>
          <w:tcPr>
            <w:tcW w:w="575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指向解密结果的缓冲区，如果此参数为NULL时，由pu</w:t>
            </w:r>
            <w:smartTag w:uri="Tencent" w:element="RTX">
              <w:r w:rsidRPr="00286042">
                <w:rPr>
                  <w:rFonts w:hAnsi="宋体" w:hint="eastAsia"/>
                </w:rPr>
                <w:t>l</w:t>
              </w:r>
              <w:r w:rsidR="00D779B2" w:rsidRPr="00286042">
                <w:rPr>
                  <w:rFonts w:hAnsi="宋体" w:hint="eastAsia"/>
                </w:rPr>
                <w:t>D</w:t>
              </w:r>
            </w:smartTag>
            <w:r w:rsidR="00D779B2" w:rsidRPr="00286042">
              <w:rPr>
                <w:rFonts w:hAnsi="宋体" w:hint="eastAsia"/>
              </w:rPr>
              <w:t>ecryptedData</w:t>
            </w:r>
            <w:r w:rsidRPr="00286042">
              <w:rPr>
                <w:rFonts w:hAnsi="宋体" w:hint="eastAsia"/>
              </w:rPr>
              <w:t>Len返回解密结果的长度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0952A2">
        <w:tblPrEx>
          <w:tblCellMar>
            <w:top w:w="0" w:type="dxa"/>
            <w:bottom w:w="0" w:type="dxa"/>
          </w:tblCellMar>
        </w:tblPrEx>
        <w:tc>
          <w:tcPr>
            <w:tcW w:w="1176" w:type="dxa"/>
            <w:gridSpan w:val="2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221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</w:t>
            </w:r>
            <w:smartTag w:uri="Tencent" w:element="RTX">
              <w:r w:rsidRPr="00286042">
                <w:rPr>
                  <w:rFonts w:hAnsi="宋体" w:hint="eastAsia"/>
                </w:rPr>
                <w:t>lD</w:t>
              </w:r>
            </w:smartTag>
            <w:r w:rsidRPr="00286042">
              <w:rPr>
                <w:rFonts w:hAnsi="宋体" w:hint="eastAsia"/>
              </w:rPr>
              <w:t>ec</w:t>
            </w:r>
            <w:r w:rsidR="00D779B2" w:rsidRPr="00286042">
              <w:rPr>
                <w:rFonts w:hAnsi="宋体" w:hint="eastAsia"/>
              </w:rPr>
              <w:t>ryptedDataLen</w:t>
            </w:r>
          </w:p>
        </w:tc>
        <w:tc>
          <w:tcPr>
            <w:tcW w:w="575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[IN，OUT] </w:t>
            </w:r>
            <w:r w:rsidR="00D779B2" w:rsidRPr="00286042">
              <w:rPr>
                <w:rFonts w:hAnsi="宋体" w:hint="eastAsia"/>
              </w:rPr>
              <w:t>输入</w:t>
            </w:r>
            <w:r w:rsidRPr="00286042">
              <w:rPr>
                <w:rFonts w:hAnsi="宋体" w:hint="eastAsia"/>
              </w:rPr>
              <w:t>时表示pb</w:t>
            </w:r>
            <w:r w:rsidR="00D779B2" w:rsidRPr="00286042">
              <w:rPr>
                <w:rFonts w:hAnsi="宋体" w:hint="eastAsia"/>
              </w:rPr>
              <w:t>DecryptedData</w:t>
            </w:r>
            <w:r w:rsidRPr="00286042">
              <w:rPr>
                <w:rFonts w:hAnsi="宋体" w:hint="eastAsia"/>
              </w:rPr>
              <w:t>缓冲区的长度，</w:t>
            </w:r>
            <w:r w:rsidR="00345084" w:rsidRPr="00286042">
              <w:rPr>
                <w:rFonts w:hAnsi="宋体" w:hint="eastAsia"/>
              </w:rPr>
              <w:t>输出时表示</w:t>
            </w:r>
            <w:r w:rsidRPr="00286042">
              <w:rPr>
                <w:rFonts w:hAnsi="宋体" w:hint="eastAsia"/>
              </w:rPr>
              <w:t>解密结果的长度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0952A2">
        <w:tblPrEx>
          <w:tblCellMar>
            <w:top w:w="0" w:type="dxa"/>
            <w:bottom w:w="0" w:type="dxa"/>
          </w:tblCellMar>
        </w:tblPrEx>
        <w:tc>
          <w:tcPr>
            <w:tcW w:w="1176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962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2B3126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94" w:name="_Toc259810721"/>
      <w:r w:rsidRPr="00286042">
        <w:rPr>
          <w:rFonts w:eastAsia="黑体" w:hAnsi="宋体" w:cs="Arial" w:hint="eastAsia"/>
          <w:b/>
        </w:rPr>
        <w:t>密码杂凑</w:t>
      </w:r>
      <w:r w:rsidR="00757BE8" w:rsidRPr="00286042">
        <w:rPr>
          <w:rFonts w:eastAsia="黑体" w:hAnsi="宋体" w:cs="Arial" w:hint="eastAsia"/>
          <w:b/>
        </w:rPr>
        <w:t>初始化</w:t>
      </w:r>
      <w:bookmarkEnd w:id="194"/>
    </w:p>
    <w:tbl>
      <w:tblPr>
        <w:tblW w:w="9899" w:type="dxa"/>
        <w:tblLook w:val="00BF" w:firstRow="1" w:lastRow="0" w:firstColumn="1" w:lastColumn="0" w:noHBand="0" w:noVBand="0"/>
      </w:tblPr>
      <w:tblGrid>
        <w:gridCol w:w="1101"/>
        <w:gridCol w:w="3256"/>
        <w:gridCol w:w="5542"/>
      </w:tblGrid>
      <w:tr w:rsidR="00757BE8" w:rsidRPr="00286042" w:rsidTr="004E12B8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8798" w:type="dxa"/>
            <w:gridSpan w:val="2"/>
          </w:tcPr>
          <w:p w:rsidR="00757BE8" w:rsidRPr="00286042" w:rsidRDefault="00757BE8" w:rsidP="00056F7A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SKF_DigestInit</w:t>
            </w:r>
            <w:r w:rsidR="00056F7A" w:rsidRPr="00056F7A">
              <w:rPr>
                <w:rFonts w:hAnsi="宋体"/>
              </w:rPr>
              <w:t>(DEVHANDLE hDev, ULONG ulAlgID,  ECCPUBLICKEYBLOB *pPubKey,</w:t>
            </w:r>
            <w:r w:rsidR="00056F7A">
              <w:rPr>
                <w:rFonts w:hAnsi="宋体"/>
              </w:rPr>
              <w:t xml:space="preserve"> </w:t>
            </w:r>
            <w:r w:rsidR="00056F7A">
              <w:rPr>
                <w:rFonts w:hAnsi="宋体" w:hint="eastAsia"/>
              </w:rPr>
              <w:t>unsigned char</w:t>
            </w:r>
            <w:r w:rsidR="00056F7A">
              <w:rPr>
                <w:rFonts w:hAnsi="宋体"/>
              </w:rPr>
              <w:t xml:space="preserve"> *p</w:t>
            </w:r>
            <w:r w:rsidR="00056F7A">
              <w:rPr>
                <w:rFonts w:hAnsi="宋体" w:hint="eastAsia"/>
              </w:rPr>
              <w:t>uc</w:t>
            </w:r>
            <w:r w:rsidR="00056F7A" w:rsidRPr="00056F7A">
              <w:rPr>
                <w:rFonts w:hAnsi="宋体"/>
              </w:rPr>
              <w:t>ID, ULONG ulIDLen,</w:t>
            </w:r>
            <w:r w:rsidR="00056F7A">
              <w:rPr>
                <w:rFonts w:hAnsi="宋体"/>
              </w:rPr>
              <w:t xml:space="preserve"> HANDLE *phHash</w:t>
            </w:r>
            <w:r w:rsidR="00056F7A" w:rsidRPr="00056F7A">
              <w:rPr>
                <w:rFonts w:hAnsi="宋体"/>
              </w:rPr>
              <w:t>)</w:t>
            </w:r>
          </w:p>
        </w:tc>
      </w:tr>
      <w:tr w:rsidR="00757BE8" w:rsidRPr="00286042" w:rsidTr="004E12B8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lastRenderedPageBreak/>
              <w:t>功能描述</w:t>
            </w:r>
          </w:p>
        </w:tc>
        <w:tc>
          <w:tcPr>
            <w:tcW w:w="8798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初始化</w:t>
            </w:r>
            <w:r w:rsidR="002B3126" w:rsidRPr="00286042">
              <w:rPr>
                <w:rFonts w:hAnsi="宋体" w:hint="eastAsia"/>
              </w:rPr>
              <w:t>密码杂凑</w:t>
            </w:r>
            <w:r w:rsidRPr="00286042">
              <w:rPr>
                <w:rFonts w:hAnsi="宋体" w:hint="eastAsia"/>
              </w:rPr>
              <w:t>计算操作，指定计算</w:t>
            </w:r>
            <w:r w:rsidR="002B3126" w:rsidRPr="00286042">
              <w:rPr>
                <w:rFonts w:hAnsi="宋体" w:hint="eastAsia"/>
              </w:rPr>
              <w:t>密码杂凑</w:t>
            </w:r>
            <w:r w:rsidRPr="00286042">
              <w:rPr>
                <w:rFonts w:hAnsi="宋体" w:hint="eastAsia"/>
              </w:rPr>
              <w:t>的算法。</w:t>
            </w:r>
          </w:p>
        </w:tc>
      </w:tr>
      <w:tr w:rsidR="00757BE8" w:rsidRPr="00286042" w:rsidTr="004E12B8">
        <w:tblPrEx>
          <w:tblCellMar>
            <w:top w:w="0" w:type="dxa"/>
            <w:bottom w:w="0" w:type="dxa"/>
          </w:tblCellMar>
        </w:tblPrEx>
        <w:tc>
          <w:tcPr>
            <w:tcW w:w="1101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325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hDev</w:t>
            </w:r>
          </w:p>
        </w:tc>
        <w:tc>
          <w:tcPr>
            <w:tcW w:w="5542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连接设备时返回的设备句柄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 w:rsidTr="004E12B8">
        <w:tblPrEx>
          <w:tblCellMar>
            <w:top w:w="0" w:type="dxa"/>
            <w:bottom w:w="0" w:type="dxa"/>
          </w:tblCellMar>
        </w:tblPrEx>
        <w:tc>
          <w:tcPr>
            <w:tcW w:w="1101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325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ulAlg</w:t>
            </w:r>
            <w:r w:rsidRPr="00286042">
              <w:rPr>
                <w:rFonts w:hAnsi="宋体"/>
              </w:rPr>
              <w:t>ID</w:t>
            </w:r>
          </w:p>
        </w:tc>
        <w:tc>
          <w:tcPr>
            <w:tcW w:w="5542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2B3126" w:rsidRPr="00286042">
              <w:rPr>
                <w:rFonts w:hAnsi="宋体" w:hint="eastAsia"/>
              </w:rPr>
              <w:t>密码杂凑</w:t>
            </w:r>
            <w:r w:rsidRPr="00286042">
              <w:rPr>
                <w:rFonts w:hAnsi="宋体" w:hint="eastAsia"/>
              </w:rPr>
              <w:t>算法标识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056F7A" w:rsidRPr="00286042" w:rsidTr="004E12B8">
        <w:tblPrEx>
          <w:tblCellMar>
            <w:top w:w="0" w:type="dxa"/>
            <w:bottom w:w="0" w:type="dxa"/>
          </w:tblCellMar>
        </w:tblPrEx>
        <w:tc>
          <w:tcPr>
            <w:tcW w:w="1101" w:type="dxa"/>
            <w:vMerge/>
            <w:shd w:val="clear" w:color="auto" w:fill="B3B3B3"/>
          </w:tcPr>
          <w:p w:rsidR="00056F7A" w:rsidRPr="00286042" w:rsidRDefault="00056F7A" w:rsidP="00A06248">
            <w:pPr>
              <w:rPr>
                <w:rFonts w:hAnsi="宋体" w:hint="eastAsia"/>
              </w:rPr>
            </w:pPr>
          </w:p>
        </w:tc>
        <w:tc>
          <w:tcPr>
            <w:tcW w:w="3256" w:type="dxa"/>
          </w:tcPr>
          <w:p w:rsidR="00056F7A" w:rsidRDefault="00056F7A" w:rsidP="00A06248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pPubKey</w:t>
            </w:r>
          </w:p>
        </w:tc>
        <w:tc>
          <w:tcPr>
            <w:tcW w:w="5542" w:type="dxa"/>
          </w:tcPr>
          <w:p w:rsidR="00056F7A" w:rsidRDefault="00056F7A" w:rsidP="00A06248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[IN] 签名者公</w:t>
            </w:r>
            <w:proofErr w:type="gramStart"/>
            <w:r>
              <w:rPr>
                <w:rFonts w:hAnsi="宋体" w:hint="eastAsia"/>
              </w:rPr>
              <w:t>钥</w:t>
            </w:r>
            <w:proofErr w:type="gramEnd"/>
            <w:r>
              <w:rPr>
                <w:rFonts w:hAnsi="宋体" w:hint="eastAsia"/>
              </w:rPr>
              <w:t>。当alAlgID为</w:t>
            </w:r>
            <w:r w:rsidRPr="00286042">
              <w:rPr>
                <w:rFonts w:hAnsi="宋体" w:hint="eastAsia"/>
              </w:rPr>
              <w:t>SGD_SM3</w:t>
            </w:r>
            <w:r>
              <w:rPr>
                <w:rFonts w:hAnsi="宋体" w:hint="eastAsia"/>
              </w:rPr>
              <w:t>时有效。</w:t>
            </w:r>
          </w:p>
        </w:tc>
      </w:tr>
      <w:tr w:rsidR="00056F7A" w:rsidRPr="00286042" w:rsidTr="004E12B8">
        <w:tblPrEx>
          <w:tblCellMar>
            <w:top w:w="0" w:type="dxa"/>
            <w:bottom w:w="0" w:type="dxa"/>
          </w:tblCellMar>
        </w:tblPrEx>
        <w:tc>
          <w:tcPr>
            <w:tcW w:w="1101" w:type="dxa"/>
            <w:vMerge/>
            <w:shd w:val="clear" w:color="auto" w:fill="B3B3B3"/>
          </w:tcPr>
          <w:p w:rsidR="00056F7A" w:rsidRPr="00286042" w:rsidRDefault="00056F7A" w:rsidP="00A06248">
            <w:pPr>
              <w:rPr>
                <w:rFonts w:hAnsi="宋体" w:hint="eastAsia"/>
              </w:rPr>
            </w:pPr>
          </w:p>
        </w:tc>
        <w:tc>
          <w:tcPr>
            <w:tcW w:w="3256" w:type="dxa"/>
          </w:tcPr>
          <w:p w:rsidR="00056F7A" w:rsidRPr="00286042" w:rsidRDefault="00056F7A" w:rsidP="00A06248">
            <w:pPr>
              <w:rPr>
                <w:rFonts w:hAnsi="宋体" w:hint="eastAsia"/>
              </w:rPr>
            </w:pPr>
            <w:r>
              <w:rPr>
                <w:rFonts w:hAnsi="宋体"/>
              </w:rPr>
              <w:t>pucID</w:t>
            </w:r>
          </w:p>
        </w:tc>
        <w:tc>
          <w:tcPr>
            <w:tcW w:w="5542" w:type="dxa"/>
          </w:tcPr>
          <w:p w:rsidR="00056F7A" w:rsidRPr="00286042" w:rsidRDefault="00056F7A" w:rsidP="00A06248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 xml:space="preserve">[IN] </w:t>
            </w:r>
            <w:r w:rsidRPr="00AC5A02">
              <w:rPr>
                <w:rFonts w:hAnsi="宋体" w:hint="eastAsia"/>
              </w:rPr>
              <w:t>签名者的ID</w:t>
            </w:r>
            <w:r>
              <w:rPr>
                <w:rFonts w:hAnsi="宋体" w:hint="eastAsia"/>
              </w:rPr>
              <w:t>值，当alAlgID为</w:t>
            </w:r>
            <w:r w:rsidRPr="00286042">
              <w:rPr>
                <w:rFonts w:hAnsi="宋体" w:hint="eastAsia"/>
              </w:rPr>
              <w:t>SGD_SM3</w:t>
            </w:r>
            <w:r w:rsidRPr="00AC5A02">
              <w:rPr>
                <w:rFonts w:hAnsi="宋体" w:hint="eastAsia"/>
              </w:rPr>
              <w:t>时有效</w:t>
            </w:r>
            <w:r>
              <w:rPr>
                <w:rFonts w:hAnsi="宋体" w:hint="eastAsia"/>
              </w:rPr>
              <w:t>。</w:t>
            </w:r>
          </w:p>
        </w:tc>
      </w:tr>
      <w:tr w:rsidR="00056F7A" w:rsidRPr="00286042" w:rsidTr="004E12B8">
        <w:tblPrEx>
          <w:tblCellMar>
            <w:top w:w="0" w:type="dxa"/>
            <w:bottom w:w="0" w:type="dxa"/>
          </w:tblCellMar>
        </w:tblPrEx>
        <w:tc>
          <w:tcPr>
            <w:tcW w:w="1101" w:type="dxa"/>
            <w:vMerge/>
            <w:shd w:val="clear" w:color="auto" w:fill="B3B3B3"/>
          </w:tcPr>
          <w:p w:rsidR="00056F7A" w:rsidRPr="00286042" w:rsidRDefault="00056F7A" w:rsidP="00A06248">
            <w:pPr>
              <w:rPr>
                <w:rFonts w:hAnsi="宋体" w:hint="eastAsia"/>
              </w:rPr>
            </w:pPr>
          </w:p>
        </w:tc>
        <w:tc>
          <w:tcPr>
            <w:tcW w:w="3256" w:type="dxa"/>
          </w:tcPr>
          <w:p w:rsidR="00056F7A" w:rsidRPr="00286042" w:rsidRDefault="00056F7A" w:rsidP="00A06248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ulIDLen</w:t>
            </w:r>
          </w:p>
        </w:tc>
        <w:tc>
          <w:tcPr>
            <w:tcW w:w="5542" w:type="dxa"/>
          </w:tcPr>
          <w:p w:rsidR="00056F7A" w:rsidRPr="00286042" w:rsidRDefault="00056F7A" w:rsidP="00A06248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[IN] 签名者ID的长度，当alAlgID为</w:t>
            </w:r>
            <w:r w:rsidRPr="00286042">
              <w:rPr>
                <w:rFonts w:hAnsi="宋体" w:hint="eastAsia"/>
              </w:rPr>
              <w:t>SGD_SM3</w:t>
            </w:r>
            <w:r>
              <w:rPr>
                <w:rFonts w:hAnsi="宋体" w:hint="eastAsia"/>
              </w:rPr>
              <w:t>时有效。</w:t>
            </w:r>
          </w:p>
        </w:tc>
      </w:tr>
      <w:tr w:rsidR="00056F7A" w:rsidRPr="00286042" w:rsidTr="004E12B8">
        <w:tblPrEx>
          <w:tblCellMar>
            <w:top w:w="0" w:type="dxa"/>
            <w:bottom w:w="0" w:type="dxa"/>
          </w:tblCellMar>
        </w:tblPrEx>
        <w:tc>
          <w:tcPr>
            <w:tcW w:w="1101" w:type="dxa"/>
            <w:vMerge/>
            <w:shd w:val="clear" w:color="auto" w:fill="B3B3B3"/>
          </w:tcPr>
          <w:p w:rsidR="00056F7A" w:rsidRPr="00286042" w:rsidRDefault="00056F7A" w:rsidP="00A06248">
            <w:pPr>
              <w:rPr>
                <w:rFonts w:hAnsi="宋体" w:hint="eastAsia"/>
              </w:rPr>
            </w:pPr>
          </w:p>
        </w:tc>
        <w:tc>
          <w:tcPr>
            <w:tcW w:w="3256" w:type="dxa"/>
          </w:tcPr>
          <w:p w:rsidR="00056F7A" w:rsidRPr="00286042" w:rsidRDefault="00056F7A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phHash</w:t>
            </w:r>
          </w:p>
        </w:tc>
        <w:tc>
          <w:tcPr>
            <w:tcW w:w="5542" w:type="dxa"/>
          </w:tcPr>
          <w:p w:rsidR="00056F7A" w:rsidRPr="00286042" w:rsidRDefault="00056F7A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密码杂凑对象句柄。</w:t>
            </w:r>
          </w:p>
        </w:tc>
      </w:tr>
      <w:tr w:rsidR="00056F7A" w:rsidRPr="00286042" w:rsidTr="004E12B8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056F7A" w:rsidRPr="00286042" w:rsidRDefault="00056F7A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8798" w:type="dxa"/>
            <w:gridSpan w:val="2"/>
          </w:tcPr>
          <w:p w:rsidR="00056F7A" w:rsidRPr="00286042" w:rsidRDefault="00056F7A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>成功。</w:t>
            </w:r>
          </w:p>
          <w:p w:rsidR="00056F7A" w:rsidRPr="00286042" w:rsidRDefault="00056F7A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  <w:t>错误码。</w:t>
            </w:r>
          </w:p>
        </w:tc>
      </w:tr>
      <w:tr w:rsidR="00056F7A" w:rsidRPr="00286042" w:rsidTr="004E12B8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056F7A" w:rsidRPr="00286042" w:rsidRDefault="00056F7A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8798" w:type="dxa"/>
            <w:gridSpan w:val="2"/>
          </w:tcPr>
          <w:p w:rsidR="00056F7A" w:rsidRPr="00286042" w:rsidRDefault="00056F7A" w:rsidP="00056F7A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当ulAlgID为SGD_SM3且ulIDLen不为0的情况下pPubKey、pucID有效，执行SM2算法签名预处理1操作。</w:t>
            </w:r>
            <w:r w:rsidR="00EB689A" w:rsidRPr="00EA48C8">
              <w:rPr>
                <w:rFonts w:hint="eastAsia"/>
              </w:rPr>
              <w:t>计算过程遵循《公钥密码基础设施应用技术体系 SM2算法密码使用规范》</w:t>
            </w:r>
            <w:r w:rsidR="00EB689A">
              <w:rPr>
                <w:rFonts w:hint="eastAsia"/>
              </w:rPr>
              <w:t>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95" w:name="_Toc259810722"/>
      <w:r w:rsidRPr="00286042">
        <w:rPr>
          <w:rFonts w:eastAsia="黑体" w:hAnsi="宋体" w:cs="Arial" w:hint="eastAsia"/>
          <w:b/>
        </w:rPr>
        <w:t>单组数据</w:t>
      </w:r>
      <w:r w:rsidR="002B3126" w:rsidRPr="00286042">
        <w:rPr>
          <w:rFonts w:eastAsia="黑体" w:hAnsi="宋体" w:cs="Arial" w:hint="eastAsia"/>
          <w:b/>
        </w:rPr>
        <w:t>密码杂凑</w:t>
      </w:r>
      <w:bookmarkEnd w:id="195"/>
    </w:p>
    <w:tbl>
      <w:tblPr>
        <w:tblW w:w="0" w:type="auto"/>
        <w:tblLook w:val="00BF" w:firstRow="1" w:lastRow="0" w:firstColumn="1" w:lastColumn="0" w:noHBand="0" w:noVBand="0"/>
      </w:tblPr>
      <w:tblGrid>
        <w:gridCol w:w="1158"/>
        <w:gridCol w:w="1350"/>
        <w:gridCol w:w="6420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SKF_Digest (HANDLE hHash, BYTE *pbData, </w:t>
            </w:r>
            <w:r w:rsidRPr="00286042">
              <w:rPr>
                <w:rFonts w:hAnsi="宋体"/>
              </w:rPr>
              <w:t>ULONG u</w:t>
            </w:r>
            <w:smartTag w:uri="Tencent" w:element="RTX">
              <w:r w:rsidRPr="00286042">
                <w:rPr>
                  <w:rFonts w:hAnsi="宋体"/>
                </w:rPr>
                <w:t>l</w:t>
              </w:r>
              <w:r w:rsidRPr="00286042">
                <w:rPr>
                  <w:rFonts w:hAnsi="宋体" w:hint="eastAsia"/>
                </w:rPr>
                <w:t>D</w:t>
              </w:r>
            </w:smartTag>
            <w:r w:rsidRPr="00286042">
              <w:rPr>
                <w:rFonts w:hAnsi="宋体" w:hint="eastAsia"/>
              </w:rPr>
              <w:t>ataLen</w:t>
            </w:r>
            <w:r w:rsidRPr="00286042">
              <w:rPr>
                <w:rFonts w:hAnsi="宋体"/>
              </w:rPr>
              <w:t>,</w:t>
            </w:r>
            <w:r w:rsidRPr="00286042">
              <w:rPr>
                <w:rFonts w:hAnsi="宋体" w:hint="eastAsia"/>
              </w:rPr>
              <w:t xml:space="preserve"> BYTE *pbHashData, ULONG *pulHashLen)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对单一分组的消息进行</w:t>
            </w:r>
            <w:r w:rsidR="002B3126" w:rsidRPr="00286042">
              <w:rPr>
                <w:rFonts w:hAnsi="宋体" w:hint="eastAsia"/>
              </w:rPr>
              <w:t>密码杂凑</w:t>
            </w:r>
            <w:r w:rsidRPr="00286042">
              <w:rPr>
                <w:rFonts w:hAnsi="宋体" w:hint="eastAsia"/>
              </w:rPr>
              <w:t>计算。</w:t>
            </w:r>
            <w:r w:rsidR="002B3126" w:rsidRPr="00286042">
              <w:rPr>
                <w:rFonts w:hAnsi="宋体" w:hint="eastAsia"/>
              </w:rPr>
              <w:t>调用SKF_Digest之前，必须调用SKF_DigestInit初始化密码杂凑计算操作。SKF_Digest等价于多次调用SKF_DigestUpdate之后再调用SKF_DigestFinal。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158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35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hHash</w:t>
            </w:r>
          </w:p>
        </w:tc>
        <w:tc>
          <w:tcPr>
            <w:tcW w:w="642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2B3126" w:rsidRPr="00286042">
              <w:rPr>
                <w:rFonts w:hAnsi="宋体" w:hint="eastAsia"/>
              </w:rPr>
              <w:t>密码杂凑</w:t>
            </w:r>
            <w:r w:rsidRPr="00286042">
              <w:rPr>
                <w:rFonts w:hAnsi="宋体" w:hint="eastAsia"/>
              </w:rPr>
              <w:t>对象句柄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35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pbData</w:t>
            </w:r>
          </w:p>
        </w:tc>
        <w:tc>
          <w:tcPr>
            <w:tcW w:w="642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指向消息数据的缓冲区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35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/>
              </w:rPr>
              <w:t>u</w:t>
            </w:r>
            <w:smartTag w:uri="Tencent" w:element="RTX">
              <w:r w:rsidRPr="00286042">
                <w:rPr>
                  <w:rFonts w:hAnsi="宋体"/>
                </w:rPr>
                <w:t>l</w:t>
              </w:r>
              <w:r w:rsidRPr="00286042">
                <w:rPr>
                  <w:rFonts w:hAnsi="宋体" w:hint="eastAsia"/>
                </w:rPr>
                <w:t>D</w:t>
              </w:r>
            </w:smartTag>
            <w:r w:rsidRPr="00286042">
              <w:rPr>
                <w:rFonts w:hAnsi="宋体" w:hint="eastAsia"/>
              </w:rPr>
              <w:t>ataLen</w:t>
            </w:r>
          </w:p>
        </w:tc>
        <w:tc>
          <w:tcPr>
            <w:tcW w:w="642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消息数据的长度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35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pbHashData</w:t>
            </w:r>
          </w:p>
        </w:tc>
        <w:tc>
          <w:tcPr>
            <w:tcW w:w="642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[OUT] </w:t>
            </w:r>
            <w:r w:rsidR="002B3126" w:rsidRPr="00286042">
              <w:rPr>
                <w:rFonts w:hAnsi="宋体" w:hint="eastAsia"/>
              </w:rPr>
              <w:t>密码杂凑</w:t>
            </w:r>
            <w:r w:rsidRPr="00286042">
              <w:rPr>
                <w:rFonts w:hAnsi="宋体" w:hint="eastAsia"/>
              </w:rPr>
              <w:t>数据缓冲区指针，当此参数为NULL时，由pulHashLen返回</w:t>
            </w:r>
            <w:r w:rsidR="002B3126" w:rsidRPr="00286042">
              <w:rPr>
                <w:rFonts w:hAnsi="宋体" w:hint="eastAsia"/>
              </w:rPr>
              <w:t>密码杂凑</w:t>
            </w:r>
            <w:r w:rsidRPr="00286042">
              <w:rPr>
                <w:rFonts w:hAnsi="宋体" w:hint="eastAsia"/>
              </w:rPr>
              <w:t>结果的长度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35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pulHashLen</w:t>
            </w:r>
          </w:p>
        </w:tc>
        <w:tc>
          <w:tcPr>
            <w:tcW w:w="6420" w:type="dxa"/>
          </w:tcPr>
          <w:p w:rsidR="00757BE8" w:rsidRPr="00286042" w:rsidRDefault="00345084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[IN，OUT] 输入时表示结果数据缓冲区长度，输出时表示结果数据实际长度。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96" w:name="_Toc259810726"/>
      <w:r w:rsidRPr="00286042">
        <w:rPr>
          <w:rFonts w:eastAsia="黑体" w:hAnsi="宋体" w:cs="Arial" w:hint="eastAsia"/>
          <w:b/>
        </w:rPr>
        <w:t>多组数据</w:t>
      </w:r>
      <w:r w:rsidR="002B3126" w:rsidRPr="00286042">
        <w:rPr>
          <w:rFonts w:eastAsia="黑体" w:hAnsi="宋体" w:cs="Arial" w:hint="eastAsia"/>
          <w:b/>
        </w:rPr>
        <w:t>密码杂凑</w:t>
      </w:r>
      <w:bookmarkEnd w:id="196"/>
    </w:p>
    <w:tbl>
      <w:tblPr>
        <w:tblW w:w="0" w:type="auto"/>
        <w:tblLook w:val="00BF" w:firstRow="1" w:lastRow="0" w:firstColumn="1" w:lastColumn="0" w:noHBand="0" w:noVBand="0"/>
      </w:tblPr>
      <w:tblGrid>
        <w:gridCol w:w="1158"/>
        <w:gridCol w:w="1245"/>
        <w:gridCol w:w="6525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SKF_DigestUpdate (HANDLE hHash, BYTE </w:t>
            </w:r>
            <w:r w:rsidRPr="00286042">
              <w:rPr>
                <w:rFonts w:hAnsi="宋体"/>
              </w:rPr>
              <w:t>*</w:t>
            </w:r>
            <w:r w:rsidRPr="00286042">
              <w:rPr>
                <w:rFonts w:hAnsi="宋体" w:hint="eastAsia"/>
              </w:rPr>
              <w:t>pbData, ULONG  u</w:t>
            </w:r>
            <w:smartTag w:uri="Tencent" w:element="RTX">
              <w:r w:rsidRPr="00286042">
                <w:rPr>
                  <w:rFonts w:hAnsi="宋体" w:hint="eastAsia"/>
                </w:rPr>
                <w:t>lD</w:t>
              </w:r>
            </w:smartTag>
            <w:r w:rsidRPr="00286042">
              <w:rPr>
                <w:rFonts w:hAnsi="宋体" w:hint="eastAsia"/>
              </w:rPr>
              <w:t>ataLen)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对多个分组的消息进行</w:t>
            </w:r>
            <w:r w:rsidR="002B3126" w:rsidRPr="00286042">
              <w:rPr>
                <w:rFonts w:hAnsi="宋体" w:hint="eastAsia"/>
              </w:rPr>
              <w:t>密码杂凑</w:t>
            </w:r>
            <w:r w:rsidRPr="00286042">
              <w:rPr>
                <w:rFonts w:hAnsi="宋体" w:hint="eastAsia"/>
              </w:rPr>
              <w:t>计算。</w:t>
            </w:r>
            <w:r w:rsidR="002B3126" w:rsidRPr="00286042">
              <w:rPr>
                <w:rFonts w:hAnsi="宋体" w:hint="eastAsia"/>
              </w:rPr>
              <w:t>调用SKF_DigestUpdate之前，必须调用SKF_DigestInit初始化密码杂凑计算操作；调用SKF_DigestUpdate之后，必须调用SKF_DigestFinal结束密码杂凑计算操作。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1158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24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hHash</w:t>
            </w:r>
          </w:p>
        </w:tc>
        <w:tc>
          <w:tcPr>
            <w:tcW w:w="652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2B3126" w:rsidRPr="00286042">
              <w:rPr>
                <w:rFonts w:hAnsi="宋体" w:hint="eastAsia"/>
              </w:rPr>
              <w:t>密码杂凑</w:t>
            </w:r>
            <w:r w:rsidRPr="00286042">
              <w:rPr>
                <w:rFonts w:hAnsi="宋体" w:hint="eastAsia"/>
              </w:rPr>
              <w:t>对象句柄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24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pbData</w:t>
            </w:r>
          </w:p>
        </w:tc>
        <w:tc>
          <w:tcPr>
            <w:tcW w:w="652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指向消息数据的缓冲区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24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</w:t>
            </w:r>
            <w:smartTag w:uri="Tencent" w:element="RTX">
              <w:r w:rsidRPr="00286042">
                <w:rPr>
                  <w:rFonts w:hAnsi="宋体" w:hint="eastAsia"/>
                </w:rPr>
                <w:t>lD</w:t>
              </w:r>
            </w:smartTag>
            <w:r w:rsidRPr="00286042">
              <w:rPr>
                <w:rFonts w:hAnsi="宋体" w:hint="eastAsia"/>
              </w:rPr>
              <w:t>ataLen</w:t>
            </w:r>
          </w:p>
        </w:tc>
        <w:tc>
          <w:tcPr>
            <w:tcW w:w="652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消息数据的长度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58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77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97" w:name="_Toc259810730"/>
      <w:r w:rsidRPr="00286042">
        <w:rPr>
          <w:rFonts w:eastAsia="黑体" w:hAnsi="宋体" w:cs="Arial" w:hint="eastAsia"/>
          <w:b/>
        </w:rPr>
        <w:t>结束</w:t>
      </w:r>
      <w:r w:rsidR="002B3126" w:rsidRPr="00286042">
        <w:rPr>
          <w:rFonts w:eastAsia="黑体" w:hAnsi="宋体" w:cs="Arial" w:hint="eastAsia"/>
          <w:b/>
        </w:rPr>
        <w:t>密码杂凑</w:t>
      </w:r>
      <w:bookmarkEnd w:id="197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266"/>
        <w:gridCol w:w="6519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SKF_DigestFinal (HANDLE hHash, BYTE *pHashData, ULONG  *pulHashLen)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结束多个分组消息的</w:t>
            </w:r>
            <w:r w:rsidR="002B3126" w:rsidRPr="00286042">
              <w:rPr>
                <w:rFonts w:hAnsi="宋体" w:hint="eastAsia"/>
              </w:rPr>
              <w:t>密码杂凑</w:t>
            </w:r>
            <w:r w:rsidRPr="00286042">
              <w:rPr>
                <w:rFonts w:hAnsi="宋体" w:hint="eastAsia"/>
              </w:rPr>
              <w:t>计算操作，将</w:t>
            </w:r>
            <w:r w:rsidR="002B3126" w:rsidRPr="00286042">
              <w:rPr>
                <w:rFonts w:hAnsi="宋体" w:hint="eastAsia"/>
              </w:rPr>
              <w:t>密码杂凑结果</w:t>
            </w:r>
            <w:r w:rsidRPr="00286042">
              <w:rPr>
                <w:rFonts w:hAnsi="宋体" w:hint="eastAsia"/>
              </w:rPr>
              <w:t>保存到指定的缓冲区。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26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hHash</w:t>
            </w:r>
          </w:p>
        </w:tc>
        <w:tc>
          <w:tcPr>
            <w:tcW w:w="651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2B3126" w:rsidRPr="00286042">
              <w:rPr>
                <w:rFonts w:hAnsi="宋体" w:hint="eastAsia"/>
              </w:rPr>
              <w:t>密码杂凑</w:t>
            </w:r>
            <w:r w:rsidRPr="00286042">
              <w:rPr>
                <w:rFonts w:hAnsi="宋体" w:hint="eastAsia"/>
              </w:rPr>
              <w:t>对象句柄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26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pHashData</w:t>
            </w:r>
          </w:p>
        </w:tc>
        <w:tc>
          <w:tcPr>
            <w:tcW w:w="651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返回的</w:t>
            </w:r>
            <w:r w:rsidR="002B3126" w:rsidRPr="00286042">
              <w:rPr>
                <w:rFonts w:hAnsi="宋体" w:hint="eastAsia"/>
              </w:rPr>
              <w:t>密码杂凑结果</w:t>
            </w:r>
            <w:r w:rsidRPr="00286042">
              <w:rPr>
                <w:rFonts w:hAnsi="宋体" w:hint="eastAsia"/>
              </w:rPr>
              <w:t>缓冲区指针，如果此参数NULL时，由pulHashLen返回杂凑结果的长度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26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pulHashLen</w:t>
            </w:r>
          </w:p>
        </w:tc>
        <w:tc>
          <w:tcPr>
            <w:tcW w:w="651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[IN，OUT] </w:t>
            </w:r>
            <w:r w:rsidR="00345084" w:rsidRPr="00286042">
              <w:rPr>
                <w:rFonts w:hAnsi="宋体" w:hint="eastAsia"/>
              </w:rPr>
              <w:t>输入时</w:t>
            </w:r>
            <w:r w:rsidRPr="00286042">
              <w:rPr>
                <w:rFonts w:hAnsi="宋体" w:hint="eastAsia"/>
              </w:rPr>
              <w:t>表示杂凑结果</w:t>
            </w:r>
            <w:r w:rsidR="002B3126" w:rsidRPr="00286042">
              <w:rPr>
                <w:rFonts w:hAnsi="宋体" w:hint="eastAsia"/>
              </w:rPr>
              <w:t>缓冲区</w:t>
            </w:r>
            <w:r w:rsidRPr="00286042">
              <w:rPr>
                <w:rFonts w:hAnsi="宋体" w:hint="eastAsia"/>
              </w:rPr>
              <w:t>的长度，</w:t>
            </w:r>
            <w:r w:rsidR="00345084" w:rsidRPr="00286042">
              <w:rPr>
                <w:rFonts w:hAnsi="宋体" w:hint="eastAsia"/>
              </w:rPr>
              <w:t>输出时</w:t>
            </w:r>
            <w:r w:rsidR="002B3126" w:rsidRPr="00286042">
              <w:rPr>
                <w:rFonts w:hAnsi="宋体" w:hint="eastAsia"/>
              </w:rPr>
              <w:t>表示密码杂凑结果</w:t>
            </w:r>
            <w:r w:rsidRPr="00286042">
              <w:rPr>
                <w:rFonts w:hAnsi="宋体" w:hint="eastAsia"/>
              </w:rPr>
              <w:t>的长度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lastRenderedPageBreak/>
              <w:t>返回值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SKF_DigestFinal必须用于SKF_DigestUpdate之后。</w:t>
            </w:r>
          </w:p>
        </w:tc>
      </w:tr>
    </w:tbl>
    <w:p w:rsidR="00757BE8" w:rsidRPr="00286042" w:rsidRDefault="001B56F7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98" w:name="_Toc259810731"/>
      <w:r w:rsidRPr="00286042">
        <w:rPr>
          <w:rFonts w:eastAsia="黑体" w:hAnsi="宋体" w:cs="Arial" w:hint="eastAsia"/>
          <w:b/>
        </w:rPr>
        <w:t>消息鉴别码运算</w:t>
      </w:r>
      <w:r w:rsidR="00757BE8" w:rsidRPr="00286042">
        <w:rPr>
          <w:rFonts w:eastAsia="黑体" w:hAnsi="宋体" w:cs="Arial" w:hint="eastAsia"/>
          <w:b/>
        </w:rPr>
        <w:t>初始化</w:t>
      </w:r>
      <w:bookmarkEnd w:id="198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260"/>
        <w:gridCol w:w="6525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SKF_Mac</w:t>
            </w:r>
            <w:r w:rsidRPr="00286042">
              <w:rPr>
                <w:rFonts w:hAnsi="宋体"/>
              </w:rPr>
              <w:t>Init</w:t>
            </w:r>
            <w:r w:rsidRPr="00286042">
              <w:rPr>
                <w:rFonts w:hAnsi="宋体" w:hint="eastAsia"/>
              </w:rPr>
              <w:t xml:space="preserve"> (</w:t>
            </w:r>
            <w:r w:rsidRPr="00286042">
              <w:rPr>
                <w:rFonts w:hAnsi="宋体"/>
              </w:rPr>
              <w:t>HANDLE hKey</w:t>
            </w:r>
            <w:r w:rsidRPr="00286042">
              <w:rPr>
                <w:rFonts w:hAnsi="宋体" w:hint="eastAsia"/>
              </w:rPr>
              <w:t>, BLOCKCIPHERPARAM* pMacParam, HANDLE *phMac)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初始化</w:t>
            </w:r>
            <w:r w:rsidR="001B56F7" w:rsidRPr="00286042">
              <w:rPr>
                <w:rFonts w:hAnsi="宋体" w:hint="eastAsia"/>
              </w:rPr>
              <w:t>消息鉴别</w:t>
            </w:r>
            <w:proofErr w:type="gramStart"/>
            <w:r w:rsidR="001B56F7" w:rsidRPr="00286042">
              <w:rPr>
                <w:rFonts w:hAnsi="宋体" w:hint="eastAsia"/>
              </w:rPr>
              <w:t>码</w:t>
            </w:r>
            <w:r w:rsidRPr="00286042">
              <w:rPr>
                <w:rFonts w:hAnsi="宋体" w:hint="eastAsia"/>
              </w:rPr>
              <w:t>计算</w:t>
            </w:r>
            <w:proofErr w:type="gramEnd"/>
            <w:r w:rsidRPr="00286042">
              <w:rPr>
                <w:rFonts w:hAnsi="宋体" w:hint="eastAsia"/>
              </w:rPr>
              <w:t>操作，设置计算</w:t>
            </w:r>
            <w:r w:rsidR="001B56F7" w:rsidRPr="00286042">
              <w:rPr>
                <w:rFonts w:hAnsi="宋体" w:hint="eastAsia"/>
              </w:rPr>
              <w:t>消息鉴别码</w:t>
            </w:r>
            <w:r w:rsidRPr="00286042">
              <w:rPr>
                <w:rFonts w:hAnsi="宋体" w:hint="eastAsia"/>
              </w:rPr>
              <w:t>的</w:t>
            </w:r>
            <w:r w:rsidR="000952A2" w:rsidRPr="00286042">
              <w:rPr>
                <w:rFonts w:hAnsi="宋体" w:hint="eastAsia"/>
              </w:rPr>
              <w:t>所需</w:t>
            </w:r>
            <w:r w:rsidRPr="00286042">
              <w:rPr>
                <w:rFonts w:hAnsi="宋体" w:hint="eastAsia"/>
              </w:rPr>
              <w:t>参数，并返回</w:t>
            </w:r>
            <w:r w:rsidR="001B56F7" w:rsidRPr="00286042">
              <w:rPr>
                <w:rFonts w:hAnsi="宋体" w:hint="eastAsia"/>
              </w:rPr>
              <w:t>消息鉴别码</w:t>
            </w:r>
            <w:r w:rsidRPr="00286042">
              <w:rPr>
                <w:rFonts w:hAnsi="宋体" w:hint="eastAsia"/>
              </w:rPr>
              <w:t>句柄。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2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</w:t>
            </w:r>
            <w:r w:rsidRPr="00286042">
              <w:rPr>
                <w:rFonts w:hAnsi="宋体"/>
              </w:rPr>
              <w:t>Key</w:t>
            </w:r>
          </w:p>
        </w:tc>
        <w:tc>
          <w:tcPr>
            <w:tcW w:w="652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计算</w:t>
            </w:r>
            <w:r w:rsidR="001B56F7" w:rsidRPr="00286042">
              <w:rPr>
                <w:rFonts w:hAnsi="宋体" w:hint="eastAsia"/>
              </w:rPr>
              <w:t>消息鉴别码</w:t>
            </w:r>
            <w:r w:rsidRPr="00286042">
              <w:rPr>
                <w:rFonts w:hAnsi="宋体" w:hint="eastAsia"/>
              </w:rPr>
              <w:t>的密钥句柄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2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pMacParam</w:t>
            </w:r>
          </w:p>
        </w:tc>
        <w:tc>
          <w:tcPr>
            <w:tcW w:w="652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消息认证计算相关参数，包括初始向量、初始向量长度、填充方法等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26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phMac</w:t>
            </w:r>
          </w:p>
        </w:tc>
        <w:tc>
          <w:tcPr>
            <w:tcW w:w="652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[OUT] </w:t>
            </w:r>
            <w:r w:rsidR="001B56F7" w:rsidRPr="00286042">
              <w:rPr>
                <w:rFonts w:hAnsi="宋体" w:hint="eastAsia"/>
              </w:rPr>
              <w:t>消息鉴别</w:t>
            </w:r>
            <w:proofErr w:type="gramStart"/>
            <w:r w:rsidR="001B56F7" w:rsidRPr="00286042">
              <w:rPr>
                <w:rFonts w:hAnsi="宋体" w:hint="eastAsia"/>
              </w:rPr>
              <w:t>码</w:t>
            </w:r>
            <w:r w:rsidRPr="00286042">
              <w:rPr>
                <w:rFonts w:hAnsi="宋体" w:hint="eastAsia"/>
              </w:rPr>
              <w:t>对象</w:t>
            </w:r>
            <w:proofErr w:type="gramEnd"/>
            <w:r w:rsidRPr="00286042">
              <w:rPr>
                <w:rFonts w:hAnsi="宋体" w:hint="eastAsia"/>
              </w:rPr>
              <w:t>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785" w:type="dxa"/>
            <w:gridSpan w:val="2"/>
          </w:tcPr>
          <w:p w:rsidR="00757BE8" w:rsidRPr="00286042" w:rsidRDefault="001B56F7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消息鉴别</w:t>
            </w:r>
            <w:proofErr w:type="gramStart"/>
            <w:r w:rsidRPr="00286042">
              <w:rPr>
                <w:rFonts w:hAnsi="宋体" w:hint="eastAsia"/>
              </w:rPr>
              <w:t>码</w:t>
            </w:r>
            <w:r w:rsidR="00954791" w:rsidRPr="00286042">
              <w:rPr>
                <w:rFonts w:hAnsi="宋体" w:hint="eastAsia"/>
              </w:rPr>
              <w:t>计算</w:t>
            </w:r>
            <w:proofErr w:type="gramEnd"/>
            <w:r w:rsidR="00954791" w:rsidRPr="00286042">
              <w:rPr>
                <w:rFonts w:hAnsi="宋体" w:hint="eastAsia"/>
              </w:rPr>
              <w:t>采用分组加密算法的CBC模式，将加密结果的最后一块作为计算结果。待计算数据的长度必须是分组加密算法块长的倍数，接口内部不作数据填充。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199" w:name="_Toc259810732"/>
      <w:r w:rsidRPr="00286042">
        <w:rPr>
          <w:rFonts w:eastAsia="黑体" w:hAnsi="宋体" w:cs="Arial" w:hint="eastAsia"/>
          <w:b/>
        </w:rPr>
        <w:t>单组数据</w:t>
      </w:r>
      <w:r w:rsidR="001B56F7" w:rsidRPr="00286042">
        <w:rPr>
          <w:rFonts w:eastAsia="黑体" w:hAnsi="宋体" w:cs="Arial" w:hint="eastAsia"/>
          <w:b/>
        </w:rPr>
        <w:t>消息鉴别码运算</w:t>
      </w:r>
      <w:bookmarkEnd w:id="199"/>
    </w:p>
    <w:tbl>
      <w:tblPr>
        <w:tblW w:w="8928" w:type="dxa"/>
        <w:tblLook w:val="00BF" w:firstRow="1" w:lastRow="0" w:firstColumn="1" w:lastColumn="0" w:noHBand="0" w:noVBand="0"/>
      </w:tblPr>
      <w:tblGrid>
        <w:gridCol w:w="1143"/>
        <w:gridCol w:w="1380"/>
        <w:gridCol w:w="6405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SKF_Mac(HANDLE hMac, BYTE* pbData, </w:t>
            </w:r>
            <w:r w:rsidRPr="00286042">
              <w:rPr>
                <w:rFonts w:hAnsi="宋体"/>
              </w:rPr>
              <w:t>ULONG u</w:t>
            </w:r>
            <w:smartTag w:uri="Tencent" w:element="RTX">
              <w:r w:rsidRPr="00286042">
                <w:rPr>
                  <w:rFonts w:hAnsi="宋体"/>
                </w:rPr>
                <w:t>l</w:t>
              </w:r>
              <w:r w:rsidRPr="00286042">
                <w:rPr>
                  <w:rFonts w:hAnsi="宋体" w:hint="eastAsia"/>
                </w:rPr>
                <w:t>D</w:t>
              </w:r>
            </w:smartTag>
            <w:r w:rsidRPr="00286042">
              <w:rPr>
                <w:rFonts w:hAnsi="宋体" w:hint="eastAsia"/>
              </w:rPr>
              <w:t>ataLen</w:t>
            </w:r>
            <w:r w:rsidRPr="00286042">
              <w:rPr>
                <w:rFonts w:hAnsi="宋体"/>
              </w:rPr>
              <w:t>,</w:t>
            </w:r>
            <w:r w:rsidRPr="00286042">
              <w:rPr>
                <w:rFonts w:hAnsi="宋体" w:hint="eastAsia"/>
              </w:rPr>
              <w:t xml:space="preserve"> BYTE *pbMacData, ULONG *pulMacLen)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SKF_Mac计算单一分组数据的</w:t>
            </w:r>
            <w:r w:rsidR="001B56F7" w:rsidRPr="00286042">
              <w:rPr>
                <w:rFonts w:hAnsi="宋体" w:hint="eastAsia"/>
              </w:rPr>
              <w:t>消息鉴别码</w:t>
            </w:r>
            <w:r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38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hMac</w:t>
            </w:r>
          </w:p>
        </w:tc>
        <w:tc>
          <w:tcPr>
            <w:tcW w:w="640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1B56F7" w:rsidRPr="00286042">
              <w:rPr>
                <w:rFonts w:hAnsi="宋体" w:hint="eastAsia"/>
              </w:rPr>
              <w:t>消息鉴别码</w:t>
            </w:r>
            <w:r w:rsidRPr="00286042">
              <w:rPr>
                <w:rFonts w:hAnsi="宋体" w:hint="eastAsia"/>
              </w:rPr>
              <w:t>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38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pbData</w:t>
            </w:r>
          </w:p>
        </w:tc>
        <w:tc>
          <w:tcPr>
            <w:tcW w:w="640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指向待计算数据的缓冲区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38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</w:t>
            </w:r>
            <w:smartTag w:uri="Tencent" w:element="RTX">
              <w:r w:rsidRPr="00286042">
                <w:rPr>
                  <w:rFonts w:hAnsi="宋体"/>
                </w:rPr>
                <w:t>l</w:t>
              </w:r>
              <w:r w:rsidRPr="00286042">
                <w:rPr>
                  <w:rFonts w:hAnsi="宋体" w:hint="eastAsia"/>
                </w:rPr>
                <w:t>D</w:t>
              </w:r>
            </w:smartTag>
            <w:r w:rsidRPr="00286042">
              <w:rPr>
                <w:rFonts w:hAnsi="宋体" w:hint="eastAsia"/>
              </w:rPr>
              <w:t>ataLen</w:t>
            </w:r>
          </w:p>
        </w:tc>
        <w:tc>
          <w:tcPr>
            <w:tcW w:w="640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待计算数据的长度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38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pbMacData</w:t>
            </w:r>
          </w:p>
        </w:tc>
        <w:tc>
          <w:tcPr>
            <w:tcW w:w="6405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指向计算后的Mac结果，如果此参数为NULL时，由pulMacLen返回计算后Mac结果的长度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380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pulMacLen</w:t>
            </w:r>
          </w:p>
        </w:tc>
        <w:tc>
          <w:tcPr>
            <w:tcW w:w="6405" w:type="dxa"/>
          </w:tcPr>
          <w:p w:rsidR="00757BE8" w:rsidRPr="00286042" w:rsidRDefault="00757BE8" w:rsidP="00345084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[IN，OUT] </w:t>
            </w:r>
            <w:r w:rsidR="00345084" w:rsidRPr="00286042">
              <w:rPr>
                <w:rFonts w:hAnsi="宋体" w:hint="eastAsia"/>
              </w:rPr>
              <w:t>输入</w:t>
            </w:r>
            <w:r w:rsidRPr="00286042">
              <w:rPr>
                <w:rFonts w:hAnsi="宋体" w:hint="eastAsia"/>
              </w:rPr>
              <w:t>时表示pbMacData缓冲区的长度，</w:t>
            </w:r>
            <w:r w:rsidR="00345084" w:rsidRPr="00286042">
              <w:rPr>
                <w:rFonts w:hAnsi="宋体" w:hint="eastAsia"/>
              </w:rPr>
              <w:t>输出时表示</w:t>
            </w:r>
            <w:r w:rsidRPr="00286042">
              <w:rPr>
                <w:rFonts w:hAnsi="宋体" w:hint="eastAsia"/>
              </w:rPr>
              <w:t>Mac结果的长度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调用SKF_Mac之前，必须调用SKF_MacInit初始化</w:t>
            </w:r>
            <w:r w:rsidR="001B56F7" w:rsidRPr="00286042">
              <w:rPr>
                <w:rFonts w:hAnsi="宋体" w:hint="eastAsia"/>
              </w:rPr>
              <w:t>消息鉴别</w:t>
            </w:r>
            <w:proofErr w:type="gramStart"/>
            <w:r w:rsidR="001B56F7" w:rsidRPr="00286042">
              <w:rPr>
                <w:rFonts w:hAnsi="宋体" w:hint="eastAsia"/>
              </w:rPr>
              <w:t>码</w:t>
            </w:r>
            <w:r w:rsidRPr="00286042">
              <w:rPr>
                <w:rFonts w:hAnsi="宋体" w:hint="eastAsia"/>
              </w:rPr>
              <w:t>计算</w:t>
            </w:r>
            <w:proofErr w:type="gramEnd"/>
            <w:r w:rsidRPr="00286042">
              <w:rPr>
                <w:rFonts w:hAnsi="宋体" w:hint="eastAsia"/>
              </w:rPr>
              <w:t>操作。SKF_Mac等价于多次调用SKF_MacUpdate之后再调用SKF_MacFinal。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200" w:name="_Toc259810733"/>
      <w:r w:rsidRPr="00286042">
        <w:rPr>
          <w:rFonts w:eastAsia="黑体" w:hAnsi="宋体" w:cs="Arial" w:hint="eastAsia"/>
          <w:b/>
        </w:rPr>
        <w:t>多组数据</w:t>
      </w:r>
      <w:r w:rsidR="001B56F7" w:rsidRPr="00286042">
        <w:rPr>
          <w:rFonts w:eastAsia="黑体" w:hAnsi="宋体" w:cs="Arial" w:hint="eastAsia"/>
          <w:b/>
        </w:rPr>
        <w:t>消息鉴别码运算</w:t>
      </w:r>
      <w:bookmarkEnd w:id="200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791"/>
        <w:gridCol w:w="5994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ULONG DEVAPI SKF_MacUpdate(HANDLE hMac, BYTE * pbData, </w:t>
            </w:r>
            <w:r w:rsidRPr="00286042">
              <w:rPr>
                <w:rFonts w:hAnsi="宋体"/>
              </w:rPr>
              <w:t>ULONG u</w:t>
            </w:r>
            <w:smartTag w:uri="Tencent" w:element="RTX">
              <w:r w:rsidRPr="00286042">
                <w:rPr>
                  <w:rFonts w:hAnsi="宋体"/>
                </w:rPr>
                <w:t>l</w:t>
              </w:r>
              <w:r w:rsidRPr="00286042">
                <w:rPr>
                  <w:rFonts w:hAnsi="宋体" w:hint="eastAsia"/>
                </w:rPr>
                <w:t>D</w:t>
              </w:r>
            </w:smartTag>
            <w:r w:rsidRPr="00286042">
              <w:rPr>
                <w:rFonts w:hAnsi="宋体" w:hint="eastAsia"/>
              </w:rPr>
              <w:t>ataLen)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计算多个分组数据的</w:t>
            </w:r>
            <w:r w:rsidR="001B56F7" w:rsidRPr="00286042">
              <w:rPr>
                <w:rFonts w:hAnsi="宋体" w:hint="eastAsia"/>
              </w:rPr>
              <w:t>消息鉴别码</w:t>
            </w:r>
            <w:r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hMac</w:t>
            </w:r>
          </w:p>
        </w:tc>
        <w:tc>
          <w:tcPr>
            <w:tcW w:w="599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1B56F7" w:rsidRPr="00286042">
              <w:rPr>
                <w:rFonts w:hAnsi="宋体" w:hint="eastAsia"/>
              </w:rPr>
              <w:t>消息鉴别码</w:t>
            </w:r>
            <w:r w:rsidRPr="00286042">
              <w:rPr>
                <w:rFonts w:hAnsi="宋体" w:hint="eastAsia"/>
              </w:rPr>
              <w:t>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pbData</w:t>
            </w:r>
          </w:p>
        </w:tc>
        <w:tc>
          <w:tcPr>
            <w:tcW w:w="599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指向待计算数据的缓冲区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79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</w:t>
            </w:r>
            <w:smartTag w:uri="Tencent" w:element="RTX">
              <w:r w:rsidRPr="00286042">
                <w:rPr>
                  <w:rFonts w:hAnsi="宋体"/>
                </w:rPr>
                <w:t>l</w:t>
              </w:r>
              <w:r w:rsidRPr="00286042">
                <w:rPr>
                  <w:rFonts w:hAnsi="宋体" w:hint="eastAsia"/>
                </w:rPr>
                <w:t>D</w:t>
              </w:r>
            </w:smartTag>
            <w:r w:rsidRPr="00286042">
              <w:rPr>
                <w:rFonts w:hAnsi="宋体" w:hint="eastAsia"/>
              </w:rPr>
              <w:t>ataLen</w:t>
            </w:r>
          </w:p>
        </w:tc>
        <w:tc>
          <w:tcPr>
            <w:tcW w:w="5994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待计算数据的长度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调用SKF_MacUpdate之前，必须调用SKF_MacInit初始化</w:t>
            </w:r>
            <w:r w:rsidR="001B56F7" w:rsidRPr="00286042">
              <w:rPr>
                <w:rFonts w:hAnsi="宋体" w:hint="eastAsia"/>
              </w:rPr>
              <w:t>消息鉴别</w:t>
            </w:r>
            <w:proofErr w:type="gramStart"/>
            <w:r w:rsidR="001B56F7" w:rsidRPr="00286042">
              <w:rPr>
                <w:rFonts w:hAnsi="宋体" w:hint="eastAsia"/>
              </w:rPr>
              <w:t>码</w:t>
            </w:r>
            <w:r w:rsidRPr="00286042">
              <w:rPr>
                <w:rFonts w:hAnsi="宋体" w:hint="eastAsia"/>
              </w:rPr>
              <w:t>计算</w:t>
            </w:r>
            <w:proofErr w:type="gramEnd"/>
            <w:r w:rsidRPr="00286042">
              <w:rPr>
                <w:rFonts w:hAnsi="宋体" w:hint="eastAsia"/>
              </w:rPr>
              <w:t>操作；调用SKF_MacUpdate之后，必须调用SKF_MacFinal结束多个分组数据的</w:t>
            </w:r>
            <w:r w:rsidR="001B56F7" w:rsidRPr="00286042">
              <w:rPr>
                <w:rFonts w:hAnsi="宋体" w:hint="eastAsia"/>
              </w:rPr>
              <w:t>消息鉴别</w:t>
            </w:r>
            <w:proofErr w:type="gramStart"/>
            <w:r w:rsidR="001B56F7" w:rsidRPr="00286042">
              <w:rPr>
                <w:rFonts w:hAnsi="宋体" w:hint="eastAsia"/>
              </w:rPr>
              <w:t>码</w:t>
            </w:r>
            <w:r w:rsidRPr="00286042">
              <w:rPr>
                <w:rFonts w:hAnsi="宋体" w:hint="eastAsia"/>
              </w:rPr>
              <w:t>计算</w:t>
            </w:r>
            <w:proofErr w:type="gramEnd"/>
            <w:r w:rsidRPr="00286042">
              <w:rPr>
                <w:rFonts w:hAnsi="宋体" w:hint="eastAsia"/>
              </w:rPr>
              <w:t>操作。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201" w:name="_Toc259810734"/>
      <w:r w:rsidRPr="00286042">
        <w:rPr>
          <w:rFonts w:eastAsia="黑体" w:hAnsi="宋体" w:cs="Arial" w:hint="eastAsia"/>
          <w:b/>
        </w:rPr>
        <w:t>结束</w:t>
      </w:r>
      <w:r w:rsidR="001B56F7" w:rsidRPr="00286042">
        <w:rPr>
          <w:rFonts w:eastAsia="黑体" w:hAnsi="宋体" w:cs="Arial" w:hint="eastAsia"/>
          <w:b/>
        </w:rPr>
        <w:t>消息鉴别码运算</w:t>
      </w:r>
      <w:bookmarkEnd w:id="201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581"/>
        <w:gridCol w:w="6309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89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SKF_MacFinal (HANDLE hMac, BYTE *pbMacData, ULONG *pulMacDataLen)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89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结束多个分组数据的</w:t>
            </w:r>
            <w:r w:rsidR="001B56F7" w:rsidRPr="00286042">
              <w:rPr>
                <w:rFonts w:hAnsi="宋体" w:hint="eastAsia"/>
              </w:rPr>
              <w:t>消息鉴别</w:t>
            </w:r>
            <w:proofErr w:type="gramStart"/>
            <w:r w:rsidR="001B56F7" w:rsidRPr="00286042">
              <w:rPr>
                <w:rFonts w:hAnsi="宋体" w:hint="eastAsia"/>
              </w:rPr>
              <w:t>码</w:t>
            </w:r>
            <w:r w:rsidRPr="00286042">
              <w:rPr>
                <w:rFonts w:hAnsi="宋体" w:hint="eastAsia"/>
              </w:rPr>
              <w:t>计算</w:t>
            </w:r>
            <w:proofErr w:type="gramEnd"/>
            <w:r w:rsidRPr="00286042">
              <w:rPr>
                <w:rFonts w:hAnsi="宋体" w:hint="eastAsia"/>
              </w:rPr>
              <w:t>操作。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143" w:type="dxa"/>
            <w:vMerge w:val="restart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lastRenderedPageBreak/>
              <w:t>参数</w:t>
            </w: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hMac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 xml:space="preserve">[IN] </w:t>
            </w:r>
            <w:r w:rsidR="001B56F7" w:rsidRPr="00286042">
              <w:rPr>
                <w:rFonts w:hAnsi="宋体" w:hint="eastAsia"/>
              </w:rPr>
              <w:t>消息鉴别码</w:t>
            </w:r>
            <w:r w:rsidRPr="00286042">
              <w:rPr>
                <w:rFonts w:hAnsi="宋体" w:hint="eastAsia"/>
              </w:rPr>
              <w:t>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pbMacData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指向</w:t>
            </w:r>
            <w:r w:rsidR="001B56F7" w:rsidRPr="00286042">
              <w:rPr>
                <w:rFonts w:hAnsi="宋体" w:hint="eastAsia"/>
              </w:rPr>
              <w:t>消息鉴别码</w:t>
            </w:r>
            <w:r w:rsidRPr="00286042">
              <w:rPr>
                <w:rFonts w:hAnsi="宋体" w:hint="eastAsia"/>
              </w:rPr>
              <w:t>的缓冲区，当此参数为NULL时，由pulMacDataLen返回</w:t>
            </w:r>
            <w:r w:rsidR="001B56F7" w:rsidRPr="00286042">
              <w:rPr>
                <w:rFonts w:hAnsi="宋体" w:hint="eastAsia"/>
              </w:rPr>
              <w:t>消息鉴别码</w:t>
            </w:r>
            <w:r w:rsidRPr="00286042">
              <w:rPr>
                <w:rFonts w:hAnsi="宋体" w:hint="eastAsia"/>
              </w:rPr>
              <w:t>返回的长度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  <w:vMerge/>
            <w:shd w:val="clear" w:color="auto" w:fill="B3B3B3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</w:p>
        </w:tc>
        <w:tc>
          <w:tcPr>
            <w:tcW w:w="1581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pulMacDataLen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[OUT] 调用时表示</w:t>
            </w:r>
            <w:r w:rsidR="001B56F7" w:rsidRPr="00286042">
              <w:rPr>
                <w:rFonts w:hAnsi="宋体" w:hint="eastAsia"/>
              </w:rPr>
              <w:t>消息鉴别码</w:t>
            </w:r>
            <w:r w:rsidRPr="00286042">
              <w:rPr>
                <w:rFonts w:hAnsi="宋体" w:hint="eastAsia"/>
              </w:rPr>
              <w:t>缓冲区的最大长度，返回</w:t>
            </w:r>
            <w:r w:rsidR="001B56F7" w:rsidRPr="00286042">
              <w:rPr>
                <w:rFonts w:hAnsi="宋体" w:hint="eastAsia"/>
              </w:rPr>
              <w:t>消息鉴别码</w:t>
            </w:r>
            <w:r w:rsidRPr="00286042">
              <w:rPr>
                <w:rFonts w:hAnsi="宋体" w:hint="eastAsia"/>
              </w:rPr>
              <w:t>的长度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89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备注</w:t>
            </w:r>
          </w:p>
        </w:tc>
        <w:tc>
          <w:tcPr>
            <w:tcW w:w="7890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SKF_MacFinal必须用于SKF_MacUpdate之后。</w:t>
            </w:r>
          </w:p>
        </w:tc>
      </w:tr>
    </w:tbl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202" w:name="_Toc259810735"/>
      <w:r w:rsidRPr="00286042">
        <w:rPr>
          <w:rFonts w:eastAsia="黑体" w:hAnsi="宋体" w:cs="Arial" w:hint="eastAsia"/>
          <w:b/>
        </w:rPr>
        <w:t>关闭密码对象句柄</w:t>
      </w:r>
      <w:bookmarkEnd w:id="202"/>
    </w:p>
    <w:tbl>
      <w:tblPr>
        <w:tblW w:w="0" w:type="auto"/>
        <w:tblLook w:val="00BF" w:firstRow="1" w:lastRow="0" w:firstColumn="1" w:lastColumn="0" w:noHBand="0" w:noVBand="0"/>
      </w:tblPr>
      <w:tblGrid>
        <w:gridCol w:w="1143"/>
        <w:gridCol w:w="1476"/>
        <w:gridCol w:w="6309"/>
      </w:tblGrid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函数原型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ULONG DEVAPI SKF_CloseHandle(HANDLE hHandle)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功能描述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关闭会话密钥、</w:t>
            </w:r>
            <w:r w:rsidR="000952A2" w:rsidRPr="00286042">
              <w:rPr>
                <w:rFonts w:hAnsi="宋体" w:hint="eastAsia"/>
              </w:rPr>
              <w:t>密码</w:t>
            </w:r>
            <w:r w:rsidRPr="00286042">
              <w:rPr>
                <w:rFonts w:hAnsi="宋体" w:hint="eastAsia"/>
              </w:rPr>
              <w:t>杂凑</w:t>
            </w:r>
            <w:r w:rsidR="000952A2" w:rsidRPr="00286042">
              <w:rPr>
                <w:rFonts w:hAnsi="宋体" w:hint="eastAsia"/>
              </w:rPr>
              <w:t>对象</w:t>
            </w:r>
            <w:r w:rsidRPr="00286042">
              <w:rPr>
                <w:rFonts w:hAnsi="宋体" w:hint="eastAsia"/>
              </w:rPr>
              <w:t>、</w:t>
            </w:r>
            <w:r w:rsidR="001B56F7" w:rsidRPr="00286042">
              <w:rPr>
                <w:rFonts w:hAnsi="宋体" w:hint="eastAsia"/>
              </w:rPr>
              <w:t>消息鉴别码</w:t>
            </w:r>
            <w:r w:rsidR="000952A2" w:rsidRPr="00286042">
              <w:rPr>
                <w:rFonts w:hAnsi="宋体" w:hint="eastAsia"/>
              </w:rPr>
              <w:t>对象</w:t>
            </w:r>
            <w:r w:rsidR="00CB6E15" w:rsidRPr="00286042">
              <w:rPr>
                <w:rFonts w:hAnsi="宋体" w:hint="eastAsia"/>
              </w:rPr>
              <w:t>、ECC密钥协商</w:t>
            </w:r>
            <w:r w:rsidR="000952A2" w:rsidRPr="00286042">
              <w:rPr>
                <w:rFonts w:hAnsi="宋体" w:hint="eastAsia"/>
              </w:rPr>
              <w:t>等</w:t>
            </w:r>
            <w:r w:rsidRPr="00286042">
              <w:rPr>
                <w:rFonts w:hAnsi="宋体" w:hint="eastAsia"/>
              </w:rPr>
              <w:t>句柄。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参数</w:t>
            </w:r>
          </w:p>
        </w:tc>
        <w:tc>
          <w:tcPr>
            <w:tcW w:w="1476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hHandle</w:t>
            </w:r>
          </w:p>
        </w:tc>
        <w:tc>
          <w:tcPr>
            <w:tcW w:w="6309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[IN] 要关闭的对象句柄</w:t>
            </w:r>
            <w:r w:rsidR="007113B5" w:rsidRPr="00286042">
              <w:rPr>
                <w:rFonts w:hAnsi="宋体" w:hint="eastAsia"/>
              </w:rPr>
              <w:t>。</w:t>
            </w:r>
          </w:p>
        </w:tc>
      </w:tr>
      <w:tr w:rsidR="00757BE8" w:rsidRPr="00286042">
        <w:tblPrEx>
          <w:tblCellMar>
            <w:top w:w="0" w:type="dxa"/>
            <w:bottom w:w="0" w:type="dxa"/>
          </w:tblCellMar>
        </w:tblPrEx>
        <w:tc>
          <w:tcPr>
            <w:tcW w:w="1143" w:type="dxa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返回值</w:t>
            </w:r>
          </w:p>
        </w:tc>
        <w:tc>
          <w:tcPr>
            <w:tcW w:w="7785" w:type="dxa"/>
            <w:gridSpan w:val="2"/>
          </w:tcPr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SA</w:t>
            </w:r>
            <w:r w:rsidRPr="00286042">
              <w:rPr>
                <w:rFonts w:hAnsi="宋体"/>
              </w:rPr>
              <w:t>R_OK</w:t>
            </w:r>
            <w:r w:rsidRPr="00286042">
              <w:rPr>
                <w:rFonts w:hAnsi="宋体" w:hint="eastAsia"/>
              </w:rPr>
              <w:t>：</w:t>
            </w:r>
            <w:r w:rsidRPr="00286042">
              <w:rPr>
                <w:rFonts w:hAnsi="宋体"/>
              </w:rPr>
              <w:tab/>
            </w:r>
            <w:r w:rsidR="004D40C7" w:rsidRPr="00286042">
              <w:rPr>
                <w:rFonts w:hAnsi="宋体" w:hint="eastAsia"/>
              </w:rPr>
              <w:t>成功。</w:t>
            </w:r>
          </w:p>
          <w:p w:rsidR="00757BE8" w:rsidRPr="00286042" w:rsidRDefault="00757BE8" w:rsidP="00A06248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其他：</w:t>
            </w:r>
            <w:r w:rsidRPr="00286042">
              <w:rPr>
                <w:rFonts w:hAnsi="宋体"/>
              </w:rPr>
              <w:tab/>
            </w:r>
            <w:r w:rsidRPr="00286042">
              <w:rPr>
                <w:rFonts w:hAnsi="宋体" w:hint="eastAsia"/>
              </w:rPr>
              <w:tab/>
            </w:r>
            <w:r w:rsidR="004D40C7" w:rsidRPr="00286042">
              <w:rPr>
                <w:rFonts w:hAnsi="宋体" w:hint="eastAsia"/>
              </w:rPr>
              <w:t>错误码。</w:t>
            </w:r>
          </w:p>
        </w:tc>
      </w:tr>
    </w:tbl>
    <w:p w:rsidR="00427C47" w:rsidRPr="00286042" w:rsidRDefault="004B5A67" w:rsidP="00263330">
      <w:pPr>
        <w:numPr>
          <w:ilvl w:val="0"/>
          <w:numId w:val="1"/>
        </w:numPr>
        <w:spacing w:beforeLines="50" w:before="156" w:afterLines="50" w:after="156"/>
        <w:ind w:left="425" w:hanging="425"/>
        <w:outlineLvl w:val="0"/>
        <w:rPr>
          <w:rFonts w:eastAsia="黑体" w:hAnsi="宋体" w:cs="Arial" w:hint="eastAsia"/>
          <w:b/>
        </w:rPr>
      </w:pPr>
      <w:bookmarkStart w:id="203" w:name="_Toc243338898"/>
      <w:bookmarkStart w:id="204" w:name="_Toc243339175"/>
      <w:bookmarkStart w:id="205" w:name="_Toc243338899"/>
      <w:bookmarkStart w:id="206" w:name="_Toc243339176"/>
      <w:bookmarkStart w:id="207" w:name="_Toc243338900"/>
      <w:bookmarkStart w:id="208" w:name="_Toc243339177"/>
      <w:bookmarkStart w:id="209" w:name="_Toc243338911"/>
      <w:bookmarkStart w:id="210" w:name="_Toc243339188"/>
      <w:bookmarkStart w:id="211" w:name="_Toc243338915"/>
      <w:bookmarkStart w:id="212" w:name="_Toc243339192"/>
      <w:bookmarkStart w:id="213" w:name="_Toc243338919"/>
      <w:bookmarkStart w:id="214" w:name="_Toc243339196"/>
      <w:bookmarkStart w:id="215" w:name="_Toc243338923"/>
      <w:bookmarkStart w:id="216" w:name="_Toc243339200"/>
      <w:bookmarkStart w:id="217" w:name="_Toc243338966"/>
      <w:bookmarkStart w:id="218" w:name="_Toc243339243"/>
      <w:bookmarkStart w:id="219" w:name="_Toc243338967"/>
      <w:bookmarkStart w:id="220" w:name="_Toc243339244"/>
      <w:bookmarkStart w:id="221" w:name="_Toc243338968"/>
      <w:bookmarkStart w:id="222" w:name="_Toc243339245"/>
      <w:bookmarkStart w:id="223" w:name="_Toc243338979"/>
      <w:bookmarkStart w:id="224" w:name="_Toc243339256"/>
      <w:bookmarkStart w:id="225" w:name="_Toc243338983"/>
      <w:bookmarkStart w:id="226" w:name="_Toc243339260"/>
      <w:bookmarkStart w:id="227" w:name="_Toc243338987"/>
      <w:bookmarkStart w:id="228" w:name="_Toc243339264"/>
      <w:bookmarkStart w:id="229" w:name="_Toc243338991"/>
      <w:bookmarkStart w:id="230" w:name="_Toc243339268"/>
      <w:bookmarkStart w:id="231" w:name="_Toc243338995"/>
      <w:bookmarkStart w:id="232" w:name="_Toc243339272"/>
      <w:bookmarkStart w:id="233" w:name="_Toc243339010"/>
      <w:bookmarkStart w:id="234" w:name="_Toc243339287"/>
      <w:bookmarkStart w:id="235" w:name="_Toc243339011"/>
      <w:bookmarkStart w:id="236" w:name="_Toc243339288"/>
      <w:bookmarkStart w:id="237" w:name="_Toc243339012"/>
      <w:bookmarkStart w:id="238" w:name="_Toc243339289"/>
      <w:bookmarkStart w:id="239" w:name="_Toc198625443"/>
      <w:bookmarkStart w:id="240" w:name="_Toc259810736"/>
      <w:bookmarkEnd w:id="109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r w:rsidRPr="00286042">
        <w:rPr>
          <w:rFonts w:eastAsia="黑体" w:hAnsi="宋体" w:cs="Arial" w:hint="eastAsia"/>
          <w:b/>
        </w:rPr>
        <w:t>设备的安全</w:t>
      </w:r>
      <w:bookmarkEnd w:id="239"/>
      <w:r w:rsidR="00AB26DC" w:rsidRPr="00286042">
        <w:rPr>
          <w:rFonts w:eastAsia="黑体" w:hAnsi="宋体" w:cs="Arial" w:hint="eastAsia"/>
          <w:b/>
        </w:rPr>
        <w:t>要求</w:t>
      </w:r>
      <w:bookmarkEnd w:id="240"/>
    </w:p>
    <w:p w:rsidR="00757BE8" w:rsidRPr="00286042" w:rsidRDefault="00757BE8" w:rsidP="00C3571E">
      <w:pPr>
        <w:numPr>
          <w:ilvl w:val="1"/>
          <w:numId w:val="1"/>
        </w:numPr>
        <w:tabs>
          <w:tab w:val="clear" w:pos="576"/>
          <w:tab w:val="num" w:pos="0"/>
        </w:tabs>
        <w:ind w:left="992" w:hanging="992"/>
        <w:outlineLvl w:val="1"/>
        <w:rPr>
          <w:rFonts w:eastAsia="黑体" w:hAnsi="宋体" w:cs="Arial" w:hint="eastAsia"/>
          <w:b/>
        </w:rPr>
      </w:pPr>
      <w:bookmarkStart w:id="241" w:name="_Toc198625444"/>
      <w:bookmarkStart w:id="242" w:name="_Toc259810737"/>
      <w:r w:rsidRPr="00286042">
        <w:rPr>
          <w:rFonts w:eastAsia="黑体" w:hAnsi="宋体" w:cs="Arial" w:hint="eastAsia"/>
          <w:b/>
        </w:rPr>
        <w:t>设备使用阶段</w:t>
      </w:r>
      <w:bookmarkEnd w:id="242"/>
    </w:p>
    <w:p w:rsidR="00757BE8" w:rsidRPr="00286042" w:rsidRDefault="00757BE8" w:rsidP="00BE76D5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设备的使用分成两个阶段：</w:t>
      </w:r>
    </w:p>
    <w:p w:rsidR="00BE76D5" w:rsidRPr="00286042" w:rsidRDefault="00757BE8" w:rsidP="00BE76D5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1</w:t>
      </w:r>
      <w:r w:rsidR="00591FE9" w:rsidRPr="00286042">
        <w:rPr>
          <w:rFonts w:hAnsi="宋体" w:hint="eastAsia"/>
        </w:rPr>
        <w:t>）出厂阶段：设备出厂时，预置</w:t>
      </w:r>
      <w:r w:rsidR="0079727D" w:rsidRPr="00286042">
        <w:rPr>
          <w:rFonts w:hAnsi="宋体" w:hint="eastAsia"/>
        </w:rPr>
        <w:t>设备认证密钥</w:t>
      </w:r>
      <w:r w:rsidRPr="00286042">
        <w:rPr>
          <w:rFonts w:hAnsi="宋体" w:hint="eastAsia"/>
        </w:rPr>
        <w:t>，</w:t>
      </w:r>
      <w:r w:rsidR="00591FE9" w:rsidRPr="00286042">
        <w:rPr>
          <w:rFonts w:hAnsi="宋体" w:hint="eastAsia"/>
        </w:rPr>
        <w:t>在</w:t>
      </w:r>
      <w:r w:rsidRPr="00286042">
        <w:rPr>
          <w:rFonts w:hAnsi="宋体" w:hint="eastAsia"/>
        </w:rPr>
        <w:t>此</w:t>
      </w:r>
      <w:r w:rsidR="00591FE9" w:rsidRPr="00286042">
        <w:rPr>
          <w:rFonts w:hAnsi="宋体" w:hint="eastAsia"/>
        </w:rPr>
        <w:t>阶段除</w:t>
      </w:r>
      <w:r w:rsidRPr="00286042">
        <w:rPr>
          <w:rFonts w:hAnsi="宋体" w:hint="eastAsia"/>
        </w:rPr>
        <w:t>修改</w:t>
      </w:r>
      <w:r w:rsidR="0079727D" w:rsidRPr="00286042">
        <w:rPr>
          <w:rFonts w:hAnsi="宋体" w:hint="eastAsia"/>
        </w:rPr>
        <w:t>设备认证密钥</w:t>
      </w:r>
      <w:r w:rsidRPr="00286042">
        <w:rPr>
          <w:rFonts w:hAnsi="宋体" w:hint="eastAsia"/>
        </w:rPr>
        <w:t>及创建应用操作</w:t>
      </w:r>
      <w:r w:rsidR="00591FE9" w:rsidRPr="00286042">
        <w:rPr>
          <w:rFonts w:hAnsi="宋体" w:hint="eastAsia"/>
        </w:rPr>
        <w:t>外，禁止其他操作</w:t>
      </w:r>
      <w:r w:rsidRPr="00286042">
        <w:rPr>
          <w:rFonts w:hAnsi="宋体" w:hint="eastAsia"/>
        </w:rPr>
        <w:t>。</w:t>
      </w:r>
    </w:p>
    <w:p w:rsidR="00757BE8" w:rsidRPr="00286042" w:rsidRDefault="00757BE8" w:rsidP="00BE76D5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2）应用阶段</w:t>
      </w:r>
      <w:r w:rsidR="00591FE9" w:rsidRPr="00286042">
        <w:rPr>
          <w:rFonts w:hAnsi="宋体" w:hint="eastAsia"/>
        </w:rPr>
        <w:t>：</w:t>
      </w:r>
      <w:r w:rsidRPr="00286042">
        <w:rPr>
          <w:rFonts w:hAnsi="宋体" w:hint="eastAsia"/>
        </w:rPr>
        <w:t>已创建了应用的设备进入应用阶段。</w:t>
      </w:r>
      <w:r w:rsidR="00591FE9" w:rsidRPr="00286042">
        <w:rPr>
          <w:rFonts w:hAnsi="宋体" w:hint="eastAsia"/>
        </w:rPr>
        <w:t>在此阶段</w:t>
      </w:r>
      <w:r w:rsidRPr="00286042">
        <w:rPr>
          <w:rFonts w:hAnsi="宋体" w:hint="eastAsia"/>
        </w:rPr>
        <w:t>，可</w:t>
      </w:r>
      <w:r w:rsidR="00591FE9" w:rsidRPr="00286042">
        <w:rPr>
          <w:rFonts w:hAnsi="宋体" w:hint="eastAsia"/>
        </w:rPr>
        <w:t>进行所有操作</w:t>
      </w:r>
      <w:r w:rsidRPr="00286042">
        <w:rPr>
          <w:rFonts w:hAnsi="宋体" w:hint="eastAsia"/>
        </w:rPr>
        <w:t>。</w:t>
      </w:r>
    </w:p>
    <w:p w:rsidR="00757BE8" w:rsidRPr="00286042" w:rsidRDefault="00757BE8" w:rsidP="00C3571E">
      <w:pPr>
        <w:numPr>
          <w:ilvl w:val="1"/>
          <w:numId w:val="1"/>
        </w:numPr>
        <w:tabs>
          <w:tab w:val="clear" w:pos="576"/>
          <w:tab w:val="num" w:pos="0"/>
        </w:tabs>
        <w:ind w:left="992" w:hanging="992"/>
        <w:outlineLvl w:val="1"/>
        <w:rPr>
          <w:rFonts w:eastAsia="黑体" w:hAnsi="宋体" w:cs="Arial" w:hint="eastAsia"/>
          <w:b/>
        </w:rPr>
      </w:pPr>
      <w:bookmarkStart w:id="243" w:name="_Toc259810738"/>
      <w:r w:rsidRPr="00286042">
        <w:rPr>
          <w:rFonts w:eastAsia="黑体" w:hAnsi="宋体" w:cs="Arial" w:hint="eastAsia"/>
          <w:b/>
        </w:rPr>
        <w:t>权限管理</w:t>
      </w:r>
      <w:bookmarkEnd w:id="243"/>
    </w:p>
    <w:p w:rsidR="00757BE8" w:rsidRPr="00286042" w:rsidRDefault="000100A0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244" w:name="_Toc259810739"/>
      <w:r w:rsidRPr="00286042">
        <w:rPr>
          <w:rFonts w:eastAsia="黑体" w:hAnsi="宋体" w:cs="Arial" w:hint="eastAsia"/>
          <w:b/>
        </w:rPr>
        <w:t>权限分类</w:t>
      </w:r>
      <w:bookmarkEnd w:id="244"/>
    </w:p>
    <w:p w:rsidR="00BE76D5" w:rsidRPr="00286042" w:rsidRDefault="00757BE8" w:rsidP="00BE76D5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权限分为设备权限，用户权限和管理员权限。</w:t>
      </w:r>
    </w:p>
    <w:p w:rsidR="00BE76D5" w:rsidRPr="00286042" w:rsidRDefault="00757BE8" w:rsidP="00BE76D5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设备权限：通过设备认证后获得设备权限。</w:t>
      </w:r>
    </w:p>
    <w:p w:rsidR="00BE76D5" w:rsidRPr="00286042" w:rsidRDefault="00757BE8" w:rsidP="00BE76D5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用户权限：</w:t>
      </w:r>
      <w:r w:rsidR="000100A0" w:rsidRPr="00286042">
        <w:rPr>
          <w:rFonts w:hAnsi="宋体" w:hint="eastAsia"/>
        </w:rPr>
        <w:t>用户PIN码</w:t>
      </w:r>
      <w:r w:rsidRPr="00286042">
        <w:rPr>
          <w:rFonts w:hAnsi="宋体" w:hint="eastAsia"/>
        </w:rPr>
        <w:t>验证通过</w:t>
      </w:r>
      <w:r w:rsidR="000100A0" w:rsidRPr="00286042">
        <w:rPr>
          <w:rFonts w:hAnsi="宋体" w:hint="eastAsia"/>
        </w:rPr>
        <w:t>后，获得用户权限，用户权限只作用</w:t>
      </w:r>
      <w:r w:rsidRPr="00286042">
        <w:rPr>
          <w:rFonts w:hAnsi="宋体" w:hint="eastAsia"/>
        </w:rPr>
        <w:t>于其所在的应用。</w:t>
      </w:r>
    </w:p>
    <w:p w:rsidR="00757BE8" w:rsidRPr="00286042" w:rsidRDefault="00757BE8" w:rsidP="00BE76D5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管理员权限：</w:t>
      </w:r>
      <w:r w:rsidR="000100A0" w:rsidRPr="00286042">
        <w:rPr>
          <w:rFonts w:hAnsi="宋体" w:hint="eastAsia"/>
        </w:rPr>
        <w:t>管理员PIN码</w:t>
      </w:r>
      <w:r w:rsidRPr="00286042">
        <w:rPr>
          <w:rFonts w:hAnsi="宋体" w:hint="eastAsia"/>
        </w:rPr>
        <w:t>验证通过</w:t>
      </w:r>
      <w:r w:rsidR="000100A0" w:rsidRPr="00286042">
        <w:rPr>
          <w:rFonts w:hAnsi="宋体" w:hint="eastAsia"/>
        </w:rPr>
        <w:t>后，获得管理员权限，管理员权限只作用</w:t>
      </w:r>
      <w:r w:rsidRPr="00286042">
        <w:rPr>
          <w:rFonts w:hAnsi="宋体" w:hint="eastAsia"/>
        </w:rPr>
        <w:t>于其所在的应用。</w:t>
      </w:r>
    </w:p>
    <w:p w:rsidR="00757BE8" w:rsidRPr="00286042" w:rsidRDefault="000100A0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245" w:name="_Toc259810740"/>
      <w:r w:rsidRPr="00286042">
        <w:rPr>
          <w:rFonts w:eastAsia="黑体" w:hAnsi="宋体" w:cs="Arial" w:hint="eastAsia"/>
          <w:b/>
        </w:rPr>
        <w:t>权限使用</w:t>
      </w:r>
      <w:bookmarkEnd w:id="245"/>
    </w:p>
    <w:p w:rsidR="00BE76D5" w:rsidRPr="00286042" w:rsidRDefault="000100A0" w:rsidP="00BE76D5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权限的使用遵循以下要求</w:t>
      </w:r>
      <w:r w:rsidR="00757BE8" w:rsidRPr="00286042">
        <w:rPr>
          <w:rFonts w:hAnsi="宋体" w:hint="eastAsia"/>
        </w:rPr>
        <w:t>：</w:t>
      </w:r>
    </w:p>
    <w:p w:rsidR="00757BE8" w:rsidRPr="00286042" w:rsidRDefault="00757BE8" w:rsidP="00BE76D5">
      <w:pPr>
        <w:numPr>
          <w:ilvl w:val="0"/>
          <w:numId w:val="3"/>
        </w:numPr>
        <w:rPr>
          <w:rFonts w:hAnsi="宋体" w:hint="eastAsia"/>
        </w:rPr>
      </w:pPr>
      <w:r w:rsidRPr="00286042">
        <w:rPr>
          <w:rFonts w:hAnsi="宋体" w:hint="eastAsia"/>
        </w:rPr>
        <w:t>设备权限仅用于创建应用、删除应用和修改</w:t>
      </w:r>
      <w:r w:rsidR="0079727D" w:rsidRPr="00286042">
        <w:rPr>
          <w:rFonts w:hAnsi="宋体" w:hint="eastAsia"/>
        </w:rPr>
        <w:t>设备认证密钥</w:t>
      </w:r>
      <w:r w:rsidRPr="00286042">
        <w:rPr>
          <w:rFonts w:hAnsi="宋体" w:hint="eastAsia"/>
        </w:rPr>
        <w:t xml:space="preserve">； </w:t>
      </w:r>
    </w:p>
    <w:p w:rsidR="00757BE8" w:rsidRPr="00286042" w:rsidRDefault="00757BE8" w:rsidP="00757BE8">
      <w:pPr>
        <w:numPr>
          <w:ilvl w:val="0"/>
          <w:numId w:val="3"/>
        </w:numPr>
        <w:rPr>
          <w:rFonts w:hAnsi="宋体" w:hint="eastAsia"/>
        </w:rPr>
      </w:pPr>
      <w:r w:rsidRPr="00286042">
        <w:rPr>
          <w:rFonts w:hAnsi="宋体" w:hint="eastAsia"/>
        </w:rPr>
        <w:t>创建和删除容器需要用户权限；</w:t>
      </w:r>
    </w:p>
    <w:p w:rsidR="00757BE8" w:rsidRPr="00286042" w:rsidRDefault="00757BE8" w:rsidP="00757BE8">
      <w:pPr>
        <w:numPr>
          <w:ilvl w:val="0"/>
          <w:numId w:val="3"/>
        </w:numPr>
        <w:rPr>
          <w:rFonts w:hAnsi="宋体" w:hint="eastAsia"/>
        </w:rPr>
      </w:pPr>
      <w:r w:rsidRPr="00286042">
        <w:rPr>
          <w:rFonts w:hAnsi="宋体" w:hint="eastAsia"/>
        </w:rPr>
        <w:t>创建文件的权限在创建应用时指定；</w:t>
      </w:r>
    </w:p>
    <w:p w:rsidR="00757BE8" w:rsidRPr="00286042" w:rsidRDefault="00757BE8" w:rsidP="00757BE8">
      <w:pPr>
        <w:numPr>
          <w:ilvl w:val="0"/>
          <w:numId w:val="3"/>
        </w:numPr>
        <w:rPr>
          <w:rFonts w:hAnsi="宋体" w:hint="eastAsia"/>
        </w:rPr>
      </w:pPr>
      <w:r w:rsidRPr="00286042">
        <w:rPr>
          <w:rFonts w:hAnsi="宋体" w:hint="eastAsia"/>
        </w:rPr>
        <w:t>文件的读写权限在创建文件时指定；</w:t>
      </w:r>
    </w:p>
    <w:p w:rsidR="00757BE8" w:rsidRPr="00286042" w:rsidRDefault="000100A0" w:rsidP="00757BE8">
      <w:pPr>
        <w:numPr>
          <w:ilvl w:val="0"/>
          <w:numId w:val="3"/>
        </w:numPr>
        <w:rPr>
          <w:rFonts w:hAnsi="宋体" w:hint="eastAsia"/>
        </w:rPr>
      </w:pPr>
      <w:r w:rsidRPr="00286042">
        <w:rPr>
          <w:rFonts w:hAnsi="宋体" w:hint="eastAsia"/>
        </w:rPr>
        <w:t>容器内私</w:t>
      </w:r>
      <w:proofErr w:type="gramStart"/>
      <w:r w:rsidRPr="00286042">
        <w:rPr>
          <w:rFonts w:hAnsi="宋体" w:hint="eastAsia"/>
        </w:rPr>
        <w:t>钥</w:t>
      </w:r>
      <w:proofErr w:type="gramEnd"/>
      <w:r w:rsidRPr="00286042">
        <w:rPr>
          <w:rFonts w:hAnsi="宋体" w:hint="eastAsia"/>
        </w:rPr>
        <w:t>的使用需要用户权限</w:t>
      </w:r>
      <w:r w:rsidR="00757BE8" w:rsidRPr="00286042">
        <w:rPr>
          <w:rFonts w:hAnsi="宋体" w:hint="eastAsia"/>
        </w:rPr>
        <w:t>；</w:t>
      </w:r>
    </w:p>
    <w:p w:rsidR="00757BE8" w:rsidRPr="00286042" w:rsidRDefault="00757BE8" w:rsidP="00757BE8">
      <w:pPr>
        <w:numPr>
          <w:ilvl w:val="0"/>
          <w:numId w:val="3"/>
        </w:numPr>
        <w:rPr>
          <w:rFonts w:hAnsi="宋体" w:hint="eastAsia"/>
        </w:rPr>
      </w:pPr>
      <w:r w:rsidRPr="00286042">
        <w:rPr>
          <w:rFonts w:hAnsi="宋体" w:hint="eastAsia"/>
        </w:rPr>
        <w:t>用户PIN码和管理员PIN</w:t>
      </w:r>
      <w:proofErr w:type="gramStart"/>
      <w:r w:rsidRPr="00286042">
        <w:rPr>
          <w:rFonts w:hAnsi="宋体" w:hint="eastAsia"/>
        </w:rPr>
        <w:t>码均具有</w:t>
      </w:r>
      <w:proofErr w:type="gramEnd"/>
      <w:r w:rsidRPr="00286042">
        <w:rPr>
          <w:rFonts w:hAnsi="宋体" w:hint="eastAsia"/>
        </w:rPr>
        <w:t>最大重试次数，在创建应用时设定。当验证PIN</w:t>
      </w:r>
      <w:proofErr w:type="gramStart"/>
      <w:r w:rsidRPr="00286042">
        <w:rPr>
          <w:rFonts w:hAnsi="宋体" w:hint="eastAsia"/>
        </w:rPr>
        <w:t>码错误</w:t>
      </w:r>
      <w:proofErr w:type="gramEnd"/>
      <w:r w:rsidRPr="00286042">
        <w:rPr>
          <w:rFonts w:hAnsi="宋体" w:hint="eastAsia"/>
        </w:rPr>
        <w:t>次数达到最大重试次数后，PIN</w:t>
      </w:r>
      <w:proofErr w:type="gramStart"/>
      <w:r w:rsidRPr="00286042">
        <w:rPr>
          <w:rFonts w:hAnsi="宋体" w:hint="eastAsia"/>
        </w:rPr>
        <w:t>码即锁死</w:t>
      </w:r>
      <w:proofErr w:type="gramEnd"/>
      <w:r w:rsidRPr="00286042">
        <w:rPr>
          <w:rFonts w:hAnsi="宋体" w:hint="eastAsia"/>
        </w:rPr>
        <w:t>；</w:t>
      </w:r>
    </w:p>
    <w:p w:rsidR="00757BE8" w:rsidRPr="00286042" w:rsidRDefault="00757BE8" w:rsidP="00757BE8">
      <w:pPr>
        <w:numPr>
          <w:ilvl w:val="0"/>
          <w:numId w:val="3"/>
        </w:numPr>
        <w:rPr>
          <w:rFonts w:hAnsi="宋体" w:hint="eastAsia"/>
        </w:rPr>
      </w:pPr>
      <w:r w:rsidRPr="00286042">
        <w:rPr>
          <w:rFonts w:hAnsi="宋体" w:hint="eastAsia"/>
        </w:rPr>
        <w:t>用户PIN码的解锁需要管理员权限；</w:t>
      </w:r>
    </w:p>
    <w:p w:rsidR="00757BE8" w:rsidRPr="00286042" w:rsidRDefault="00757BE8" w:rsidP="00C3571E">
      <w:pPr>
        <w:numPr>
          <w:ilvl w:val="0"/>
          <w:numId w:val="3"/>
        </w:numPr>
        <w:rPr>
          <w:rFonts w:hAnsi="宋体" w:hint="eastAsia"/>
        </w:rPr>
      </w:pPr>
      <w:r w:rsidRPr="00286042">
        <w:rPr>
          <w:rFonts w:hAnsi="宋体" w:hint="eastAsia"/>
        </w:rPr>
        <w:t>用户PIN码</w:t>
      </w:r>
      <w:r w:rsidR="00140131" w:rsidRPr="00286042">
        <w:rPr>
          <w:rFonts w:hAnsi="宋体" w:hint="eastAsia"/>
        </w:rPr>
        <w:t>的修改</w:t>
      </w:r>
      <w:r w:rsidRPr="00286042">
        <w:rPr>
          <w:rFonts w:hAnsi="宋体" w:hint="eastAsia"/>
        </w:rPr>
        <w:t>需要用户权限，管理员PIN码</w:t>
      </w:r>
      <w:r w:rsidR="00140131" w:rsidRPr="00286042">
        <w:rPr>
          <w:rFonts w:hAnsi="宋体" w:hint="eastAsia"/>
        </w:rPr>
        <w:t>的修改</w:t>
      </w:r>
      <w:r w:rsidRPr="00286042">
        <w:rPr>
          <w:rFonts w:hAnsi="宋体" w:hint="eastAsia"/>
        </w:rPr>
        <w:t>需要管理员权限。</w:t>
      </w:r>
    </w:p>
    <w:p w:rsidR="00757BE8" w:rsidRPr="00286042" w:rsidRDefault="00757BE8" w:rsidP="00C3571E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246" w:name="_Toc259810741"/>
      <w:r w:rsidRPr="00286042">
        <w:rPr>
          <w:rFonts w:eastAsia="黑体" w:hAnsi="宋体" w:cs="Arial" w:hint="eastAsia"/>
          <w:b/>
        </w:rPr>
        <w:t>设备认证</w:t>
      </w:r>
      <w:bookmarkEnd w:id="246"/>
    </w:p>
    <w:p w:rsidR="00757BE8" w:rsidRPr="00286042" w:rsidRDefault="000100A0" w:rsidP="00757BE8">
      <w:pPr>
        <w:pStyle w:val="14"/>
        <w:ind w:firstLine="420"/>
        <w:rPr>
          <w:rFonts w:ascii="宋体" w:hAnsi="宋体" w:hint="eastAsia"/>
        </w:rPr>
      </w:pPr>
      <w:r w:rsidRPr="00286042">
        <w:rPr>
          <w:rFonts w:ascii="宋体" w:hAnsi="宋体" w:hint="eastAsia"/>
        </w:rPr>
        <w:t>必须通过设备认证后才能在设备内创建</w:t>
      </w:r>
      <w:r w:rsidR="00757BE8" w:rsidRPr="00286042">
        <w:rPr>
          <w:rFonts w:ascii="宋体" w:hAnsi="宋体" w:hint="eastAsia"/>
        </w:rPr>
        <w:t>和删除应用。</w:t>
      </w:r>
    </w:p>
    <w:p w:rsidR="006558E9" w:rsidRPr="00286042" w:rsidRDefault="00757BE8" w:rsidP="006558E9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设备认证</w:t>
      </w:r>
      <w:r w:rsidR="006558E9" w:rsidRPr="00286042">
        <w:rPr>
          <w:rFonts w:hAnsi="宋体" w:hint="eastAsia"/>
        </w:rPr>
        <w:t>使用分组密码算法和设备认证密钥进行。认证的流程如下：</w:t>
      </w:r>
    </w:p>
    <w:p w:rsidR="00757BE8" w:rsidRPr="00286042" w:rsidRDefault="006558E9" w:rsidP="00757BE8">
      <w:pPr>
        <w:pStyle w:val="14"/>
        <w:ind w:firstLine="420"/>
        <w:rPr>
          <w:rFonts w:ascii="宋体" w:hAnsi="宋体" w:hint="eastAsia"/>
          <w:lang w:val="sv-SE"/>
        </w:rPr>
      </w:pPr>
      <w:r w:rsidRPr="00286042">
        <w:rPr>
          <w:rFonts w:ascii="宋体" w:hAnsi="宋体" w:hint="eastAsia"/>
          <w:szCs w:val="21"/>
        </w:rPr>
        <w:t>1)被认证方</w:t>
      </w:r>
      <w:r w:rsidR="00757BE8" w:rsidRPr="00286042">
        <w:rPr>
          <w:rFonts w:ascii="宋体" w:hAnsi="宋体" w:hint="eastAsia"/>
          <w:szCs w:val="21"/>
        </w:rPr>
        <w:t>调用SKF_GenRandom函数从设备获取8字节随机数RND，并用0x00将其填充至</w:t>
      </w:r>
      <w:r w:rsidRPr="00286042">
        <w:rPr>
          <w:rFonts w:ascii="宋体" w:hAnsi="宋体" w:hint="eastAsia"/>
          <w:szCs w:val="21"/>
        </w:rPr>
        <w:t>密码</w:t>
      </w:r>
      <w:r w:rsidRPr="00286042">
        <w:rPr>
          <w:rFonts w:ascii="宋体" w:hAnsi="宋体" w:hint="eastAsia"/>
          <w:lang w:val="sv-SE"/>
        </w:rPr>
        <w:t>算法的</w:t>
      </w:r>
      <w:r w:rsidR="00EE0BD8" w:rsidRPr="00286042">
        <w:rPr>
          <w:rFonts w:ascii="宋体" w:hAnsi="宋体" w:hint="eastAsia"/>
          <w:lang w:val="sv-SE"/>
        </w:rPr>
        <w:t>分块长度</w:t>
      </w:r>
      <w:r w:rsidR="00757BE8" w:rsidRPr="00286042">
        <w:rPr>
          <w:rFonts w:ascii="宋体" w:hAnsi="宋体" w:hint="eastAsia"/>
          <w:lang w:val="sv-SE"/>
        </w:rPr>
        <w:t>，组成数据块D0；</w:t>
      </w:r>
    </w:p>
    <w:p w:rsidR="00757BE8" w:rsidRPr="00286042" w:rsidRDefault="006558E9" w:rsidP="00757BE8">
      <w:pPr>
        <w:pStyle w:val="14"/>
        <w:ind w:firstLine="420"/>
        <w:rPr>
          <w:rFonts w:ascii="宋体" w:hAnsi="宋体" w:hint="eastAsia"/>
          <w:lang w:val="sv-SE"/>
        </w:rPr>
      </w:pPr>
      <w:r w:rsidRPr="00286042">
        <w:rPr>
          <w:rFonts w:ascii="宋体" w:hAnsi="宋体" w:hint="eastAsia"/>
          <w:lang w:val="sv-SE"/>
        </w:rPr>
        <w:t>2)</w:t>
      </w:r>
      <w:r w:rsidRPr="00286042">
        <w:rPr>
          <w:rFonts w:ascii="宋体" w:hAnsi="宋体" w:hint="eastAsia"/>
        </w:rPr>
        <w:t>被认证方</w:t>
      </w:r>
      <w:r w:rsidR="00757BE8" w:rsidRPr="00286042">
        <w:rPr>
          <w:rFonts w:ascii="宋体" w:hAnsi="宋体" w:hint="eastAsia"/>
        </w:rPr>
        <w:t>对</w:t>
      </w:r>
      <w:r w:rsidR="00757BE8" w:rsidRPr="00286042">
        <w:rPr>
          <w:rFonts w:ascii="宋体" w:hAnsi="宋体" w:hint="eastAsia"/>
          <w:lang w:val="sv-SE"/>
        </w:rPr>
        <w:t>D0</w:t>
      </w:r>
      <w:r w:rsidR="00757BE8" w:rsidRPr="00286042">
        <w:rPr>
          <w:rFonts w:ascii="宋体" w:hAnsi="宋体" w:hint="eastAsia"/>
        </w:rPr>
        <w:t>加密</w:t>
      </w:r>
      <w:r w:rsidR="00757BE8" w:rsidRPr="00286042">
        <w:rPr>
          <w:rFonts w:ascii="宋体" w:hAnsi="宋体" w:hint="eastAsia"/>
          <w:lang w:val="sv-SE"/>
        </w:rPr>
        <w:t>，</w:t>
      </w:r>
      <w:r w:rsidR="00757BE8" w:rsidRPr="00286042">
        <w:rPr>
          <w:rFonts w:ascii="宋体" w:hAnsi="宋体" w:hint="eastAsia"/>
        </w:rPr>
        <w:t>得到加密结果</w:t>
      </w:r>
      <w:r w:rsidR="00757BE8" w:rsidRPr="00286042">
        <w:rPr>
          <w:rFonts w:ascii="宋体" w:hAnsi="宋体" w:hint="eastAsia"/>
          <w:lang w:val="sv-SE"/>
        </w:rPr>
        <w:t>D1，</w:t>
      </w:r>
      <w:r w:rsidR="00757BE8" w:rsidRPr="00286042">
        <w:rPr>
          <w:rFonts w:ascii="宋体" w:hAnsi="宋体" w:hint="eastAsia"/>
        </w:rPr>
        <w:t>并调用</w:t>
      </w:r>
      <w:r w:rsidR="00757BE8" w:rsidRPr="00286042">
        <w:rPr>
          <w:rFonts w:ascii="宋体" w:hAnsi="宋体" w:hint="eastAsia"/>
          <w:lang w:val="sv-SE"/>
        </w:rPr>
        <w:t>SKF_DevAuth()，</w:t>
      </w:r>
      <w:r w:rsidR="00757BE8" w:rsidRPr="00286042">
        <w:rPr>
          <w:rFonts w:ascii="宋体" w:hAnsi="宋体" w:hint="eastAsia"/>
        </w:rPr>
        <w:t>将</w:t>
      </w:r>
      <w:r w:rsidR="00757BE8" w:rsidRPr="00286042">
        <w:rPr>
          <w:rFonts w:ascii="宋体" w:hAnsi="宋体" w:hint="eastAsia"/>
          <w:lang w:val="sv-SE"/>
        </w:rPr>
        <w:t>D1</w:t>
      </w:r>
      <w:r w:rsidR="00757BE8" w:rsidRPr="00286042">
        <w:rPr>
          <w:rFonts w:ascii="宋体" w:hAnsi="宋体" w:hint="eastAsia"/>
        </w:rPr>
        <w:t>发送至设备</w:t>
      </w:r>
      <w:r w:rsidR="00757BE8" w:rsidRPr="00286042">
        <w:rPr>
          <w:rFonts w:ascii="宋体" w:hAnsi="宋体" w:hint="eastAsia"/>
          <w:lang w:val="sv-SE"/>
        </w:rPr>
        <w:t>；</w:t>
      </w:r>
    </w:p>
    <w:p w:rsidR="00757BE8" w:rsidRPr="00286042" w:rsidRDefault="006558E9" w:rsidP="00757BE8">
      <w:pPr>
        <w:pStyle w:val="14"/>
        <w:ind w:firstLine="420"/>
        <w:rPr>
          <w:rFonts w:ascii="宋体" w:hAnsi="宋体" w:hint="eastAsia"/>
        </w:rPr>
      </w:pPr>
      <w:r w:rsidRPr="00286042">
        <w:rPr>
          <w:rFonts w:ascii="宋体" w:hAnsi="宋体" w:hint="eastAsia"/>
        </w:rPr>
        <w:t>3)</w:t>
      </w:r>
      <w:r w:rsidR="00757BE8" w:rsidRPr="00286042">
        <w:rPr>
          <w:rFonts w:ascii="宋体" w:hAnsi="宋体" w:hint="eastAsia"/>
        </w:rPr>
        <w:t>设备收到D1后，验证</w:t>
      </w:r>
      <w:r w:rsidR="00F92F57" w:rsidRPr="00286042">
        <w:rPr>
          <w:rFonts w:ascii="宋体" w:hAnsi="宋体" w:hint="eastAsia"/>
        </w:rPr>
        <w:t>D1</w:t>
      </w:r>
      <w:r w:rsidR="00757BE8" w:rsidRPr="00286042">
        <w:rPr>
          <w:rFonts w:ascii="宋体" w:hAnsi="宋体" w:hint="eastAsia"/>
        </w:rPr>
        <w:t>是否正确。正确则通过设备认证，否则设备认证失败。</w:t>
      </w:r>
    </w:p>
    <w:p w:rsidR="00757BE8" w:rsidRPr="00286042" w:rsidRDefault="00757BE8" w:rsidP="00711828">
      <w:pPr>
        <w:numPr>
          <w:ilvl w:val="2"/>
          <w:numId w:val="1"/>
        </w:numPr>
        <w:tabs>
          <w:tab w:val="clear" w:pos="720"/>
        </w:tabs>
        <w:ind w:left="567" w:hanging="567"/>
        <w:outlineLvl w:val="2"/>
        <w:rPr>
          <w:rFonts w:eastAsia="黑体" w:hAnsi="宋体" w:cs="Arial" w:hint="eastAsia"/>
          <w:b/>
        </w:rPr>
      </w:pPr>
      <w:bookmarkStart w:id="247" w:name="_Toc259810742"/>
      <w:r w:rsidRPr="00286042">
        <w:rPr>
          <w:rFonts w:eastAsia="黑体" w:hAnsi="宋体" w:cs="Arial" w:hint="eastAsia"/>
          <w:b/>
        </w:rPr>
        <w:t>PIN</w:t>
      </w:r>
      <w:proofErr w:type="gramStart"/>
      <w:r w:rsidRPr="00286042">
        <w:rPr>
          <w:rFonts w:eastAsia="黑体" w:hAnsi="宋体" w:cs="Arial" w:hint="eastAsia"/>
          <w:b/>
        </w:rPr>
        <w:t>码安全</w:t>
      </w:r>
      <w:proofErr w:type="gramEnd"/>
      <w:r w:rsidR="00F92F57" w:rsidRPr="00286042">
        <w:rPr>
          <w:rFonts w:eastAsia="黑体" w:hAnsi="宋体" w:cs="Arial" w:hint="eastAsia"/>
          <w:b/>
        </w:rPr>
        <w:t>要求</w:t>
      </w:r>
      <w:bookmarkEnd w:id="247"/>
    </w:p>
    <w:p w:rsidR="00757BE8" w:rsidRPr="00286042" w:rsidRDefault="00757BE8" w:rsidP="00757BE8">
      <w:pPr>
        <w:numPr>
          <w:ilvl w:val="0"/>
          <w:numId w:val="4"/>
        </w:numPr>
        <w:rPr>
          <w:rFonts w:hAnsi="宋体" w:hint="eastAsia"/>
        </w:rPr>
      </w:pPr>
      <w:r w:rsidRPr="00286042">
        <w:rPr>
          <w:rFonts w:hAnsi="宋体" w:hint="eastAsia"/>
        </w:rPr>
        <w:lastRenderedPageBreak/>
        <w:t>PIN码长度不少于6个字节；</w:t>
      </w:r>
    </w:p>
    <w:p w:rsidR="00757BE8" w:rsidRPr="00286042" w:rsidRDefault="00757BE8" w:rsidP="00757BE8">
      <w:pPr>
        <w:numPr>
          <w:ilvl w:val="0"/>
          <w:numId w:val="4"/>
        </w:numPr>
        <w:rPr>
          <w:rFonts w:hAnsi="宋体" w:hint="eastAsia"/>
        </w:rPr>
      </w:pPr>
      <w:r w:rsidRPr="00286042">
        <w:rPr>
          <w:rFonts w:hAnsi="宋体" w:hint="eastAsia"/>
        </w:rPr>
        <w:t>PIN</w:t>
      </w:r>
      <w:r w:rsidR="00F92F57" w:rsidRPr="00286042">
        <w:rPr>
          <w:rFonts w:hAnsi="宋体" w:hint="eastAsia"/>
        </w:rPr>
        <w:t>码在设备和本接口之间</w:t>
      </w:r>
      <w:r w:rsidR="00972160" w:rsidRPr="00286042">
        <w:rPr>
          <w:rFonts w:hAnsi="宋体" w:hint="eastAsia"/>
        </w:rPr>
        <w:t>的</w:t>
      </w:r>
      <w:r w:rsidR="00F92F57" w:rsidRPr="00286042">
        <w:rPr>
          <w:rFonts w:hAnsi="宋体" w:hint="eastAsia"/>
        </w:rPr>
        <w:t>传输</w:t>
      </w:r>
      <w:r w:rsidR="00972160" w:rsidRPr="00286042">
        <w:rPr>
          <w:rFonts w:hAnsi="宋体" w:hint="eastAsia"/>
        </w:rPr>
        <w:t>过程中应采取保护措施，防止</w:t>
      </w:r>
      <w:r w:rsidR="00972160" w:rsidRPr="00286042">
        <w:rPr>
          <w:rFonts w:hAnsi="宋体"/>
        </w:rPr>
        <w:t>PIN</w:t>
      </w:r>
      <w:r w:rsidR="00972160" w:rsidRPr="00286042">
        <w:rPr>
          <w:rFonts w:hAnsi="宋体" w:hint="eastAsia"/>
        </w:rPr>
        <w:t>码泄露</w:t>
      </w:r>
      <w:r w:rsidRPr="00286042">
        <w:rPr>
          <w:rFonts w:hAnsi="宋体" w:hint="eastAsia"/>
        </w:rPr>
        <w:t>；</w:t>
      </w:r>
    </w:p>
    <w:p w:rsidR="00757BE8" w:rsidRPr="00286042" w:rsidRDefault="00757BE8" w:rsidP="00757BE8">
      <w:pPr>
        <w:numPr>
          <w:ilvl w:val="0"/>
          <w:numId w:val="4"/>
        </w:numPr>
        <w:rPr>
          <w:rFonts w:hAnsi="宋体" w:hint="eastAsia"/>
        </w:rPr>
      </w:pPr>
      <w:r w:rsidRPr="00286042">
        <w:rPr>
          <w:rFonts w:hAnsi="宋体" w:hint="eastAsia"/>
        </w:rPr>
        <w:t>PIN</w:t>
      </w:r>
      <w:r w:rsidR="00F92F57" w:rsidRPr="00286042">
        <w:rPr>
          <w:rFonts w:hAnsi="宋体" w:hint="eastAsia"/>
        </w:rPr>
        <w:t>码在设备中应</w:t>
      </w:r>
      <w:r w:rsidRPr="00286042">
        <w:rPr>
          <w:rFonts w:hAnsi="宋体" w:hint="eastAsia"/>
        </w:rPr>
        <w:t>安全存储，不可</w:t>
      </w:r>
      <w:r w:rsidR="00F92F57" w:rsidRPr="00286042">
        <w:rPr>
          <w:rFonts w:hAnsi="宋体" w:hint="eastAsia"/>
        </w:rPr>
        <w:t>从设备中导出</w:t>
      </w:r>
      <w:r w:rsidRPr="00286042">
        <w:rPr>
          <w:rFonts w:hAnsi="宋体" w:hint="eastAsia"/>
        </w:rPr>
        <w:t>。</w:t>
      </w:r>
    </w:p>
    <w:p w:rsidR="00757BE8" w:rsidRPr="00286042" w:rsidRDefault="00757BE8" w:rsidP="00C3571E">
      <w:pPr>
        <w:numPr>
          <w:ilvl w:val="1"/>
          <w:numId w:val="1"/>
        </w:numPr>
        <w:tabs>
          <w:tab w:val="clear" w:pos="576"/>
          <w:tab w:val="num" w:pos="0"/>
        </w:tabs>
        <w:ind w:left="992" w:hanging="992"/>
        <w:outlineLvl w:val="1"/>
        <w:rPr>
          <w:rFonts w:eastAsia="黑体" w:hAnsi="宋体" w:cs="Arial" w:hint="eastAsia"/>
          <w:b/>
        </w:rPr>
      </w:pPr>
      <w:bookmarkStart w:id="248" w:name="_Toc259810743"/>
      <w:r w:rsidRPr="00286042">
        <w:rPr>
          <w:rFonts w:eastAsia="黑体" w:hAnsi="宋体" w:cs="Arial" w:hint="eastAsia"/>
          <w:b/>
        </w:rPr>
        <w:t>密钥安全要求</w:t>
      </w:r>
      <w:bookmarkEnd w:id="248"/>
    </w:p>
    <w:p w:rsidR="00757BE8" w:rsidRPr="00286042" w:rsidRDefault="00757BE8" w:rsidP="00BE76D5">
      <w:pPr>
        <w:ind w:firstLine="360"/>
        <w:rPr>
          <w:rFonts w:hAnsi="宋体" w:hint="eastAsia"/>
        </w:rPr>
      </w:pPr>
      <w:r w:rsidRPr="00286042">
        <w:rPr>
          <w:rFonts w:hAnsi="宋体" w:hint="eastAsia"/>
        </w:rPr>
        <w:t>密钥应遵循以下安全要求：</w:t>
      </w:r>
    </w:p>
    <w:p w:rsidR="00757BE8" w:rsidRPr="00286042" w:rsidRDefault="00F92F57" w:rsidP="00757BE8">
      <w:pPr>
        <w:numPr>
          <w:ilvl w:val="0"/>
          <w:numId w:val="5"/>
        </w:numPr>
        <w:rPr>
          <w:rFonts w:hAnsi="宋体" w:hint="eastAsia"/>
        </w:rPr>
      </w:pPr>
      <w:r w:rsidRPr="00286042">
        <w:rPr>
          <w:rFonts w:hAnsi="宋体" w:hint="eastAsia"/>
        </w:rPr>
        <w:t>设备</w:t>
      </w:r>
      <w:r w:rsidR="004D0809" w:rsidRPr="00286042">
        <w:rPr>
          <w:rFonts w:hAnsi="宋体" w:hint="eastAsia"/>
        </w:rPr>
        <w:t>内</w:t>
      </w:r>
      <w:r w:rsidRPr="00286042">
        <w:rPr>
          <w:rFonts w:hAnsi="宋体" w:hint="eastAsia"/>
        </w:rPr>
        <w:t>产生的</w:t>
      </w:r>
      <w:r w:rsidR="00757BE8" w:rsidRPr="00286042">
        <w:rPr>
          <w:rFonts w:hAnsi="宋体" w:hint="eastAsia"/>
        </w:rPr>
        <w:t>随机数应</w:t>
      </w:r>
      <w:r w:rsidR="002D5399" w:rsidRPr="00286042">
        <w:rPr>
          <w:rFonts w:hAnsi="宋体" w:hint="eastAsia"/>
        </w:rPr>
        <w:t>为真随机数，应</w:t>
      </w:r>
      <w:r w:rsidR="00757BE8" w:rsidRPr="00286042">
        <w:rPr>
          <w:rFonts w:hAnsi="宋体" w:hint="eastAsia"/>
        </w:rPr>
        <w:t>符合随机性检测的要求；</w:t>
      </w:r>
    </w:p>
    <w:p w:rsidR="000F0664" w:rsidRPr="00286042" w:rsidRDefault="000F0664" w:rsidP="00757BE8">
      <w:pPr>
        <w:numPr>
          <w:ilvl w:val="0"/>
          <w:numId w:val="5"/>
        </w:numPr>
        <w:rPr>
          <w:rFonts w:hAnsi="宋体" w:hint="eastAsia"/>
        </w:rPr>
      </w:pPr>
      <w:r w:rsidRPr="00286042">
        <w:rPr>
          <w:rFonts w:hAnsi="宋体" w:hint="eastAsia"/>
        </w:rPr>
        <w:t>设备内产生的会话密钥应使用随机数；</w:t>
      </w:r>
    </w:p>
    <w:p w:rsidR="00757BE8" w:rsidRPr="00286042" w:rsidRDefault="004D0809" w:rsidP="00757BE8">
      <w:pPr>
        <w:numPr>
          <w:ilvl w:val="0"/>
          <w:numId w:val="5"/>
        </w:numPr>
        <w:rPr>
          <w:rFonts w:hAnsi="宋体" w:hint="eastAsia"/>
        </w:rPr>
      </w:pPr>
      <w:r w:rsidRPr="00286042">
        <w:rPr>
          <w:rFonts w:hAnsi="宋体" w:hint="eastAsia"/>
        </w:rPr>
        <w:t>设备内产生</w:t>
      </w:r>
      <w:r w:rsidR="00757BE8" w:rsidRPr="00286042">
        <w:rPr>
          <w:rFonts w:hAnsi="宋体" w:hint="eastAsia"/>
        </w:rPr>
        <w:t>非对称密</w:t>
      </w:r>
      <w:r w:rsidRPr="00286042">
        <w:rPr>
          <w:rFonts w:hAnsi="宋体" w:hint="eastAsia"/>
        </w:rPr>
        <w:t>钥</w:t>
      </w:r>
      <w:r w:rsidR="00757BE8" w:rsidRPr="00286042">
        <w:rPr>
          <w:rFonts w:hAnsi="宋体" w:hint="eastAsia"/>
        </w:rPr>
        <w:t>使用的素数应满足素性要求；</w:t>
      </w:r>
    </w:p>
    <w:p w:rsidR="004D0809" w:rsidRPr="00286042" w:rsidRDefault="004D0809" w:rsidP="004D0809">
      <w:pPr>
        <w:numPr>
          <w:ilvl w:val="0"/>
          <w:numId w:val="5"/>
        </w:numPr>
        <w:rPr>
          <w:rFonts w:hAnsi="宋体" w:hint="eastAsia"/>
        </w:rPr>
      </w:pPr>
      <w:r w:rsidRPr="00286042">
        <w:rPr>
          <w:rFonts w:hAnsi="宋体" w:hint="eastAsia"/>
        </w:rPr>
        <w:t>设备内的密钥应具备有效的密钥保护机制防止解剖、探测和读取；</w:t>
      </w:r>
    </w:p>
    <w:p w:rsidR="004D0809" w:rsidRPr="00286042" w:rsidRDefault="004D0809" w:rsidP="004D0809">
      <w:pPr>
        <w:numPr>
          <w:ilvl w:val="0"/>
          <w:numId w:val="5"/>
        </w:numPr>
        <w:rPr>
          <w:rFonts w:hAnsi="宋体" w:hint="eastAsia"/>
        </w:rPr>
      </w:pPr>
      <w:r w:rsidRPr="00286042">
        <w:rPr>
          <w:rFonts w:hAnsi="宋体" w:hint="eastAsia"/>
        </w:rPr>
        <w:t>设备内的密钥应按权限要求使用；</w:t>
      </w:r>
    </w:p>
    <w:p w:rsidR="00757BE8" w:rsidRPr="00286042" w:rsidRDefault="00757BE8" w:rsidP="00757BE8">
      <w:pPr>
        <w:numPr>
          <w:ilvl w:val="0"/>
          <w:numId w:val="5"/>
        </w:numPr>
        <w:rPr>
          <w:rFonts w:hAnsi="宋体" w:hint="eastAsia"/>
        </w:rPr>
      </w:pPr>
      <w:r w:rsidRPr="00286042">
        <w:rPr>
          <w:rFonts w:hAnsi="宋体" w:hint="eastAsia"/>
        </w:rPr>
        <w:t>除公</w:t>
      </w:r>
      <w:proofErr w:type="gramStart"/>
      <w:r w:rsidRPr="00286042">
        <w:rPr>
          <w:rFonts w:hAnsi="宋体" w:hint="eastAsia"/>
        </w:rPr>
        <w:t>钥</w:t>
      </w:r>
      <w:proofErr w:type="gramEnd"/>
      <w:r w:rsidRPr="00286042">
        <w:rPr>
          <w:rFonts w:hAnsi="宋体" w:hint="eastAsia"/>
        </w:rPr>
        <w:t>外的密钥不能以明文形式出现在设备外；</w:t>
      </w:r>
    </w:p>
    <w:p w:rsidR="00757BE8" w:rsidRPr="00286042" w:rsidRDefault="004D0809" w:rsidP="00757BE8">
      <w:pPr>
        <w:numPr>
          <w:ilvl w:val="0"/>
          <w:numId w:val="5"/>
        </w:numPr>
        <w:rPr>
          <w:rFonts w:hAnsi="宋体" w:hint="eastAsia"/>
        </w:rPr>
      </w:pPr>
      <w:r w:rsidRPr="00286042">
        <w:rPr>
          <w:rFonts w:hAnsi="宋体" w:hint="eastAsia"/>
        </w:rPr>
        <w:t>签名私</w:t>
      </w:r>
      <w:proofErr w:type="gramStart"/>
      <w:r w:rsidRPr="00286042">
        <w:rPr>
          <w:rFonts w:hAnsi="宋体" w:hint="eastAsia"/>
        </w:rPr>
        <w:t>钥</w:t>
      </w:r>
      <w:proofErr w:type="gramEnd"/>
      <w:r w:rsidRPr="00286042">
        <w:rPr>
          <w:rFonts w:hAnsi="宋体" w:hint="eastAsia"/>
        </w:rPr>
        <w:t>必须在设备中产生</w:t>
      </w:r>
      <w:r w:rsidR="00757BE8" w:rsidRPr="00286042">
        <w:rPr>
          <w:rFonts w:hAnsi="宋体" w:hint="eastAsia"/>
        </w:rPr>
        <w:t>；</w:t>
      </w:r>
    </w:p>
    <w:p w:rsidR="004D0809" w:rsidRPr="00286042" w:rsidRDefault="004D0809" w:rsidP="004D0809">
      <w:pPr>
        <w:numPr>
          <w:ilvl w:val="0"/>
          <w:numId w:val="5"/>
        </w:numPr>
        <w:rPr>
          <w:rFonts w:hAnsi="宋体" w:hint="eastAsia"/>
        </w:rPr>
      </w:pPr>
      <w:r w:rsidRPr="00286042">
        <w:rPr>
          <w:rFonts w:hAnsi="宋体" w:hint="eastAsia"/>
        </w:rPr>
        <w:t>容器内的私</w:t>
      </w:r>
      <w:proofErr w:type="gramStart"/>
      <w:r w:rsidRPr="00286042">
        <w:rPr>
          <w:rFonts w:hAnsi="宋体" w:hint="eastAsia"/>
        </w:rPr>
        <w:t>钥</w:t>
      </w:r>
      <w:proofErr w:type="gramEnd"/>
      <w:r w:rsidRPr="00286042">
        <w:rPr>
          <w:rFonts w:hAnsi="宋体" w:hint="eastAsia"/>
        </w:rPr>
        <w:t>不能以任何形式导出设备；</w:t>
      </w:r>
    </w:p>
    <w:p w:rsidR="00757BE8" w:rsidRPr="00286042" w:rsidRDefault="004D0809" w:rsidP="00757BE8">
      <w:pPr>
        <w:numPr>
          <w:ilvl w:val="0"/>
          <w:numId w:val="5"/>
        </w:numPr>
        <w:rPr>
          <w:rFonts w:hAnsi="宋体" w:hint="eastAsia"/>
        </w:rPr>
      </w:pPr>
      <w:r w:rsidRPr="00286042">
        <w:rPr>
          <w:rFonts w:hAnsi="宋体" w:hint="eastAsia"/>
        </w:rPr>
        <w:t>删除容器时必须销毁该容器内</w:t>
      </w:r>
      <w:r w:rsidR="00757BE8" w:rsidRPr="00286042">
        <w:rPr>
          <w:rFonts w:hAnsi="宋体" w:hint="eastAsia"/>
        </w:rPr>
        <w:t>所有的密钥。</w:t>
      </w:r>
    </w:p>
    <w:p w:rsidR="00757BE8" w:rsidRPr="00286042" w:rsidRDefault="00757BE8" w:rsidP="00C3571E">
      <w:pPr>
        <w:numPr>
          <w:ilvl w:val="1"/>
          <w:numId w:val="1"/>
        </w:numPr>
        <w:tabs>
          <w:tab w:val="clear" w:pos="576"/>
          <w:tab w:val="num" w:pos="0"/>
        </w:tabs>
        <w:ind w:left="992" w:hanging="992"/>
        <w:outlineLvl w:val="1"/>
        <w:rPr>
          <w:rFonts w:eastAsia="黑体" w:hAnsi="宋体" w:cs="Arial" w:hint="eastAsia"/>
          <w:b/>
        </w:rPr>
      </w:pPr>
      <w:bookmarkStart w:id="249" w:name="_Toc259810744"/>
      <w:r w:rsidRPr="00286042">
        <w:rPr>
          <w:rFonts w:eastAsia="黑体" w:hAnsi="宋体" w:cs="Arial" w:hint="eastAsia"/>
          <w:b/>
        </w:rPr>
        <w:t>设备抗攻击要求</w:t>
      </w:r>
      <w:bookmarkEnd w:id="249"/>
    </w:p>
    <w:p w:rsidR="00757BE8" w:rsidRPr="00286042" w:rsidRDefault="004D0809" w:rsidP="00BE76D5">
      <w:pPr>
        <w:ind w:firstLine="420"/>
        <w:rPr>
          <w:rFonts w:hAnsi="宋体" w:hint="eastAsia"/>
        </w:rPr>
      </w:pPr>
      <w:r w:rsidRPr="00286042">
        <w:rPr>
          <w:rFonts w:hAnsi="宋体" w:hint="eastAsia"/>
        </w:rPr>
        <w:t>设备应</w:t>
      </w:r>
      <w:proofErr w:type="gramStart"/>
      <w:r w:rsidRPr="00286042">
        <w:rPr>
          <w:rFonts w:hAnsi="宋体" w:hint="eastAsia"/>
        </w:rPr>
        <w:t>具备抗侧信道</w:t>
      </w:r>
      <w:proofErr w:type="gramEnd"/>
      <w:r w:rsidRPr="00286042">
        <w:rPr>
          <w:rFonts w:hAnsi="宋体" w:hint="eastAsia"/>
        </w:rPr>
        <w:t>、电压、频率、紫外线等攻击</w:t>
      </w:r>
      <w:r w:rsidR="00757BE8" w:rsidRPr="00286042">
        <w:rPr>
          <w:rFonts w:hAnsi="宋体" w:hint="eastAsia"/>
        </w:rPr>
        <w:t>的能力。</w:t>
      </w:r>
    </w:p>
    <w:bookmarkEnd w:id="241"/>
    <w:p w:rsidR="00A97162" w:rsidRPr="00286042" w:rsidRDefault="004B5A67" w:rsidP="00926B98">
      <w:pPr>
        <w:tabs>
          <w:tab w:val="num" w:pos="0"/>
        </w:tabs>
        <w:jc w:val="center"/>
        <w:outlineLvl w:val="0"/>
        <w:rPr>
          <w:rFonts w:eastAsia="黑体" w:hAnsi="宋体" w:cs="Arial" w:hint="eastAsia"/>
          <w:b/>
        </w:rPr>
      </w:pPr>
      <w:r w:rsidRPr="00286042">
        <w:rPr>
          <w:rFonts w:hAnsi="宋体"/>
        </w:rPr>
        <w:br w:type="page"/>
      </w:r>
      <w:bookmarkStart w:id="250" w:name="_Toc167699702"/>
      <w:bookmarkStart w:id="251" w:name="_Toc259810745"/>
      <w:bookmarkEnd w:id="0"/>
      <w:r w:rsidR="00A97162" w:rsidRPr="00286042">
        <w:rPr>
          <w:rFonts w:eastAsia="黑体" w:hAnsi="宋体" w:cs="Arial" w:hint="eastAsia"/>
          <w:b/>
        </w:rPr>
        <w:lastRenderedPageBreak/>
        <w:t>附录</w:t>
      </w:r>
      <w:r w:rsidR="00A97162" w:rsidRPr="00286042">
        <w:rPr>
          <w:rFonts w:eastAsia="黑体" w:hAnsi="宋体" w:cs="Arial" w:hint="eastAsia"/>
          <w:b/>
        </w:rPr>
        <w:t>A</w:t>
      </w:r>
      <w:r w:rsidR="00A97162" w:rsidRPr="00286042">
        <w:rPr>
          <w:rFonts w:eastAsia="黑体" w:hAnsi="宋体" w:cs="Arial"/>
          <w:b/>
        </w:rPr>
        <w:br/>
      </w:r>
      <w:r w:rsidR="00BC7A6A" w:rsidRPr="00286042">
        <w:rPr>
          <w:rFonts w:eastAsia="黑体" w:hAnsi="宋体" w:cs="Arial" w:hint="eastAsia"/>
          <w:b/>
        </w:rPr>
        <w:t>（</w:t>
      </w:r>
      <w:r w:rsidR="00A97162" w:rsidRPr="00286042">
        <w:rPr>
          <w:rFonts w:eastAsia="黑体" w:hAnsi="宋体" w:cs="Arial" w:hint="eastAsia"/>
          <w:b/>
        </w:rPr>
        <w:t>规范性附录</w:t>
      </w:r>
      <w:r w:rsidR="00BC7A6A" w:rsidRPr="00286042">
        <w:rPr>
          <w:rFonts w:eastAsia="黑体" w:hAnsi="宋体" w:cs="Arial" w:hint="eastAsia"/>
          <w:b/>
        </w:rPr>
        <w:t>）</w:t>
      </w:r>
      <w:r w:rsidR="00A97162" w:rsidRPr="00286042">
        <w:rPr>
          <w:rFonts w:eastAsia="黑体" w:hAnsi="宋体" w:cs="Arial"/>
          <w:b/>
        </w:rPr>
        <w:br/>
      </w:r>
      <w:r w:rsidR="00A97162" w:rsidRPr="00286042">
        <w:rPr>
          <w:rFonts w:eastAsia="黑体" w:hAnsi="宋体" w:cs="Arial" w:hint="eastAsia"/>
          <w:b/>
        </w:rPr>
        <w:t>错误代码定义和说明</w:t>
      </w:r>
      <w:bookmarkEnd w:id="250"/>
      <w:bookmarkEnd w:id="251"/>
    </w:p>
    <w:tbl>
      <w:tblPr>
        <w:tblW w:w="9460" w:type="dxa"/>
        <w:tblInd w:w="108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61"/>
        <w:gridCol w:w="1665"/>
        <w:gridCol w:w="3134"/>
      </w:tblGrid>
      <w:tr w:rsidR="00A97162" w:rsidRPr="00286042">
        <w:tc>
          <w:tcPr>
            <w:tcW w:w="9460" w:type="dxa"/>
            <w:gridSpan w:val="3"/>
            <w:tcBorders>
              <w:top w:val="thinThickSmallGap" w:sz="12" w:space="0" w:color="auto"/>
              <w:bottom w:val="single" w:sz="6" w:space="0" w:color="auto"/>
            </w:tcBorders>
            <w:shd w:val="clear" w:color="auto" w:fill="D9D9D9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错误代码标识</w:t>
            </w:r>
          </w:p>
        </w:tc>
      </w:tr>
      <w:tr w:rsidR="00A97162" w:rsidRPr="00286042">
        <w:tc>
          <w:tcPr>
            <w:tcW w:w="466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宏描述</w:t>
            </w:r>
          </w:p>
        </w:tc>
        <w:tc>
          <w:tcPr>
            <w:tcW w:w="1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97162" w:rsidRPr="00286042" w:rsidRDefault="00A97162">
            <w:pPr>
              <w:rPr>
                <w:rFonts w:hAnsi="宋体" w:hint="eastAsia"/>
              </w:rPr>
            </w:pPr>
            <w:proofErr w:type="gramStart"/>
            <w:r w:rsidRPr="00286042">
              <w:rPr>
                <w:rFonts w:hAnsi="宋体" w:hint="eastAsia"/>
              </w:rPr>
              <w:t>预定义值</w:t>
            </w:r>
            <w:proofErr w:type="gramEnd"/>
          </w:p>
        </w:tc>
        <w:tc>
          <w:tcPr>
            <w:tcW w:w="3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A97162" w:rsidRPr="00286042" w:rsidRDefault="00A97162">
            <w:pPr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说明</w:t>
            </w:r>
          </w:p>
        </w:tc>
      </w:tr>
      <w:tr w:rsidR="00A97162" w:rsidRPr="00286042">
        <w:tc>
          <w:tcPr>
            <w:tcW w:w="4661" w:type="dxa"/>
            <w:tcBorders>
              <w:top w:val="single" w:sz="6" w:space="0" w:color="auto"/>
            </w:tcBorders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SAR_OK</w:t>
            </w:r>
          </w:p>
        </w:tc>
        <w:tc>
          <w:tcPr>
            <w:tcW w:w="1665" w:type="dxa"/>
            <w:tcBorders>
              <w:top w:val="single" w:sz="6" w:space="0" w:color="auto"/>
            </w:tcBorders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0x</w:t>
            </w:r>
            <w:r w:rsidR="00A97162" w:rsidRPr="00286042">
              <w:rPr>
                <w:rFonts w:hAnsi="宋体" w:hint="eastAsia"/>
                <w:lang w:val="fr-FR"/>
              </w:rPr>
              <w:t>0</w:t>
            </w:r>
            <w:r w:rsidR="00AC0F4D" w:rsidRPr="00286042">
              <w:rPr>
                <w:rFonts w:hAnsi="宋体" w:hint="eastAsia"/>
                <w:lang w:val="fr-FR"/>
              </w:rPr>
              <w:t>0</w:t>
            </w:r>
            <w:r w:rsidR="00A97162" w:rsidRPr="00286042">
              <w:rPr>
                <w:rFonts w:hAnsi="宋体" w:hint="eastAsia"/>
                <w:lang w:val="fr-FR"/>
              </w:rPr>
              <w:t>000000</w:t>
            </w:r>
          </w:p>
        </w:tc>
        <w:tc>
          <w:tcPr>
            <w:tcW w:w="3134" w:type="dxa"/>
            <w:tcBorders>
              <w:top w:val="single" w:sz="6" w:space="0" w:color="auto"/>
            </w:tcBorders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成功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  <w:lang w:val="fr-FR"/>
              </w:rPr>
            </w:pPr>
            <w:r w:rsidRPr="00286042">
              <w:rPr>
                <w:rFonts w:hAnsi="宋体" w:hint="eastAsia"/>
                <w:caps/>
                <w:lang w:val="fr-FR"/>
              </w:rPr>
              <w:t>SAR_Fail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  <w:lang w:val="fr-FR"/>
              </w:rPr>
            </w:pPr>
            <w:r w:rsidRPr="00286042">
              <w:rPr>
                <w:rFonts w:hAnsi="宋体" w:hint="eastAsia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 w:hint="eastAsia"/>
                  <w:lang w:val="fr-FR"/>
                </w:rPr>
                <w:t>0A</w:t>
              </w:r>
            </w:smartTag>
            <w:r w:rsidR="00A97162" w:rsidRPr="00286042">
              <w:rPr>
                <w:rFonts w:hAnsi="宋体" w:hint="eastAsia"/>
                <w:lang w:val="fr-FR"/>
              </w:rPr>
              <w:t>000001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失败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SAR_UnknownErr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00000</w:t>
            </w:r>
            <w:r w:rsidR="00A97162" w:rsidRPr="00286042">
              <w:rPr>
                <w:rFonts w:hAnsi="宋体" w:hint="eastAsia"/>
                <w:lang w:val="fr-FR"/>
              </w:rPr>
              <w:t>2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异常错误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SAR_NotSupportYetErr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00000</w:t>
            </w:r>
            <w:r w:rsidR="00A97162" w:rsidRPr="00286042">
              <w:rPr>
                <w:rFonts w:hAnsi="宋体" w:hint="eastAsia"/>
                <w:lang w:val="fr-FR"/>
              </w:rPr>
              <w:t>3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不支持的服务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SAR_FileErr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00000</w:t>
            </w:r>
            <w:r w:rsidR="00A97162" w:rsidRPr="00286042">
              <w:rPr>
                <w:rFonts w:hAnsi="宋体" w:hint="eastAsia"/>
                <w:lang w:val="fr-FR"/>
              </w:rPr>
              <w:t>4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文件操作错误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</w:t>
            </w:r>
            <w:r w:rsidRPr="00286042">
              <w:rPr>
                <w:rFonts w:hAnsi="宋体" w:hint="eastAsia"/>
                <w:caps/>
                <w:lang w:val="fr-FR"/>
              </w:rPr>
              <w:t>InvalidHandle</w:t>
            </w:r>
            <w:r w:rsidRPr="00286042">
              <w:rPr>
                <w:rFonts w:hAnsi="宋体"/>
                <w:caps/>
                <w:lang w:val="fr-FR"/>
              </w:rPr>
              <w:t>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00000</w:t>
            </w:r>
            <w:r w:rsidR="00A97162" w:rsidRPr="00286042">
              <w:rPr>
                <w:rFonts w:hAnsi="宋体" w:hint="eastAsia"/>
                <w:lang w:val="fr-FR"/>
              </w:rPr>
              <w:t>5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无效的句柄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</w:t>
            </w:r>
            <w:r w:rsidRPr="00286042">
              <w:rPr>
                <w:rFonts w:hAnsi="宋体" w:hint="eastAsia"/>
                <w:caps/>
                <w:lang w:val="fr-FR"/>
              </w:rPr>
              <w:t>InvalidParam</w:t>
            </w:r>
            <w:r w:rsidRPr="00286042">
              <w:rPr>
                <w:rFonts w:hAnsi="宋体"/>
                <w:caps/>
                <w:lang w:val="fr-FR"/>
              </w:rPr>
              <w:t>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00000</w:t>
            </w:r>
            <w:r w:rsidR="00A97162" w:rsidRPr="00286042">
              <w:rPr>
                <w:rFonts w:hAnsi="宋体" w:hint="eastAsia"/>
                <w:lang w:val="fr-FR"/>
              </w:rPr>
              <w:t>6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无效的参数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</w:t>
            </w:r>
            <w:r w:rsidRPr="00286042">
              <w:rPr>
                <w:rFonts w:hAnsi="宋体" w:hint="eastAsia"/>
                <w:caps/>
                <w:lang w:val="fr-FR"/>
              </w:rPr>
              <w:t>ReadFile</w:t>
            </w:r>
            <w:r w:rsidRPr="00286042">
              <w:rPr>
                <w:rFonts w:hAnsi="宋体"/>
                <w:caps/>
                <w:lang w:val="fr-FR"/>
              </w:rPr>
              <w:t>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000007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读文件错误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</w:t>
            </w:r>
            <w:r w:rsidRPr="00286042">
              <w:rPr>
                <w:rFonts w:hAnsi="宋体" w:hint="eastAsia"/>
                <w:caps/>
                <w:lang w:val="fr-FR"/>
              </w:rPr>
              <w:t>WriteFile</w:t>
            </w:r>
            <w:r w:rsidRPr="00286042">
              <w:rPr>
                <w:rFonts w:hAnsi="宋体"/>
                <w:caps/>
                <w:lang w:val="fr-FR"/>
              </w:rPr>
              <w:t>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000008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写文件错误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SAR_NameLenErr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000009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名称长度错误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SAR_KeyUsageErr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0000</w:t>
              </w:r>
              <w:r w:rsidR="007D1DF9" w:rsidRPr="00286042">
                <w:rPr>
                  <w:rFonts w:hAnsi="宋体" w:hint="eastAsia"/>
                  <w:lang w:val="fr-FR"/>
                </w:rPr>
                <w:t>0A</w:t>
              </w:r>
            </w:smartTag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密钥用途错误</w:t>
            </w:r>
          </w:p>
        </w:tc>
      </w:tr>
      <w:tr w:rsidR="00A97162" w:rsidRPr="00286042">
        <w:tc>
          <w:tcPr>
            <w:tcW w:w="4661" w:type="dxa"/>
            <w:tcBorders>
              <w:top w:val="single" w:sz="6" w:space="0" w:color="auto"/>
            </w:tcBorders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SAR_ModulusLenErr</w:t>
            </w:r>
          </w:p>
        </w:tc>
        <w:tc>
          <w:tcPr>
            <w:tcW w:w="1665" w:type="dxa"/>
            <w:tcBorders>
              <w:top w:val="single" w:sz="6" w:space="0" w:color="auto"/>
            </w:tcBorders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0000</w:t>
            </w:r>
            <w:r w:rsidR="007D1DF9" w:rsidRPr="00286042">
              <w:rPr>
                <w:rFonts w:hAnsi="宋体" w:hint="eastAsia"/>
                <w:lang w:val="fr-FR"/>
              </w:rPr>
              <w:t>0B</w:t>
            </w:r>
          </w:p>
        </w:tc>
        <w:tc>
          <w:tcPr>
            <w:tcW w:w="3134" w:type="dxa"/>
            <w:tcBorders>
              <w:top w:val="single" w:sz="6" w:space="0" w:color="auto"/>
            </w:tcBorders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模的长度错误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SAR_NotInitializeErr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0000</w:t>
              </w:r>
              <w:r w:rsidR="007D1DF9" w:rsidRPr="00286042">
                <w:rPr>
                  <w:rFonts w:hAnsi="宋体" w:hint="eastAsia"/>
                  <w:lang w:val="fr-FR"/>
                </w:rPr>
                <w:t>0C</w:t>
              </w:r>
            </w:smartTag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未初始化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SAR_ObjErr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00000</w:t>
            </w:r>
            <w:r w:rsidR="007D1DF9" w:rsidRPr="00286042">
              <w:rPr>
                <w:rFonts w:hAnsi="宋体" w:hint="eastAsia"/>
                <w:lang w:val="fr-FR"/>
              </w:rPr>
              <w:t>D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对象错误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SAR_MemoryErr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</w:t>
            </w:r>
            <w:r w:rsidR="007D1DF9" w:rsidRPr="00286042">
              <w:rPr>
                <w:rFonts w:hAnsi="宋体" w:hint="eastAsia"/>
                <w:lang w:val="fr-FR"/>
              </w:rPr>
              <w:t>0</w:t>
            </w:r>
            <w:r w:rsidR="00A97162" w:rsidRPr="00286042">
              <w:rPr>
                <w:rFonts w:hAnsi="宋体"/>
                <w:lang w:val="fr-FR"/>
              </w:rPr>
              <w:t>0</w:t>
            </w:r>
            <w:r w:rsidR="007D1DF9" w:rsidRPr="00286042">
              <w:rPr>
                <w:rFonts w:hAnsi="宋体" w:hint="eastAsia"/>
                <w:lang w:val="fr-FR"/>
              </w:rPr>
              <w:t>E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内存错误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SAR_TimeoutErr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00000</w:t>
              </w:r>
              <w:r w:rsidR="007D1DF9" w:rsidRPr="00286042">
                <w:rPr>
                  <w:rFonts w:hAnsi="宋体" w:hint="eastAsia"/>
                  <w:lang w:val="fr-FR"/>
                </w:rPr>
                <w:t>F</w:t>
              </w:r>
            </w:smartTag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超时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SAR_IndataLenErr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</w:t>
            </w:r>
            <w:r w:rsidR="007D1DF9" w:rsidRPr="00286042">
              <w:rPr>
                <w:rFonts w:hAnsi="宋体" w:hint="eastAsia"/>
                <w:lang w:val="fr-FR"/>
              </w:rPr>
              <w:t>010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输入数据长度错误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SAR_IndataErr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0000</w:t>
            </w:r>
            <w:r w:rsidR="007D1DF9" w:rsidRPr="00286042">
              <w:rPr>
                <w:rFonts w:hAnsi="宋体" w:hint="eastAsia"/>
                <w:lang w:val="fr-FR"/>
              </w:rPr>
              <w:t>11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输入数据错误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SAR_GenRandErr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</w:t>
            </w:r>
            <w:r w:rsidR="007D1DF9" w:rsidRPr="00286042">
              <w:rPr>
                <w:rFonts w:hAnsi="宋体" w:hint="eastAsia"/>
                <w:lang w:val="fr-FR"/>
              </w:rPr>
              <w:t>012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生成随机数错误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SAR_HashObjErr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</w:t>
            </w:r>
            <w:r w:rsidR="007D1DF9" w:rsidRPr="00286042">
              <w:rPr>
                <w:rFonts w:hAnsi="宋体" w:hint="eastAsia"/>
                <w:lang w:val="fr-FR"/>
              </w:rPr>
              <w:t>013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HASH</w:t>
            </w:r>
            <w:r w:rsidRPr="00286042">
              <w:rPr>
                <w:rFonts w:hAnsi="宋体" w:hint="eastAsia"/>
              </w:rPr>
              <w:t>对象错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SAR_HashErr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</w:t>
            </w:r>
            <w:r w:rsidR="007D1DF9" w:rsidRPr="00286042">
              <w:rPr>
                <w:rFonts w:hAnsi="宋体" w:hint="eastAsia"/>
                <w:lang w:val="fr-FR"/>
              </w:rPr>
              <w:t>014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HASH</w:t>
            </w:r>
            <w:r w:rsidRPr="00286042">
              <w:rPr>
                <w:rFonts w:hAnsi="宋体" w:hint="eastAsia"/>
              </w:rPr>
              <w:t>运算错误</w:t>
            </w:r>
          </w:p>
        </w:tc>
      </w:tr>
      <w:tr w:rsidR="00A97162" w:rsidRPr="00286042">
        <w:tc>
          <w:tcPr>
            <w:tcW w:w="4661" w:type="dxa"/>
            <w:tcBorders>
              <w:top w:val="single" w:sz="6" w:space="0" w:color="auto"/>
            </w:tcBorders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SAR_GenRsaKeyErr</w:t>
            </w:r>
          </w:p>
        </w:tc>
        <w:tc>
          <w:tcPr>
            <w:tcW w:w="1665" w:type="dxa"/>
            <w:tcBorders>
              <w:top w:val="single" w:sz="6" w:space="0" w:color="auto"/>
            </w:tcBorders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</w:t>
            </w:r>
            <w:r w:rsidR="007D1DF9" w:rsidRPr="00286042">
              <w:rPr>
                <w:rFonts w:hAnsi="宋体" w:hint="eastAsia"/>
                <w:lang w:val="fr-FR"/>
              </w:rPr>
              <w:t>015</w:t>
            </w:r>
          </w:p>
        </w:tc>
        <w:tc>
          <w:tcPr>
            <w:tcW w:w="3134" w:type="dxa"/>
            <w:tcBorders>
              <w:top w:val="single" w:sz="6" w:space="0" w:color="auto"/>
            </w:tcBorders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产生</w:t>
            </w:r>
            <w:r w:rsidRPr="00286042">
              <w:rPr>
                <w:rFonts w:hAnsi="宋体" w:hint="eastAsia"/>
                <w:lang w:val="fr-FR"/>
              </w:rPr>
              <w:t>RSA</w:t>
            </w:r>
            <w:r w:rsidRPr="00286042">
              <w:rPr>
                <w:rFonts w:hAnsi="宋体" w:hint="eastAsia"/>
              </w:rPr>
              <w:t>密钥错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SAR_RsaModulusLenErr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</w:t>
            </w:r>
            <w:r w:rsidR="007D1DF9" w:rsidRPr="00286042">
              <w:rPr>
                <w:rFonts w:hAnsi="宋体" w:hint="eastAsia"/>
                <w:lang w:val="fr-FR"/>
              </w:rPr>
              <w:t>016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RSA</w:t>
            </w:r>
            <w:r w:rsidRPr="00286042">
              <w:rPr>
                <w:rFonts w:hAnsi="宋体" w:hint="eastAsia"/>
              </w:rPr>
              <w:t>密钥</w:t>
            </w:r>
            <w:proofErr w:type="gramStart"/>
            <w:r w:rsidRPr="00286042">
              <w:rPr>
                <w:rFonts w:hAnsi="宋体" w:hint="eastAsia"/>
              </w:rPr>
              <w:t>模长错误</w:t>
            </w:r>
            <w:proofErr w:type="gramEnd"/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SAR_CspImprtPubKeyErr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</w:t>
            </w:r>
            <w:r w:rsidR="007D1DF9" w:rsidRPr="00286042">
              <w:rPr>
                <w:rFonts w:hAnsi="宋体" w:hint="eastAsia"/>
                <w:lang w:val="fr-FR"/>
              </w:rPr>
              <w:t>017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CSP</w:t>
            </w:r>
            <w:r w:rsidRPr="00286042">
              <w:rPr>
                <w:rFonts w:hAnsi="宋体" w:hint="eastAsia"/>
              </w:rPr>
              <w:t>服务导入公</w:t>
            </w:r>
            <w:proofErr w:type="gramStart"/>
            <w:r w:rsidRPr="00286042">
              <w:rPr>
                <w:rFonts w:hAnsi="宋体" w:hint="eastAsia"/>
              </w:rPr>
              <w:t>钥</w:t>
            </w:r>
            <w:proofErr w:type="gramEnd"/>
            <w:r w:rsidRPr="00286042">
              <w:rPr>
                <w:rFonts w:hAnsi="宋体" w:hint="eastAsia"/>
              </w:rPr>
              <w:t>错误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SAR_RsaEncErr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</w:t>
            </w:r>
            <w:r w:rsidR="007D1DF9" w:rsidRPr="00286042">
              <w:rPr>
                <w:rFonts w:hAnsi="宋体" w:hint="eastAsia"/>
                <w:lang w:val="fr-FR"/>
              </w:rPr>
              <w:t>018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RSA</w:t>
            </w:r>
            <w:r w:rsidRPr="00286042">
              <w:rPr>
                <w:rFonts w:hAnsi="宋体" w:hint="eastAsia"/>
              </w:rPr>
              <w:t>加密错误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SAR_RsaDecErr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</w:t>
            </w:r>
            <w:r w:rsidR="007D1DF9" w:rsidRPr="00286042">
              <w:rPr>
                <w:rFonts w:hAnsi="宋体" w:hint="eastAsia"/>
                <w:lang w:val="fr-FR"/>
              </w:rPr>
              <w:t>019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RSA</w:t>
            </w:r>
            <w:r w:rsidRPr="00286042">
              <w:rPr>
                <w:rFonts w:hAnsi="宋体" w:hint="eastAsia"/>
              </w:rPr>
              <w:t>解密错误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SAR_HashNotEqualErr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000</w:t>
              </w:r>
              <w:r w:rsidR="007D1DF9" w:rsidRPr="00286042">
                <w:rPr>
                  <w:rFonts w:hAnsi="宋体" w:hint="eastAsia"/>
                  <w:lang w:val="fr-FR"/>
                </w:rPr>
                <w:t>01A</w:t>
              </w:r>
            </w:smartTag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HASH</w:t>
            </w:r>
            <w:r w:rsidRPr="00286042">
              <w:rPr>
                <w:rFonts w:hAnsi="宋体" w:hint="eastAsia"/>
              </w:rPr>
              <w:t>值不相等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SAR_KeyNotFountErr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</w:t>
            </w:r>
            <w:r w:rsidR="007D1DF9" w:rsidRPr="00286042">
              <w:rPr>
                <w:rFonts w:hAnsi="宋体" w:hint="eastAsia"/>
                <w:lang w:val="fr-FR"/>
              </w:rPr>
              <w:t>01B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密钥未发现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SAR_CertNotFountErr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smartTag w:uri="urn:schemas-microsoft-com:office:smarttags" w:element="chmetcnv">
              <w:smartTagPr>
                <w:attr w:name="UnitName" w:val="C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000</w:t>
              </w:r>
              <w:r w:rsidR="007D1DF9" w:rsidRPr="00286042">
                <w:rPr>
                  <w:rFonts w:hAnsi="宋体" w:hint="eastAsia"/>
                  <w:lang w:val="fr-FR"/>
                </w:rPr>
                <w:t>01C</w:t>
              </w:r>
            </w:smartTag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证书未发现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SAR_NotExportErr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0000</w:t>
            </w:r>
            <w:r w:rsidR="007D1DF9" w:rsidRPr="00286042">
              <w:rPr>
                <w:rFonts w:hAnsi="宋体" w:hint="eastAsia"/>
                <w:lang w:val="fr-FR"/>
              </w:rPr>
              <w:t>1D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对象未导出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SAR_DecryptPadErr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r w:rsidR="00A97162" w:rsidRPr="00286042">
              <w:rPr>
                <w:rFonts w:hAnsi="宋体"/>
                <w:lang w:val="fr-FR"/>
              </w:rPr>
              <w:t>000</w:t>
            </w:r>
            <w:r w:rsidR="007D1DF9" w:rsidRPr="00286042">
              <w:rPr>
                <w:rFonts w:hAnsi="宋体" w:hint="eastAsia"/>
                <w:lang w:val="fr-FR"/>
              </w:rPr>
              <w:t>01E</w:t>
            </w:r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解密时做补丁错误</w:t>
            </w:r>
          </w:p>
        </w:tc>
      </w:tr>
      <w:tr w:rsidR="00A97162" w:rsidRPr="00286042">
        <w:tc>
          <w:tcPr>
            <w:tcW w:w="4661" w:type="dxa"/>
          </w:tcPr>
          <w:p w:rsidR="00A97162" w:rsidRPr="00286042" w:rsidRDefault="00A97162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SAR_MacLenErr</w:t>
            </w:r>
          </w:p>
        </w:tc>
        <w:tc>
          <w:tcPr>
            <w:tcW w:w="1665" w:type="dxa"/>
          </w:tcPr>
          <w:p w:rsidR="00A97162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  <w:lang w:val="fr-FR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</w:t>
              </w:r>
              <w:r w:rsidR="00A97162" w:rsidRPr="00286042">
                <w:rPr>
                  <w:rFonts w:hAnsi="宋体" w:hint="eastAsia"/>
                  <w:lang w:val="fr-FR"/>
                </w:rPr>
                <w:t>A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97162" w:rsidRPr="00286042">
                <w:rPr>
                  <w:rFonts w:hAnsi="宋体"/>
                  <w:lang w:val="fr-FR"/>
                </w:rPr>
                <w:t>000</w:t>
              </w:r>
              <w:r w:rsidR="007D1DF9" w:rsidRPr="00286042">
                <w:rPr>
                  <w:rFonts w:hAnsi="宋体" w:hint="eastAsia"/>
                  <w:lang w:val="fr-FR"/>
                </w:rPr>
                <w:t>01F</w:t>
              </w:r>
            </w:smartTag>
          </w:p>
        </w:tc>
        <w:tc>
          <w:tcPr>
            <w:tcW w:w="3134" w:type="dxa"/>
          </w:tcPr>
          <w:p w:rsidR="00A97162" w:rsidRPr="00286042" w:rsidRDefault="00A9716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  <w:lang w:val="fr-FR"/>
              </w:rPr>
              <w:t>MAC</w:t>
            </w:r>
            <w:r w:rsidRPr="00286042">
              <w:rPr>
                <w:rFonts w:hAnsi="宋体" w:hint="eastAsia"/>
              </w:rPr>
              <w:t>长度错误</w:t>
            </w:r>
          </w:p>
        </w:tc>
      </w:tr>
      <w:tr w:rsidR="00D91C9D" w:rsidRPr="00286042">
        <w:tc>
          <w:tcPr>
            <w:tcW w:w="4661" w:type="dxa"/>
          </w:tcPr>
          <w:p w:rsidR="00D91C9D" w:rsidRPr="00286042" w:rsidRDefault="00D91C9D" w:rsidP="00AC0F4D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/>
              </w:rPr>
              <w:t>SAR_BUFFER_TOO_SMALL</w:t>
            </w:r>
          </w:p>
        </w:tc>
        <w:tc>
          <w:tcPr>
            <w:tcW w:w="1665" w:type="dxa"/>
          </w:tcPr>
          <w:p w:rsidR="00D91C9D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D91C9D" w:rsidRPr="00286042">
                <w:rPr>
                  <w:rFonts w:hAnsi="宋体" w:hint="eastAsia"/>
                </w:rPr>
                <w:t>0A</w:t>
              </w:r>
            </w:smartTag>
            <w:r w:rsidR="00D91C9D" w:rsidRPr="00286042">
              <w:rPr>
                <w:rFonts w:hAnsi="宋体" w:hint="eastAsia"/>
              </w:rPr>
              <w:t>000</w:t>
            </w:r>
            <w:r w:rsidR="007D1DF9" w:rsidRPr="00286042">
              <w:rPr>
                <w:rFonts w:hAnsi="宋体" w:hint="eastAsia"/>
              </w:rPr>
              <w:t>020</w:t>
            </w:r>
          </w:p>
        </w:tc>
        <w:tc>
          <w:tcPr>
            <w:tcW w:w="3134" w:type="dxa"/>
          </w:tcPr>
          <w:p w:rsidR="00D91C9D" w:rsidRPr="00286042" w:rsidRDefault="00D91C9D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缓冲区不足</w:t>
            </w:r>
          </w:p>
        </w:tc>
      </w:tr>
      <w:tr w:rsidR="007D1DF9" w:rsidRPr="00286042">
        <w:tc>
          <w:tcPr>
            <w:tcW w:w="4661" w:type="dxa"/>
          </w:tcPr>
          <w:p w:rsidR="007D1DF9" w:rsidRPr="00286042" w:rsidRDefault="007D1DF9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  <w:caps/>
                <w:lang w:val="fr-FR"/>
              </w:rPr>
              <w:t>SAR_KeyInfoTypeErr</w:t>
            </w:r>
          </w:p>
        </w:tc>
        <w:tc>
          <w:tcPr>
            <w:tcW w:w="1665" w:type="dxa"/>
          </w:tcPr>
          <w:p w:rsidR="007D1DF9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0A</w:t>
              </w:r>
            </w:smartTag>
            <w:r w:rsidR="007D1DF9" w:rsidRPr="00286042">
              <w:rPr>
                <w:rFonts w:hAnsi="宋体" w:hint="eastAsia"/>
              </w:rPr>
              <w:t>000021</w:t>
            </w:r>
          </w:p>
        </w:tc>
        <w:tc>
          <w:tcPr>
            <w:tcW w:w="3134" w:type="dxa"/>
          </w:tcPr>
          <w:p w:rsidR="007D1DF9" w:rsidRPr="00286042" w:rsidRDefault="007D1DF9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密钥类型错误</w:t>
            </w:r>
          </w:p>
        </w:tc>
      </w:tr>
      <w:tr w:rsidR="007D1DF9" w:rsidRPr="00286042">
        <w:tc>
          <w:tcPr>
            <w:tcW w:w="4661" w:type="dxa"/>
          </w:tcPr>
          <w:p w:rsidR="007D1DF9" w:rsidRPr="00286042" w:rsidRDefault="007D1DF9" w:rsidP="00AC0F4D">
            <w:pPr>
              <w:rPr>
                <w:rFonts w:hAnsi="宋体" w:hint="eastAsia"/>
                <w:caps/>
                <w:lang w:val="fr-FR"/>
              </w:rPr>
            </w:pPr>
            <w:r w:rsidRPr="00286042">
              <w:rPr>
                <w:rFonts w:hAnsi="宋体" w:hint="eastAsia"/>
                <w:caps/>
                <w:lang w:val="fr-FR"/>
              </w:rPr>
              <w:t>sar_not_eventerr</w:t>
            </w:r>
          </w:p>
        </w:tc>
        <w:tc>
          <w:tcPr>
            <w:tcW w:w="1665" w:type="dxa"/>
          </w:tcPr>
          <w:p w:rsidR="007D1DF9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0A</w:t>
              </w:r>
            </w:smartTag>
            <w:r w:rsidR="007D1DF9" w:rsidRPr="00286042">
              <w:rPr>
                <w:rFonts w:hAnsi="宋体" w:hint="eastAsia"/>
              </w:rPr>
              <w:t>000022</w:t>
            </w:r>
          </w:p>
        </w:tc>
        <w:tc>
          <w:tcPr>
            <w:tcW w:w="3134" w:type="dxa"/>
          </w:tcPr>
          <w:p w:rsidR="007D1DF9" w:rsidRPr="00286042" w:rsidRDefault="00480936" w:rsidP="003B379F">
            <w:pPr>
              <w:jc w:val="left"/>
              <w:rPr>
                <w:rFonts w:hAnsi="宋体" w:hint="eastAsia"/>
              </w:rPr>
            </w:pPr>
            <w:proofErr w:type="gramStart"/>
            <w:r w:rsidRPr="00286042">
              <w:rPr>
                <w:rFonts w:hAnsi="宋体" w:hint="eastAsia"/>
                <w:caps/>
                <w:lang w:val="fr-FR"/>
              </w:rPr>
              <w:t>无事件</w:t>
            </w:r>
            <w:proofErr w:type="gramEnd"/>
            <w:r w:rsidRPr="00286042">
              <w:rPr>
                <w:rFonts w:hAnsi="宋体" w:hint="eastAsia"/>
                <w:caps/>
                <w:lang w:val="fr-FR"/>
              </w:rPr>
              <w:t>错误</w:t>
            </w:r>
          </w:p>
        </w:tc>
      </w:tr>
      <w:tr w:rsidR="007D1DF9" w:rsidRPr="00286042">
        <w:tc>
          <w:tcPr>
            <w:tcW w:w="4661" w:type="dxa"/>
          </w:tcPr>
          <w:p w:rsidR="007D1DF9" w:rsidRPr="00286042" w:rsidRDefault="007D1DF9" w:rsidP="00AC0F4D">
            <w:pPr>
              <w:rPr>
                <w:rFonts w:hAnsi="宋体" w:hint="eastAsia"/>
              </w:rPr>
            </w:pPr>
            <w:r w:rsidRPr="00286042">
              <w:rPr>
                <w:rFonts w:hAnsi="宋体"/>
              </w:rPr>
              <w:t>SAR_DEVICE_REMOVED</w:t>
            </w:r>
          </w:p>
        </w:tc>
        <w:tc>
          <w:tcPr>
            <w:tcW w:w="1665" w:type="dxa"/>
          </w:tcPr>
          <w:p w:rsidR="007D1DF9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0A</w:t>
              </w:r>
            </w:smartTag>
            <w:r w:rsidR="007D1DF9" w:rsidRPr="00286042">
              <w:rPr>
                <w:rFonts w:hAnsi="宋体" w:hint="eastAsia"/>
              </w:rPr>
              <w:t>000023</w:t>
            </w:r>
          </w:p>
        </w:tc>
        <w:tc>
          <w:tcPr>
            <w:tcW w:w="3134" w:type="dxa"/>
          </w:tcPr>
          <w:p w:rsidR="007D1DF9" w:rsidRPr="00286042" w:rsidRDefault="00480936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设备已移除</w:t>
            </w:r>
          </w:p>
        </w:tc>
      </w:tr>
      <w:tr w:rsidR="007D1DF9" w:rsidRPr="00286042">
        <w:tc>
          <w:tcPr>
            <w:tcW w:w="4661" w:type="dxa"/>
          </w:tcPr>
          <w:p w:rsidR="007D1DF9" w:rsidRPr="00286042" w:rsidRDefault="007D1DF9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 w:hint="eastAsia"/>
              </w:rPr>
              <w:t>SAR</w:t>
            </w:r>
            <w:r w:rsidRPr="00286042">
              <w:rPr>
                <w:rFonts w:hAnsi="宋体"/>
              </w:rPr>
              <w:t>_PIN_INCORRECT</w:t>
            </w:r>
          </w:p>
        </w:tc>
        <w:tc>
          <w:tcPr>
            <w:tcW w:w="1665" w:type="dxa"/>
          </w:tcPr>
          <w:p w:rsidR="007D1DF9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0A</w:t>
              </w:r>
            </w:smartTag>
            <w:r w:rsidR="007D1DF9" w:rsidRPr="00286042">
              <w:rPr>
                <w:rFonts w:hAnsi="宋体" w:hint="eastAsia"/>
              </w:rPr>
              <w:t>000024</w:t>
            </w:r>
          </w:p>
        </w:tc>
        <w:tc>
          <w:tcPr>
            <w:tcW w:w="3134" w:type="dxa"/>
          </w:tcPr>
          <w:p w:rsidR="007D1DF9" w:rsidRPr="00286042" w:rsidRDefault="00480936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PIN不正确</w:t>
            </w:r>
          </w:p>
        </w:tc>
      </w:tr>
      <w:tr w:rsidR="007D1DF9" w:rsidRPr="00286042">
        <w:tc>
          <w:tcPr>
            <w:tcW w:w="4661" w:type="dxa"/>
          </w:tcPr>
          <w:p w:rsidR="007D1DF9" w:rsidRPr="00286042" w:rsidRDefault="007D1DF9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 w:hint="eastAsia"/>
              </w:rPr>
              <w:t>SAR_PIN_LOCKED</w:t>
            </w:r>
          </w:p>
        </w:tc>
        <w:tc>
          <w:tcPr>
            <w:tcW w:w="1665" w:type="dxa"/>
          </w:tcPr>
          <w:p w:rsidR="007D1DF9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0A</w:t>
              </w:r>
            </w:smartTag>
            <w:r w:rsidR="007D1DF9" w:rsidRPr="00286042">
              <w:rPr>
                <w:rFonts w:hAnsi="宋体" w:hint="eastAsia"/>
              </w:rPr>
              <w:t>000025</w:t>
            </w:r>
          </w:p>
        </w:tc>
        <w:tc>
          <w:tcPr>
            <w:tcW w:w="3134" w:type="dxa"/>
          </w:tcPr>
          <w:p w:rsidR="007D1DF9" w:rsidRPr="00286042" w:rsidRDefault="00480936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PIN被锁死</w:t>
            </w:r>
          </w:p>
        </w:tc>
      </w:tr>
      <w:tr w:rsidR="007D1DF9" w:rsidRPr="00286042">
        <w:tc>
          <w:tcPr>
            <w:tcW w:w="4661" w:type="dxa"/>
          </w:tcPr>
          <w:p w:rsidR="007D1DF9" w:rsidRPr="00286042" w:rsidRDefault="007D1DF9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 w:hint="eastAsia"/>
              </w:rPr>
              <w:t>SAR</w:t>
            </w:r>
            <w:r w:rsidRPr="00286042">
              <w:rPr>
                <w:rFonts w:hAnsi="宋体"/>
              </w:rPr>
              <w:t>_PIN_INVALID</w:t>
            </w:r>
          </w:p>
        </w:tc>
        <w:tc>
          <w:tcPr>
            <w:tcW w:w="1665" w:type="dxa"/>
          </w:tcPr>
          <w:p w:rsidR="007D1DF9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0A</w:t>
              </w:r>
            </w:smartTag>
            <w:r w:rsidR="007D1DF9" w:rsidRPr="00286042">
              <w:rPr>
                <w:rFonts w:hAnsi="宋体" w:hint="eastAsia"/>
              </w:rPr>
              <w:t>000026</w:t>
            </w:r>
          </w:p>
        </w:tc>
        <w:tc>
          <w:tcPr>
            <w:tcW w:w="3134" w:type="dxa"/>
          </w:tcPr>
          <w:p w:rsidR="007D1DF9" w:rsidRPr="00286042" w:rsidRDefault="00480936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PIN无效</w:t>
            </w:r>
          </w:p>
        </w:tc>
      </w:tr>
      <w:tr w:rsidR="007D1DF9" w:rsidRPr="00286042">
        <w:tc>
          <w:tcPr>
            <w:tcW w:w="4661" w:type="dxa"/>
          </w:tcPr>
          <w:p w:rsidR="007D1DF9" w:rsidRPr="00286042" w:rsidRDefault="007D1DF9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 w:hint="eastAsia"/>
              </w:rPr>
              <w:lastRenderedPageBreak/>
              <w:t>SAR</w:t>
            </w:r>
            <w:r w:rsidRPr="00286042">
              <w:rPr>
                <w:rFonts w:hAnsi="宋体"/>
              </w:rPr>
              <w:t>_PIN_LEN_RANGE</w:t>
            </w:r>
          </w:p>
        </w:tc>
        <w:tc>
          <w:tcPr>
            <w:tcW w:w="1665" w:type="dxa"/>
          </w:tcPr>
          <w:p w:rsidR="007D1DF9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0A</w:t>
              </w:r>
            </w:smartTag>
            <w:r w:rsidR="007D1DF9" w:rsidRPr="00286042">
              <w:rPr>
                <w:rFonts w:hAnsi="宋体" w:hint="eastAsia"/>
              </w:rPr>
              <w:t>000027</w:t>
            </w:r>
          </w:p>
        </w:tc>
        <w:tc>
          <w:tcPr>
            <w:tcW w:w="3134" w:type="dxa"/>
          </w:tcPr>
          <w:p w:rsidR="007D1DF9" w:rsidRPr="00286042" w:rsidRDefault="00480936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PIN长度错误</w:t>
            </w:r>
          </w:p>
        </w:tc>
      </w:tr>
      <w:tr w:rsidR="007D1DF9" w:rsidRPr="00286042">
        <w:tc>
          <w:tcPr>
            <w:tcW w:w="4661" w:type="dxa"/>
          </w:tcPr>
          <w:p w:rsidR="007D1DF9" w:rsidRPr="00286042" w:rsidRDefault="007D1DF9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 w:hint="eastAsia"/>
              </w:rPr>
              <w:t>SAR</w:t>
            </w:r>
            <w:r w:rsidRPr="00286042">
              <w:rPr>
                <w:rFonts w:hAnsi="宋体"/>
              </w:rPr>
              <w:t>_USER_ALREADY_LOGGED_IN</w:t>
            </w:r>
          </w:p>
        </w:tc>
        <w:tc>
          <w:tcPr>
            <w:tcW w:w="1665" w:type="dxa"/>
          </w:tcPr>
          <w:p w:rsidR="007D1DF9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0A</w:t>
              </w:r>
            </w:smartTag>
            <w:r w:rsidR="007D1DF9" w:rsidRPr="00286042">
              <w:rPr>
                <w:rFonts w:hAnsi="宋体" w:hint="eastAsia"/>
              </w:rPr>
              <w:t>000028</w:t>
            </w:r>
          </w:p>
        </w:tc>
        <w:tc>
          <w:tcPr>
            <w:tcW w:w="3134" w:type="dxa"/>
          </w:tcPr>
          <w:p w:rsidR="007D1DF9" w:rsidRPr="00286042" w:rsidRDefault="00480936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用户已经登录</w:t>
            </w:r>
          </w:p>
        </w:tc>
      </w:tr>
      <w:tr w:rsidR="007D1DF9" w:rsidRPr="00286042">
        <w:tc>
          <w:tcPr>
            <w:tcW w:w="4661" w:type="dxa"/>
          </w:tcPr>
          <w:p w:rsidR="007D1DF9" w:rsidRPr="00286042" w:rsidRDefault="007D1DF9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 w:hint="eastAsia"/>
              </w:rPr>
              <w:t>SAR</w:t>
            </w:r>
            <w:r w:rsidRPr="00286042">
              <w:rPr>
                <w:rFonts w:hAnsi="宋体"/>
              </w:rPr>
              <w:t>_USER_PIN_NOT_INITIALIZED</w:t>
            </w:r>
          </w:p>
        </w:tc>
        <w:tc>
          <w:tcPr>
            <w:tcW w:w="1665" w:type="dxa"/>
          </w:tcPr>
          <w:p w:rsidR="007D1DF9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0A</w:t>
              </w:r>
            </w:smartTag>
            <w:r w:rsidR="007D1DF9" w:rsidRPr="00286042">
              <w:rPr>
                <w:rFonts w:hAnsi="宋体" w:hint="eastAsia"/>
              </w:rPr>
              <w:t>000029</w:t>
            </w:r>
          </w:p>
        </w:tc>
        <w:tc>
          <w:tcPr>
            <w:tcW w:w="3134" w:type="dxa"/>
          </w:tcPr>
          <w:p w:rsidR="007D1DF9" w:rsidRPr="00286042" w:rsidRDefault="00480936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没有初始化用户口令</w:t>
            </w:r>
          </w:p>
        </w:tc>
      </w:tr>
      <w:tr w:rsidR="007D1DF9" w:rsidRPr="00286042">
        <w:tc>
          <w:tcPr>
            <w:tcW w:w="4661" w:type="dxa"/>
          </w:tcPr>
          <w:p w:rsidR="007D1DF9" w:rsidRPr="00286042" w:rsidRDefault="007D1DF9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 w:hint="eastAsia"/>
              </w:rPr>
              <w:t>SAR</w:t>
            </w:r>
            <w:r w:rsidRPr="00286042">
              <w:rPr>
                <w:rFonts w:hAnsi="宋体"/>
              </w:rPr>
              <w:t>_USER_TYPE_INVALID</w:t>
            </w:r>
          </w:p>
        </w:tc>
        <w:tc>
          <w:tcPr>
            <w:tcW w:w="1665" w:type="dxa"/>
          </w:tcPr>
          <w:p w:rsidR="007D1DF9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0A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00002A</w:t>
              </w:r>
            </w:smartTag>
          </w:p>
        </w:tc>
        <w:tc>
          <w:tcPr>
            <w:tcW w:w="3134" w:type="dxa"/>
          </w:tcPr>
          <w:p w:rsidR="007D1DF9" w:rsidRPr="00286042" w:rsidRDefault="00480936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PIN类型错误</w:t>
            </w:r>
          </w:p>
        </w:tc>
      </w:tr>
      <w:tr w:rsidR="007D1DF9" w:rsidRPr="00286042">
        <w:tc>
          <w:tcPr>
            <w:tcW w:w="4661" w:type="dxa"/>
          </w:tcPr>
          <w:p w:rsidR="007D1DF9" w:rsidRPr="00286042" w:rsidRDefault="007D1DF9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 w:hint="eastAsia"/>
              </w:rPr>
              <w:t>SAR</w:t>
            </w:r>
            <w:r w:rsidRPr="00286042">
              <w:rPr>
                <w:rFonts w:hAnsi="宋体"/>
              </w:rPr>
              <w:t>_</w:t>
            </w:r>
            <w:r w:rsidRPr="00286042">
              <w:rPr>
                <w:rFonts w:hAnsi="宋体" w:hint="eastAsia"/>
              </w:rPr>
              <w:t>APPLICATION</w:t>
            </w:r>
            <w:r w:rsidRPr="00286042">
              <w:rPr>
                <w:rFonts w:hAnsi="宋体"/>
              </w:rPr>
              <w:t>_</w:t>
            </w:r>
            <w:r w:rsidRPr="00286042">
              <w:rPr>
                <w:rFonts w:hAnsi="宋体" w:hint="eastAsia"/>
              </w:rPr>
              <w:t>NAME</w:t>
            </w:r>
            <w:r w:rsidRPr="00286042">
              <w:rPr>
                <w:rFonts w:hAnsi="宋体"/>
              </w:rPr>
              <w:t>_INVALID</w:t>
            </w:r>
          </w:p>
        </w:tc>
        <w:tc>
          <w:tcPr>
            <w:tcW w:w="1665" w:type="dxa"/>
          </w:tcPr>
          <w:p w:rsidR="007D1DF9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0A</w:t>
              </w:r>
            </w:smartTag>
            <w:r w:rsidR="007D1DF9" w:rsidRPr="00286042">
              <w:rPr>
                <w:rFonts w:hAnsi="宋体" w:hint="eastAsia"/>
              </w:rPr>
              <w:t>00002B</w:t>
            </w:r>
          </w:p>
        </w:tc>
        <w:tc>
          <w:tcPr>
            <w:tcW w:w="3134" w:type="dxa"/>
          </w:tcPr>
          <w:p w:rsidR="007D1DF9" w:rsidRPr="00286042" w:rsidRDefault="00480936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应用名称无效</w:t>
            </w:r>
          </w:p>
        </w:tc>
      </w:tr>
      <w:tr w:rsidR="007D1DF9" w:rsidRPr="00286042">
        <w:tc>
          <w:tcPr>
            <w:tcW w:w="4661" w:type="dxa"/>
          </w:tcPr>
          <w:p w:rsidR="007D1DF9" w:rsidRPr="00286042" w:rsidRDefault="007D1DF9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 w:hint="eastAsia"/>
              </w:rPr>
              <w:t>SAR</w:t>
            </w:r>
            <w:r w:rsidRPr="00286042">
              <w:rPr>
                <w:rFonts w:hAnsi="宋体"/>
              </w:rPr>
              <w:t>_</w:t>
            </w:r>
            <w:r w:rsidRPr="00286042">
              <w:rPr>
                <w:rFonts w:hAnsi="宋体" w:hint="eastAsia"/>
              </w:rPr>
              <w:t>APPLICATION</w:t>
            </w:r>
            <w:r w:rsidRPr="00286042">
              <w:rPr>
                <w:rFonts w:hAnsi="宋体"/>
              </w:rPr>
              <w:t>_EXISTS</w:t>
            </w:r>
          </w:p>
        </w:tc>
        <w:tc>
          <w:tcPr>
            <w:tcW w:w="1665" w:type="dxa"/>
          </w:tcPr>
          <w:p w:rsidR="007D1DF9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0A</w:t>
              </w:r>
            </w:smartTag>
            <w:smartTag w:uri="urn:schemas-microsoft-com:office:smarttags" w:element="chmetcnv">
              <w:smartTagPr>
                <w:attr w:name="UnitName" w:val="C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00002C</w:t>
              </w:r>
            </w:smartTag>
          </w:p>
        </w:tc>
        <w:tc>
          <w:tcPr>
            <w:tcW w:w="3134" w:type="dxa"/>
          </w:tcPr>
          <w:p w:rsidR="007D1DF9" w:rsidRPr="00286042" w:rsidRDefault="00480936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应用已经存在</w:t>
            </w:r>
          </w:p>
        </w:tc>
      </w:tr>
      <w:tr w:rsidR="007D1DF9" w:rsidRPr="00286042">
        <w:tc>
          <w:tcPr>
            <w:tcW w:w="4661" w:type="dxa"/>
          </w:tcPr>
          <w:p w:rsidR="007D1DF9" w:rsidRPr="00286042" w:rsidRDefault="007D1DF9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 w:hint="eastAsia"/>
              </w:rPr>
              <w:t>SAR</w:t>
            </w:r>
            <w:r w:rsidRPr="00286042">
              <w:rPr>
                <w:rFonts w:hAnsi="宋体"/>
              </w:rPr>
              <w:t>_USER_NOT_LOGGED_IN</w:t>
            </w:r>
          </w:p>
        </w:tc>
        <w:tc>
          <w:tcPr>
            <w:tcW w:w="1665" w:type="dxa"/>
          </w:tcPr>
          <w:p w:rsidR="007D1DF9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0A</w:t>
              </w:r>
            </w:smartTag>
            <w:r w:rsidR="007D1DF9" w:rsidRPr="00286042">
              <w:rPr>
                <w:rFonts w:hAnsi="宋体" w:hint="eastAsia"/>
              </w:rPr>
              <w:t>00002D</w:t>
            </w:r>
          </w:p>
        </w:tc>
        <w:tc>
          <w:tcPr>
            <w:tcW w:w="3134" w:type="dxa"/>
          </w:tcPr>
          <w:p w:rsidR="007D1DF9" w:rsidRPr="00286042" w:rsidRDefault="00480936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用户没有登录</w:t>
            </w:r>
          </w:p>
        </w:tc>
      </w:tr>
      <w:tr w:rsidR="007D1DF9" w:rsidRPr="00286042">
        <w:tc>
          <w:tcPr>
            <w:tcW w:w="4661" w:type="dxa"/>
          </w:tcPr>
          <w:p w:rsidR="007D1DF9" w:rsidRPr="00286042" w:rsidRDefault="007D1DF9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 w:hint="eastAsia"/>
              </w:rPr>
              <w:t>SAR</w:t>
            </w:r>
            <w:r w:rsidRPr="00286042">
              <w:rPr>
                <w:rFonts w:hAnsi="宋体"/>
              </w:rPr>
              <w:t>_</w:t>
            </w:r>
            <w:r w:rsidRPr="00286042">
              <w:rPr>
                <w:rFonts w:hAnsi="宋体" w:hint="eastAsia"/>
              </w:rPr>
              <w:t>APPLICATION</w:t>
            </w:r>
            <w:r w:rsidRPr="00286042">
              <w:rPr>
                <w:rFonts w:hAnsi="宋体"/>
              </w:rPr>
              <w:t>_</w:t>
            </w:r>
            <w:r w:rsidRPr="00286042">
              <w:rPr>
                <w:rFonts w:hAnsi="宋体" w:hint="eastAsia"/>
              </w:rPr>
              <w:t>NOT_</w:t>
            </w:r>
            <w:r w:rsidRPr="00286042">
              <w:rPr>
                <w:rFonts w:hAnsi="宋体"/>
              </w:rPr>
              <w:t>EXISTS</w:t>
            </w:r>
          </w:p>
        </w:tc>
        <w:tc>
          <w:tcPr>
            <w:tcW w:w="1665" w:type="dxa"/>
          </w:tcPr>
          <w:p w:rsidR="007D1DF9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0A</w:t>
              </w:r>
            </w:smartTag>
            <w:r w:rsidR="007D1DF9" w:rsidRPr="00286042">
              <w:rPr>
                <w:rFonts w:hAnsi="宋体" w:hint="eastAsia"/>
              </w:rPr>
              <w:t>00002E</w:t>
            </w:r>
          </w:p>
        </w:tc>
        <w:tc>
          <w:tcPr>
            <w:tcW w:w="3134" w:type="dxa"/>
          </w:tcPr>
          <w:p w:rsidR="007D1DF9" w:rsidRPr="00286042" w:rsidRDefault="00480936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应用不存在</w:t>
            </w:r>
          </w:p>
        </w:tc>
      </w:tr>
      <w:tr w:rsidR="007D1DF9" w:rsidRPr="00286042">
        <w:tc>
          <w:tcPr>
            <w:tcW w:w="4661" w:type="dxa"/>
          </w:tcPr>
          <w:p w:rsidR="007D1DF9" w:rsidRPr="00286042" w:rsidRDefault="007D1DF9" w:rsidP="00AC0F4D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</w:rPr>
              <w:t>SAR_FILE_ALREADY_EXIST</w:t>
            </w:r>
          </w:p>
        </w:tc>
        <w:tc>
          <w:tcPr>
            <w:tcW w:w="1665" w:type="dxa"/>
          </w:tcPr>
          <w:p w:rsidR="007D1DF9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0A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00002F</w:t>
              </w:r>
            </w:smartTag>
          </w:p>
        </w:tc>
        <w:tc>
          <w:tcPr>
            <w:tcW w:w="3134" w:type="dxa"/>
          </w:tcPr>
          <w:p w:rsidR="007D1DF9" w:rsidRPr="00286042" w:rsidRDefault="00480936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文件已经存在</w:t>
            </w:r>
          </w:p>
        </w:tc>
      </w:tr>
      <w:tr w:rsidR="007D1DF9" w:rsidRPr="00286042">
        <w:tc>
          <w:tcPr>
            <w:tcW w:w="4661" w:type="dxa"/>
          </w:tcPr>
          <w:p w:rsidR="007D1DF9" w:rsidRPr="00286042" w:rsidRDefault="007D1DF9" w:rsidP="003B379F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 w:hint="eastAsia"/>
              </w:rPr>
              <w:t>SAR_NO_ROOM</w:t>
            </w:r>
          </w:p>
        </w:tc>
        <w:tc>
          <w:tcPr>
            <w:tcW w:w="1665" w:type="dxa"/>
          </w:tcPr>
          <w:p w:rsidR="007D1DF9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7D1DF9" w:rsidRPr="00286042">
                <w:rPr>
                  <w:rFonts w:hAnsi="宋体" w:hint="eastAsia"/>
                </w:rPr>
                <w:t>0A</w:t>
              </w:r>
            </w:smartTag>
            <w:r w:rsidR="007D1DF9" w:rsidRPr="00286042">
              <w:rPr>
                <w:rFonts w:hAnsi="宋体" w:hint="eastAsia"/>
              </w:rPr>
              <w:t>000030</w:t>
            </w:r>
          </w:p>
        </w:tc>
        <w:tc>
          <w:tcPr>
            <w:tcW w:w="3134" w:type="dxa"/>
          </w:tcPr>
          <w:p w:rsidR="007D1DF9" w:rsidRPr="00286042" w:rsidRDefault="00480936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空间不足</w:t>
            </w:r>
          </w:p>
        </w:tc>
      </w:tr>
      <w:tr w:rsidR="00AC0F4D" w:rsidRPr="00286042">
        <w:tc>
          <w:tcPr>
            <w:tcW w:w="4661" w:type="dxa"/>
          </w:tcPr>
          <w:p w:rsidR="00AC0F4D" w:rsidRPr="00286042" w:rsidDel="00D779B2" w:rsidRDefault="00AC0F4D" w:rsidP="003B379F">
            <w:pPr>
              <w:jc w:val="left"/>
              <w:rPr>
                <w:rFonts w:hAnsi="宋体" w:hint="eastAsia"/>
                <w:caps/>
              </w:rPr>
            </w:pPr>
            <w:r w:rsidRPr="00286042">
              <w:rPr>
                <w:rFonts w:hAnsi="宋体"/>
              </w:rPr>
              <w:t>SAR_FILE_NOT_EXIST</w:t>
            </w:r>
          </w:p>
        </w:tc>
        <w:tc>
          <w:tcPr>
            <w:tcW w:w="1665" w:type="dxa"/>
          </w:tcPr>
          <w:p w:rsidR="00AC0F4D" w:rsidRPr="00286042" w:rsidRDefault="007B1092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AC0F4D" w:rsidRPr="00286042">
                <w:rPr>
                  <w:rFonts w:hAnsi="宋体" w:hint="eastAsia"/>
                </w:rPr>
                <w:t>0A</w:t>
              </w:r>
            </w:smartTag>
            <w:r w:rsidR="00AC0F4D" w:rsidRPr="00286042">
              <w:rPr>
                <w:rFonts w:hAnsi="宋体" w:hint="eastAsia"/>
              </w:rPr>
              <w:t>000031</w:t>
            </w:r>
          </w:p>
        </w:tc>
        <w:tc>
          <w:tcPr>
            <w:tcW w:w="3134" w:type="dxa"/>
          </w:tcPr>
          <w:p w:rsidR="00AC0F4D" w:rsidRPr="00286042" w:rsidRDefault="00AC0F4D" w:rsidP="003B379F">
            <w:pPr>
              <w:jc w:val="left"/>
              <w:rPr>
                <w:rFonts w:hAnsi="宋体" w:hint="eastAsia"/>
              </w:rPr>
            </w:pPr>
            <w:r w:rsidRPr="00286042">
              <w:rPr>
                <w:rFonts w:hAnsi="宋体" w:hint="eastAsia"/>
              </w:rPr>
              <w:t>文件不存在</w:t>
            </w:r>
          </w:p>
        </w:tc>
      </w:tr>
      <w:tr w:rsidR="00D420E7" w:rsidRPr="00286042">
        <w:tc>
          <w:tcPr>
            <w:tcW w:w="4661" w:type="dxa"/>
          </w:tcPr>
          <w:p w:rsidR="00D420E7" w:rsidRPr="00286042" w:rsidRDefault="00D420E7" w:rsidP="003B379F">
            <w:pPr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SAR_REACH_MAX_CONTAINER_COUNT</w:t>
            </w:r>
          </w:p>
        </w:tc>
        <w:tc>
          <w:tcPr>
            <w:tcW w:w="1665" w:type="dxa"/>
          </w:tcPr>
          <w:p w:rsidR="00D420E7" w:rsidRPr="00D420E7" w:rsidRDefault="00D420E7" w:rsidP="003B379F">
            <w:pPr>
              <w:jc w:val="left"/>
              <w:rPr>
                <w:rFonts w:hAnsi="宋体" w:hint="eastAsia"/>
              </w:rPr>
            </w:pPr>
            <w:r>
              <w:rPr>
                <w:rFonts w:hAnsi="宋体" w:hint="eastAsia"/>
              </w:rPr>
              <w:t>0x0A000032</w:t>
            </w:r>
          </w:p>
        </w:tc>
        <w:tc>
          <w:tcPr>
            <w:tcW w:w="3134" w:type="dxa"/>
          </w:tcPr>
          <w:p w:rsidR="00D420E7" w:rsidRPr="00286042" w:rsidRDefault="00D420E7" w:rsidP="003B379F">
            <w:pPr>
              <w:jc w:val="left"/>
              <w:rPr>
                <w:rFonts w:hAnsi="宋体" w:hint="eastAsia"/>
              </w:rPr>
            </w:pPr>
            <w:r>
              <w:rPr>
                <w:rFonts w:hAnsi="宋体" w:hint="eastAsia"/>
              </w:rPr>
              <w:t>已达到最大可管理容器数</w:t>
            </w:r>
          </w:p>
        </w:tc>
      </w:tr>
    </w:tbl>
    <w:p w:rsidR="00A97162" w:rsidRPr="00286042" w:rsidRDefault="00A97162">
      <w:pPr>
        <w:rPr>
          <w:rFonts w:hAnsi="宋体" w:hint="eastAsia"/>
          <w:lang w:val="fr-FR"/>
        </w:rPr>
      </w:pPr>
    </w:p>
    <w:p w:rsidR="00263330" w:rsidRPr="00286042" w:rsidRDefault="00263330" w:rsidP="00263330">
      <w:pPr>
        <w:autoSpaceDE w:val="0"/>
        <w:autoSpaceDN w:val="0"/>
        <w:adjustRightInd w:val="0"/>
        <w:jc w:val="center"/>
        <w:rPr>
          <w:rFonts w:hAnsi="宋体" w:cs="宋体" w:hint="eastAsia"/>
          <w:kern w:val="0"/>
        </w:rPr>
      </w:pPr>
      <w:r w:rsidRPr="00286042">
        <w:rPr>
          <w:rFonts w:hAnsi="宋体" w:cs="宋体" w:hint="eastAsia"/>
          <w:kern w:val="0"/>
        </w:rPr>
        <w:t>_________________________________</w:t>
      </w:r>
    </w:p>
    <w:p w:rsidR="00A97162" w:rsidRPr="00286042" w:rsidRDefault="00A97162">
      <w:pPr>
        <w:rPr>
          <w:rFonts w:hAnsi="宋体" w:hint="eastAsia"/>
          <w:lang w:val="fr-FR"/>
        </w:rPr>
      </w:pPr>
    </w:p>
    <w:p w:rsidR="00BE5F8D" w:rsidRPr="00286042" w:rsidRDefault="00BE5F8D">
      <w:pPr>
        <w:rPr>
          <w:rFonts w:hAnsi="宋体"/>
          <w:lang w:val="fr-FR"/>
        </w:rPr>
      </w:pPr>
    </w:p>
    <w:sectPr w:rsidR="00BE5F8D" w:rsidRPr="00286042" w:rsidSect="0034564A">
      <w:footerReference w:type="even" r:id="rId17"/>
      <w:footerReference w:type="default" r:id="rId18"/>
      <w:type w:val="oddPage"/>
      <w:pgSz w:w="11906" w:h="16838"/>
      <w:pgMar w:top="1134" w:right="1418" w:bottom="1134" w:left="1418" w:header="851" w:footer="677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F69" w:rsidRDefault="00CF7F69">
      <w:r>
        <w:separator/>
      </w:r>
    </w:p>
  </w:endnote>
  <w:endnote w:type="continuationSeparator" w:id="0">
    <w:p w:rsidR="00CF7F69" w:rsidRDefault="00CF7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JKAOA+TimesNewRoman,Bold">
    <w:altName w:val="宋体"/>
    <w:charset w:val="86"/>
    <w:family w:val="roma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AJJLDL+TimesNew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B10" w:rsidRDefault="00F26B10" w:rsidP="00886388">
    <w:pPr>
      <w:pStyle w:val="a7"/>
      <w:framePr w:wrap="around" w:vAnchor="text" w:hAnchor="page" w:x="1456" w:y="-123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 \* ROMAN </w:instrText>
    </w:r>
    <w:r>
      <w:rPr>
        <w:rStyle w:val="a8"/>
      </w:rPr>
      <w:fldChar w:fldCharType="separate"/>
    </w:r>
    <w:r w:rsidR="007733C6">
      <w:rPr>
        <w:rStyle w:val="a8"/>
        <w:noProof/>
      </w:rPr>
      <w:t>IV</w:t>
    </w:r>
    <w:r>
      <w:rPr>
        <w:rStyle w:val="a8"/>
      </w:rPr>
      <w:fldChar w:fldCharType="end"/>
    </w:r>
  </w:p>
  <w:p w:rsidR="00F26B10" w:rsidRDefault="00F26B1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B10" w:rsidRDefault="00F26B10" w:rsidP="00886388">
    <w:pPr>
      <w:pStyle w:val="a7"/>
      <w:framePr w:wrap="around" w:vAnchor="text" w:hAnchor="page" w:x="10231" w:y="-63"/>
      <w:rPr>
        <w:rStyle w:val="a8"/>
        <w:rFonts w:hint="eastAsia"/>
      </w:rPr>
    </w:pPr>
    <w:r>
      <w:rPr>
        <w:rStyle w:val="a8"/>
      </w:rPr>
      <w:fldChar w:fldCharType="begin"/>
    </w:r>
    <w:r>
      <w:rPr>
        <w:rStyle w:val="a8"/>
      </w:rPr>
      <w:instrText xml:space="preserve"> PAGE  \* ROMAN </w:instrText>
    </w:r>
    <w:r>
      <w:rPr>
        <w:rStyle w:val="a8"/>
      </w:rPr>
      <w:fldChar w:fldCharType="separate"/>
    </w:r>
    <w:r w:rsidR="007733C6">
      <w:rPr>
        <w:rStyle w:val="a8"/>
        <w:noProof/>
      </w:rPr>
      <w:t>III</w:t>
    </w:r>
    <w:r>
      <w:rPr>
        <w:rStyle w:val="a8"/>
      </w:rPr>
      <w:fldChar w:fldCharType="end"/>
    </w:r>
  </w:p>
  <w:p w:rsidR="00F26B10" w:rsidRDefault="00F26B10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B10" w:rsidRDefault="00F26B10" w:rsidP="00886388">
    <w:pPr>
      <w:pStyle w:val="a7"/>
      <w:framePr w:wrap="around" w:vAnchor="text" w:hAnchor="page" w:x="1456" w:y="-123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 \* Arabic </w:instrText>
    </w:r>
    <w:r>
      <w:rPr>
        <w:rStyle w:val="a8"/>
      </w:rPr>
      <w:fldChar w:fldCharType="separate"/>
    </w:r>
    <w:r w:rsidR="007733C6">
      <w:rPr>
        <w:rStyle w:val="a8"/>
        <w:noProof/>
      </w:rPr>
      <w:t>36</w:t>
    </w:r>
    <w:r>
      <w:rPr>
        <w:rStyle w:val="a8"/>
      </w:rPr>
      <w:fldChar w:fldCharType="end"/>
    </w:r>
  </w:p>
  <w:p w:rsidR="00F26B10" w:rsidRDefault="00F26B10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B10" w:rsidRDefault="00F26B10" w:rsidP="00886388">
    <w:pPr>
      <w:pStyle w:val="a7"/>
      <w:framePr w:wrap="around" w:vAnchor="text" w:hAnchor="page" w:x="10231" w:y="-63"/>
      <w:rPr>
        <w:rStyle w:val="a8"/>
        <w:rFonts w:hint="eastAsia"/>
      </w:rPr>
    </w:pPr>
    <w:r>
      <w:rPr>
        <w:rStyle w:val="a8"/>
      </w:rPr>
      <w:fldChar w:fldCharType="begin"/>
    </w:r>
    <w:r>
      <w:rPr>
        <w:rStyle w:val="a8"/>
      </w:rPr>
      <w:instrText xml:space="preserve"> PAGE  \* Arabic </w:instrText>
    </w:r>
    <w:r>
      <w:rPr>
        <w:rStyle w:val="a8"/>
      </w:rPr>
      <w:fldChar w:fldCharType="separate"/>
    </w:r>
    <w:r w:rsidR="007733C6">
      <w:rPr>
        <w:rStyle w:val="a8"/>
        <w:noProof/>
      </w:rPr>
      <w:t>35</w:t>
    </w:r>
    <w:r>
      <w:rPr>
        <w:rStyle w:val="a8"/>
      </w:rPr>
      <w:fldChar w:fldCharType="end"/>
    </w:r>
  </w:p>
  <w:p w:rsidR="00F26B10" w:rsidRDefault="00F26B10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F69" w:rsidRDefault="00CF7F69">
      <w:r>
        <w:separator/>
      </w:r>
    </w:p>
  </w:footnote>
  <w:footnote w:type="continuationSeparator" w:id="0">
    <w:p w:rsidR="00CF7F69" w:rsidRDefault="00CF7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B10" w:rsidRDefault="00F26B10" w:rsidP="00886388">
    <w:pPr>
      <w:pStyle w:val="a6"/>
      <w:pBdr>
        <w:bottom w:val="none" w:sz="0" w:space="0" w:color="auto"/>
      </w:pBdr>
      <w:ind w:right="42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B10" w:rsidRDefault="00F26B10" w:rsidP="00886388">
    <w:pPr>
      <w:pStyle w:val="a6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C528067C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525" w:firstLine="0"/>
      </w:pPr>
      <w:rPr>
        <w:rFonts w:ascii="黑体" w:eastAsia="黑体" w:hAnsi="Times New Roman" w:hint="eastAsia"/>
        <w:b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945" w:hanging="945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">
    <w:nsid w:val="13776361"/>
    <w:multiLevelType w:val="hybridMultilevel"/>
    <w:tmpl w:val="1488F68C"/>
    <w:lvl w:ilvl="0" w:tplc="539E6C78">
      <w:start w:val="1"/>
      <w:numFmt w:val="decimal"/>
      <w:lvlText w:val="表 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5E5F86"/>
    <w:multiLevelType w:val="hybridMultilevel"/>
    <w:tmpl w:val="CABE58A0"/>
    <w:lvl w:ilvl="0" w:tplc="539E6C78">
      <w:start w:val="1"/>
      <w:numFmt w:val="decimal"/>
      <w:lvlText w:val="表 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4B3012"/>
    <w:multiLevelType w:val="hybridMultilevel"/>
    <w:tmpl w:val="3C30574A"/>
    <w:lvl w:ilvl="0" w:tplc="E1842B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DF38E0"/>
    <w:multiLevelType w:val="hybridMultilevel"/>
    <w:tmpl w:val="48762980"/>
    <w:lvl w:ilvl="0" w:tplc="539E6C78">
      <w:start w:val="1"/>
      <w:numFmt w:val="decimal"/>
      <w:lvlText w:val="表 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E45D6D"/>
    <w:multiLevelType w:val="hybridMultilevel"/>
    <w:tmpl w:val="8D06AB02"/>
    <w:lvl w:ilvl="0" w:tplc="0F9AF902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>
    <w:nsid w:val="2AD6093E"/>
    <w:multiLevelType w:val="multilevel"/>
    <w:tmpl w:val="279AA610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  <w:szCs w:val="28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  <w:szCs w:val="24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945" w:hanging="945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>
    <w:nsid w:val="369B15E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8">
    <w:nsid w:val="407E65F9"/>
    <w:multiLevelType w:val="hybridMultilevel"/>
    <w:tmpl w:val="495A6796"/>
    <w:lvl w:ilvl="0" w:tplc="04090001">
      <w:start w:val="1"/>
      <w:numFmt w:val="none"/>
      <w:pStyle w:val="a1"/>
      <w:lvlText w:val="%1·　"/>
      <w:lvlJc w:val="left"/>
      <w:pPr>
        <w:tabs>
          <w:tab w:val="num" w:pos="1350"/>
        </w:tabs>
        <w:ind w:left="94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04090003">
      <w:start w:val="1"/>
      <w:numFmt w:val="lowerLetter"/>
      <w:lvlText w:val="%2）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03">
      <w:start w:val="1"/>
      <w:numFmt w:val="decimal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 w:tplc="04090005">
      <w:start w:val="1"/>
      <w:numFmt w:val="decimal"/>
      <w:lvlText w:val="%6、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487739C7"/>
    <w:multiLevelType w:val="hybridMultilevel"/>
    <w:tmpl w:val="3028E874"/>
    <w:lvl w:ilvl="0" w:tplc="539E6C78">
      <w:start w:val="1"/>
      <w:numFmt w:val="decimal"/>
      <w:lvlText w:val="表 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FA5B1C"/>
    <w:multiLevelType w:val="multilevel"/>
    <w:tmpl w:val="F590454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55137DC6"/>
    <w:multiLevelType w:val="hybridMultilevel"/>
    <w:tmpl w:val="8DFA38B2"/>
    <w:lvl w:ilvl="0" w:tplc="539E6C78">
      <w:start w:val="1"/>
      <w:numFmt w:val="decimal"/>
      <w:lvlText w:val="表 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B82614"/>
    <w:multiLevelType w:val="multilevel"/>
    <w:tmpl w:val="F59045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5E384C0B"/>
    <w:multiLevelType w:val="hybridMultilevel"/>
    <w:tmpl w:val="DD0498C2"/>
    <w:lvl w:ilvl="0" w:tplc="539E6C78">
      <w:start w:val="1"/>
      <w:numFmt w:val="decimal"/>
      <w:lvlText w:val="表 %1"/>
      <w:lvlJc w:val="center"/>
      <w:pPr>
        <w:ind w:left="13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C01049"/>
    <w:multiLevelType w:val="hybridMultilevel"/>
    <w:tmpl w:val="D1F07A9C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>
    <w:nsid w:val="7EC23908"/>
    <w:multiLevelType w:val="hybridMultilevel"/>
    <w:tmpl w:val="FEBE6F56"/>
    <w:lvl w:ilvl="0" w:tplc="FFFFFFFF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>
      <w:start w:val="1"/>
      <w:numFmt w:val="decimal"/>
      <w:lvlText w:val="%2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0"/>
  </w:num>
  <w:num w:numId="2">
    <w:abstractNumId w:val="0"/>
  </w:num>
  <w:num w:numId="3">
    <w:abstractNumId w:val="15"/>
  </w:num>
  <w:num w:numId="4">
    <w:abstractNumId w:val="5"/>
  </w:num>
  <w:num w:numId="5">
    <w:abstractNumId w:val="14"/>
  </w:num>
  <w:num w:numId="6">
    <w:abstractNumId w:val="2"/>
  </w:num>
  <w:num w:numId="7">
    <w:abstractNumId w:val="2"/>
  </w:num>
  <w:num w:numId="8">
    <w:abstractNumId w:val="12"/>
  </w:num>
  <w:num w:numId="9">
    <w:abstractNumId w:val="10"/>
  </w:num>
  <w:num w:numId="10">
    <w:abstractNumId w:val="6"/>
  </w:num>
  <w:num w:numId="11">
    <w:abstractNumId w:val="6"/>
  </w:num>
  <w:num w:numId="12">
    <w:abstractNumId w:val="8"/>
  </w:num>
  <w:num w:numId="13">
    <w:abstractNumId w:val="9"/>
  </w:num>
  <w:num w:numId="14">
    <w:abstractNumId w:val="2"/>
    <w:lvlOverride w:ilvl="0">
      <w:lvl w:ilvl="0" w:tplc="539E6C78">
        <w:start w:val="1"/>
        <w:numFmt w:val="decimal"/>
        <w:suff w:val="nothing"/>
        <w:lvlText w:val="表 %1"/>
        <w:lvlJc w:val="center"/>
        <w:pPr>
          <w:ind w:left="0" w:firstLine="227"/>
        </w:pPr>
        <w:rPr>
          <w:rFonts w:hint="eastAsia"/>
          <w:lang w:val="en-US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5">
    <w:abstractNumId w:val="4"/>
  </w:num>
  <w:num w:numId="16">
    <w:abstractNumId w:val="13"/>
  </w:num>
  <w:num w:numId="17">
    <w:abstractNumId w:val="11"/>
  </w:num>
  <w:num w:numId="18">
    <w:abstractNumId w:val="1"/>
  </w:num>
  <w:num w:numId="19">
    <w:abstractNumId w:val="7"/>
  </w:num>
  <w:num w:numId="2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62"/>
    <w:rsid w:val="000004E5"/>
    <w:rsid w:val="00002FDC"/>
    <w:rsid w:val="0000325A"/>
    <w:rsid w:val="0000451D"/>
    <w:rsid w:val="000054F3"/>
    <w:rsid w:val="00005ADD"/>
    <w:rsid w:val="0000723F"/>
    <w:rsid w:val="00007FF9"/>
    <w:rsid w:val="000100A0"/>
    <w:rsid w:val="00011237"/>
    <w:rsid w:val="00011EFE"/>
    <w:rsid w:val="00012531"/>
    <w:rsid w:val="00013546"/>
    <w:rsid w:val="00014166"/>
    <w:rsid w:val="00015585"/>
    <w:rsid w:val="00017304"/>
    <w:rsid w:val="00017741"/>
    <w:rsid w:val="00017E78"/>
    <w:rsid w:val="00020548"/>
    <w:rsid w:val="00020CA8"/>
    <w:rsid w:val="00021058"/>
    <w:rsid w:val="00023A5D"/>
    <w:rsid w:val="00023EA0"/>
    <w:rsid w:val="00026584"/>
    <w:rsid w:val="00027F7F"/>
    <w:rsid w:val="00031857"/>
    <w:rsid w:val="000348A3"/>
    <w:rsid w:val="00034C61"/>
    <w:rsid w:val="000354A9"/>
    <w:rsid w:val="000360EA"/>
    <w:rsid w:val="0004686F"/>
    <w:rsid w:val="00052932"/>
    <w:rsid w:val="00052B8A"/>
    <w:rsid w:val="00052F59"/>
    <w:rsid w:val="0005394E"/>
    <w:rsid w:val="000555DD"/>
    <w:rsid w:val="00056F7A"/>
    <w:rsid w:val="000575C1"/>
    <w:rsid w:val="00057A95"/>
    <w:rsid w:val="00060E41"/>
    <w:rsid w:val="000611AE"/>
    <w:rsid w:val="0006614E"/>
    <w:rsid w:val="000663C2"/>
    <w:rsid w:val="00067FE9"/>
    <w:rsid w:val="000719D4"/>
    <w:rsid w:val="00072075"/>
    <w:rsid w:val="0007449B"/>
    <w:rsid w:val="00074ED2"/>
    <w:rsid w:val="00074FE4"/>
    <w:rsid w:val="000752F1"/>
    <w:rsid w:val="00075351"/>
    <w:rsid w:val="00077F56"/>
    <w:rsid w:val="000800C7"/>
    <w:rsid w:val="00084222"/>
    <w:rsid w:val="00084431"/>
    <w:rsid w:val="00084E28"/>
    <w:rsid w:val="000862DA"/>
    <w:rsid w:val="00087B73"/>
    <w:rsid w:val="00092460"/>
    <w:rsid w:val="00093020"/>
    <w:rsid w:val="000952A2"/>
    <w:rsid w:val="0009647C"/>
    <w:rsid w:val="00096970"/>
    <w:rsid w:val="00097EEA"/>
    <w:rsid w:val="000A3CC3"/>
    <w:rsid w:val="000A70E3"/>
    <w:rsid w:val="000B2D96"/>
    <w:rsid w:val="000B7609"/>
    <w:rsid w:val="000C0ED8"/>
    <w:rsid w:val="000C1F63"/>
    <w:rsid w:val="000C3158"/>
    <w:rsid w:val="000C7583"/>
    <w:rsid w:val="000D028A"/>
    <w:rsid w:val="000D03FF"/>
    <w:rsid w:val="000D1895"/>
    <w:rsid w:val="000D2264"/>
    <w:rsid w:val="000D681B"/>
    <w:rsid w:val="000D682B"/>
    <w:rsid w:val="000D6F27"/>
    <w:rsid w:val="000D7520"/>
    <w:rsid w:val="000E0461"/>
    <w:rsid w:val="000E04C1"/>
    <w:rsid w:val="000E0818"/>
    <w:rsid w:val="000E5A99"/>
    <w:rsid w:val="000E68B5"/>
    <w:rsid w:val="000F0664"/>
    <w:rsid w:val="000F0E1A"/>
    <w:rsid w:val="000F0F48"/>
    <w:rsid w:val="000F1462"/>
    <w:rsid w:val="000F1F02"/>
    <w:rsid w:val="000F2109"/>
    <w:rsid w:val="000F2429"/>
    <w:rsid w:val="000F3AA7"/>
    <w:rsid w:val="000F72E8"/>
    <w:rsid w:val="001021C6"/>
    <w:rsid w:val="001044D7"/>
    <w:rsid w:val="001056A1"/>
    <w:rsid w:val="00106EAB"/>
    <w:rsid w:val="00107678"/>
    <w:rsid w:val="00112D25"/>
    <w:rsid w:val="00113F30"/>
    <w:rsid w:val="001151D1"/>
    <w:rsid w:val="00127544"/>
    <w:rsid w:val="001338A6"/>
    <w:rsid w:val="00133E25"/>
    <w:rsid w:val="00133F52"/>
    <w:rsid w:val="00137820"/>
    <w:rsid w:val="00140131"/>
    <w:rsid w:val="001427F2"/>
    <w:rsid w:val="00143146"/>
    <w:rsid w:val="00146276"/>
    <w:rsid w:val="001467AB"/>
    <w:rsid w:val="00147248"/>
    <w:rsid w:val="0015139D"/>
    <w:rsid w:val="0015186E"/>
    <w:rsid w:val="00152944"/>
    <w:rsid w:val="00154E9A"/>
    <w:rsid w:val="00157EBD"/>
    <w:rsid w:val="001600E6"/>
    <w:rsid w:val="00160497"/>
    <w:rsid w:val="00161AA7"/>
    <w:rsid w:val="00162490"/>
    <w:rsid w:val="00162665"/>
    <w:rsid w:val="001644B4"/>
    <w:rsid w:val="00166E17"/>
    <w:rsid w:val="00170700"/>
    <w:rsid w:val="00170DAF"/>
    <w:rsid w:val="0017162D"/>
    <w:rsid w:val="00171DB5"/>
    <w:rsid w:val="001723A1"/>
    <w:rsid w:val="00175EB5"/>
    <w:rsid w:val="00176E9B"/>
    <w:rsid w:val="00177115"/>
    <w:rsid w:val="00177771"/>
    <w:rsid w:val="001835CE"/>
    <w:rsid w:val="001838F4"/>
    <w:rsid w:val="00184F78"/>
    <w:rsid w:val="00186ADA"/>
    <w:rsid w:val="0018706B"/>
    <w:rsid w:val="001879A0"/>
    <w:rsid w:val="00187DD1"/>
    <w:rsid w:val="00190797"/>
    <w:rsid w:val="00195EAE"/>
    <w:rsid w:val="0019728A"/>
    <w:rsid w:val="001976A2"/>
    <w:rsid w:val="00197809"/>
    <w:rsid w:val="001A043B"/>
    <w:rsid w:val="001A15D4"/>
    <w:rsid w:val="001A171B"/>
    <w:rsid w:val="001A4CC0"/>
    <w:rsid w:val="001A5603"/>
    <w:rsid w:val="001A5C70"/>
    <w:rsid w:val="001A62A9"/>
    <w:rsid w:val="001A6B86"/>
    <w:rsid w:val="001B0700"/>
    <w:rsid w:val="001B0B4D"/>
    <w:rsid w:val="001B0F12"/>
    <w:rsid w:val="001B1A93"/>
    <w:rsid w:val="001B2BCD"/>
    <w:rsid w:val="001B3F05"/>
    <w:rsid w:val="001B51A1"/>
    <w:rsid w:val="001B56F7"/>
    <w:rsid w:val="001B56FF"/>
    <w:rsid w:val="001B5B8F"/>
    <w:rsid w:val="001B6DB4"/>
    <w:rsid w:val="001B71E7"/>
    <w:rsid w:val="001C132D"/>
    <w:rsid w:val="001C39DD"/>
    <w:rsid w:val="001C6A31"/>
    <w:rsid w:val="001C7C4B"/>
    <w:rsid w:val="001D4615"/>
    <w:rsid w:val="001E17B6"/>
    <w:rsid w:val="001E19E8"/>
    <w:rsid w:val="001E2BD0"/>
    <w:rsid w:val="001F026E"/>
    <w:rsid w:val="001F23BD"/>
    <w:rsid w:val="001F4F4D"/>
    <w:rsid w:val="001F5150"/>
    <w:rsid w:val="001F7834"/>
    <w:rsid w:val="001F7ED7"/>
    <w:rsid w:val="0020005F"/>
    <w:rsid w:val="002000B6"/>
    <w:rsid w:val="00201F7A"/>
    <w:rsid w:val="00203DFE"/>
    <w:rsid w:val="00207374"/>
    <w:rsid w:val="002164DB"/>
    <w:rsid w:val="002173AE"/>
    <w:rsid w:val="002174ED"/>
    <w:rsid w:val="002179F8"/>
    <w:rsid w:val="00220351"/>
    <w:rsid w:val="00221296"/>
    <w:rsid w:val="00221499"/>
    <w:rsid w:val="0022183D"/>
    <w:rsid w:val="00225825"/>
    <w:rsid w:val="002258C5"/>
    <w:rsid w:val="00225B56"/>
    <w:rsid w:val="00230F2F"/>
    <w:rsid w:val="00231F12"/>
    <w:rsid w:val="002373F9"/>
    <w:rsid w:val="002378B5"/>
    <w:rsid w:val="00240116"/>
    <w:rsid w:val="002406F1"/>
    <w:rsid w:val="00240EBE"/>
    <w:rsid w:val="0024160C"/>
    <w:rsid w:val="002419C4"/>
    <w:rsid w:val="0025048F"/>
    <w:rsid w:val="00252451"/>
    <w:rsid w:val="0025250D"/>
    <w:rsid w:val="002532B4"/>
    <w:rsid w:val="00253A60"/>
    <w:rsid w:val="00254674"/>
    <w:rsid w:val="00254850"/>
    <w:rsid w:val="0025671F"/>
    <w:rsid w:val="00257B50"/>
    <w:rsid w:val="00263330"/>
    <w:rsid w:val="0026352B"/>
    <w:rsid w:val="002664E5"/>
    <w:rsid w:val="002666A1"/>
    <w:rsid w:val="00266ADE"/>
    <w:rsid w:val="00266C6F"/>
    <w:rsid w:val="00267D6F"/>
    <w:rsid w:val="00273F72"/>
    <w:rsid w:val="00274778"/>
    <w:rsid w:val="00277176"/>
    <w:rsid w:val="002774BC"/>
    <w:rsid w:val="00281206"/>
    <w:rsid w:val="0028277E"/>
    <w:rsid w:val="00283187"/>
    <w:rsid w:val="00284E93"/>
    <w:rsid w:val="00285CEA"/>
    <w:rsid w:val="00285DB1"/>
    <w:rsid w:val="00286042"/>
    <w:rsid w:val="0028612F"/>
    <w:rsid w:val="00286ED1"/>
    <w:rsid w:val="002907E5"/>
    <w:rsid w:val="002916E2"/>
    <w:rsid w:val="00294B59"/>
    <w:rsid w:val="002950C3"/>
    <w:rsid w:val="00296427"/>
    <w:rsid w:val="0029657E"/>
    <w:rsid w:val="00296B9F"/>
    <w:rsid w:val="002A08E6"/>
    <w:rsid w:val="002A1009"/>
    <w:rsid w:val="002A1A00"/>
    <w:rsid w:val="002A4CFB"/>
    <w:rsid w:val="002A5066"/>
    <w:rsid w:val="002A52CD"/>
    <w:rsid w:val="002A6F42"/>
    <w:rsid w:val="002B11E3"/>
    <w:rsid w:val="002B1CA7"/>
    <w:rsid w:val="002B28EE"/>
    <w:rsid w:val="002B2A3F"/>
    <w:rsid w:val="002B3126"/>
    <w:rsid w:val="002B4228"/>
    <w:rsid w:val="002B4C78"/>
    <w:rsid w:val="002B763F"/>
    <w:rsid w:val="002C0038"/>
    <w:rsid w:val="002C0ABA"/>
    <w:rsid w:val="002C2A1A"/>
    <w:rsid w:val="002C2B82"/>
    <w:rsid w:val="002C31C1"/>
    <w:rsid w:val="002C35CB"/>
    <w:rsid w:val="002C38BF"/>
    <w:rsid w:val="002C3DCD"/>
    <w:rsid w:val="002C4131"/>
    <w:rsid w:val="002C5207"/>
    <w:rsid w:val="002C65E2"/>
    <w:rsid w:val="002D1A4A"/>
    <w:rsid w:val="002D261E"/>
    <w:rsid w:val="002D2BCC"/>
    <w:rsid w:val="002D46AE"/>
    <w:rsid w:val="002D5399"/>
    <w:rsid w:val="002D53DE"/>
    <w:rsid w:val="002E0A14"/>
    <w:rsid w:val="002E170D"/>
    <w:rsid w:val="002E48A3"/>
    <w:rsid w:val="002E546B"/>
    <w:rsid w:val="002E6115"/>
    <w:rsid w:val="002F1AB6"/>
    <w:rsid w:val="002F1DE7"/>
    <w:rsid w:val="002F6712"/>
    <w:rsid w:val="002F6813"/>
    <w:rsid w:val="003007C3"/>
    <w:rsid w:val="00303104"/>
    <w:rsid w:val="00305DCB"/>
    <w:rsid w:val="00307A99"/>
    <w:rsid w:val="0031342E"/>
    <w:rsid w:val="00313A27"/>
    <w:rsid w:val="00315696"/>
    <w:rsid w:val="00316C5D"/>
    <w:rsid w:val="00322EA0"/>
    <w:rsid w:val="0032316C"/>
    <w:rsid w:val="00324914"/>
    <w:rsid w:val="003254FF"/>
    <w:rsid w:val="0033312A"/>
    <w:rsid w:val="00333AFA"/>
    <w:rsid w:val="00341453"/>
    <w:rsid w:val="00342024"/>
    <w:rsid w:val="00342DAE"/>
    <w:rsid w:val="00343F20"/>
    <w:rsid w:val="00345084"/>
    <w:rsid w:val="0034564A"/>
    <w:rsid w:val="00350626"/>
    <w:rsid w:val="003510A1"/>
    <w:rsid w:val="0035389D"/>
    <w:rsid w:val="00353B31"/>
    <w:rsid w:val="00356C72"/>
    <w:rsid w:val="003619DA"/>
    <w:rsid w:val="00363588"/>
    <w:rsid w:val="00363921"/>
    <w:rsid w:val="00363A93"/>
    <w:rsid w:val="00363B55"/>
    <w:rsid w:val="00365BCB"/>
    <w:rsid w:val="00365CB6"/>
    <w:rsid w:val="00367A1B"/>
    <w:rsid w:val="003711FA"/>
    <w:rsid w:val="00371E29"/>
    <w:rsid w:val="00373139"/>
    <w:rsid w:val="00380EBE"/>
    <w:rsid w:val="003811D0"/>
    <w:rsid w:val="00384262"/>
    <w:rsid w:val="003843A3"/>
    <w:rsid w:val="003865B7"/>
    <w:rsid w:val="0038710E"/>
    <w:rsid w:val="00391832"/>
    <w:rsid w:val="00392296"/>
    <w:rsid w:val="003924E8"/>
    <w:rsid w:val="00393B6A"/>
    <w:rsid w:val="0039557B"/>
    <w:rsid w:val="00395FD6"/>
    <w:rsid w:val="00396CC1"/>
    <w:rsid w:val="003A0E71"/>
    <w:rsid w:val="003A1065"/>
    <w:rsid w:val="003A123F"/>
    <w:rsid w:val="003A1D70"/>
    <w:rsid w:val="003A25B0"/>
    <w:rsid w:val="003A3D0A"/>
    <w:rsid w:val="003A4352"/>
    <w:rsid w:val="003A723D"/>
    <w:rsid w:val="003A79AD"/>
    <w:rsid w:val="003B059B"/>
    <w:rsid w:val="003B1849"/>
    <w:rsid w:val="003B3336"/>
    <w:rsid w:val="003B379F"/>
    <w:rsid w:val="003B3AAF"/>
    <w:rsid w:val="003B3BEF"/>
    <w:rsid w:val="003B41D6"/>
    <w:rsid w:val="003B5140"/>
    <w:rsid w:val="003B52D4"/>
    <w:rsid w:val="003B6CB6"/>
    <w:rsid w:val="003B7806"/>
    <w:rsid w:val="003B7CAE"/>
    <w:rsid w:val="003C0C06"/>
    <w:rsid w:val="003C0D06"/>
    <w:rsid w:val="003C114E"/>
    <w:rsid w:val="003C31E4"/>
    <w:rsid w:val="003C3C76"/>
    <w:rsid w:val="003D082B"/>
    <w:rsid w:val="003D1A3C"/>
    <w:rsid w:val="003D2704"/>
    <w:rsid w:val="003D4C7B"/>
    <w:rsid w:val="003D506D"/>
    <w:rsid w:val="003E12F9"/>
    <w:rsid w:val="003E168B"/>
    <w:rsid w:val="003E1CA0"/>
    <w:rsid w:val="003E3BD7"/>
    <w:rsid w:val="003E644C"/>
    <w:rsid w:val="003F0C2D"/>
    <w:rsid w:val="003F0D38"/>
    <w:rsid w:val="003F2247"/>
    <w:rsid w:val="003F4033"/>
    <w:rsid w:val="003F5B97"/>
    <w:rsid w:val="00400832"/>
    <w:rsid w:val="00400F6D"/>
    <w:rsid w:val="00401D51"/>
    <w:rsid w:val="004023B1"/>
    <w:rsid w:val="004042D4"/>
    <w:rsid w:val="00405187"/>
    <w:rsid w:val="004055D1"/>
    <w:rsid w:val="00405AB2"/>
    <w:rsid w:val="0040762B"/>
    <w:rsid w:val="00407BA4"/>
    <w:rsid w:val="00410A3B"/>
    <w:rsid w:val="00411A50"/>
    <w:rsid w:val="00416130"/>
    <w:rsid w:val="00421DCA"/>
    <w:rsid w:val="004232A8"/>
    <w:rsid w:val="004237DE"/>
    <w:rsid w:val="00423FB0"/>
    <w:rsid w:val="0042518D"/>
    <w:rsid w:val="00425B98"/>
    <w:rsid w:val="0042668E"/>
    <w:rsid w:val="0042738A"/>
    <w:rsid w:val="0042759D"/>
    <w:rsid w:val="00427C47"/>
    <w:rsid w:val="00430D2D"/>
    <w:rsid w:val="0043164C"/>
    <w:rsid w:val="00431C16"/>
    <w:rsid w:val="004322EE"/>
    <w:rsid w:val="0043311C"/>
    <w:rsid w:val="0043326A"/>
    <w:rsid w:val="0043367B"/>
    <w:rsid w:val="004352F2"/>
    <w:rsid w:val="004378F3"/>
    <w:rsid w:val="004426D1"/>
    <w:rsid w:val="00443CB6"/>
    <w:rsid w:val="00444347"/>
    <w:rsid w:val="00444810"/>
    <w:rsid w:val="00446667"/>
    <w:rsid w:val="00451276"/>
    <w:rsid w:val="00451D8E"/>
    <w:rsid w:val="004527BF"/>
    <w:rsid w:val="00454599"/>
    <w:rsid w:val="0045674E"/>
    <w:rsid w:val="00457235"/>
    <w:rsid w:val="004572D2"/>
    <w:rsid w:val="00457783"/>
    <w:rsid w:val="00460180"/>
    <w:rsid w:val="004632D2"/>
    <w:rsid w:val="00464EB2"/>
    <w:rsid w:val="00465CC3"/>
    <w:rsid w:val="00466AD2"/>
    <w:rsid w:val="00466FB5"/>
    <w:rsid w:val="00467092"/>
    <w:rsid w:val="0047206D"/>
    <w:rsid w:val="004732F4"/>
    <w:rsid w:val="00473797"/>
    <w:rsid w:val="00473A25"/>
    <w:rsid w:val="00476015"/>
    <w:rsid w:val="004773FF"/>
    <w:rsid w:val="00480936"/>
    <w:rsid w:val="004810D7"/>
    <w:rsid w:val="00481C13"/>
    <w:rsid w:val="004826E4"/>
    <w:rsid w:val="00483BFD"/>
    <w:rsid w:val="00485307"/>
    <w:rsid w:val="00486475"/>
    <w:rsid w:val="004870CE"/>
    <w:rsid w:val="00490412"/>
    <w:rsid w:val="004906E0"/>
    <w:rsid w:val="004915B7"/>
    <w:rsid w:val="00494BAE"/>
    <w:rsid w:val="0049590C"/>
    <w:rsid w:val="004A0090"/>
    <w:rsid w:val="004A0871"/>
    <w:rsid w:val="004A1D4F"/>
    <w:rsid w:val="004A3B03"/>
    <w:rsid w:val="004A5650"/>
    <w:rsid w:val="004A5E86"/>
    <w:rsid w:val="004A69AE"/>
    <w:rsid w:val="004A713D"/>
    <w:rsid w:val="004B1779"/>
    <w:rsid w:val="004B2847"/>
    <w:rsid w:val="004B43AA"/>
    <w:rsid w:val="004B4839"/>
    <w:rsid w:val="004B5A67"/>
    <w:rsid w:val="004C0CC2"/>
    <w:rsid w:val="004C2491"/>
    <w:rsid w:val="004C3F5F"/>
    <w:rsid w:val="004C486E"/>
    <w:rsid w:val="004C7D90"/>
    <w:rsid w:val="004D0809"/>
    <w:rsid w:val="004D1E59"/>
    <w:rsid w:val="004D2466"/>
    <w:rsid w:val="004D2503"/>
    <w:rsid w:val="004D2AB3"/>
    <w:rsid w:val="004D37F6"/>
    <w:rsid w:val="004D3A70"/>
    <w:rsid w:val="004D40C7"/>
    <w:rsid w:val="004E127D"/>
    <w:rsid w:val="004E12B8"/>
    <w:rsid w:val="004E12F7"/>
    <w:rsid w:val="004E6926"/>
    <w:rsid w:val="004E7F62"/>
    <w:rsid w:val="004F0DDD"/>
    <w:rsid w:val="004F0F31"/>
    <w:rsid w:val="004F16E7"/>
    <w:rsid w:val="004F2707"/>
    <w:rsid w:val="004F52C7"/>
    <w:rsid w:val="004F6688"/>
    <w:rsid w:val="004F69F0"/>
    <w:rsid w:val="00501683"/>
    <w:rsid w:val="00502E0B"/>
    <w:rsid w:val="0050781E"/>
    <w:rsid w:val="00512588"/>
    <w:rsid w:val="00513DD2"/>
    <w:rsid w:val="00514C9E"/>
    <w:rsid w:val="00515161"/>
    <w:rsid w:val="00526280"/>
    <w:rsid w:val="005279C3"/>
    <w:rsid w:val="005325A0"/>
    <w:rsid w:val="00533AC9"/>
    <w:rsid w:val="00533C3B"/>
    <w:rsid w:val="00537832"/>
    <w:rsid w:val="00540728"/>
    <w:rsid w:val="00540EF0"/>
    <w:rsid w:val="0054168B"/>
    <w:rsid w:val="005518F0"/>
    <w:rsid w:val="00552E78"/>
    <w:rsid w:val="00553FB4"/>
    <w:rsid w:val="00554E11"/>
    <w:rsid w:val="005557A2"/>
    <w:rsid w:val="00560E1F"/>
    <w:rsid w:val="0056168E"/>
    <w:rsid w:val="00561C08"/>
    <w:rsid w:val="00561DFC"/>
    <w:rsid w:val="00562526"/>
    <w:rsid w:val="00563391"/>
    <w:rsid w:val="00565558"/>
    <w:rsid w:val="00571241"/>
    <w:rsid w:val="005720EA"/>
    <w:rsid w:val="0057366A"/>
    <w:rsid w:val="00574813"/>
    <w:rsid w:val="00576685"/>
    <w:rsid w:val="00577D88"/>
    <w:rsid w:val="00584A47"/>
    <w:rsid w:val="00585665"/>
    <w:rsid w:val="0058637A"/>
    <w:rsid w:val="0058709C"/>
    <w:rsid w:val="00590664"/>
    <w:rsid w:val="0059076E"/>
    <w:rsid w:val="00590BC6"/>
    <w:rsid w:val="005916D5"/>
    <w:rsid w:val="00591FE9"/>
    <w:rsid w:val="0059227B"/>
    <w:rsid w:val="0059360B"/>
    <w:rsid w:val="0059784D"/>
    <w:rsid w:val="005A069D"/>
    <w:rsid w:val="005A284C"/>
    <w:rsid w:val="005A332B"/>
    <w:rsid w:val="005A3C24"/>
    <w:rsid w:val="005A490F"/>
    <w:rsid w:val="005A6C3C"/>
    <w:rsid w:val="005B1B36"/>
    <w:rsid w:val="005B3D4A"/>
    <w:rsid w:val="005B625C"/>
    <w:rsid w:val="005B7C95"/>
    <w:rsid w:val="005C028B"/>
    <w:rsid w:val="005C4F4D"/>
    <w:rsid w:val="005C5E99"/>
    <w:rsid w:val="005C79FB"/>
    <w:rsid w:val="005C7A9E"/>
    <w:rsid w:val="005D2A30"/>
    <w:rsid w:val="005D7955"/>
    <w:rsid w:val="005E2068"/>
    <w:rsid w:val="005E2F3A"/>
    <w:rsid w:val="005E31F5"/>
    <w:rsid w:val="005E47C9"/>
    <w:rsid w:val="005E6256"/>
    <w:rsid w:val="005E7347"/>
    <w:rsid w:val="005E7EEB"/>
    <w:rsid w:val="005F192D"/>
    <w:rsid w:val="005F31ED"/>
    <w:rsid w:val="005F715A"/>
    <w:rsid w:val="00600EE4"/>
    <w:rsid w:val="0060211D"/>
    <w:rsid w:val="00605F0B"/>
    <w:rsid w:val="00606A01"/>
    <w:rsid w:val="00607850"/>
    <w:rsid w:val="006109F3"/>
    <w:rsid w:val="00610CEF"/>
    <w:rsid w:val="00613AFF"/>
    <w:rsid w:val="00615449"/>
    <w:rsid w:val="0061622E"/>
    <w:rsid w:val="00620C86"/>
    <w:rsid w:val="00623A92"/>
    <w:rsid w:val="0062487E"/>
    <w:rsid w:val="006323AA"/>
    <w:rsid w:val="006325D9"/>
    <w:rsid w:val="00635D99"/>
    <w:rsid w:val="00636B22"/>
    <w:rsid w:val="00637546"/>
    <w:rsid w:val="006415A7"/>
    <w:rsid w:val="00642A52"/>
    <w:rsid w:val="00643937"/>
    <w:rsid w:val="0064610E"/>
    <w:rsid w:val="006505A2"/>
    <w:rsid w:val="00653180"/>
    <w:rsid w:val="00653839"/>
    <w:rsid w:val="0065408B"/>
    <w:rsid w:val="006558E9"/>
    <w:rsid w:val="00656A03"/>
    <w:rsid w:val="00660880"/>
    <w:rsid w:val="00663FA7"/>
    <w:rsid w:val="00664207"/>
    <w:rsid w:val="00665DFD"/>
    <w:rsid w:val="00666730"/>
    <w:rsid w:val="006712B6"/>
    <w:rsid w:val="006771E8"/>
    <w:rsid w:val="00680A71"/>
    <w:rsid w:val="00680AD7"/>
    <w:rsid w:val="0068230B"/>
    <w:rsid w:val="0068240F"/>
    <w:rsid w:val="00682F15"/>
    <w:rsid w:val="00684720"/>
    <w:rsid w:val="006859C1"/>
    <w:rsid w:val="00685F52"/>
    <w:rsid w:val="00686BA7"/>
    <w:rsid w:val="00691059"/>
    <w:rsid w:val="00691347"/>
    <w:rsid w:val="00691DC0"/>
    <w:rsid w:val="00692FDC"/>
    <w:rsid w:val="00693C43"/>
    <w:rsid w:val="00694CE0"/>
    <w:rsid w:val="006963F5"/>
    <w:rsid w:val="006979D1"/>
    <w:rsid w:val="006A0324"/>
    <w:rsid w:val="006A299D"/>
    <w:rsid w:val="006A3FFE"/>
    <w:rsid w:val="006A7950"/>
    <w:rsid w:val="006B009A"/>
    <w:rsid w:val="006B02F0"/>
    <w:rsid w:val="006B1A95"/>
    <w:rsid w:val="006B6F73"/>
    <w:rsid w:val="006B7B25"/>
    <w:rsid w:val="006C1D9A"/>
    <w:rsid w:val="006C1E13"/>
    <w:rsid w:val="006C2433"/>
    <w:rsid w:val="006C3A62"/>
    <w:rsid w:val="006D0A50"/>
    <w:rsid w:val="006D1E48"/>
    <w:rsid w:val="006D513C"/>
    <w:rsid w:val="006D6438"/>
    <w:rsid w:val="006D69AD"/>
    <w:rsid w:val="006E00F4"/>
    <w:rsid w:val="006E2027"/>
    <w:rsid w:val="006E5FBA"/>
    <w:rsid w:val="006F3360"/>
    <w:rsid w:val="006F535C"/>
    <w:rsid w:val="006F64B9"/>
    <w:rsid w:val="006F6704"/>
    <w:rsid w:val="006F7542"/>
    <w:rsid w:val="00701132"/>
    <w:rsid w:val="007017A9"/>
    <w:rsid w:val="00703012"/>
    <w:rsid w:val="00705353"/>
    <w:rsid w:val="00707004"/>
    <w:rsid w:val="0071079B"/>
    <w:rsid w:val="007109D2"/>
    <w:rsid w:val="00710BBD"/>
    <w:rsid w:val="007113B5"/>
    <w:rsid w:val="00711828"/>
    <w:rsid w:val="007143E3"/>
    <w:rsid w:val="00716676"/>
    <w:rsid w:val="007170C1"/>
    <w:rsid w:val="00717177"/>
    <w:rsid w:val="007177A5"/>
    <w:rsid w:val="00717E99"/>
    <w:rsid w:val="00720F01"/>
    <w:rsid w:val="00724303"/>
    <w:rsid w:val="007245AF"/>
    <w:rsid w:val="00725797"/>
    <w:rsid w:val="0072646E"/>
    <w:rsid w:val="00727249"/>
    <w:rsid w:val="00731D03"/>
    <w:rsid w:val="00733562"/>
    <w:rsid w:val="007353E4"/>
    <w:rsid w:val="0073658D"/>
    <w:rsid w:val="007417E7"/>
    <w:rsid w:val="00741AF4"/>
    <w:rsid w:val="00743C11"/>
    <w:rsid w:val="0074724E"/>
    <w:rsid w:val="00750259"/>
    <w:rsid w:val="007508BF"/>
    <w:rsid w:val="00752FAB"/>
    <w:rsid w:val="00757BE8"/>
    <w:rsid w:val="00761A57"/>
    <w:rsid w:val="00761BB8"/>
    <w:rsid w:val="00761F21"/>
    <w:rsid w:val="00762882"/>
    <w:rsid w:val="00762F73"/>
    <w:rsid w:val="00763367"/>
    <w:rsid w:val="00765393"/>
    <w:rsid w:val="00766131"/>
    <w:rsid w:val="00766265"/>
    <w:rsid w:val="007679AC"/>
    <w:rsid w:val="00767EA2"/>
    <w:rsid w:val="007702B4"/>
    <w:rsid w:val="007733C6"/>
    <w:rsid w:val="00773B68"/>
    <w:rsid w:val="00773DB7"/>
    <w:rsid w:val="00774FCC"/>
    <w:rsid w:val="0077503A"/>
    <w:rsid w:val="007759E8"/>
    <w:rsid w:val="00776DDA"/>
    <w:rsid w:val="00784836"/>
    <w:rsid w:val="007849DE"/>
    <w:rsid w:val="007877E0"/>
    <w:rsid w:val="00791179"/>
    <w:rsid w:val="00792A9E"/>
    <w:rsid w:val="007943E6"/>
    <w:rsid w:val="00794DD8"/>
    <w:rsid w:val="0079727D"/>
    <w:rsid w:val="0079733E"/>
    <w:rsid w:val="00797452"/>
    <w:rsid w:val="007A0072"/>
    <w:rsid w:val="007A0253"/>
    <w:rsid w:val="007A04AE"/>
    <w:rsid w:val="007A2471"/>
    <w:rsid w:val="007A4145"/>
    <w:rsid w:val="007A4CEB"/>
    <w:rsid w:val="007A5C5B"/>
    <w:rsid w:val="007A5D24"/>
    <w:rsid w:val="007A70EE"/>
    <w:rsid w:val="007B06CA"/>
    <w:rsid w:val="007B1092"/>
    <w:rsid w:val="007B3BBA"/>
    <w:rsid w:val="007B5300"/>
    <w:rsid w:val="007B5F43"/>
    <w:rsid w:val="007B76AC"/>
    <w:rsid w:val="007C056E"/>
    <w:rsid w:val="007C06D5"/>
    <w:rsid w:val="007C1ED1"/>
    <w:rsid w:val="007C2F0E"/>
    <w:rsid w:val="007C4A12"/>
    <w:rsid w:val="007C5DA7"/>
    <w:rsid w:val="007D0F2E"/>
    <w:rsid w:val="007D11D7"/>
    <w:rsid w:val="007D1DF9"/>
    <w:rsid w:val="007D1E6B"/>
    <w:rsid w:val="007D592E"/>
    <w:rsid w:val="007D62DD"/>
    <w:rsid w:val="007E0F26"/>
    <w:rsid w:val="007E2177"/>
    <w:rsid w:val="007E5AB4"/>
    <w:rsid w:val="007E6732"/>
    <w:rsid w:val="007E7E26"/>
    <w:rsid w:val="007F0E99"/>
    <w:rsid w:val="007F1CF8"/>
    <w:rsid w:val="007F36CE"/>
    <w:rsid w:val="007F51A5"/>
    <w:rsid w:val="007F6EA1"/>
    <w:rsid w:val="007F785D"/>
    <w:rsid w:val="007F7F89"/>
    <w:rsid w:val="00801202"/>
    <w:rsid w:val="00801296"/>
    <w:rsid w:val="00803513"/>
    <w:rsid w:val="00805F61"/>
    <w:rsid w:val="0081052C"/>
    <w:rsid w:val="008123CF"/>
    <w:rsid w:val="00812E0D"/>
    <w:rsid w:val="00813391"/>
    <w:rsid w:val="00813A07"/>
    <w:rsid w:val="0081436F"/>
    <w:rsid w:val="008150B8"/>
    <w:rsid w:val="00815D75"/>
    <w:rsid w:val="00820D7D"/>
    <w:rsid w:val="00822085"/>
    <w:rsid w:val="00822551"/>
    <w:rsid w:val="008226F6"/>
    <w:rsid w:val="0082387B"/>
    <w:rsid w:val="008243B2"/>
    <w:rsid w:val="00824746"/>
    <w:rsid w:val="008279E2"/>
    <w:rsid w:val="00827B7F"/>
    <w:rsid w:val="008302B8"/>
    <w:rsid w:val="008303A5"/>
    <w:rsid w:val="00830B30"/>
    <w:rsid w:val="00830CB1"/>
    <w:rsid w:val="00833695"/>
    <w:rsid w:val="00837D31"/>
    <w:rsid w:val="00844A30"/>
    <w:rsid w:val="008463B1"/>
    <w:rsid w:val="008500CC"/>
    <w:rsid w:val="00850233"/>
    <w:rsid w:val="00854E72"/>
    <w:rsid w:val="00856593"/>
    <w:rsid w:val="008604DF"/>
    <w:rsid w:val="00860833"/>
    <w:rsid w:val="00860F8D"/>
    <w:rsid w:val="00865DC0"/>
    <w:rsid w:val="00871469"/>
    <w:rsid w:val="008723ED"/>
    <w:rsid w:val="00872633"/>
    <w:rsid w:val="00872BC1"/>
    <w:rsid w:val="00874E21"/>
    <w:rsid w:val="0087707A"/>
    <w:rsid w:val="008805BD"/>
    <w:rsid w:val="00880FDD"/>
    <w:rsid w:val="0088224B"/>
    <w:rsid w:val="00882D30"/>
    <w:rsid w:val="008837F2"/>
    <w:rsid w:val="008845CF"/>
    <w:rsid w:val="008848A5"/>
    <w:rsid w:val="00885098"/>
    <w:rsid w:val="00885575"/>
    <w:rsid w:val="00886388"/>
    <w:rsid w:val="00895BA9"/>
    <w:rsid w:val="00897E9A"/>
    <w:rsid w:val="008A112F"/>
    <w:rsid w:val="008A1683"/>
    <w:rsid w:val="008A30DE"/>
    <w:rsid w:val="008A325E"/>
    <w:rsid w:val="008A5E6A"/>
    <w:rsid w:val="008A6D8C"/>
    <w:rsid w:val="008A7146"/>
    <w:rsid w:val="008B027E"/>
    <w:rsid w:val="008B1628"/>
    <w:rsid w:val="008C2AD3"/>
    <w:rsid w:val="008C3841"/>
    <w:rsid w:val="008C593C"/>
    <w:rsid w:val="008C5D3A"/>
    <w:rsid w:val="008C7388"/>
    <w:rsid w:val="008C7779"/>
    <w:rsid w:val="008D0FC3"/>
    <w:rsid w:val="008D20A2"/>
    <w:rsid w:val="008D2682"/>
    <w:rsid w:val="008D2CB4"/>
    <w:rsid w:val="008D2EF8"/>
    <w:rsid w:val="008D32BA"/>
    <w:rsid w:val="008D4558"/>
    <w:rsid w:val="008D5452"/>
    <w:rsid w:val="008D559D"/>
    <w:rsid w:val="008D6D32"/>
    <w:rsid w:val="008E0E52"/>
    <w:rsid w:val="008E18A0"/>
    <w:rsid w:val="008E25F6"/>
    <w:rsid w:val="008E296A"/>
    <w:rsid w:val="008E2F4F"/>
    <w:rsid w:val="008E44C2"/>
    <w:rsid w:val="008E5595"/>
    <w:rsid w:val="008E6A76"/>
    <w:rsid w:val="008E7492"/>
    <w:rsid w:val="008E753A"/>
    <w:rsid w:val="008F1D98"/>
    <w:rsid w:val="008F5F23"/>
    <w:rsid w:val="008F7CA0"/>
    <w:rsid w:val="009041F0"/>
    <w:rsid w:val="00904F58"/>
    <w:rsid w:val="00906298"/>
    <w:rsid w:val="00906D67"/>
    <w:rsid w:val="009102DB"/>
    <w:rsid w:val="00912745"/>
    <w:rsid w:val="00912DE3"/>
    <w:rsid w:val="00913F59"/>
    <w:rsid w:val="009205CC"/>
    <w:rsid w:val="00920B69"/>
    <w:rsid w:val="009216EF"/>
    <w:rsid w:val="009230D9"/>
    <w:rsid w:val="00923969"/>
    <w:rsid w:val="00924E22"/>
    <w:rsid w:val="00925597"/>
    <w:rsid w:val="009257EB"/>
    <w:rsid w:val="00926976"/>
    <w:rsid w:val="00926B98"/>
    <w:rsid w:val="009316D3"/>
    <w:rsid w:val="009321AC"/>
    <w:rsid w:val="009338DA"/>
    <w:rsid w:val="009344A1"/>
    <w:rsid w:val="0093464F"/>
    <w:rsid w:val="00937DFB"/>
    <w:rsid w:val="009402DA"/>
    <w:rsid w:val="00942073"/>
    <w:rsid w:val="00943994"/>
    <w:rsid w:val="00944BDC"/>
    <w:rsid w:val="009451A6"/>
    <w:rsid w:val="0094593C"/>
    <w:rsid w:val="00945AF1"/>
    <w:rsid w:val="00946E5C"/>
    <w:rsid w:val="0094734E"/>
    <w:rsid w:val="009512C2"/>
    <w:rsid w:val="00951BCF"/>
    <w:rsid w:val="00952150"/>
    <w:rsid w:val="00952841"/>
    <w:rsid w:val="009541F5"/>
    <w:rsid w:val="00954791"/>
    <w:rsid w:val="00955E73"/>
    <w:rsid w:val="009563B3"/>
    <w:rsid w:val="00961A67"/>
    <w:rsid w:val="009634BC"/>
    <w:rsid w:val="00963F17"/>
    <w:rsid w:val="009650AF"/>
    <w:rsid w:val="00970D49"/>
    <w:rsid w:val="00971CCF"/>
    <w:rsid w:val="00972160"/>
    <w:rsid w:val="00972981"/>
    <w:rsid w:val="00972FA5"/>
    <w:rsid w:val="00973176"/>
    <w:rsid w:val="0097360B"/>
    <w:rsid w:val="009739F2"/>
    <w:rsid w:val="00974312"/>
    <w:rsid w:val="00974671"/>
    <w:rsid w:val="00975533"/>
    <w:rsid w:val="00976B67"/>
    <w:rsid w:val="0097773D"/>
    <w:rsid w:val="00977E6D"/>
    <w:rsid w:val="00981B7B"/>
    <w:rsid w:val="00982B58"/>
    <w:rsid w:val="00983EF3"/>
    <w:rsid w:val="009847D6"/>
    <w:rsid w:val="009849B7"/>
    <w:rsid w:val="00985C4E"/>
    <w:rsid w:val="00986ACD"/>
    <w:rsid w:val="00987CC8"/>
    <w:rsid w:val="00987FD5"/>
    <w:rsid w:val="00991071"/>
    <w:rsid w:val="00991C43"/>
    <w:rsid w:val="00992B34"/>
    <w:rsid w:val="009933AF"/>
    <w:rsid w:val="009945E6"/>
    <w:rsid w:val="00995310"/>
    <w:rsid w:val="009A07F2"/>
    <w:rsid w:val="009A1002"/>
    <w:rsid w:val="009A1944"/>
    <w:rsid w:val="009A1AD3"/>
    <w:rsid w:val="009A1F40"/>
    <w:rsid w:val="009A3A1E"/>
    <w:rsid w:val="009A48B3"/>
    <w:rsid w:val="009A4E77"/>
    <w:rsid w:val="009A5337"/>
    <w:rsid w:val="009A55CF"/>
    <w:rsid w:val="009A7D16"/>
    <w:rsid w:val="009C3C0A"/>
    <w:rsid w:val="009C71B7"/>
    <w:rsid w:val="009C7CCA"/>
    <w:rsid w:val="009D0C8E"/>
    <w:rsid w:val="009D23EF"/>
    <w:rsid w:val="009D4814"/>
    <w:rsid w:val="009D7936"/>
    <w:rsid w:val="009E6978"/>
    <w:rsid w:val="009F423B"/>
    <w:rsid w:val="009F4AC4"/>
    <w:rsid w:val="009F59C7"/>
    <w:rsid w:val="009F5F70"/>
    <w:rsid w:val="009F66FD"/>
    <w:rsid w:val="00A00A3E"/>
    <w:rsid w:val="00A017D1"/>
    <w:rsid w:val="00A01D84"/>
    <w:rsid w:val="00A0577F"/>
    <w:rsid w:val="00A05D67"/>
    <w:rsid w:val="00A06248"/>
    <w:rsid w:val="00A06B5B"/>
    <w:rsid w:val="00A06BDF"/>
    <w:rsid w:val="00A13571"/>
    <w:rsid w:val="00A15F82"/>
    <w:rsid w:val="00A16241"/>
    <w:rsid w:val="00A21A1B"/>
    <w:rsid w:val="00A21E20"/>
    <w:rsid w:val="00A22CC7"/>
    <w:rsid w:val="00A2494A"/>
    <w:rsid w:val="00A26F56"/>
    <w:rsid w:val="00A3069C"/>
    <w:rsid w:val="00A32034"/>
    <w:rsid w:val="00A35AE0"/>
    <w:rsid w:val="00A37811"/>
    <w:rsid w:val="00A4043D"/>
    <w:rsid w:val="00A4101D"/>
    <w:rsid w:val="00A45BA9"/>
    <w:rsid w:val="00A46E84"/>
    <w:rsid w:val="00A50A8A"/>
    <w:rsid w:val="00A5159F"/>
    <w:rsid w:val="00A51878"/>
    <w:rsid w:val="00A51DB9"/>
    <w:rsid w:val="00A51F1F"/>
    <w:rsid w:val="00A52808"/>
    <w:rsid w:val="00A53621"/>
    <w:rsid w:val="00A5664C"/>
    <w:rsid w:val="00A604BF"/>
    <w:rsid w:val="00A67541"/>
    <w:rsid w:val="00A703C0"/>
    <w:rsid w:val="00A711DF"/>
    <w:rsid w:val="00A729A8"/>
    <w:rsid w:val="00A75055"/>
    <w:rsid w:val="00A760AD"/>
    <w:rsid w:val="00A77978"/>
    <w:rsid w:val="00A83599"/>
    <w:rsid w:val="00A8585F"/>
    <w:rsid w:val="00A86654"/>
    <w:rsid w:val="00A870A1"/>
    <w:rsid w:val="00A87EC4"/>
    <w:rsid w:val="00A946F4"/>
    <w:rsid w:val="00A94B5E"/>
    <w:rsid w:val="00A97162"/>
    <w:rsid w:val="00A97BC0"/>
    <w:rsid w:val="00AA0858"/>
    <w:rsid w:val="00AA2939"/>
    <w:rsid w:val="00AA3609"/>
    <w:rsid w:val="00AA4806"/>
    <w:rsid w:val="00AA4E1C"/>
    <w:rsid w:val="00AA53CC"/>
    <w:rsid w:val="00AA5DCB"/>
    <w:rsid w:val="00AA6EA7"/>
    <w:rsid w:val="00AB0441"/>
    <w:rsid w:val="00AB0B02"/>
    <w:rsid w:val="00AB26DC"/>
    <w:rsid w:val="00AB385A"/>
    <w:rsid w:val="00AB3F45"/>
    <w:rsid w:val="00AB40B0"/>
    <w:rsid w:val="00AB49CD"/>
    <w:rsid w:val="00AC0F4D"/>
    <w:rsid w:val="00AC1182"/>
    <w:rsid w:val="00AC1892"/>
    <w:rsid w:val="00AC1D9E"/>
    <w:rsid w:val="00AC298A"/>
    <w:rsid w:val="00AC393C"/>
    <w:rsid w:val="00AC5746"/>
    <w:rsid w:val="00AC5A02"/>
    <w:rsid w:val="00AC5A1E"/>
    <w:rsid w:val="00AC6925"/>
    <w:rsid w:val="00AD1496"/>
    <w:rsid w:val="00AD400D"/>
    <w:rsid w:val="00AD557F"/>
    <w:rsid w:val="00AD5BF5"/>
    <w:rsid w:val="00AD6C53"/>
    <w:rsid w:val="00AE0CE4"/>
    <w:rsid w:val="00AE211E"/>
    <w:rsid w:val="00AE5880"/>
    <w:rsid w:val="00AF0B96"/>
    <w:rsid w:val="00AF3283"/>
    <w:rsid w:val="00AF3D9D"/>
    <w:rsid w:val="00AF4F47"/>
    <w:rsid w:val="00AF57A7"/>
    <w:rsid w:val="00AF6932"/>
    <w:rsid w:val="00AF79AB"/>
    <w:rsid w:val="00B001F6"/>
    <w:rsid w:val="00B00F86"/>
    <w:rsid w:val="00B04329"/>
    <w:rsid w:val="00B0753E"/>
    <w:rsid w:val="00B1276E"/>
    <w:rsid w:val="00B14F9B"/>
    <w:rsid w:val="00B14FBD"/>
    <w:rsid w:val="00B1639E"/>
    <w:rsid w:val="00B166D0"/>
    <w:rsid w:val="00B16907"/>
    <w:rsid w:val="00B17284"/>
    <w:rsid w:val="00B172B0"/>
    <w:rsid w:val="00B177F9"/>
    <w:rsid w:val="00B17FA2"/>
    <w:rsid w:val="00B225AD"/>
    <w:rsid w:val="00B22AB8"/>
    <w:rsid w:val="00B30F83"/>
    <w:rsid w:val="00B32CCF"/>
    <w:rsid w:val="00B34C22"/>
    <w:rsid w:val="00B34D30"/>
    <w:rsid w:val="00B364D6"/>
    <w:rsid w:val="00B3690E"/>
    <w:rsid w:val="00B372A7"/>
    <w:rsid w:val="00B41F3A"/>
    <w:rsid w:val="00B4258C"/>
    <w:rsid w:val="00B42B9A"/>
    <w:rsid w:val="00B42BAE"/>
    <w:rsid w:val="00B42D2B"/>
    <w:rsid w:val="00B44F69"/>
    <w:rsid w:val="00B45D03"/>
    <w:rsid w:val="00B467E5"/>
    <w:rsid w:val="00B46C65"/>
    <w:rsid w:val="00B50996"/>
    <w:rsid w:val="00B50EA5"/>
    <w:rsid w:val="00B51B15"/>
    <w:rsid w:val="00B55AB8"/>
    <w:rsid w:val="00B56765"/>
    <w:rsid w:val="00B570AB"/>
    <w:rsid w:val="00B57105"/>
    <w:rsid w:val="00B60F10"/>
    <w:rsid w:val="00B61451"/>
    <w:rsid w:val="00B6199E"/>
    <w:rsid w:val="00B619D6"/>
    <w:rsid w:val="00B63467"/>
    <w:rsid w:val="00B6475E"/>
    <w:rsid w:val="00B64E80"/>
    <w:rsid w:val="00B65EA7"/>
    <w:rsid w:val="00B66036"/>
    <w:rsid w:val="00B71AA0"/>
    <w:rsid w:val="00B729C5"/>
    <w:rsid w:val="00B75DF7"/>
    <w:rsid w:val="00B765EB"/>
    <w:rsid w:val="00B802C9"/>
    <w:rsid w:val="00B81DA4"/>
    <w:rsid w:val="00B83ACD"/>
    <w:rsid w:val="00B83F0E"/>
    <w:rsid w:val="00B84E20"/>
    <w:rsid w:val="00B857C2"/>
    <w:rsid w:val="00B85B00"/>
    <w:rsid w:val="00B87762"/>
    <w:rsid w:val="00B92553"/>
    <w:rsid w:val="00B9290A"/>
    <w:rsid w:val="00B93175"/>
    <w:rsid w:val="00B93C67"/>
    <w:rsid w:val="00B94014"/>
    <w:rsid w:val="00B96DE6"/>
    <w:rsid w:val="00BA0E6F"/>
    <w:rsid w:val="00BA3C89"/>
    <w:rsid w:val="00BA40FE"/>
    <w:rsid w:val="00BB0687"/>
    <w:rsid w:val="00BB3911"/>
    <w:rsid w:val="00BB5723"/>
    <w:rsid w:val="00BB6BA7"/>
    <w:rsid w:val="00BC131D"/>
    <w:rsid w:val="00BC1856"/>
    <w:rsid w:val="00BC306F"/>
    <w:rsid w:val="00BC48E4"/>
    <w:rsid w:val="00BC7360"/>
    <w:rsid w:val="00BC7A6A"/>
    <w:rsid w:val="00BD0064"/>
    <w:rsid w:val="00BD02D0"/>
    <w:rsid w:val="00BD1182"/>
    <w:rsid w:val="00BD13D5"/>
    <w:rsid w:val="00BD2B09"/>
    <w:rsid w:val="00BD35D9"/>
    <w:rsid w:val="00BD3833"/>
    <w:rsid w:val="00BD69BF"/>
    <w:rsid w:val="00BE0715"/>
    <w:rsid w:val="00BE0FFB"/>
    <w:rsid w:val="00BE1044"/>
    <w:rsid w:val="00BE1170"/>
    <w:rsid w:val="00BE3CC6"/>
    <w:rsid w:val="00BE5F8D"/>
    <w:rsid w:val="00BE76D5"/>
    <w:rsid w:val="00BF11AE"/>
    <w:rsid w:val="00BF1E67"/>
    <w:rsid w:val="00BF329B"/>
    <w:rsid w:val="00BF5D7E"/>
    <w:rsid w:val="00C01536"/>
    <w:rsid w:val="00C058DF"/>
    <w:rsid w:val="00C06F94"/>
    <w:rsid w:val="00C07B6A"/>
    <w:rsid w:val="00C10B34"/>
    <w:rsid w:val="00C12236"/>
    <w:rsid w:val="00C14200"/>
    <w:rsid w:val="00C15E20"/>
    <w:rsid w:val="00C1632B"/>
    <w:rsid w:val="00C16AA1"/>
    <w:rsid w:val="00C16E0B"/>
    <w:rsid w:val="00C16E4D"/>
    <w:rsid w:val="00C222DC"/>
    <w:rsid w:val="00C22AF9"/>
    <w:rsid w:val="00C23571"/>
    <w:rsid w:val="00C237CB"/>
    <w:rsid w:val="00C2405C"/>
    <w:rsid w:val="00C30C6E"/>
    <w:rsid w:val="00C334F8"/>
    <w:rsid w:val="00C343FB"/>
    <w:rsid w:val="00C34AF5"/>
    <w:rsid w:val="00C3571E"/>
    <w:rsid w:val="00C36C9B"/>
    <w:rsid w:val="00C37894"/>
    <w:rsid w:val="00C44306"/>
    <w:rsid w:val="00C45148"/>
    <w:rsid w:val="00C525FF"/>
    <w:rsid w:val="00C535FA"/>
    <w:rsid w:val="00C5465E"/>
    <w:rsid w:val="00C564B1"/>
    <w:rsid w:val="00C6069E"/>
    <w:rsid w:val="00C62C65"/>
    <w:rsid w:val="00C62D57"/>
    <w:rsid w:val="00C63233"/>
    <w:rsid w:val="00C634A5"/>
    <w:rsid w:val="00C645B3"/>
    <w:rsid w:val="00C6554B"/>
    <w:rsid w:val="00C663D6"/>
    <w:rsid w:val="00C663F6"/>
    <w:rsid w:val="00C677CC"/>
    <w:rsid w:val="00C678B5"/>
    <w:rsid w:val="00C71586"/>
    <w:rsid w:val="00C72733"/>
    <w:rsid w:val="00C72E7D"/>
    <w:rsid w:val="00C73271"/>
    <w:rsid w:val="00C74176"/>
    <w:rsid w:val="00C74903"/>
    <w:rsid w:val="00C769A2"/>
    <w:rsid w:val="00C76FBF"/>
    <w:rsid w:val="00C809DE"/>
    <w:rsid w:val="00C82C5F"/>
    <w:rsid w:val="00C831D1"/>
    <w:rsid w:val="00C835A9"/>
    <w:rsid w:val="00C843F9"/>
    <w:rsid w:val="00C84EE8"/>
    <w:rsid w:val="00C8607A"/>
    <w:rsid w:val="00C90331"/>
    <w:rsid w:val="00C90778"/>
    <w:rsid w:val="00C90879"/>
    <w:rsid w:val="00C914CC"/>
    <w:rsid w:val="00C91C3E"/>
    <w:rsid w:val="00C93346"/>
    <w:rsid w:val="00C943FB"/>
    <w:rsid w:val="00C97C63"/>
    <w:rsid w:val="00CA276A"/>
    <w:rsid w:val="00CA2BEF"/>
    <w:rsid w:val="00CA2E41"/>
    <w:rsid w:val="00CA39C6"/>
    <w:rsid w:val="00CA5B18"/>
    <w:rsid w:val="00CB2A22"/>
    <w:rsid w:val="00CB3937"/>
    <w:rsid w:val="00CB3A9C"/>
    <w:rsid w:val="00CB4890"/>
    <w:rsid w:val="00CB6417"/>
    <w:rsid w:val="00CB6E15"/>
    <w:rsid w:val="00CB7A83"/>
    <w:rsid w:val="00CC0510"/>
    <w:rsid w:val="00CC36CE"/>
    <w:rsid w:val="00CC55F0"/>
    <w:rsid w:val="00CD022F"/>
    <w:rsid w:val="00CD033C"/>
    <w:rsid w:val="00CD0902"/>
    <w:rsid w:val="00CD19F1"/>
    <w:rsid w:val="00CD24FA"/>
    <w:rsid w:val="00CD40B1"/>
    <w:rsid w:val="00CD4F29"/>
    <w:rsid w:val="00CD6972"/>
    <w:rsid w:val="00CE1707"/>
    <w:rsid w:val="00CE21F8"/>
    <w:rsid w:val="00CE7668"/>
    <w:rsid w:val="00CF20B9"/>
    <w:rsid w:val="00CF261A"/>
    <w:rsid w:val="00CF2F96"/>
    <w:rsid w:val="00CF736F"/>
    <w:rsid w:val="00CF758F"/>
    <w:rsid w:val="00CF7E14"/>
    <w:rsid w:val="00CF7F69"/>
    <w:rsid w:val="00D00B3A"/>
    <w:rsid w:val="00D0241B"/>
    <w:rsid w:val="00D03442"/>
    <w:rsid w:val="00D051BD"/>
    <w:rsid w:val="00D0532A"/>
    <w:rsid w:val="00D0603A"/>
    <w:rsid w:val="00D076B5"/>
    <w:rsid w:val="00D0771B"/>
    <w:rsid w:val="00D0791B"/>
    <w:rsid w:val="00D13A0D"/>
    <w:rsid w:val="00D14ED3"/>
    <w:rsid w:val="00D15663"/>
    <w:rsid w:val="00D2171F"/>
    <w:rsid w:val="00D2198C"/>
    <w:rsid w:val="00D21F60"/>
    <w:rsid w:val="00D24738"/>
    <w:rsid w:val="00D25DB7"/>
    <w:rsid w:val="00D25DE9"/>
    <w:rsid w:val="00D25F07"/>
    <w:rsid w:val="00D26622"/>
    <w:rsid w:val="00D26D0A"/>
    <w:rsid w:val="00D26F64"/>
    <w:rsid w:val="00D279A9"/>
    <w:rsid w:val="00D30FBA"/>
    <w:rsid w:val="00D33245"/>
    <w:rsid w:val="00D342C2"/>
    <w:rsid w:val="00D35279"/>
    <w:rsid w:val="00D37AE5"/>
    <w:rsid w:val="00D405CA"/>
    <w:rsid w:val="00D40640"/>
    <w:rsid w:val="00D41196"/>
    <w:rsid w:val="00D414B9"/>
    <w:rsid w:val="00D41CED"/>
    <w:rsid w:val="00D420E7"/>
    <w:rsid w:val="00D4291D"/>
    <w:rsid w:val="00D42D41"/>
    <w:rsid w:val="00D44991"/>
    <w:rsid w:val="00D44DAC"/>
    <w:rsid w:val="00D45D82"/>
    <w:rsid w:val="00D50FE9"/>
    <w:rsid w:val="00D5203D"/>
    <w:rsid w:val="00D5217F"/>
    <w:rsid w:val="00D5293E"/>
    <w:rsid w:val="00D53052"/>
    <w:rsid w:val="00D539EF"/>
    <w:rsid w:val="00D54B97"/>
    <w:rsid w:val="00D56EDF"/>
    <w:rsid w:val="00D577AD"/>
    <w:rsid w:val="00D602AB"/>
    <w:rsid w:val="00D60BA0"/>
    <w:rsid w:val="00D6101E"/>
    <w:rsid w:val="00D617AC"/>
    <w:rsid w:val="00D67CB8"/>
    <w:rsid w:val="00D744A7"/>
    <w:rsid w:val="00D74881"/>
    <w:rsid w:val="00D749FA"/>
    <w:rsid w:val="00D779B2"/>
    <w:rsid w:val="00D81564"/>
    <w:rsid w:val="00D847FF"/>
    <w:rsid w:val="00D84E1B"/>
    <w:rsid w:val="00D856FF"/>
    <w:rsid w:val="00D85DC9"/>
    <w:rsid w:val="00D86601"/>
    <w:rsid w:val="00D87180"/>
    <w:rsid w:val="00D91063"/>
    <w:rsid w:val="00D91C9D"/>
    <w:rsid w:val="00D9218F"/>
    <w:rsid w:val="00D940CC"/>
    <w:rsid w:val="00D9588D"/>
    <w:rsid w:val="00D972CD"/>
    <w:rsid w:val="00D9796C"/>
    <w:rsid w:val="00DA4859"/>
    <w:rsid w:val="00DA5340"/>
    <w:rsid w:val="00DA71A3"/>
    <w:rsid w:val="00DB07EB"/>
    <w:rsid w:val="00DB1AC1"/>
    <w:rsid w:val="00DB1E1C"/>
    <w:rsid w:val="00DC1D59"/>
    <w:rsid w:val="00DC3365"/>
    <w:rsid w:val="00DC3D00"/>
    <w:rsid w:val="00DD008E"/>
    <w:rsid w:val="00DD6DAB"/>
    <w:rsid w:val="00DE165B"/>
    <w:rsid w:val="00DE61FA"/>
    <w:rsid w:val="00DE75D8"/>
    <w:rsid w:val="00DF0739"/>
    <w:rsid w:val="00DF0816"/>
    <w:rsid w:val="00DF282A"/>
    <w:rsid w:val="00DF348D"/>
    <w:rsid w:val="00DF3AB7"/>
    <w:rsid w:val="00DF7EBD"/>
    <w:rsid w:val="00E00360"/>
    <w:rsid w:val="00E0297B"/>
    <w:rsid w:val="00E06603"/>
    <w:rsid w:val="00E1343B"/>
    <w:rsid w:val="00E16993"/>
    <w:rsid w:val="00E20127"/>
    <w:rsid w:val="00E23EA0"/>
    <w:rsid w:val="00E25D7B"/>
    <w:rsid w:val="00E264E0"/>
    <w:rsid w:val="00E30CC4"/>
    <w:rsid w:val="00E33575"/>
    <w:rsid w:val="00E346B3"/>
    <w:rsid w:val="00E34B4B"/>
    <w:rsid w:val="00E35434"/>
    <w:rsid w:val="00E35F57"/>
    <w:rsid w:val="00E4020F"/>
    <w:rsid w:val="00E4243E"/>
    <w:rsid w:val="00E42B7D"/>
    <w:rsid w:val="00E4307C"/>
    <w:rsid w:val="00E436A3"/>
    <w:rsid w:val="00E437AE"/>
    <w:rsid w:val="00E43F72"/>
    <w:rsid w:val="00E459A9"/>
    <w:rsid w:val="00E4664E"/>
    <w:rsid w:val="00E50A8E"/>
    <w:rsid w:val="00E5163D"/>
    <w:rsid w:val="00E523EC"/>
    <w:rsid w:val="00E57505"/>
    <w:rsid w:val="00E57C01"/>
    <w:rsid w:val="00E6332B"/>
    <w:rsid w:val="00E645BA"/>
    <w:rsid w:val="00E654E6"/>
    <w:rsid w:val="00E708E1"/>
    <w:rsid w:val="00E71718"/>
    <w:rsid w:val="00E71A14"/>
    <w:rsid w:val="00E71C10"/>
    <w:rsid w:val="00E73853"/>
    <w:rsid w:val="00E74574"/>
    <w:rsid w:val="00E81F20"/>
    <w:rsid w:val="00E835CB"/>
    <w:rsid w:val="00E86AEA"/>
    <w:rsid w:val="00E87AED"/>
    <w:rsid w:val="00E9431F"/>
    <w:rsid w:val="00E94A4D"/>
    <w:rsid w:val="00E95965"/>
    <w:rsid w:val="00E95A70"/>
    <w:rsid w:val="00E96339"/>
    <w:rsid w:val="00E96660"/>
    <w:rsid w:val="00E97E0D"/>
    <w:rsid w:val="00EA2975"/>
    <w:rsid w:val="00EA63B6"/>
    <w:rsid w:val="00EA6EFE"/>
    <w:rsid w:val="00EA7C7B"/>
    <w:rsid w:val="00EB0AFF"/>
    <w:rsid w:val="00EB1016"/>
    <w:rsid w:val="00EB276D"/>
    <w:rsid w:val="00EB2793"/>
    <w:rsid w:val="00EB339D"/>
    <w:rsid w:val="00EB3871"/>
    <w:rsid w:val="00EB3920"/>
    <w:rsid w:val="00EB689A"/>
    <w:rsid w:val="00EB7004"/>
    <w:rsid w:val="00EC439D"/>
    <w:rsid w:val="00EC4E4A"/>
    <w:rsid w:val="00EC5068"/>
    <w:rsid w:val="00EC51E3"/>
    <w:rsid w:val="00EC6E09"/>
    <w:rsid w:val="00ED647E"/>
    <w:rsid w:val="00ED6613"/>
    <w:rsid w:val="00ED6BAC"/>
    <w:rsid w:val="00EE0BD8"/>
    <w:rsid w:val="00EE0BE5"/>
    <w:rsid w:val="00EE0D68"/>
    <w:rsid w:val="00EE237A"/>
    <w:rsid w:val="00EE45F0"/>
    <w:rsid w:val="00EE53A5"/>
    <w:rsid w:val="00EE543C"/>
    <w:rsid w:val="00EE6851"/>
    <w:rsid w:val="00EF1D0D"/>
    <w:rsid w:val="00EF420D"/>
    <w:rsid w:val="00EF4875"/>
    <w:rsid w:val="00EF74BD"/>
    <w:rsid w:val="00F00151"/>
    <w:rsid w:val="00F011A8"/>
    <w:rsid w:val="00F04C58"/>
    <w:rsid w:val="00F05207"/>
    <w:rsid w:val="00F0642C"/>
    <w:rsid w:val="00F103FD"/>
    <w:rsid w:val="00F132C2"/>
    <w:rsid w:val="00F13F42"/>
    <w:rsid w:val="00F14D25"/>
    <w:rsid w:val="00F152DC"/>
    <w:rsid w:val="00F227FF"/>
    <w:rsid w:val="00F22F68"/>
    <w:rsid w:val="00F23289"/>
    <w:rsid w:val="00F24F60"/>
    <w:rsid w:val="00F26B10"/>
    <w:rsid w:val="00F271A0"/>
    <w:rsid w:val="00F27429"/>
    <w:rsid w:val="00F326D3"/>
    <w:rsid w:val="00F332B6"/>
    <w:rsid w:val="00F3418D"/>
    <w:rsid w:val="00F344E2"/>
    <w:rsid w:val="00F36633"/>
    <w:rsid w:val="00F37161"/>
    <w:rsid w:val="00F37428"/>
    <w:rsid w:val="00F37A72"/>
    <w:rsid w:val="00F42B12"/>
    <w:rsid w:val="00F435EA"/>
    <w:rsid w:val="00F43D20"/>
    <w:rsid w:val="00F44659"/>
    <w:rsid w:val="00F44B13"/>
    <w:rsid w:val="00F44E5C"/>
    <w:rsid w:val="00F46C02"/>
    <w:rsid w:val="00F46F9F"/>
    <w:rsid w:val="00F47A9F"/>
    <w:rsid w:val="00F50130"/>
    <w:rsid w:val="00F51AC2"/>
    <w:rsid w:val="00F51BDD"/>
    <w:rsid w:val="00F528F4"/>
    <w:rsid w:val="00F53EF2"/>
    <w:rsid w:val="00F54F57"/>
    <w:rsid w:val="00F56F0F"/>
    <w:rsid w:val="00F57436"/>
    <w:rsid w:val="00F6071C"/>
    <w:rsid w:val="00F60F86"/>
    <w:rsid w:val="00F636CC"/>
    <w:rsid w:val="00F64B32"/>
    <w:rsid w:val="00F67649"/>
    <w:rsid w:val="00F7235F"/>
    <w:rsid w:val="00F73CCD"/>
    <w:rsid w:val="00F77A92"/>
    <w:rsid w:val="00F80595"/>
    <w:rsid w:val="00F81554"/>
    <w:rsid w:val="00F83409"/>
    <w:rsid w:val="00F84A42"/>
    <w:rsid w:val="00F84AF9"/>
    <w:rsid w:val="00F86E57"/>
    <w:rsid w:val="00F87F03"/>
    <w:rsid w:val="00F901BA"/>
    <w:rsid w:val="00F90609"/>
    <w:rsid w:val="00F92A9C"/>
    <w:rsid w:val="00F92E8B"/>
    <w:rsid w:val="00F92F57"/>
    <w:rsid w:val="00F937DE"/>
    <w:rsid w:val="00F950D0"/>
    <w:rsid w:val="00F97155"/>
    <w:rsid w:val="00FA176F"/>
    <w:rsid w:val="00FA18F5"/>
    <w:rsid w:val="00FA30C7"/>
    <w:rsid w:val="00FA3C0F"/>
    <w:rsid w:val="00FB08AA"/>
    <w:rsid w:val="00FB7E3B"/>
    <w:rsid w:val="00FC544C"/>
    <w:rsid w:val="00FC6136"/>
    <w:rsid w:val="00FC652E"/>
    <w:rsid w:val="00FD2B82"/>
    <w:rsid w:val="00FD3253"/>
    <w:rsid w:val="00FD331A"/>
    <w:rsid w:val="00FD48FA"/>
    <w:rsid w:val="00FD7F7B"/>
    <w:rsid w:val="00FE47D0"/>
    <w:rsid w:val="00FE4FBE"/>
    <w:rsid w:val="00FE6588"/>
    <w:rsid w:val="00FE7CF0"/>
    <w:rsid w:val="00FE7EA4"/>
    <w:rsid w:val="00FF2F25"/>
    <w:rsid w:val="00FF53AC"/>
    <w:rsid w:val="00FF54B2"/>
    <w:rsid w:val="00FF5B79"/>
    <w:rsid w:val="00FF5D3E"/>
    <w:rsid w:val="00FF623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martTagType w:namespaceuri="Tencent" w:url="http://rtx.tencent.com" w:name="RTX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124D499-6799-4992-AFE6-94252DC5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02FDC"/>
    <w:pPr>
      <w:widowControl w:val="0"/>
      <w:jc w:val="both"/>
    </w:pPr>
    <w:rPr>
      <w:rFonts w:ascii="宋体"/>
      <w:kern w:val="2"/>
      <w:sz w:val="21"/>
      <w:szCs w:val="21"/>
    </w:rPr>
  </w:style>
  <w:style w:type="paragraph" w:styleId="1">
    <w:name w:val="heading 1"/>
    <w:basedOn w:val="a2"/>
    <w:next w:val="a2"/>
    <w:qFormat/>
    <w:pPr>
      <w:keepNext/>
      <w:keepLines/>
      <w:numPr>
        <w:numId w:val="1"/>
      </w:numPr>
      <w:outlineLvl w:val="0"/>
    </w:pPr>
    <w:rPr>
      <w:b/>
      <w:kern w:val="44"/>
      <w:sz w:val="32"/>
      <w:szCs w:val="32"/>
    </w:rPr>
  </w:style>
  <w:style w:type="paragraph" w:styleId="2">
    <w:name w:val="heading 2"/>
    <w:basedOn w:val="a2"/>
    <w:next w:val="a2"/>
    <w:qFormat/>
    <w:pPr>
      <w:keepNext/>
      <w:keepLines/>
      <w:numPr>
        <w:ilvl w:val="1"/>
        <w:numId w:val="1"/>
      </w:numPr>
      <w:outlineLvl w:val="1"/>
    </w:pPr>
    <w:rPr>
      <w:rFonts w:hAnsi="Arial" w:cs="Arial"/>
      <w:b/>
      <w:bCs/>
      <w:sz w:val="28"/>
      <w:szCs w:val="28"/>
    </w:rPr>
  </w:style>
  <w:style w:type="paragraph" w:styleId="3">
    <w:name w:val="heading 3"/>
    <w:basedOn w:val="a2"/>
    <w:next w:val="a2"/>
    <w:link w:val="3Char"/>
    <w:qFormat/>
    <w:pPr>
      <w:keepNext/>
      <w:keepLines/>
      <w:numPr>
        <w:ilvl w:val="2"/>
        <w:numId w:val="1"/>
      </w:numPr>
      <w:outlineLvl w:val="2"/>
    </w:pPr>
    <w:rPr>
      <w:rFonts w:hAnsi="Arial Black" w:cs="Arial"/>
      <w:b/>
      <w:sz w:val="24"/>
    </w:rPr>
  </w:style>
  <w:style w:type="paragraph" w:styleId="4">
    <w:name w:val="heading 4"/>
    <w:basedOn w:val="a2"/>
    <w:next w:val="a2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basedOn w:val="a2"/>
    <w:next w:val="a2"/>
    <w:qFormat/>
    <w:pPr>
      <w:keepNext/>
      <w:keepLines/>
      <w:numPr>
        <w:ilvl w:val="4"/>
        <w:numId w:val="1"/>
      </w:numPr>
      <w:spacing w:before="280" w:after="290"/>
      <w:outlineLvl w:val="4"/>
    </w:pPr>
    <w:rPr>
      <w:b/>
      <w:szCs w:val="20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b/>
      <w:sz w:val="20"/>
      <w:szCs w:val="20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b/>
      <w:sz w:val="20"/>
      <w:szCs w:val="20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</w:style>
  <w:style w:type="paragraph" w:styleId="10">
    <w:name w:val="toc 1"/>
    <w:next w:val="a2"/>
    <w:link w:val="1Char"/>
    <w:autoRedefine/>
    <w:uiPriority w:val="39"/>
    <w:qFormat/>
    <w:rsid w:val="00F42B12"/>
    <w:pPr>
      <w:widowControl w:val="0"/>
    </w:pPr>
    <w:rPr>
      <w:rFonts w:ascii="Calibri" w:hAnsi="Calibri"/>
      <w:bCs/>
      <w:caps/>
      <w:kern w:val="2"/>
      <w:sz w:val="21"/>
      <w:szCs w:val="22"/>
      <w:u w:val="single"/>
    </w:rPr>
  </w:style>
  <w:style w:type="paragraph" w:styleId="20">
    <w:name w:val="toc 2"/>
    <w:basedOn w:val="a2"/>
    <w:next w:val="a2"/>
    <w:link w:val="2Char"/>
    <w:autoRedefine/>
    <w:uiPriority w:val="39"/>
    <w:qFormat/>
    <w:rsid w:val="00BE5F8D"/>
    <w:pPr>
      <w:jc w:val="left"/>
    </w:pPr>
    <w:rPr>
      <w:rFonts w:ascii="Calibri" w:hAnsi="Calibri"/>
      <w:b/>
      <w:bCs/>
      <w:smallCaps/>
      <w:sz w:val="22"/>
      <w:szCs w:val="22"/>
    </w:rPr>
  </w:style>
  <w:style w:type="paragraph" w:styleId="30">
    <w:name w:val="toc 3"/>
    <w:basedOn w:val="a2"/>
    <w:next w:val="a2"/>
    <w:autoRedefine/>
    <w:uiPriority w:val="39"/>
    <w:qFormat/>
    <w:pPr>
      <w:jc w:val="left"/>
    </w:pPr>
    <w:rPr>
      <w:rFonts w:ascii="Calibri" w:hAnsi="Calibri"/>
      <w:smallCaps/>
      <w:sz w:val="22"/>
      <w:szCs w:val="22"/>
    </w:rPr>
  </w:style>
  <w:style w:type="paragraph" w:styleId="a6">
    <w:name w:val="header"/>
    <w:basedOn w:val="a2"/>
    <w:link w:val="Char"/>
    <w:uiPriority w:val="99"/>
    <w:rsid w:val="0034564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</w:rPr>
  </w:style>
  <w:style w:type="paragraph" w:styleId="a7">
    <w:name w:val="footer"/>
    <w:basedOn w:val="a2"/>
    <w:link w:val="Char0"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kern w:val="0"/>
    </w:rPr>
  </w:style>
  <w:style w:type="character" w:styleId="a8">
    <w:name w:val="page number"/>
    <w:rPr>
      <w:rFonts w:ascii="宋体" w:eastAsia="宋体"/>
      <w:color w:val="auto"/>
      <w:sz w:val="21"/>
      <w:szCs w:val="21"/>
      <w:u w:val="none"/>
      <w:em w:val="none"/>
    </w:rPr>
  </w:style>
  <w:style w:type="paragraph" w:styleId="11">
    <w:name w:val="index 1"/>
    <w:basedOn w:val="a2"/>
    <w:next w:val="a2"/>
    <w:autoRedefine/>
    <w:semiHidden/>
  </w:style>
  <w:style w:type="character" w:styleId="a9">
    <w:name w:val="已访问的超链接"/>
    <w:rPr>
      <w:color w:val="800080"/>
      <w:u w:val="single"/>
    </w:rPr>
  </w:style>
  <w:style w:type="paragraph" w:customStyle="1" w:styleId="311">
    <w:name w:val="样式 标题 3 + 段前: 1 行 段后: 1 行"/>
    <w:basedOn w:val="3"/>
    <w:link w:val="311Char"/>
    <w:rPr>
      <w:rFonts w:cs="宋体"/>
      <w:bCs/>
      <w:szCs w:val="24"/>
    </w:rPr>
  </w:style>
  <w:style w:type="paragraph" w:styleId="aa">
    <w:name w:val="Balloon Text"/>
    <w:basedOn w:val="a2"/>
    <w:semiHidden/>
    <w:rPr>
      <w:sz w:val="18"/>
      <w:szCs w:val="18"/>
    </w:rPr>
  </w:style>
  <w:style w:type="paragraph" w:styleId="ab">
    <w:name w:val="Document Map"/>
    <w:basedOn w:val="a2"/>
    <w:semiHidden/>
    <w:pPr>
      <w:shd w:val="clear" w:color="auto" w:fill="000080"/>
    </w:pPr>
  </w:style>
  <w:style w:type="paragraph" w:styleId="ac">
    <w:name w:val="Date"/>
    <w:basedOn w:val="a2"/>
    <w:next w:val="a2"/>
    <w:pPr>
      <w:ind w:leftChars="2500" w:left="10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JKAOA+TimesNewRoman,Bold" w:eastAsia="AJKAOA+TimesNewRoman,Bold" w:cs="AJKAOA+TimesNewRoman,Bold"/>
      <w:color w:val="000000"/>
      <w:sz w:val="24"/>
      <w:szCs w:val="24"/>
    </w:rPr>
  </w:style>
  <w:style w:type="character" w:styleId="ad">
    <w:name w:val="Hyperlink"/>
    <w:uiPriority w:val="99"/>
    <w:rPr>
      <w:color w:val="0066FF"/>
      <w:u w:val="single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2"/>
    <w:semiHidden/>
    <w:pPr>
      <w:jc w:val="left"/>
    </w:pPr>
  </w:style>
  <w:style w:type="paragraph" w:styleId="af0">
    <w:name w:val="annotation subject"/>
    <w:basedOn w:val="af"/>
    <w:next w:val="af"/>
    <w:semiHidden/>
    <w:rPr>
      <w:b/>
      <w:bCs/>
    </w:rPr>
  </w:style>
  <w:style w:type="character" w:customStyle="1" w:styleId="highlight1">
    <w:name w:val="highlight1"/>
    <w:rPr>
      <w:sz w:val="21"/>
      <w:szCs w:val="21"/>
    </w:rPr>
  </w:style>
  <w:style w:type="paragraph" w:customStyle="1" w:styleId="CharCharCharCharCharCharCharCharCharCharCharCharCharCharCharChar">
    <w:name w:val=" Char Char Char Char Char Char Char Char Char Char Char Char Char Char Char Char"/>
    <w:basedOn w:val="a2"/>
    <w:autoRedefine/>
    <w:pPr>
      <w:tabs>
        <w:tab w:val="num" w:pos="360"/>
      </w:tabs>
      <w:adjustRightInd w:val="0"/>
      <w:spacing w:line="360" w:lineRule="auto"/>
      <w:ind w:left="482" w:firstLineChars="200" w:firstLine="200"/>
      <w:textAlignment w:val="baseline"/>
    </w:pPr>
    <w:rPr>
      <w:kern w:val="0"/>
      <w:sz w:val="24"/>
      <w:szCs w:val="20"/>
    </w:rPr>
  </w:style>
  <w:style w:type="table" w:styleId="af1">
    <w:name w:val="Table Grid"/>
    <w:basedOn w:val="a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附录标识"/>
    <w:basedOn w:val="a2"/>
    <w:pPr>
      <w:widowControl/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12">
    <w:name w:val="标题1"/>
    <w:basedOn w:val="af3"/>
    <w:next w:val="Default"/>
    <w:rPr>
      <w:b w:val="0"/>
      <w:bCs w:val="0"/>
      <w:sz w:val="21"/>
      <w:lang w:val="fr-FR"/>
    </w:rPr>
  </w:style>
  <w:style w:type="paragraph" w:styleId="af3">
    <w:name w:val="Title"/>
    <w:basedOn w:val="a2"/>
    <w:link w:val="Char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link w:val="af3"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paragraph" w:styleId="af4">
    <w:name w:val="Normal (Web)"/>
    <w:basedOn w:val="a2"/>
    <w:rsid w:val="00DD6DAB"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  <w:szCs w:val="24"/>
    </w:rPr>
  </w:style>
  <w:style w:type="paragraph" w:customStyle="1" w:styleId="af5">
    <w:name w:val="段"/>
    <w:rsid w:val="00464EB2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6">
    <w:name w:val="封面标准代替信息"/>
    <w:basedOn w:val="a2"/>
    <w:rsid w:val="006F6704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57" w:line="280" w:lineRule="exact"/>
      <w:jc w:val="right"/>
      <w:textAlignment w:val="center"/>
    </w:pPr>
    <w:rPr>
      <w:kern w:val="0"/>
      <w:szCs w:val="20"/>
    </w:rPr>
  </w:style>
  <w:style w:type="paragraph" w:customStyle="1" w:styleId="af7">
    <w:name w:val="封面标准英文名称"/>
    <w:rsid w:val="006F6704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8">
    <w:name w:val="封面一致性程度标识"/>
    <w:rsid w:val="006F6704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9">
    <w:name w:val="标准书脚_奇数页"/>
    <w:rsid w:val="006F6704"/>
    <w:pPr>
      <w:spacing w:before="120"/>
      <w:jc w:val="right"/>
    </w:pPr>
    <w:rPr>
      <w:sz w:val="18"/>
    </w:rPr>
  </w:style>
  <w:style w:type="paragraph" w:customStyle="1" w:styleId="afa">
    <w:name w:val="标准书眉_奇数页"/>
    <w:next w:val="a2"/>
    <w:rsid w:val="006F6704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b">
    <w:name w:val="标准书眉一"/>
    <w:rsid w:val="006F6704"/>
    <w:pPr>
      <w:jc w:val="both"/>
    </w:pPr>
  </w:style>
  <w:style w:type="character" w:customStyle="1" w:styleId="afc">
    <w:name w:val="发布"/>
    <w:rsid w:val="006F6704"/>
    <w:rPr>
      <w:rFonts w:ascii="黑体" w:eastAsia="黑体"/>
      <w:spacing w:val="22"/>
      <w:w w:val="100"/>
      <w:position w:val="3"/>
      <w:sz w:val="28"/>
    </w:rPr>
  </w:style>
  <w:style w:type="paragraph" w:customStyle="1" w:styleId="afd">
    <w:name w:val="发布日期"/>
    <w:rsid w:val="006F6704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3">
    <w:name w:val="封面标准号1"/>
    <w:rsid w:val="006F6704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e">
    <w:name w:val="封面标准文稿编辑信息"/>
    <w:rsid w:val="006F6704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">
    <w:name w:val="封面标准文稿类别"/>
    <w:rsid w:val="006F6704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0">
    <w:name w:val="封面正文"/>
    <w:rsid w:val="006F6704"/>
    <w:pPr>
      <w:jc w:val="both"/>
    </w:pPr>
  </w:style>
  <w:style w:type="paragraph" w:customStyle="1" w:styleId="aff1">
    <w:name w:val="实施日期"/>
    <w:basedOn w:val="afd"/>
    <w:rsid w:val="006F6704"/>
    <w:pPr>
      <w:framePr w:hSpace="0" w:wrap="around" w:xAlign="right"/>
      <w:jc w:val="right"/>
    </w:pPr>
  </w:style>
  <w:style w:type="paragraph" w:customStyle="1" w:styleId="aff2">
    <w:name w:val="文献分类号"/>
    <w:rsid w:val="006F6704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f3">
    <w:name w:val="标准称谓"/>
    <w:next w:val="a2"/>
    <w:rsid w:val="006F6704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f4">
    <w:name w:val="发布部门"/>
    <w:next w:val="a2"/>
    <w:rsid w:val="006F6704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标准书脚_偶数页"/>
    <w:rsid w:val="006F6704"/>
    <w:pPr>
      <w:spacing w:before="120"/>
    </w:pPr>
    <w:rPr>
      <w:sz w:val="18"/>
    </w:rPr>
  </w:style>
  <w:style w:type="paragraph" w:customStyle="1" w:styleId="aff6">
    <w:name w:val="标准书眉_偶数页"/>
    <w:basedOn w:val="afa"/>
    <w:next w:val="a2"/>
    <w:rsid w:val="006F6704"/>
    <w:pPr>
      <w:jc w:val="left"/>
    </w:pPr>
  </w:style>
  <w:style w:type="paragraph" w:styleId="aff7">
    <w:name w:val="Normal Indent"/>
    <w:basedOn w:val="a2"/>
    <w:rsid w:val="00AA53CC"/>
    <w:pPr>
      <w:ind w:firstLine="420"/>
    </w:pPr>
    <w:rPr>
      <w:rFonts w:ascii="Times New Roman"/>
      <w:szCs w:val="20"/>
    </w:rPr>
  </w:style>
  <w:style w:type="paragraph" w:customStyle="1" w:styleId="aff8">
    <w:name w:val="样式 宋体 右"/>
    <w:basedOn w:val="a2"/>
    <w:rsid w:val="00367A1B"/>
    <w:pPr>
      <w:jc w:val="right"/>
    </w:pPr>
    <w:rPr>
      <w:rFonts w:hAnsi="宋体"/>
      <w:szCs w:val="20"/>
    </w:rPr>
  </w:style>
  <w:style w:type="paragraph" w:customStyle="1" w:styleId="2525">
    <w:name w:val="样式 样式 样式 宋体 + 左  25 字符 + 左  25 字符"/>
    <w:basedOn w:val="a2"/>
    <w:rsid w:val="00367A1B"/>
    <w:rPr>
      <w:rFonts w:hAnsi="宋体"/>
      <w:szCs w:val="20"/>
    </w:rPr>
  </w:style>
  <w:style w:type="paragraph" w:customStyle="1" w:styleId="a0">
    <w:name w:val="二级条标题"/>
    <w:basedOn w:val="a2"/>
    <w:next w:val="af5"/>
    <w:rsid w:val="00367A1B"/>
    <w:pPr>
      <w:widowControl/>
      <w:numPr>
        <w:ilvl w:val="3"/>
        <w:numId w:val="10"/>
      </w:numPr>
      <w:outlineLvl w:val="3"/>
    </w:pPr>
    <w:rPr>
      <w:rFonts w:ascii="黑体" w:eastAsia="黑体"/>
      <w:b/>
      <w:kern w:val="0"/>
      <w:szCs w:val="20"/>
    </w:rPr>
  </w:style>
  <w:style w:type="paragraph" w:customStyle="1" w:styleId="14">
    <w:name w:val="样式1"/>
    <w:basedOn w:val="a2"/>
    <w:rsid w:val="00757BE8"/>
    <w:pPr>
      <w:ind w:firstLineChars="200" w:firstLine="200"/>
    </w:pPr>
    <w:rPr>
      <w:rFonts w:ascii="Times New Roman"/>
      <w:szCs w:val="24"/>
    </w:rPr>
  </w:style>
  <w:style w:type="paragraph" w:styleId="40">
    <w:name w:val="toc 4"/>
    <w:basedOn w:val="a2"/>
    <w:next w:val="a2"/>
    <w:autoRedefine/>
    <w:uiPriority w:val="39"/>
    <w:unhideWhenUsed/>
    <w:rsid w:val="00A5159F"/>
    <w:pPr>
      <w:jc w:val="left"/>
    </w:pPr>
    <w:rPr>
      <w:rFonts w:ascii="Calibri" w:hAnsi="Calibri"/>
      <w:sz w:val="22"/>
      <w:szCs w:val="22"/>
    </w:rPr>
  </w:style>
  <w:style w:type="paragraph" w:styleId="50">
    <w:name w:val="toc 5"/>
    <w:basedOn w:val="a2"/>
    <w:next w:val="a2"/>
    <w:autoRedefine/>
    <w:uiPriority w:val="39"/>
    <w:unhideWhenUsed/>
    <w:rsid w:val="00A5159F"/>
    <w:pPr>
      <w:jc w:val="left"/>
    </w:pPr>
    <w:rPr>
      <w:rFonts w:ascii="Calibri" w:hAnsi="Calibri"/>
      <w:sz w:val="22"/>
      <w:szCs w:val="22"/>
    </w:rPr>
  </w:style>
  <w:style w:type="paragraph" w:styleId="60">
    <w:name w:val="toc 6"/>
    <w:basedOn w:val="a2"/>
    <w:next w:val="a2"/>
    <w:autoRedefine/>
    <w:uiPriority w:val="39"/>
    <w:unhideWhenUsed/>
    <w:rsid w:val="00A5159F"/>
    <w:pPr>
      <w:jc w:val="left"/>
    </w:pPr>
    <w:rPr>
      <w:rFonts w:ascii="Calibri" w:hAnsi="Calibri"/>
      <w:sz w:val="22"/>
      <w:szCs w:val="22"/>
    </w:rPr>
  </w:style>
  <w:style w:type="paragraph" w:styleId="70">
    <w:name w:val="toc 7"/>
    <w:basedOn w:val="a2"/>
    <w:next w:val="a2"/>
    <w:autoRedefine/>
    <w:uiPriority w:val="39"/>
    <w:unhideWhenUsed/>
    <w:rsid w:val="00A5159F"/>
    <w:pPr>
      <w:jc w:val="left"/>
    </w:pPr>
    <w:rPr>
      <w:rFonts w:ascii="Calibri" w:hAnsi="Calibri"/>
      <w:sz w:val="22"/>
      <w:szCs w:val="22"/>
    </w:rPr>
  </w:style>
  <w:style w:type="paragraph" w:styleId="80">
    <w:name w:val="toc 8"/>
    <w:basedOn w:val="a2"/>
    <w:next w:val="a2"/>
    <w:autoRedefine/>
    <w:uiPriority w:val="39"/>
    <w:unhideWhenUsed/>
    <w:rsid w:val="00A5159F"/>
    <w:pPr>
      <w:jc w:val="left"/>
    </w:pPr>
    <w:rPr>
      <w:rFonts w:ascii="Calibri" w:hAnsi="Calibri"/>
      <w:sz w:val="22"/>
      <w:szCs w:val="22"/>
    </w:rPr>
  </w:style>
  <w:style w:type="paragraph" w:styleId="90">
    <w:name w:val="toc 9"/>
    <w:basedOn w:val="a2"/>
    <w:next w:val="a2"/>
    <w:autoRedefine/>
    <w:uiPriority w:val="39"/>
    <w:unhideWhenUsed/>
    <w:rsid w:val="00A5159F"/>
    <w:pPr>
      <w:jc w:val="left"/>
    </w:pPr>
    <w:rPr>
      <w:rFonts w:ascii="Calibri" w:hAnsi="Calibri"/>
      <w:sz w:val="22"/>
      <w:szCs w:val="22"/>
    </w:rPr>
  </w:style>
  <w:style w:type="character" w:customStyle="1" w:styleId="Char">
    <w:name w:val="页眉 Char"/>
    <w:link w:val="a6"/>
    <w:uiPriority w:val="99"/>
    <w:rsid w:val="0034564A"/>
    <w:rPr>
      <w:rFonts w:ascii="宋体"/>
      <w:sz w:val="21"/>
      <w:szCs w:val="21"/>
    </w:rPr>
  </w:style>
  <w:style w:type="paragraph" w:customStyle="1" w:styleId="a">
    <w:name w:val="章标题"/>
    <w:next w:val="af5"/>
    <w:rsid w:val="00711828"/>
    <w:pPr>
      <w:numPr>
        <w:ilvl w:val="1"/>
        <w:numId w:val="10"/>
      </w:numPr>
      <w:spacing w:beforeLines="50" w:before="50" w:afterLines="50" w:after="50"/>
      <w:jc w:val="both"/>
      <w:outlineLvl w:val="1"/>
    </w:pPr>
    <w:rPr>
      <w:rFonts w:ascii="黑体" w:eastAsia="黑体"/>
      <w:sz w:val="21"/>
    </w:rPr>
  </w:style>
  <w:style w:type="character" w:customStyle="1" w:styleId="2Char">
    <w:name w:val="目录 2 Char"/>
    <w:link w:val="20"/>
    <w:uiPriority w:val="39"/>
    <w:rsid w:val="00BE5F8D"/>
    <w:rPr>
      <w:rFonts w:ascii="Calibri" w:hAnsi="Calibri"/>
      <w:b/>
      <w:bCs/>
      <w:smallCaps/>
      <w:kern w:val="2"/>
      <w:sz w:val="22"/>
      <w:szCs w:val="22"/>
    </w:rPr>
  </w:style>
  <w:style w:type="paragraph" w:customStyle="1" w:styleId="a1">
    <w:name w:val="图表脚注"/>
    <w:next w:val="af5"/>
    <w:rsid w:val="00027F7F"/>
    <w:pPr>
      <w:numPr>
        <w:numId w:val="12"/>
      </w:numPr>
      <w:tabs>
        <w:tab w:val="clear" w:pos="1350"/>
      </w:tabs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21">
    <w:name w:val="封面标准号2"/>
    <w:basedOn w:val="a2"/>
    <w:rsid w:val="00027F7F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rFonts w:ascii="Times New Roman"/>
      <w:kern w:val="0"/>
      <w:sz w:val="28"/>
      <w:szCs w:val="20"/>
    </w:rPr>
  </w:style>
  <w:style w:type="paragraph" w:customStyle="1" w:styleId="41">
    <w:name w:val="标题4"/>
    <w:basedOn w:val="4"/>
    <w:qFormat/>
    <w:rsid w:val="00D44991"/>
    <w:pPr>
      <w:numPr>
        <w:ilvl w:val="0"/>
        <w:numId w:val="0"/>
      </w:numPr>
      <w:spacing w:beforeLines="50" w:before="156" w:afterLines="50" w:after="156" w:line="240" w:lineRule="auto"/>
    </w:pPr>
    <w:rPr>
      <w:rFonts w:ascii="黑体" w:hAnsi="Cambria"/>
      <w:bCs/>
      <w:sz w:val="21"/>
      <w:szCs w:val="21"/>
    </w:rPr>
  </w:style>
  <w:style w:type="paragraph" w:styleId="aff9">
    <w:name w:val="Revision"/>
    <w:hidden/>
    <w:uiPriority w:val="99"/>
    <w:semiHidden/>
    <w:rsid w:val="00926B98"/>
    <w:rPr>
      <w:rFonts w:ascii="宋体"/>
      <w:kern w:val="2"/>
      <w:sz w:val="21"/>
      <w:szCs w:val="21"/>
    </w:rPr>
  </w:style>
  <w:style w:type="character" w:customStyle="1" w:styleId="Char0">
    <w:name w:val="页脚 Char"/>
    <w:link w:val="a7"/>
    <w:uiPriority w:val="99"/>
    <w:rsid w:val="004E7F62"/>
    <w:rPr>
      <w:rFonts w:ascii="宋体"/>
      <w:sz w:val="21"/>
      <w:szCs w:val="21"/>
    </w:rPr>
  </w:style>
  <w:style w:type="paragraph" w:styleId="TOC">
    <w:name w:val="TOC Heading"/>
    <w:basedOn w:val="1"/>
    <w:next w:val="a2"/>
    <w:uiPriority w:val="39"/>
    <w:qFormat/>
    <w:rsid w:val="00BE5F8D"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3Char">
    <w:name w:val="标题 3 Char"/>
    <w:link w:val="3"/>
    <w:rsid w:val="00BE5F8D"/>
    <w:rPr>
      <w:rFonts w:ascii="宋体" w:hAnsi="Arial Black" w:cs="Arial"/>
      <w:b/>
      <w:kern w:val="2"/>
      <w:sz w:val="24"/>
      <w:szCs w:val="21"/>
    </w:rPr>
  </w:style>
  <w:style w:type="character" w:customStyle="1" w:styleId="311Char">
    <w:name w:val="样式 标题 3 + 段前: 1 行 段后: 1 行 Char"/>
    <w:link w:val="311"/>
    <w:rsid w:val="00BE5F8D"/>
    <w:rPr>
      <w:rFonts w:ascii="宋体" w:hAnsi="Arial Black" w:cs="宋体"/>
      <w:b/>
      <w:bCs/>
      <w:kern w:val="2"/>
      <w:sz w:val="24"/>
      <w:szCs w:val="24"/>
    </w:rPr>
  </w:style>
  <w:style w:type="character" w:customStyle="1" w:styleId="1Char">
    <w:name w:val="目录 1 Char"/>
    <w:link w:val="10"/>
    <w:uiPriority w:val="39"/>
    <w:rsid w:val="00F42B12"/>
    <w:rPr>
      <w:rFonts w:ascii="Calibri" w:hAnsi="Calibri" w:cs="宋体"/>
      <w:b/>
      <w:bCs/>
      <w:caps/>
      <w:kern w:val="2"/>
      <w:sz w:val="21"/>
      <w:szCs w:val="22"/>
      <w:u w:val="single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1097">
          <w:blockQuote w:val="1"/>
          <w:marLeft w:val="912"/>
          <w:marRight w:val="912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21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FDDFA5"/>
            <w:bottom w:val="none" w:sz="0" w:space="0" w:color="auto"/>
            <w:right w:val="none" w:sz="0" w:space="0" w:color="auto"/>
          </w:divBdr>
        </w:div>
      </w:divsChild>
    </w:div>
    <w:div w:id="2076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2704">
          <w:blockQuote w:val="1"/>
          <w:marLeft w:val="912"/>
          <w:marRight w:val="912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E3B3C061.dotm</Template>
  <TotalTime>5</TotalTime>
  <Pages>42</Pages>
  <Words>7267</Words>
  <Characters>41424</Characters>
  <Application>Microsoft Office Word</Application>
  <DocSecurity>0</DocSecurity>
  <Lines>345</Lines>
  <Paragraphs>97</Paragraphs>
  <ScaleCrop>false</ScaleCrop>
  <Company>Microsoft</Company>
  <LinksUpToDate>false</LinksUpToDate>
  <CharactersWithSpaces>48594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智能IC卡及智能密码钥匙密码应用接口规范</dc:title>
  <dc:subject/>
  <dc:creator>David Liu</dc:creator>
  <cp:keywords/>
  <cp:lastModifiedBy>掌晓愚</cp:lastModifiedBy>
  <cp:revision>2</cp:revision>
  <cp:lastPrinted>2010-04-23T10:36:00Z</cp:lastPrinted>
  <dcterms:created xsi:type="dcterms:W3CDTF">2014-09-04T04:05:00Z</dcterms:created>
  <dcterms:modified xsi:type="dcterms:W3CDTF">2014-09-04T04:05:00Z</dcterms:modified>
</cp:coreProperties>
</file>